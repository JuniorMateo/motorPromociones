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E20C29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E20C29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E20C29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E20C29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E20C29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E20C29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E20C29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E20C29" w:rsidRDefault="00DE4C06">
      <w:pPr>
        <w:ind w:right="468"/>
        <w:rPr>
          <w:rFonts w:ascii="Verdana" w:hAnsi="Verdana"/>
          <w:sz w:val="18"/>
          <w:szCs w:val="18"/>
        </w:rPr>
      </w:pPr>
    </w:p>
    <w:p w14:paraId="12455339" w14:textId="77777777" w:rsidR="00AA0530" w:rsidRPr="00AA0530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AA0530">
        <w:rPr>
          <w:rFonts w:ascii="Verdana" w:hAnsi="Verdana"/>
          <w:sz w:val="18"/>
          <w:szCs w:val="18"/>
        </w:rPr>
        <w:fldChar w:fldCharType="begin"/>
      </w:r>
      <w:r w:rsidR="00DE4C06" w:rsidRPr="00AA0530">
        <w:rPr>
          <w:rFonts w:ascii="Verdana" w:hAnsi="Verdana"/>
          <w:sz w:val="18"/>
          <w:szCs w:val="18"/>
        </w:rPr>
        <w:instrText xml:space="preserve"> TOC \o "1-2" \h \z </w:instrText>
      </w:r>
      <w:r w:rsidRPr="00AA0530">
        <w:rPr>
          <w:rFonts w:ascii="Verdana" w:hAnsi="Verdana"/>
          <w:sz w:val="18"/>
          <w:szCs w:val="18"/>
        </w:rPr>
        <w:fldChar w:fldCharType="separate"/>
      </w:r>
      <w:hyperlink w:anchor="_Toc9258676" w:history="1">
        <w:r w:rsidR="00AA0530" w:rsidRPr="00AA0530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AA0530"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AA0530" w:rsidRPr="00AA0530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_Toc9258676 \h </w:instrText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  <w:t>2</w:t>
        </w:r>
        <w:r w:rsidR="00AA0530"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8966137" w14:textId="77777777" w:rsidR="00AA0530" w:rsidRPr="00AA0530" w:rsidRDefault="00AA0530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77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_Toc9258677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1C349B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78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_Toc9258678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1AC592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79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_Toc9258679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B1A52C5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0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_Toc9258680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BE63C83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1" w:history="1">
        <w:r w:rsidRPr="00AA0530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_Toc9258681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AAC4B9F" w14:textId="77777777" w:rsidR="00AA0530" w:rsidRPr="00AA0530" w:rsidRDefault="00AA0530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2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_Toc9258682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EDE1177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3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_Toc9258683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850E210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4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_Toc9258684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1FD65DE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5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_Toc9258685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139B842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6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_Toc9258686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E5EA82D" w14:textId="77777777" w:rsidR="00AA0530" w:rsidRPr="00AA0530" w:rsidRDefault="00AA0530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7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_Toc9258687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0669BFE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8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_Toc9258688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7B2A5B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89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_Toc9258689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F1498AF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0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_Toc9258690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432512F" w14:textId="77777777" w:rsidR="00AA0530" w:rsidRPr="00AA0530" w:rsidRDefault="00AA0530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1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_Toc9258691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61493A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2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_Toc9258692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7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442DEAE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3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_Toc9258693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465A449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4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_Toc9258694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A5C4DBA" w14:textId="77777777" w:rsidR="00AA0530" w:rsidRPr="00AA0530" w:rsidRDefault="00AA0530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5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_Toc9258695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21E9DCF" w14:textId="77777777" w:rsidR="00AA0530" w:rsidRPr="00AA0530" w:rsidRDefault="00AA0530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6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Pr="00AA053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_Toc9258696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B98BB62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7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_Toc9258697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D596661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8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_Toc9258698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9B997E5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699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_Toc9258699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004DB07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700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_Toc9258700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5533CCF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701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_Toc9258701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550C3EA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702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_Toc9258702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678D33B" w14:textId="77777777" w:rsidR="00AA0530" w:rsidRPr="00AA0530" w:rsidRDefault="00AA0530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258703" w:history="1">
        <w:r w:rsidRPr="00AA0530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tab/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instrText xml:space="preserve"> PAGEREF _Toc9258703 \h </w:instrText>
        </w:r>
        <w:r w:rsidRPr="00AA0530">
          <w:rPr>
            <w:rFonts w:ascii="Verdana" w:hAnsi="Verdana"/>
            <w:noProof/>
            <w:webHidden/>
            <w:sz w:val="18"/>
            <w:szCs w:val="18"/>
          </w:rPr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A0530">
          <w:rPr>
            <w:rFonts w:ascii="Verdana" w:hAnsi="Verdana"/>
            <w:noProof/>
            <w:webHidden/>
            <w:sz w:val="18"/>
            <w:szCs w:val="18"/>
          </w:rPr>
          <w:t>9</w:t>
        </w:r>
        <w:r w:rsidRPr="00AA053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E20C29" w:rsidRDefault="00262097">
      <w:pPr>
        <w:ind w:right="468"/>
        <w:rPr>
          <w:rFonts w:ascii="Verdana" w:hAnsi="Verdana"/>
          <w:sz w:val="18"/>
          <w:szCs w:val="18"/>
        </w:rPr>
      </w:pPr>
      <w:r w:rsidRPr="00AA0530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E20C29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E20C29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E20C29" w:rsidRDefault="00DE4C06">
      <w:pPr>
        <w:ind w:right="468"/>
        <w:rPr>
          <w:rFonts w:ascii="Verdana" w:hAnsi="Verdana"/>
          <w:sz w:val="18"/>
          <w:szCs w:val="18"/>
        </w:rPr>
        <w:sectPr w:rsidR="00DE4C06" w:rsidRPr="00E20C29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bookmarkStart w:id="0" w:name="_GoBack"/>
      <w:bookmarkEnd w:id="0"/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E20C29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E20C29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1" w:name="_Toc420406259"/>
            <w:bookmarkEnd w:id="1"/>
            <w:r w:rsidRPr="00E20C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E20C29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E20C29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E20C29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E20C29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E20C29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E20C29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E20C29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E20C29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E20C29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E20C29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E20C29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E20C29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E20C29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E20C29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E20C29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E20C29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E20C29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E20C29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E20C29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E20C29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258676"/>
      <w:r w:rsidRPr="00E20C29">
        <w:rPr>
          <w:rFonts w:ascii="Verdana" w:hAnsi="Verdana"/>
          <w:sz w:val="18"/>
          <w:szCs w:val="18"/>
        </w:rPr>
        <w:t>Introducción</w:t>
      </w:r>
      <w:bookmarkEnd w:id="2"/>
    </w:p>
    <w:p w14:paraId="7DC52F13" w14:textId="428CA026" w:rsidR="00072AA1" w:rsidRPr="00E20C29" w:rsidRDefault="00C843F1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E20C29">
        <w:rPr>
          <w:rFonts w:ascii="Verdana" w:hAnsi="Verdana"/>
          <w:sz w:val="18"/>
          <w:szCs w:val="18"/>
        </w:rPr>
        <w:t>SH08_MOTPROM_VALIDADES_TITULARIDAD</w:t>
      </w:r>
      <w:r w:rsidR="009C5FE4" w:rsidRPr="00E20C29">
        <w:rPr>
          <w:rFonts w:ascii="Verdana" w:hAnsi="Verdana"/>
          <w:sz w:val="18"/>
          <w:szCs w:val="18"/>
        </w:rPr>
        <w:t>.sh invocara al</w:t>
      </w:r>
      <w:r w:rsidR="007D64E7">
        <w:rPr>
          <w:rFonts w:ascii="Verdana" w:hAnsi="Verdana"/>
          <w:sz w:val="18"/>
          <w:szCs w:val="18"/>
        </w:rPr>
        <w:t xml:space="preserve"> </w:t>
      </w:r>
      <w:r w:rsidR="00E20C29" w:rsidRPr="00E20C29">
        <w:rPr>
          <w:rFonts w:ascii="Verdana" w:hAnsi="Verdana"/>
          <w:sz w:val="18"/>
          <w:szCs w:val="18"/>
        </w:rPr>
        <w:t>SH08_MOTPROM_ValidaDes_Titularidad</w:t>
      </w:r>
      <w:r w:rsidR="00072AA1" w:rsidRPr="00E20C29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E20C29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3" w:name="_Toc9258677"/>
      <w:r w:rsidRPr="00E20C29">
        <w:rPr>
          <w:rFonts w:ascii="Verdana" w:hAnsi="Verdana"/>
          <w:sz w:val="18"/>
          <w:szCs w:val="18"/>
        </w:rPr>
        <w:t xml:space="preserve">Datos </w:t>
      </w:r>
      <w:r w:rsidR="00953D20" w:rsidRPr="00E20C29">
        <w:rPr>
          <w:rFonts w:ascii="Verdana" w:hAnsi="Verdana"/>
          <w:sz w:val="18"/>
          <w:szCs w:val="18"/>
        </w:rPr>
        <w:t>Funcionales</w:t>
      </w:r>
      <w:r w:rsidR="00416FCC" w:rsidRPr="00E20C29">
        <w:rPr>
          <w:rFonts w:ascii="Verdana" w:hAnsi="Verdana"/>
          <w:sz w:val="18"/>
          <w:szCs w:val="18"/>
        </w:rPr>
        <w:t xml:space="preserve"> y de</w:t>
      </w:r>
      <w:r w:rsidR="00953D20" w:rsidRPr="00E20C29">
        <w:rPr>
          <w:rFonts w:ascii="Verdana" w:hAnsi="Verdana"/>
          <w:sz w:val="18"/>
          <w:szCs w:val="18"/>
        </w:rPr>
        <w:t xml:space="preserve"> </w:t>
      </w:r>
      <w:r w:rsidRPr="00E20C29">
        <w:rPr>
          <w:rFonts w:ascii="Verdana" w:hAnsi="Verdana"/>
          <w:sz w:val="18"/>
          <w:szCs w:val="18"/>
        </w:rPr>
        <w:t>Arquitectura</w:t>
      </w:r>
      <w:bookmarkEnd w:id="3"/>
    </w:p>
    <w:p w14:paraId="2D1C205B" w14:textId="77777777" w:rsidR="00DE4C06" w:rsidRPr="00E20C29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E20C29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4" w:name="_Toc9258678"/>
      <w:r w:rsidRPr="00E20C29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4"/>
    </w:p>
    <w:p w14:paraId="6E61D274" w14:textId="7E3E977F" w:rsidR="00BC2F0A" w:rsidRPr="00E20C29" w:rsidRDefault="00BC2F0A" w:rsidP="00BC2F0A">
      <w:pPr>
        <w:rPr>
          <w:rFonts w:ascii="Verdana" w:hAnsi="Verdana" w:cs="Arial"/>
          <w:sz w:val="18"/>
          <w:szCs w:val="18"/>
        </w:rPr>
      </w:pPr>
      <w:r w:rsidRPr="00E20C29">
        <w:rPr>
          <w:rFonts w:ascii="Verdana" w:hAnsi="Verdana"/>
          <w:sz w:val="18"/>
          <w:szCs w:val="18"/>
        </w:rPr>
        <w:tab/>
      </w:r>
      <w:r w:rsidRPr="00E20C29">
        <w:rPr>
          <w:rFonts w:ascii="Verdana" w:hAnsi="Verdana"/>
          <w:b/>
          <w:sz w:val="18"/>
          <w:szCs w:val="18"/>
        </w:rPr>
        <w:t>2.1.1. Proceso</w:t>
      </w:r>
      <w:r w:rsidR="00460933" w:rsidRPr="00E20C29">
        <w:rPr>
          <w:rFonts w:ascii="Verdana" w:hAnsi="Verdana"/>
          <w:b/>
          <w:sz w:val="18"/>
          <w:szCs w:val="18"/>
        </w:rPr>
        <w:t>:</w:t>
      </w:r>
      <w:r w:rsidR="00460933" w:rsidRPr="00E20C29">
        <w:rPr>
          <w:rFonts w:ascii="Verdana" w:hAnsi="Verdana"/>
          <w:sz w:val="18"/>
          <w:szCs w:val="18"/>
        </w:rPr>
        <w:t xml:space="preserve"> SH08</w:t>
      </w:r>
      <w:r w:rsidR="00E20C29" w:rsidRPr="00E20C29">
        <w:rPr>
          <w:rFonts w:ascii="Verdana" w:hAnsi="Verdana"/>
          <w:sz w:val="18"/>
          <w:szCs w:val="18"/>
        </w:rPr>
        <w:t>_MOTPROM_ValidaDes_Titularidad</w:t>
      </w:r>
    </w:p>
    <w:p w14:paraId="39D3902C" w14:textId="77777777" w:rsidR="00F4786F" w:rsidRPr="00E20C29" w:rsidRDefault="00F4786F" w:rsidP="00BC2F0A">
      <w:pPr>
        <w:rPr>
          <w:rFonts w:ascii="Verdana" w:hAnsi="Verdana" w:cs="Arial"/>
          <w:sz w:val="18"/>
          <w:szCs w:val="18"/>
        </w:rPr>
      </w:pPr>
    </w:p>
    <w:p w14:paraId="3CE7186B" w14:textId="6A13603B" w:rsidR="00EC3E41" w:rsidRPr="00E20C29" w:rsidRDefault="00AA0530" w:rsidP="00C31C23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045F983F" wp14:editId="4CF4E4D3">
            <wp:extent cx="6328410" cy="2423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08_MOTPROM_ValidaDes_Titularid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65AB" w14:textId="77777777" w:rsidR="00072AA1" w:rsidRPr="00E20C29" w:rsidRDefault="00072AA1" w:rsidP="003040B0">
      <w:pPr>
        <w:rPr>
          <w:rFonts w:ascii="Verdana" w:hAnsi="Verdana"/>
          <w:sz w:val="18"/>
          <w:szCs w:val="18"/>
        </w:rPr>
      </w:pPr>
    </w:p>
    <w:p w14:paraId="4A92420E" w14:textId="0B842A79" w:rsidR="00BE0646" w:rsidRPr="00E20C29" w:rsidRDefault="003040B0" w:rsidP="00F47A18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5" w:name="_Toc9258679"/>
      <w:r w:rsidRPr="00E20C29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5"/>
    </w:p>
    <w:p w14:paraId="490F3773" w14:textId="438C5E61" w:rsidR="00C843F1" w:rsidRPr="00E20C29" w:rsidRDefault="00C843F1" w:rsidP="006B5C11">
      <w:pPr>
        <w:ind w:left="709"/>
        <w:rPr>
          <w:rFonts w:ascii="Verdana" w:hAnsi="Verdana" w:cs="Tahoma"/>
          <w:sz w:val="18"/>
          <w:szCs w:val="18"/>
        </w:rPr>
      </w:pPr>
      <w:r w:rsidRPr="00E20C29">
        <w:rPr>
          <w:rFonts w:ascii="Verdana" w:hAnsi="Verdana" w:cs="Arial"/>
          <w:sz w:val="18"/>
          <w:szCs w:val="18"/>
        </w:rPr>
        <w:t>Ejecuta</w:t>
      </w:r>
      <w:r w:rsidRPr="00E20C29">
        <w:rPr>
          <w:rFonts w:ascii="Verdana" w:hAnsi="Verdana" w:cs="Arial"/>
          <w:sz w:val="18"/>
          <w:szCs w:val="18"/>
        </w:rPr>
        <w:t xml:space="preserve"> la desactivación de Bonos cambios de titularidad</w:t>
      </w:r>
    </w:p>
    <w:p w14:paraId="458322EB" w14:textId="77777777" w:rsidR="006B5C11" w:rsidRPr="00E20C29" w:rsidRDefault="006B5C11" w:rsidP="00ED4DB1">
      <w:pPr>
        <w:rPr>
          <w:rFonts w:ascii="Verdana" w:hAnsi="Verdana"/>
          <w:sz w:val="18"/>
          <w:szCs w:val="18"/>
        </w:rPr>
      </w:pPr>
    </w:p>
    <w:p w14:paraId="3C03FEFD" w14:textId="77777777" w:rsidR="00DE4C06" w:rsidRPr="00E20C29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6" w:name="_Toc9258680"/>
      <w:r w:rsidRPr="00E20C29">
        <w:rPr>
          <w:rFonts w:ascii="Verdana" w:hAnsi="Verdana"/>
          <w:sz w:val="18"/>
          <w:szCs w:val="18"/>
        </w:rPr>
        <w:t>2.</w:t>
      </w:r>
      <w:r w:rsidR="003040B0" w:rsidRPr="00E20C29">
        <w:rPr>
          <w:rFonts w:ascii="Verdana" w:hAnsi="Verdana"/>
          <w:sz w:val="18"/>
          <w:szCs w:val="18"/>
        </w:rPr>
        <w:t>3</w:t>
      </w:r>
      <w:r w:rsidRPr="00E20C29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E20C29">
        <w:rPr>
          <w:rFonts w:ascii="Verdana" w:hAnsi="Verdana"/>
          <w:sz w:val="18"/>
          <w:szCs w:val="18"/>
        </w:rPr>
        <w:t>interfases</w:t>
      </w:r>
      <w:bookmarkEnd w:id="6"/>
      <w:proofErr w:type="spellEnd"/>
    </w:p>
    <w:p w14:paraId="0059FDFD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0FA37238" w:rsidR="00372925" w:rsidRPr="00E20C29" w:rsidRDefault="00C843F1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E20C29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E20C29">
        <w:rPr>
          <w:rFonts w:ascii="Verdana" w:hAnsi="Verdana"/>
          <w:sz w:val="18"/>
          <w:szCs w:val="18"/>
        </w:rPr>
        <w:object w:dxaOrig="14295" w:dyaOrig="6405" w14:anchorId="1F3D59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5.5pt" o:ole="">
            <v:imagedata r:id="rId13" o:title=""/>
          </v:shape>
          <o:OLEObject Type="Embed" ProgID="Visio.Drawing.11" ShapeID="_x0000_i1025" DrawAspect="Content" ObjectID="_1619871470" r:id="rId14"/>
        </w:object>
      </w:r>
    </w:p>
    <w:p w14:paraId="7ACA03CA" w14:textId="77777777" w:rsidR="009B0CE9" w:rsidRPr="00E20C29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7" w:name="_Toc9258681"/>
      <w:r w:rsidRPr="00E20C29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E20C29">
        <w:rPr>
          <w:rFonts w:ascii="Verdana" w:hAnsi="Verdana"/>
          <w:sz w:val="18"/>
          <w:szCs w:val="18"/>
          <w:lang w:val="pt-BR"/>
        </w:rPr>
        <w:t>4</w:t>
      </w:r>
      <w:r w:rsidR="008D35B2" w:rsidRPr="00E20C29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E20C29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7"/>
      <w:r w:rsidRPr="00E20C29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E20C29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E20C29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E20C29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E20C29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E20C29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E20C29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E20C29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E20C29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E20C29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20C29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E20C29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E20C29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E20C29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E20C29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3C1E8E42" w:rsidR="00FC62E5" w:rsidRPr="00E20C29" w:rsidRDefault="00F47A18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BD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E20C29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E20C29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65CA5A66" w:rsidR="00FC62E5" w:rsidRPr="00E20C29" w:rsidRDefault="00A51665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20C29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E20C29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20C29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E20C29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E20C29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E20C29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E20C29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363F98" w:rsidRPr="00E20C29" w14:paraId="24954FA9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344" w14:textId="0DD13C60" w:rsidR="00363F98" w:rsidRPr="00E20C29" w:rsidRDefault="00C843F1" w:rsidP="00363F98">
            <w:pPr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INT-CAAP-0101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D55E" w14:textId="70877785" w:rsidR="00363F98" w:rsidRPr="00E20C29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2C92" w14:textId="18012EEB" w:rsidR="00363F98" w:rsidRPr="00E20C29" w:rsidRDefault="00363F98" w:rsidP="00363F9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E20C29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CA6F" w14:textId="00719BC2" w:rsidR="00363F98" w:rsidRPr="00E20C29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lang w:eastAsia="es-PE"/>
              </w:rPr>
            </w:pPr>
            <w:r w:rsidRPr="00E20C29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E5A7" w14:textId="2170FF4D" w:rsidR="00363F98" w:rsidRPr="00E20C29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600" w14:textId="06FEEBB1" w:rsidR="00363F98" w:rsidRPr="00E20C29" w:rsidRDefault="00363F98" w:rsidP="00363F9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5AEA" w14:textId="7CA4A58C" w:rsidR="00363F98" w:rsidRPr="00E20C29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B6B2" w14:textId="536FF5EA" w:rsidR="00363F98" w:rsidRPr="00E20C29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B5E4" w14:textId="0939F298" w:rsidR="00363F98" w:rsidRPr="00E20C29" w:rsidRDefault="00363F98" w:rsidP="00363F98">
            <w:pPr>
              <w:autoSpaceDE w:val="0"/>
              <w:autoSpaceDN w:val="0"/>
              <w:adjustRightInd w:val="0"/>
              <w:spacing w:line="288" w:lineRule="auto"/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</w:pPr>
            <w:r w:rsidRPr="00E20C29">
              <w:rPr>
                <w:rStyle w:val="Refdecomentario"/>
                <w:rFonts w:ascii="Verdana" w:hAnsi="Verdana" w:cs="Courier New"/>
                <w:color w:val="000000"/>
                <w:sz w:val="18"/>
                <w:szCs w:val="18"/>
                <w:highlight w:val="yellow"/>
                <w:lang w:eastAsia="es-PE"/>
              </w:rPr>
              <w:t>scan-fcprod.tim.com.pe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9C9B" w14:textId="0F1C69DE" w:rsidR="00363F98" w:rsidRPr="00E20C29" w:rsidRDefault="00363F98" w:rsidP="00363F9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</w:pPr>
            <w:r w:rsidRPr="00E20C29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C9AB" w14:textId="50162969" w:rsidR="00363F98" w:rsidRPr="00E20C29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530D" w14:textId="7D3F9116" w:rsidR="00363F98" w:rsidRPr="00E20C29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00D2" w14:textId="0AADE112" w:rsidR="00363F98" w:rsidRPr="00E20C29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7617" w14:textId="4BA02E8E" w:rsidR="00363F98" w:rsidRPr="00E20C29" w:rsidRDefault="00363F98" w:rsidP="00363F9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0C29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E20C29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E20C29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E20C29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E20C29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E20C29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E20C29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E20C29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8" w:name="_Toc9258682"/>
      <w:r w:rsidRPr="00E20C29">
        <w:rPr>
          <w:rFonts w:ascii="Verdana" w:hAnsi="Verdana"/>
          <w:sz w:val="18"/>
          <w:szCs w:val="18"/>
        </w:rPr>
        <w:lastRenderedPageBreak/>
        <w:t>Datos del Sistema</w:t>
      </w:r>
      <w:bookmarkEnd w:id="8"/>
    </w:p>
    <w:p w14:paraId="3D008A98" w14:textId="77777777" w:rsidR="00DE4C06" w:rsidRPr="00E20C29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E20C29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9" w:name="_Toc9258683"/>
      <w:r w:rsidRPr="00E20C29">
        <w:rPr>
          <w:rFonts w:ascii="Verdana" w:hAnsi="Verdana"/>
          <w:sz w:val="18"/>
          <w:szCs w:val="18"/>
        </w:rPr>
        <w:t>3.1 Archivos fuente</w:t>
      </w:r>
      <w:bookmarkEnd w:id="9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C843F1" w:rsidRPr="00E20C29" w14:paraId="78893AAD" w14:textId="77777777" w:rsidTr="00844D52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7B68A4DA" w14:textId="7777777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C843F1" w:rsidRPr="00E20C29" w14:paraId="78A0EB16" w14:textId="77777777" w:rsidTr="00844D52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439CFCF4" w14:textId="7777777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E20C29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C843F1" w:rsidRPr="00E20C29" w14:paraId="35250338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B203" w14:textId="7777777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E20C29">
              <w:rPr>
                <w:rFonts w:ascii="Verdana" w:hAnsi="Verdana"/>
                <w:sz w:val="18"/>
                <w:szCs w:val="18"/>
              </w:rPr>
              <w:t>/</w:t>
            </w:r>
            <w:r w:rsidRPr="00E20C29">
              <w:rPr>
                <w:rFonts w:ascii="Verdana" w:hAnsi="Verdana" w:cs="Arial"/>
                <w:sz w:val="18"/>
                <w:szCs w:val="18"/>
              </w:rPr>
              <w:t>SH08_MOTPROM_ValidaDes_Titularidad/</w:t>
            </w:r>
            <w:r w:rsidRPr="00E20C29">
              <w:rPr>
                <w:rFonts w:ascii="Verdana" w:hAnsi="Verdana"/>
                <w:sz w:val="18"/>
                <w:szCs w:val="18"/>
              </w:rPr>
              <w:t>SH08_MOTPROM_ValidaDes_Titularidad.jar</w:t>
            </w:r>
          </w:p>
        </w:tc>
      </w:tr>
      <w:tr w:rsidR="00C843F1" w:rsidRPr="00E20C29" w14:paraId="60D5F9CF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944EC" w14:textId="7777777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E20C29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Pr="00E20C29">
              <w:rPr>
                <w:rFonts w:ascii="Verdana" w:hAnsi="Verdana" w:cs="Arial"/>
                <w:sz w:val="18"/>
                <w:szCs w:val="18"/>
                <w:lang w:val="en-US"/>
              </w:rPr>
              <w:t>SH08_MOTPROM_ValidaDes_Titularidad/</w:t>
            </w:r>
            <w:r w:rsidRPr="00E20C29">
              <w:rPr>
                <w:rFonts w:ascii="Verdana" w:hAnsi="Verdana"/>
                <w:sz w:val="18"/>
                <w:szCs w:val="18"/>
                <w:lang w:val="en-US"/>
              </w:rPr>
              <w:t>SH08_MOTPROM_ValidaDes_Titularidad.properties</w:t>
            </w:r>
          </w:p>
        </w:tc>
      </w:tr>
      <w:tr w:rsidR="00C843F1" w:rsidRPr="00E20C29" w14:paraId="46A5A18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5F81" w14:textId="7777777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E20C29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Pr="00E20C29">
              <w:rPr>
                <w:rFonts w:ascii="Verdana" w:hAnsi="Verdana" w:cs="Arial"/>
                <w:sz w:val="18"/>
                <w:szCs w:val="18"/>
                <w:lang w:val="en-US"/>
              </w:rPr>
              <w:t>SH08_MOTPROM_ValidaDes_Titularidad/log4j</w:t>
            </w:r>
            <w:r w:rsidRPr="00E20C29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E20C29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C843F1" w:rsidRPr="00E20C29" w14:paraId="30019ED2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33FF" w14:textId="2E96E2A0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C843F1" w:rsidRPr="00E20C29" w14:paraId="50E416F2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A851" w14:textId="027019DC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C843F1" w:rsidRPr="00E20C29" w14:paraId="1B65817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DA" w14:textId="160C550B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/LIB/getCustomerInfo .jar</w:t>
            </w:r>
          </w:p>
        </w:tc>
      </w:tr>
      <w:tr w:rsidR="00C843F1" w:rsidRPr="00E20C29" w14:paraId="2F61824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65C9" w14:textId="652EEECF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C843F1" w:rsidRPr="00E20C29" w14:paraId="39D3F05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72E1" w14:textId="2A338970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C843F1" w:rsidRPr="00E20C29" w14:paraId="382B4C7A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01D7" w14:textId="40CBB4DF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C843F1" w:rsidRPr="00E20C29" w14:paraId="5ADF0D2D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C713" w14:textId="66C09DB2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C843F1" w:rsidRPr="00E20C29" w14:paraId="13AD226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5921" w14:textId="5E0AB0ED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C843F1" w:rsidRPr="00E20C29" w14:paraId="47F28708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93F8" w14:textId="356030CA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C843F1" w:rsidRPr="00E20C29" w14:paraId="4898D244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426" w14:textId="1B359C0E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C843F1" w:rsidRPr="00E20C29" w14:paraId="5FD7E099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5A17" w14:textId="7A04DBD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C843F1" w:rsidRPr="00E20C29" w14:paraId="07BEA953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28EB" w14:textId="77388BC2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C843F1" w:rsidRPr="00E20C29" w14:paraId="1C0A6482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282A2" w14:textId="43795C10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C843F1" w:rsidRPr="00E20C29" w14:paraId="0C019E8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9908" w14:textId="6BC305E1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C843F1" w:rsidRPr="00E20C29" w14:paraId="5A33C58A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539F" w14:textId="392F593C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C843F1" w:rsidRPr="00E20C29" w14:paraId="781907C3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239D" w14:textId="7341CAFA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C843F1" w:rsidRPr="00E20C29" w14:paraId="3B25BD5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B9D9" w14:textId="3F8BFBB9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C843F1" w:rsidRPr="00E20C29" w14:paraId="0EA05601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3754" w14:textId="02CC216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C843F1" w:rsidRPr="00E20C29" w14:paraId="5C8C237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97" w14:textId="28301932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C843F1" w:rsidRPr="00E20C29" w14:paraId="5C4DCCD3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2298" w14:textId="2855CF1D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C843F1" w:rsidRPr="00E20C29" w14:paraId="34E4881D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AFEB" w14:textId="7163C34A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C843F1" w:rsidRPr="00E20C29" w14:paraId="33BA3C46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DC9" w14:textId="2FC527EA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C843F1" w:rsidRPr="00E20C29" w14:paraId="49349D69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249F" w14:textId="407D9C4A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C843F1" w:rsidRPr="00E20C29" w14:paraId="283B7799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A116" w14:textId="430F9956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C843F1" w:rsidRPr="00E20C29" w14:paraId="0D15133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01AD" w14:textId="17D6DF5D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C843F1" w:rsidRPr="00E20C29" w14:paraId="0293821F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850F" w14:textId="2578F10E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C843F1" w:rsidRPr="00E20C29" w14:paraId="6BBC0C14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8180" w14:textId="28254A0B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C843F1" w:rsidRPr="00E20C29" w14:paraId="2B3F0AE6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407F" w14:textId="58B885F9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C843F1" w:rsidRPr="00E20C29" w14:paraId="754A65D6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D53" w14:textId="101CDC10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C843F1" w:rsidRPr="00E20C29" w14:paraId="08478427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B708" w14:textId="49B47325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C843F1" w:rsidRPr="00E20C29" w14:paraId="7A834A1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8244" w14:textId="10D53245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C843F1" w:rsidRPr="00E20C29" w14:paraId="2B8F98E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109A" w14:textId="4B69D1BA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C843F1" w:rsidRPr="00E20C29" w14:paraId="3F71727C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5952" w14:textId="46F110A3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C843F1" w:rsidRPr="00E20C29" w14:paraId="3E8C3540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D4C3" w14:textId="1DDA1302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C843F1" w:rsidRPr="00E20C29" w14:paraId="709E74C0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AE32" w14:textId="7C6C0C45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C843F1" w:rsidRPr="00E20C29" w14:paraId="1E366395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D99F" w14:textId="55077A66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C843F1" w:rsidRPr="00E20C29" w14:paraId="6A138B0D" w14:textId="77777777" w:rsidTr="00844D52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1529" w14:textId="70E85567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C843F1" w:rsidRPr="00E20C29" w14:paraId="118499AA" w14:textId="77777777" w:rsidTr="00C843F1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64AB" w14:textId="422AB772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  <w:tr w:rsidR="00C843F1" w:rsidRPr="00E20C29" w14:paraId="04D4FBFE" w14:textId="77777777" w:rsidTr="00C843F1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AB" w14:textId="6D76A160" w:rsidR="00C843F1" w:rsidRPr="00E20C29" w:rsidRDefault="00C843F1" w:rsidP="00844D52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/SH08_Titularidad</w:t>
            </w:r>
            <w:r w:rsidR="00E20C29" w:rsidRPr="00E20C2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.7z</w:t>
            </w:r>
          </w:p>
        </w:tc>
      </w:tr>
    </w:tbl>
    <w:p w14:paraId="2CF22875" w14:textId="77777777" w:rsidR="00327D2B" w:rsidRPr="00E20C29" w:rsidRDefault="00327D2B" w:rsidP="00A843EC">
      <w:pPr>
        <w:rPr>
          <w:rFonts w:ascii="Verdana" w:hAnsi="Verdana"/>
          <w:sz w:val="18"/>
          <w:szCs w:val="18"/>
          <w:lang w:val="en-US"/>
        </w:rPr>
      </w:pPr>
    </w:p>
    <w:p w14:paraId="6106D643" w14:textId="77777777" w:rsidR="00A843EC" w:rsidRPr="00E20C29" w:rsidRDefault="00A843EC" w:rsidP="00A843EC">
      <w:pPr>
        <w:rPr>
          <w:rFonts w:ascii="Verdana" w:hAnsi="Verdana"/>
          <w:sz w:val="18"/>
          <w:szCs w:val="18"/>
          <w:lang w:val="en-US"/>
        </w:rPr>
      </w:pPr>
    </w:p>
    <w:p w14:paraId="30A548C3" w14:textId="77777777" w:rsidR="00B066D8" w:rsidRPr="00E20C29" w:rsidRDefault="00B066D8" w:rsidP="00A843EC">
      <w:pPr>
        <w:rPr>
          <w:rFonts w:ascii="Verdana" w:hAnsi="Verdana"/>
          <w:sz w:val="18"/>
          <w:szCs w:val="18"/>
          <w:lang w:val="en-US"/>
        </w:rPr>
      </w:pPr>
    </w:p>
    <w:p w14:paraId="4FE53608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n-US"/>
        </w:rPr>
      </w:pPr>
    </w:p>
    <w:p w14:paraId="2756BEE7" w14:textId="77777777" w:rsidR="00DE4C06" w:rsidRPr="00E20C29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258684"/>
      <w:r w:rsidRPr="00E20C29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E20C29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1D500C16" w:rsidR="00DE4C06" w:rsidRPr="00E20C29" w:rsidRDefault="00C843F1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 wp14:anchorId="22EC7279" wp14:editId="19FA89F3">
            <wp:extent cx="6328410" cy="2948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E20C29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E20C29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E20C29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258685"/>
      <w:r w:rsidRPr="00E20C29">
        <w:rPr>
          <w:rFonts w:ascii="Verdana" w:hAnsi="Verdana"/>
          <w:sz w:val="18"/>
          <w:szCs w:val="18"/>
        </w:rPr>
        <w:t>3.3 Estrategi</w:t>
      </w:r>
      <w:r w:rsidR="00DE4C06" w:rsidRPr="00E20C29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E20C29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E20C29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143EC7AB" w:rsidR="00DE4C06" w:rsidRPr="00E20C29" w:rsidRDefault="00C843F1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 w:cs="Arial"/>
          <w:sz w:val="18"/>
          <w:szCs w:val="18"/>
          <w:lang w:eastAsia="es-ES"/>
        </w:rPr>
        <w:t>SH08_MOTPROM_VALIDADES_TITULARIDAD</w:t>
      </w:r>
      <w:r w:rsidR="00593E20" w:rsidRPr="00E20C29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E20C29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E20C29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E20C29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E20C29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E20C29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258686"/>
      <w:r w:rsidRPr="00E20C29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E20C29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E20C29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E20C29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E20C29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258687"/>
      <w:r w:rsidRPr="00E20C29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E20C29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258688"/>
      <w:r w:rsidRPr="00E20C29">
        <w:rPr>
          <w:rFonts w:ascii="Verdana" w:hAnsi="Verdana"/>
          <w:sz w:val="18"/>
          <w:szCs w:val="18"/>
        </w:rPr>
        <w:t>4.1 Perfiles de usuario</w:t>
      </w:r>
      <w:bookmarkEnd w:id="14"/>
    </w:p>
    <w:p w14:paraId="3BC51B43" w14:textId="77777777" w:rsidR="00DE4C06" w:rsidRPr="00E20C29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E20C29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258689"/>
      <w:r w:rsidRPr="00E20C29">
        <w:rPr>
          <w:rFonts w:ascii="Verdana" w:hAnsi="Verdana"/>
          <w:sz w:val="18"/>
          <w:szCs w:val="18"/>
        </w:rPr>
        <w:lastRenderedPageBreak/>
        <w:t xml:space="preserve">4.2 Usuarios del aplicativo  </w:t>
      </w:r>
      <w:r w:rsidR="00456A12" w:rsidRPr="00E20C29">
        <w:rPr>
          <w:rFonts w:ascii="Verdana" w:hAnsi="Verdana"/>
          <w:sz w:val="18"/>
          <w:szCs w:val="18"/>
        </w:rPr>
        <w:t>para conectar</w:t>
      </w:r>
      <w:r w:rsidR="00E069A6" w:rsidRPr="00E20C29">
        <w:rPr>
          <w:rFonts w:ascii="Verdana" w:hAnsi="Verdana"/>
          <w:sz w:val="18"/>
          <w:szCs w:val="18"/>
        </w:rPr>
        <w:t xml:space="preserve"> a</w:t>
      </w:r>
      <w:r w:rsidR="00456A12" w:rsidRPr="00E20C29">
        <w:rPr>
          <w:rFonts w:ascii="Verdana" w:hAnsi="Verdana"/>
          <w:sz w:val="18"/>
          <w:szCs w:val="18"/>
        </w:rPr>
        <w:t xml:space="preserve"> </w:t>
      </w:r>
      <w:r w:rsidRPr="00E20C29">
        <w:rPr>
          <w:rFonts w:ascii="Verdana" w:hAnsi="Verdana"/>
          <w:sz w:val="18"/>
          <w:szCs w:val="18"/>
        </w:rPr>
        <w:t>base</w:t>
      </w:r>
      <w:r w:rsidR="00E069A6" w:rsidRPr="00E20C29">
        <w:rPr>
          <w:rFonts w:ascii="Verdana" w:hAnsi="Verdana"/>
          <w:sz w:val="18"/>
          <w:szCs w:val="18"/>
        </w:rPr>
        <w:t>s</w:t>
      </w:r>
      <w:r w:rsidRPr="00E20C29">
        <w:rPr>
          <w:rFonts w:ascii="Verdana" w:hAnsi="Verdana"/>
          <w:sz w:val="18"/>
          <w:szCs w:val="18"/>
        </w:rPr>
        <w:t xml:space="preserve"> de datos</w:t>
      </w:r>
      <w:r w:rsidR="00456A12" w:rsidRPr="00E20C29">
        <w:rPr>
          <w:rFonts w:ascii="Verdana" w:hAnsi="Verdana"/>
          <w:sz w:val="18"/>
          <w:szCs w:val="18"/>
        </w:rPr>
        <w:t xml:space="preserve">, </w:t>
      </w:r>
      <w:r w:rsidR="0084480F" w:rsidRPr="00E20C29">
        <w:rPr>
          <w:rFonts w:ascii="Verdana" w:hAnsi="Verdana"/>
          <w:sz w:val="18"/>
          <w:szCs w:val="18"/>
        </w:rPr>
        <w:t>Sistemas</w:t>
      </w:r>
      <w:r w:rsidR="00456A12" w:rsidRPr="00E20C29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E20C29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E20C29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E20C29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258690"/>
      <w:r w:rsidRPr="00E20C29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E20C29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E20C29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258691"/>
      <w:r w:rsidRPr="00E20C29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E20C29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258692"/>
      <w:r w:rsidRPr="00E20C29">
        <w:rPr>
          <w:rFonts w:ascii="Verdana" w:hAnsi="Verdana"/>
          <w:sz w:val="18"/>
          <w:szCs w:val="18"/>
        </w:rPr>
        <w:t>5.</w:t>
      </w:r>
      <w:r w:rsidR="004F382A" w:rsidRPr="00E20C29">
        <w:rPr>
          <w:rFonts w:ascii="Verdana" w:hAnsi="Verdana"/>
          <w:sz w:val="18"/>
          <w:szCs w:val="18"/>
        </w:rPr>
        <w:t>1</w:t>
      </w:r>
      <w:r w:rsidRPr="00E20C29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E20C29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E20C29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E20C29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E20C29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E20C29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E20C29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E20C29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E20C29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E20C29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5E5533BD" w:rsidR="004263E9" w:rsidRPr="00E20C29" w:rsidRDefault="00C843F1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b/>
          <w:sz w:val="18"/>
          <w:szCs w:val="18"/>
        </w:rPr>
        <w:t>SH08_MOTPROM_VALIDADES_TITULARIDAD</w:t>
      </w:r>
      <w:r w:rsidR="0008730F" w:rsidRPr="00E20C29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E20C29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9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0"/>
        <w:gridCol w:w="4740"/>
      </w:tblGrid>
      <w:tr w:rsidR="006A1C00" w:rsidRPr="006A1C00" w14:paraId="7A89AB5A" w14:textId="77777777" w:rsidTr="006A1C00">
        <w:trPr>
          <w:trHeight w:val="30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3250F4" w14:textId="77777777" w:rsidR="006A1C00" w:rsidRPr="006A1C00" w:rsidRDefault="006A1C00" w:rsidP="006A1C00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58A39F" w14:textId="77777777" w:rsidR="006A1C00" w:rsidRPr="006A1C00" w:rsidRDefault="006A1C00" w:rsidP="006A1C00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6A1C00" w:rsidRPr="006A1C00" w14:paraId="40AB6770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C6D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B77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6A1C00" w:rsidRPr="006A1C00" w14:paraId="645DB404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FC4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A377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6A1C00" w:rsidRPr="006A1C00" w14:paraId="08E7FAC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E89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430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6A1C00" w:rsidRPr="006A1C00" w14:paraId="6C03FF1B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635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C46B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paquete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6A1C00" w:rsidRPr="006A1C00" w14:paraId="551E0D3A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9E8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bscs.promss.desa.cambio.dniruc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744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consulta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DNI</w:t>
            </w:r>
          </w:p>
        </w:tc>
      </w:tr>
      <w:tr w:rsidR="006A1C00" w:rsidRPr="006A1C00" w14:paraId="64E640FA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5BE2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bscs.promss.desa.cambio.titularidad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E9E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consulta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titularidad</w:t>
            </w:r>
          </w:p>
        </w:tc>
      </w:tr>
      <w:tr w:rsidR="006A1C00" w:rsidRPr="006A1C00" w14:paraId="579A3241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97C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bscs.su.cambio.plan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88C7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Actualizacion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</w:tr>
      <w:tr w:rsidR="006A1C00" w:rsidRPr="006A1C00" w14:paraId="380C8BAB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BA1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9D7D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6A1C00" w:rsidRPr="006A1C00" w14:paraId="06E0A091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EEF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783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6A1C00" w:rsidRPr="006A1C00" w14:paraId="60C85657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9D6F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A57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6A1C00" w:rsidRPr="006A1C00" w14:paraId="10A8246F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237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809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6A1C00" w:rsidRPr="006A1C00" w14:paraId="7325FB49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73C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FDF1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6A1C00" w:rsidRPr="006A1C00" w14:paraId="6FAC1637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1F93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0E37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6A1C00" w:rsidRPr="006A1C00" w14:paraId="158860B4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2BB3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454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6A1C00" w:rsidRPr="006A1C00" w14:paraId="33108878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9DCD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951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6A1C00" w:rsidRPr="006A1C00" w14:paraId="33867762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39C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C35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6A1C00" w:rsidRPr="006A1C00" w14:paraId="15A18A5B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CCD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valida.titularidad.dni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E63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DNI</w:t>
            </w:r>
          </w:p>
        </w:tc>
      </w:tr>
      <w:tr w:rsidR="006A1C00" w:rsidRPr="006A1C00" w14:paraId="13261338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708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valida.titularidad.ce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5F4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CE</w:t>
            </w:r>
          </w:p>
        </w:tc>
      </w:tr>
      <w:tr w:rsidR="006A1C00" w:rsidRPr="006A1C00" w14:paraId="35DD810D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F87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valida.titularidad.ruc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3AF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RUC</w:t>
            </w:r>
          </w:p>
        </w:tc>
      </w:tr>
      <w:tr w:rsidR="006A1C00" w:rsidRPr="006A1C00" w14:paraId="1350DE60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A47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valida.titularidad.passaporte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53C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PASAPORTE</w:t>
            </w:r>
          </w:p>
        </w:tc>
      </w:tr>
      <w:tr w:rsidR="006A1C00" w:rsidRPr="006A1C00" w14:paraId="6770E9AD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BDA0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intcaap.0101.GetCustomerInfo.url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782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url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 xml:space="preserve">  de  WS INT-COP-0223</w:t>
            </w:r>
          </w:p>
        </w:tc>
      </w:tr>
      <w:tr w:rsidR="006A1C00" w:rsidRPr="006A1C00" w14:paraId="7DA2B1AA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8CF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intcaap.0101.GetCustomerInfo.url.timeout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5731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timeout  de  WS INT-COP-0223</w:t>
            </w:r>
          </w:p>
        </w:tc>
      </w:tr>
      <w:tr w:rsidR="006A1C00" w:rsidRPr="006A1C00" w14:paraId="321C518D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FC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intcaap.0101.GetCustomerInfo.url.conexion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652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conexion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 WS INT-COP-0223</w:t>
            </w:r>
          </w:p>
        </w:tc>
      </w:tr>
      <w:tr w:rsidR="006A1C00" w:rsidRPr="006A1C00" w14:paraId="0CD28F2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53AF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intcaap.0101.GetCustomerInfo.auth.username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22A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username  de  WS INT-COP-0223</w:t>
            </w:r>
          </w:p>
        </w:tc>
      </w:tr>
      <w:tr w:rsidR="006A1C00" w:rsidRPr="006A1C00" w14:paraId="33FDF544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8CC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intcaap.0101.GetCustomerInfo.auth.password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DF6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val="en-US" w:eastAsia="es-PE"/>
              </w:rPr>
              <w:t>password  de  WS INT-COP-0223</w:t>
            </w:r>
          </w:p>
        </w:tc>
      </w:tr>
      <w:tr w:rsidR="006A1C00" w:rsidRPr="006A1C00" w14:paraId="03068D7B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07C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lastRenderedPageBreak/>
              <w:t>intcaap.0101.GetCustomerInfo.canal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EBA2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Canal INT-COP-0223</w:t>
            </w:r>
          </w:p>
        </w:tc>
      </w:tr>
      <w:tr w:rsidR="006A1C00" w:rsidRPr="006A1C00" w14:paraId="51132842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6341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intcaap.0101.GetCustomerInfocountry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779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pais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6A1C00" w:rsidRPr="006A1C00" w14:paraId="55FEDE1B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599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intcaap.0101.GetCustomerInfo.language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127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lenguaje  INT-COP-0223</w:t>
            </w:r>
          </w:p>
        </w:tc>
      </w:tr>
      <w:tr w:rsidR="006A1C00" w:rsidRPr="006A1C00" w14:paraId="14F77CB0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964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intcaap.0101.GetCustomerInfo.consumer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5E9D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consumidor INT-COP-0223</w:t>
            </w:r>
          </w:p>
        </w:tc>
      </w:tr>
      <w:tr w:rsidR="006A1C00" w:rsidRPr="006A1C00" w14:paraId="0A77427A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22A2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intcaap.0101.GetCustomerInfo.system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919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sistema  INT-COP-0223</w:t>
            </w:r>
          </w:p>
        </w:tc>
      </w:tr>
      <w:tr w:rsidR="006A1C00" w:rsidRPr="006A1C00" w14:paraId="7681D934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015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intcaap.0101.GetCustomerInfo.modulo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10D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modulo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INT-COP-0223</w:t>
            </w:r>
          </w:p>
        </w:tc>
      </w:tr>
      <w:tr w:rsidR="006A1C00" w:rsidRPr="006A1C00" w14:paraId="6D6C5245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A7CF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intcaap.0101.GetCustomerInfo.userid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9D38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ID INT-COP-0223</w:t>
            </w:r>
          </w:p>
        </w:tc>
      </w:tr>
      <w:tr w:rsidR="006A1C00" w:rsidRPr="006A1C00" w14:paraId="58C87558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149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intcaap.0101.GetCustomerInfo.dispositivo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5BBE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dispositivo  INT-COP-0223</w:t>
            </w:r>
          </w:p>
        </w:tc>
      </w:tr>
      <w:tr w:rsidR="006A1C00" w:rsidRPr="006A1C00" w14:paraId="6B7AAB86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8B6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intcaap.0101.GetCustomerInfo.wslp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F7D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IP de acceso INT-COP-0223</w:t>
            </w:r>
          </w:p>
        </w:tc>
      </w:tr>
      <w:tr w:rsidR="006A1C00" w:rsidRPr="006A1C00" w14:paraId="643291E4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2B4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intcaap.0101.GetCustomerInfo.msgtype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A5A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typo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mensaje INT-COP-0223</w:t>
            </w:r>
          </w:p>
        </w:tc>
      </w:tr>
      <w:tr w:rsidR="006A1C00" w:rsidRPr="006A1C00" w14:paraId="54E8E6F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C7B3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intcaap.0101.GetCustomerInfooperation.1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D8C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 INT-COP-0223</w:t>
            </w:r>
          </w:p>
        </w:tc>
      </w:tr>
      <w:tr w:rsidR="006A1C00" w:rsidRPr="006A1C00" w14:paraId="3E2CD73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7E8F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intcaap.0101.GetCustomerInfo.nombre.aplicacion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F716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nombre  de  aplicación INT-COP-0223</w:t>
            </w:r>
          </w:p>
        </w:tc>
      </w:tr>
      <w:tr w:rsidR="006A1C00" w:rsidRPr="006A1C00" w14:paraId="421AEDC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2D9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intcaap.0101.GetCustomerInfo.usuario.aplicacion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631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usuario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6A1C00" w:rsidRPr="006A1C00" w14:paraId="352AF947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05D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intcaap.0101.GetCustomerInfo.idApplication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122D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ID de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aplicaicon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INT-COP-0223</w:t>
            </w:r>
          </w:p>
        </w:tc>
      </w:tr>
      <w:tr w:rsidR="006A1C00" w:rsidRPr="006A1C00" w14:paraId="778757D3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E3B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productSpecification.productSpecificationType.name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FC43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tipo de producto</w:t>
            </w:r>
          </w:p>
        </w:tc>
      </w:tr>
      <w:tr w:rsidR="006A1C00" w:rsidRPr="006A1C00" w14:paraId="69816A78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306B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desactiva.bono.cambio.plan.reintento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289A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</w:t>
            </w:r>
          </w:p>
        </w:tc>
      </w:tr>
      <w:tr w:rsidR="006A1C00" w:rsidRPr="006A1C00" w14:paraId="186141E9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653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F73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6A1C00" w:rsidRPr="006A1C00" w14:paraId="70CCF9D9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4E1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3C3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6A1C00" w:rsidRPr="006A1C00" w14:paraId="05FA8244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DAF2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208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6A1C00" w:rsidRPr="006A1C00" w14:paraId="462C0C4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284B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AAE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6A1C00" w:rsidRPr="006A1C00" w14:paraId="4EF9B00E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EDD2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cod.idt3.getProductsOfferingPerContract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50D4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3</w:t>
            </w:r>
          </w:p>
        </w:tc>
      </w:tr>
      <w:tr w:rsidR="006A1C00" w:rsidRPr="006A1C00" w14:paraId="08EEC120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D729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msj.idt3.getProductsOfferingPerContract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2413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3</w:t>
            </w:r>
          </w:p>
        </w:tc>
      </w:tr>
      <w:tr w:rsidR="006A1C00" w:rsidRPr="006A1C00" w14:paraId="4D5A0E1A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A26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cod.idt4.getProductsOfferingPerContract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D841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  <w:tr w:rsidR="006A1C00" w:rsidRPr="006A1C00" w14:paraId="26408538" w14:textId="77777777" w:rsidTr="006A1C00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E925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msj.idt4.getProductsOfferingPerContract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E0EC" w14:textId="77777777" w:rsidR="006A1C00" w:rsidRPr="006A1C00" w:rsidRDefault="006A1C00" w:rsidP="006A1C00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A1C00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4</w:t>
            </w:r>
          </w:p>
        </w:tc>
      </w:tr>
    </w:tbl>
    <w:p w14:paraId="0091E61B" w14:textId="77777777" w:rsidR="00CA19DD" w:rsidRPr="00E20C29" w:rsidRDefault="00CA19DD">
      <w:pPr>
        <w:ind w:firstLine="426"/>
        <w:rPr>
          <w:rFonts w:ascii="Verdana" w:hAnsi="Verdana"/>
          <w:sz w:val="18"/>
          <w:szCs w:val="18"/>
        </w:rPr>
      </w:pPr>
    </w:p>
    <w:p w14:paraId="5775C0C1" w14:textId="77777777" w:rsidR="00062BE5" w:rsidRPr="00E20C29" w:rsidRDefault="00062BE5">
      <w:pPr>
        <w:ind w:firstLine="426"/>
        <w:rPr>
          <w:rFonts w:ascii="Verdana" w:hAnsi="Verdana"/>
          <w:sz w:val="18"/>
          <w:szCs w:val="18"/>
        </w:rPr>
      </w:pPr>
    </w:p>
    <w:p w14:paraId="78354B09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258693"/>
      <w:r w:rsidRPr="00E20C29">
        <w:rPr>
          <w:rFonts w:ascii="Verdana" w:hAnsi="Verdana"/>
          <w:sz w:val="18"/>
          <w:szCs w:val="18"/>
        </w:rPr>
        <w:t>5.</w:t>
      </w:r>
      <w:r w:rsidR="004F382A" w:rsidRPr="00E20C29">
        <w:rPr>
          <w:rFonts w:ascii="Verdana" w:hAnsi="Verdana"/>
          <w:sz w:val="18"/>
          <w:szCs w:val="18"/>
        </w:rPr>
        <w:t>2</w:t>
      </w:r>
      <w:r w:rsidRPr="00E20C29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E20C29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E20C29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258694"/>
      <w:r w:rsidRPr="00E20C29">
        <w:rPr>
          <w:rFonts w:ascii="Verdana" w:hAnsi="Verdana"/>
          <w:sz w:val="18"/>
          <w:szCs w:val="18"/>
        </w:rPr>
        <w:t>5.</w:t>
      </w:r>
      <w:r w:rsidR="004F382A" w:rsidRPr="00E20C29">
        <w:rPr>
          <w:rFonts w:ascii="Verdana" w:hAnsi="Verdana"/>
          <w:sz w:val="18"/>
          <w:szCs w:val="18"/>
        </w:rPr>
        <w:t>3</w:t>
      </w:r>
      <w:r w:rsidRPr="00E20C29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E20C29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E20C29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258695"/>
      <w:r w:rsidRPr="00E20C29">
        <w:rPr>
          <w:rFonts w:ascii="Verdana" w:hAnsi="Verdana"/>
          <w:sz w:val="18"/>
          <w:szCs w:val="18"/>
        </w:rPr>
        <w:t>Mantenimiento de sistemas</w:t>
      </w:r>
      <w:bookmarkEnd w:id="21"/>
    </w:p>
    <w:p w14:paraId="405CC709" w14:textId="77777777" w:rsidR="008B3326" w:rsidRPr="00E20C29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E20C29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E20C29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258696"/>
      <w:r w:rsidRPr="00E20C29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E20C29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258697"/>
      <w:r w:rsidRPr="00E20C29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E20C29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E20C29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258698"/>
      <w:r w:rsidRPr="00E20C29">
        <w:rPr>
          <w:rFonts w:ascii="Verdana" w:hAnsi="Verdana"/>
          <w:sz w:val="18"/>
          <w:szCs w:val="18"/>
        </w:rPr>
        <w:t xml:space="preserve">7.2 </w:t>
      </w:r>
      <w:r w:rsidR="00DE4C06" w:rsidRPr="00E20C29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E20C29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258699"/>
      <w:r w:rsidRPr="00E20C29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E20C29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E20C29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258700"/>
      <w:r w:rsidRPr="00E20C29">
        <w:rPr>
          <w:rFonts w:ascii="Verdana" w:hAnsi="Verdana"/>
          <w:sz w:val="18"/>
          <w:szCs w:val="18"/>
        </w:rPr>
        <w:lastRenderedPageBreak/>
        <w:t xml:space="preserve">7.4 Monitoreo de </w:t>
      </w:r>
      <w:r w:rsidR="0021666D" w:rsidRPr="00E20C29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E20C29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E20C29" w14:paraId="4F8DB756" w14:textId="77777777" w:rsidTr="00B671F4">
        <w:tc>
          <w:tcPr>
            <w:tcW w:w="2126" w:type="dxa"/>
          </w:tcPr>
          <w:p w14:paraId="056826E9" w14:textId="77777777" w:rsidR="00055FA2" w:rsidRPr="00E20C29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1F5A15A5" w:rsidR="00055FA2" w:rsidRPr="00E20C29" w:rsidRDefault="00C843F1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5DFD1ED3">
                <v:shape id="_x0000_i1026" type="#_x0000_t75" style="width:77.25pt;height:50.25pt" o:ole="">
                  <v:imagedata r:id="rId16" o:title=""/>
                </v:shape>
                <o:OLEObject Type="Embed" ProgID="Package" ShapeID="_x0000_i1026" DrawAspect="Icon" ObjectID="_1619871471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E20C29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E20C29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E20C29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E20C29" w:rsidRDefault="00D460CE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E20C29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E20C29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E20C29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258701"/>
      <w:r w:rsidRPr="00E20C29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E20C29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258702"/>
      <w:r w:rsidRPr="00E20C29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E20C29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E20C29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E20C29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E20C29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E20C29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E20C29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E20C29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E20C29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E20C29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E20C29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E20C29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E20C29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E20C29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E20C29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E20C29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E20C29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E20C29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E20C29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Pr="00E20C29" w:rsidRDefault="00D460CE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E20C29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E20C29" w:rsidRDefault="00D460CE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E20C29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E20C29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E20C29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E20C29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258703"/>
      <w:r w:rsidRPr="00E20C29">
        <w:rPr>
          <w:rFonts w:ascii="Verdana" w:hAnsi="Verdana"/>
          <w:sz w:val="18"/>
          <w:szCs w:val="18"/>
        </w:rPr>
        <w:t xml:space="preserve">7.7 Reportes </w:t>
      </w:r>
      <w:r w:rsidR="006D327E" w:rsidRPr="00E20C29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E20C29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E20C29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E20C29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E20C29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B8333" w14:textId="77777777" w:rsidR="00D460CE" w:rsidRDefault="00D460CE">
      <w:r>
        <w:separator/>
      </w:r>
    </w:p>
  </w:endnote>
  <w:endnote w:type="continuationSeparator" w:id="0">
    <w:p w14:paraId="11FBD37C" w14:textId="77777777" w:rsidR="00D460CE" w:rsidRDefault="00D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363F98" w:rsidRDefault="00363F98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>
      <w:rPr>
        <w:rFonts w:ascii="Verdana" w:hAnsi="Verdana"/>
        <w:sz w:val="18"/>
        <w:szCs w:val="18"/>
      </w:rPr>
      <w:tab/>
    </w:r>
    <w:r w:rsidRPr="00941F19">
      <w:rPr>
        <w:rFonts w:ascii="Verdana" w:hAnsi="Verdana"/>
        <w:sz w:val="18"/>
        <w:szCs w:val="18"/>
      </w:rPr>
      <w:t xml:space="preserve">Página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PAGE</w:instrText>
    </w:r>
    <w:r w:rsidRPr="00941F19">
      <w:rPr>
        <w:rFonts w:ascii="Verdana" w:hAnsi="Verdana"/>
        <w:sz w:val="18"/>
        <w:szCs w:val="18"/>
      </w:rPr>
      <w:fldChar w:fldCharType="separate"/>
    </w:r>
    <w:r w:rsidR="00AA0530">
      <w:rPr>
        <w:rFonts w:ascii="Verdana" w:hAnsi="Verdana"/>
        <w:noProof/>
        <w:sz w:val="18"/>
        <w:szCs w:val="18"/>
      </w:rPr>
      <w:t>1</w:t>
    </w:r>
    <w:r w:rsidRPr="00941F19">
      <w:rPr>
        <w:rFonts w:ascii="Verdana" w:hAnsi="Verdana"/>
        <w:sz w:val="18"/>
        <w:szCs w:val="18"/>
      </w:rPr>
      <w:fldChar w:fldCharType="end"/>
    </w:r>
    <w:r w:rsidRPr="00941F19">
      <w:rPr>
        <w:rFonts w:ascii="Verdana" w:hAnsi="Verdana"/>
        <w:sz w:val="18"/>
        <w:szCs w:val="18"/>
      </w:rPr>
      <w:t xml:space="preserve"> de </w:t>
    </w:r>
    <w:r w:rsidRPr="00941F19">
      <w:rPr>
        <w:rFonts w:ascii="Verdana" w:hAnsi="Verdana"/>
        <w:sz w:val="18"/>
        <w:szCs w:val="18"/>
      </w:rPr>
      <w:fldChar w:fldCharType="begin"/>
    </w:r>
    <w:r w:rsidRPr="00941F19">
      <w:rPr>
        <w:rFonts w:ascii="Verdana" w:hAnsi="Verdana"/>
        <w:sz w:val="18"/>
        <w:szCs w:val="18"/>
      </w:rPr>
      <w:instrText>NUMPAGES</w:instrText>
    </w:r>
    <w:r w:rsidRPr="00941F19">
      <w:rPr>
        <w:rFonts w:ascii="Verdana" w:hAnsi="Verdana"/>
        <w:sz w:val="18"/>
        <w:szCs w:val="18"/>
      </w:rPr>
      <w:fldChar w:fldCharType="separate"/>
    </w:r>
    <w:r w:rsidR="00AA0530">
      <w:rPr>
        <w:rFonts w:ascii="Verdana" w:hAnsi="Verdana"/>
        <w:noProof/>
        <w:sz w:val="18"/>
        <w:szCs w:val="18"/>
      </w:rPr>
      <w:t>9</w:t>
    </w:r>
    <w:r w:rsidRPr="00941F1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>Manual de Operaciones</w:t>
    </w:r>
  </w:p>
  <w:p w14:paraId="2CB52E47" w14:textId="77777777" w:rsidR="00363F98" w:rsidRDefault="00363F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363F98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363F98" w:rsidRDefault="00363F9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363F98" w:rsidRDefault="00363F9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 NUMPAGES  \* MERGEFORMAT ">
            <w:r>
              <w:rPr>
                <w:rFonts w:ascii="Arial" w:hAnsi="Arial" w:cs="Arial"/>
                <w:sz w:val="16"/>
                <w:lang w:val="es-ES"/>
              </w:rPr>
              <w:t>6</w:t>
            </w:r>
          </w:fldSimple>
        </w:p>
      </w:tc>
    </w:tr>
  </w:tbl>
  <w:p w14:paraId="50F21B5D" w14:textId="77777777" w:rsidR="00363F98" w:rsidRDefault="00363F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AEF21" w14:textId="77777777" w:rsidR="00D460CE" w:rsidRDefault="00D460CE">
      <w:r>
        <w:separator/>
      </w:r>
    </w:p>
  </w:footnote>
  <w:footnote w:type="continuationSeparator" w:id="0">
    <w:p w14:paraId="390DC507" w14:textId="77777777" w:rsidR="00D460CE" w:rsidRDefault="00D4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363F98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363F98" w:rsidRPr="00710965" w:rsidRDefault="00363F98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363F98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363F98" w:rsidRPr="00710965" w:rsidRDefault="00363F9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363F98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363F98" w:rsidRPr="005A4E18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363F98" w:rsidRPr="00710965" w:rsidRDefault="00363F98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363F98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363F98" w:rsidRPr="0028364B" w:rsidRDefault="00363F9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363F98" w:rsidRPr="00710965" w:rsidRDefault="00363F9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363F98" w:rsidRDefault="00363F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363F98" w:rsidRDefault="00363F98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5pt;height:24pt" o:ole="">
          <v:imagedata r:id="rId1" o:title=""/>
        </v:shape>
        <o:OLEObject Type="Embed" ProgID="MSPhotoEd.3" ShapeID="_x0000_i1027" DrawAspect="Content" ObjectID="_1619871472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363F98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363F98" w:rsidRDefault="00363F98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363F98" w:rsidRDefault="00363F98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363F98" w:rsidRDefault="00363F9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363F98" w:rsidRDefault="00363F98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363F98" w:rsidRDefault="00363F98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363F98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363F98" w:rsidRDefault="00363F98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363F98" w:rsidRDefault="00363F98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363F98" w:rsidRDefault="00363F98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363F98" w:rsidRDefault="00363F98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363F98" w:rsidRDefault="00363F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1D45"/>
    <w:rsid w:val="0003520B"/>
    <w:rsid w:val="000356FC"/>
    <w:rsid w:val="00041FCA"/>
    <w:rsid w:val="0004312D"/>
    <w:rsid w:val="00045BF0"/>
    <w:rsid w:val="00047397"/>
    <w:rsid w:val="00055FA2"/>
    <w:rsid w:val="00062BE5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D5D19"/>
    <w:rsid w:val="000E091C"/>
    <w:rsid w:val="000E4F45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441D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14C1"/>
    <w:rsid w:val="00327D2B"/>
    <w:rsid w:val="003327A2"/>
    <w:rsid w:val="003347FC"/>
    <w:rsid w:val="00335EFA"/>
    <w:rsid w:val="0033664C"/>
    <w:rsid w:val="003367F6"/>
    <w:rsid w:val="00340C15"/>
    <w:rsid w:val="00342EF4"/>
    <w:rsid w:val="00346DEA"/>
    <w:rsid w:val="00350B5F"/>
    <w:rsid w:val="00357539"/>
    <w:rsid w:val="00363F98"/>
    <w:rsid w:val="00372925"/>
    <w:rsid w:val="00375EE2"/>
    <w:rsid w:val="003769F7"/>
    <w:rsid w:val="0039523D"/>
    <w:rsid w:val="00396952"/>
    <w:rsid w:val="003A05AA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0933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C0E5D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20404"/>
    <w:rsid w:val="005368F3"/>
    <w:rsid w:val="005447AE"/>
    <w:rsid w:val="0054777B"/>
    <w:rsid w:val="0055235F"/>
    <w:rsid w:val="005533E2"/>
    <w:rsid w:val="0057482B"/>
    <w:rsid w:val="00574ACD"/>
    <w:rsid w:val="0057653C"/>
    <w:rsid w:val="005814CA"/>
    <w:rsid w:val="005815F6"/>
    <w:rsid w:val="00584717"/>
    <w:rsid w:val="00585537"/>
    <w:rsid w:val="00593E20"/>
    <w:rsid w:val="005A55DB"/>
    <w:rsid w:val="005B0D2A"/>
    <w:rsid w:val="005E4175"/>
    <w:rsid w:val="005E7247"/>
    <w:rsid w:val="005E75F8"/>
    <w:rsid w:val="00601A42"/>
    <w:rsid w:val="00607491"/>
    <w:rsid w:val="00623AC8"/>
    <w:rsid w:val="00623CAD"/>
    <w:rsid w:val="00640FB1"/>
    <w:rsid w:val="0065519C"/>
    <w:rsid w:val="00662579"/>
    <w:rsid w:val="00673066"/>
    <w:rsid w:val="00687BEE"/>
    <w:rsid w:val="00690623"/>
    <w:rsid w:val="006912B5"/>
    <w:rsid w:val="006A090E"/>
    <w:rsid w:val="006A1C00"/>
    <w:rsid w:val="006A418F"/>
    <w:rsid w:val="006A4F28"/>
    <w:rsid w:val="006B5C11"/>
    <w:rsid w:val="006B6964"/>
    <w:rsid w:val="006C2CF6"/>
    <w:rsid w:val="006D327E"/>
    <w:rsid w:val="006D3F14"/>
    <w:rsid w:val="006D5BFC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C425E"/>
    <w:rsid w:val="007D64E7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3B07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51665"/>
    <w:rsid w:val="00A65706"/>
    <w:rsid w:val="00A66ACE"/>
    <w:rsid w:val="00A81A8F"/>
    <w:rsid w:val="00A843EC"/>
    <w:rsid w:val="00A93A04"/>
    <w:rsid w:val="00A943DB"/>
    <w:rsid w:val="00AA0530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50F6F"/>
    <w:rsid w:val="00B6014C"/>
    <w:rsid w:val="00B671F4"/>
    <w:rsid w:val="00B70A35"/>
    <w:rsid w:val="00B87971"/>
    <w:rsid w:val="00B9180A"/>
    <w:rsid w:val="00B943D8"/>
    <w:rsid w:val="00B9504C"/>
    <w:rsid w:val="00BB65DF"/>
    <w:rsid w:val="00BB6968"/>
    <w:rsid w:val="00BB6BE7"/>
    <w:rsid w:val="00BB6F64"/>
    <w:rsid w:val="00BC2F0A"/>
    <w:rsid w:val="00BC3851"/>
    <w:rsid w:val="00BC6138"/>
    <w:rsid w:val="00BD4EB1"/>
    <w:rsid w:val="00BE0646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31C23"/>
    <w:rsid w:val="00C40474"/>
    <w:rsid w:val="00C412FB"/>
    <w:rsid w:val="00C71E56"/>
    <w:rsid w:val="00C738B8"/>
    <w:rsid w:val="00C776AA"/>
    <w:rsid w:val="00C843F1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460CE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0C29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1988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3E41"/>
    <w:rsid w:val="00EC5119"/>
    <w:rsid w:val="00EC7835"/>
    <w:rsid w:val="00ED4D48"/>
    <w:rsid w:val="00ED4DB1"/>
    <w:rsid w:val="00EE595C"/>
    <w:rsid w:val="00EF24C2"/>
    <w:rsid w:val="00EF531C"/>
    <w:rsid w:val="00F1028D"/>
    <w:rsid w:val="00F22E1D"/>
    <w:rsid w:val="00F30141"/>
    <w:rsid w:val="00F36DB2"/>
    <w:rsid w:val="00F36E5A"/>
    <w:rsid w:val="00F37448"/>
    <w:rsid w:val="00F439C7"/>
    <w:rsid w:val="00F45D82"/>
    <w:rsid w:val="00F4786F"/>
    <w:rsid w:val="00F47A18"/>
    <w:rsid w:val="00F5000D"/>
    <w:rsid w:val="00F5757E"/>
    <w:rsid w:val="00F64EE9"/>
    <w:rsid w:val="00F75193"/>
    <w:rsid w:val="00F761A6"/>
    <w:rsid w:val="00F80FD7"/>
    <w:rsid w:val="00F94478"/>
    <w:rsid w:val="00FA0355"/>
    <w:rsid w:val="00FA4FCF"/>
    <w:rsid w:val="00FA5E0C"/>
    <w:rsid w:val="00FB7900"/>
    <w:rsid w:val="00FC40BA"/>
    <w:rsid w:val="00FC62E5"/>
    <w:rsid w:val="00FD0F91"/>
    <w:rsid w:val="00FD2F1A"/>
    <w:rsid w:val="00FD3615"/>
    <w:rsid w:val="00FD7070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BA39-4519-4E0F-B009-356900E8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587</TotalTime>
  <Pages>9</Pages>
  <Words>1910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12397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81</cp:revision>
  <cp:lastPrinted>2013-05-23T15:20:00Z</cp:lastPrinted>
  <dcterms:created xsi:type="dcterms:W3CDTF">2018-04-02T22:43:00Z</dcterms:created>
  <dcterms:modified xsi:type="dcterms:W3CDTF">2019-05-20T20:31:00Z</dcterms:modified>
</cp:coreProperties>
</file>