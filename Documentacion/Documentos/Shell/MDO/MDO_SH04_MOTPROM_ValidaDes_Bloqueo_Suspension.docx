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C3F1" w14:textId="77777777" w:rsidR="00DE4C06" w:rsidRPr="0060749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207F1C2" w14:textId="77777777" w:rsidR="00DE4C06" w:rsidRPr="0060749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5D26709" w14:textId="77777777" w:rsidR="00DE4C06" w:rsidRPr="0060749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13C789A8" w14:textId="77777777" w:rsidR="00DE4C06" w:rsidRPr="00607491" w:rsidRDefault="00DE4C06">
      <w:pPr>
        <w:pStyle w:val="Ttulo6"/>
        <w:numPr>
          <w:ilvl w:val="0"/>
          <w:numId w:val="0"/>
        </w:numPr>
        <w:ind w:right="468"/>
        <w:rPr>
          <w:rFonts w:ascii="Verdana" w:hAnsi="Verdana" w:cs="Arial"/>
          <w:b w:val="0"/>
          <w:sz w:val="18"/>
          <w:szCs w:val="18"/>
        </w:rPr>
      </w:pPr>
      <w:r w:rsidRPr="00607491">
        <w:rPr>
          <w:rFonts w:ascii="Verdana" w:hAnsi="Verdana" w:cs="Arial"/>
          <w:b w:val="0"/>
          <w:sz w:val="18"/>
          <w:szCs w:val="18"/>
        </w:rPr>
        <w:t>Índice</w:t>
      </w:r>
    </w:p>
    <w:p w14:paraId="68F8AD26" w14:textId="77777777" w:rsidR="00DE4C06" w:rsidRPr="00607491" w:rsidRDefault="00DE4C06">
      <w:pPr>
        <w:ind w:right="468"/>
        <w:rPr>
          <w:rFonts w:ascii="Verdana" w:hAnsi="Verdana"/>
          <w:sz w:val="18"/>
          <w:szCs w:val="18"/>
        </w:rPr>
      </w:pPr>
    </w:p>
    <w:p w14:paraId="271770B6" w14:textId="77777777" w:rsidR="00DE4C06" w:rsidRPr="00607491" w:rsidRDefault="00DE4C06">
      <w:pPr>
        <w:ind w:right="468"/>
        <w:rPr>
          <w:rFonts w:ascii="Verdana" w:hAnsi="Verdana"/>
          <w:sz w:val="18"/>
          <w:szCs w:val="18"/>
        </w:rPr>
      </w:pPr>
    </w:p>
    <w:p w14:paraId="494BAACB" w14:textId="77777777" w:rsidR="00DE4C06" w:rsidRPr="00607491" w:rsidRDefault="00DE4C06">
      <w:pPr>
        <w:ind w:right="468"/>
        <w:rPr>
          <w:rFonts w:ascii="Verdana" w:hAnsi="Verdana"/>
          <w:sz w:val="18"/>
          <w:szCs w:val="18"/>
        </w:rPr>
      </w:pPr>
    </w:p>
    <w:p w14:paraId="219BA885" w14:textId="77777777" w:rsidR="00607491" w:rsidRPr="00607491" w:rsidRDefault="0026209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607491">
        <w:rPr>
          <w:rFonts w:ascii="Verdana" w:hAnsi="Verdana"/>
          <w:sz w:val="18"/>
          <w:szCs w:val="18"/>
        </w:rPr>
        <w:fldChar w:fldCharType="begin"/>
      </w:r>
      <w:r w:rsidR="00DE4C06" w:rsidRPr="00607491">
        <w:rPr>
          <w:rFonts w:ascii="Verdana" w:hAnsi="Verdana"/>
          <w:sz w:val="18"/>
          <w:szCs w:val="18"/>
        </w:rPr>
        <w:instrText xml:space="preserve"> TOC \o "1-2" \h \z </w:instrText>
      </w:r>
      <w:r w:rsidRPr="00607491">
        <w:rPr>
          <w:rFonts w:ascii="Verdana" w:hAnsi="Verdana"/>
          <w:sz w:val="18"/>
          <w:szCs w:val="18"/>
        </w:rPr>
        <w:fldChar w:fldCharType="separate"/>
      </w:r>
      <w:hyperlink w:anchor="_Toc9247585" w:history="1">
        <w:r w:rsidR="00607491" w:rsidRPr="00607491">
          <w:rPr>
            <w:rStyle w:val="Hipervnculo"/>
            <w:rFonts w:ascii="Verdana" w:hAnsi="Verdana"/>
            <w:noProof/>
            <w:sz w:val="18"/>
            <w:szCs w:val="18"/>
          </w:rPr>
          <w:t>1</w:t>
        </w:r>
        <w:r w:rsidR="00607491" w:rsidRPr="0060749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07491" w:rsidRPr="00607491">
          <w:rPr>
            <w:rStyle w:val="Hipervnculo"/>
            <w:rFonts w:ascii="Verdana" w:hAnsi="Verdana"/>
            <w:noProof/>
            <w:sz w:val="18"/>
            <w:szCs w:val="18"/>
          </w:rPr>
          <w:t>Introducción</w:t>
        </w:r>
        <w:r w:rsidR="00607491"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="00607491"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07491"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_Toc9247585 \h </w:instrText>
        </w:r>
        <w:r w:rsidR="00607491" w:rsidRPr="00607491">
          <w:rPr>
            <w:rFonts w:ascii="Verdana" w:hAnsi="Verdana"/>
            <w:noProof/>
            <w:webHidden/>
            <w:sz w:val="18"/>
            <w:szCs w:val="18"/>
          </w:rPr>
        </w:r>
        <w:r w:rsidR="00607491"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607491" w:rsidRPr="00607491">
          <w:rPr>
            <w:rFonts w:ascii="Verdana" w:hAnsi="Verdana"/>
            <w:noProof/>
            <w:webHidden/>
            <w:sz w:val="18"/>
            <w:szCs w:val="18"/>
          </w:rPr>
          <w:t>2</w:t>
        </w:r>
        <w:r w:rsidR="00607491"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B9CA91E" w14:textId="77777777" w:rsidR="00607491" w:rsidRPr="00607491" w:rsidRDefault="0060749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86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2</w:t>
        </w:r>
        <w:r w:rsidRPr="0060749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Datos Funcionales y de Arquitectura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_Toc9247586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410C394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87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2.1 Diagrama Funcional Del Proceso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_Toc9247587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22C0352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88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2.2 Descripción breve de la aplicación o servicios instalados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_Toc9247588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D8832B0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89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2.3 Diagrama de interfases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_Toc9247589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D0D51DE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0" w:history="1">
        <w:r w:rsidRPr="00607491">
          <w:rPr>
            <w:rStyle w:val="Hipervnculo"/>
            <w:rFonts w:ascii="Verdana" w:hAnsi="Verdana"/>
            <w:noProof/>
            <w:sz w:val="18"/>
            <w:szCs w:val="18"/>
            <w:lang w:val="pt-BR"/>
          </w:rPr>
          <w:t>2.4 Leyenda de Arquitectura de Aplicación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_Toc9247590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30A99DF" w14:textId="77777777" w:rsidR="00607491" w:rsidRPr="00607491" w:rsidRDefault="0060749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1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3</w:t>
        </w:r>
        <w:r w:rsidRPr="0060749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Datos del Sistema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_Toc9247591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8BDF341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2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3.1 Archivos fuente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_Toc9247592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29C607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3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3.2 Estructura de directorios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_Toc9247593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F9EC3F9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4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3.3 Estrategia de depuración de archivos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_Toc9247594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8D10199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5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3.4 Frecuencia de permanecia de tablas particionadas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_Toc9247595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53711C4" w14:textId="77777777" w:rsidR="00607491" w:rsidRPr="00607491" w:rsidRDefault="0060749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6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4</w:t>
        </w:r>
        <w:r w:rsidRPr="0060749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Seguridad del sistema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_Toc9247596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CB1551C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7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4.1 Perfiles de usuario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_Toc9247597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A1AE2E5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8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4.2 Usuarios del aplicativo  para conectar a bases de datos, Sistemas, unidades compartidas  y/o otros servidores que requiera la aplicación.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_Toc9247598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47F4F3A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599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4.3 Usuarios del sistema operativo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_Toc9247599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30F03FE" w14:textId="77777777" w:rsidR="00607491" w:rsidRPr="00607491" w:rsidRDefault="0060749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0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5</w:t>
        </w:r>
        <w:r w:rsidRPr="0060749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Implementación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_Toc9247600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218E94A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1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5.1 Datos de configuración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_Toc9247601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0BA7055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2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5.2 Parámetros de sistema operativo Kernel, Swap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_Toc9247602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B744C69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3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5.3 Parámetros de base de datos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_Toc9247603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7A448AF" w14:textId="77777777" w:rsidR="00607491" w:rsidRPr="00607491" w:rsidRDefault="0060749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4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6</w:t>
        </w:r>
        <w:r w:rsidRPr="0060749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Mantenimiento de sistemas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_Toc9247604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4855B2F" w14:textId="77777777" w:rsidR="00607491" w:rsidRPr="00607491" w:rsidRDefault="0060749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5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7</w:t>
        </w:r>
        <w:r w:rsidRPr="0060749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Procedimientos de Control y Soporte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_Toc9247605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B07EC59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6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7.1 Respaldo y recuperación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_Toc9247606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A02D6BD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7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7.2 Monitoreo de performance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_Toc9247607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9F50AA6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8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7.3 Monitoreo de métricas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_Toc9247608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8A62AB2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09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7.4 Monitoreo de errores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_Toc9247609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9C09E78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10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7.5 Proceso de StarUp / Shutdown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_Toc9247610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D8C3717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11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7.6 Contactos de soporte interno y externo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_Toc9247611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72A2A7E" w14:textId="77777777" w:rsidR="00607491" w:rsidRPr="00607491" w:rsidRDefault="0060749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47612" w:history="1">
        <w:r w:rsidRPr="00607491">
          <w:rPr>
            <w:rStyle w:val="Hipervnculo"/>
            <w:rFonts w:ascii="Verdana" w:hAnsi="Verdana"/>
            <w:noProof/>
            <w:sz w:val="18"/>
            <w:szCs w:val="18"/>
          </w:rPr>
          <w:t>7.7 Reportes Programados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tab/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instrText xml:space="preserve"> PAGEREF _Toc9247612 \h </w:instrText>
        </w:r>
        <w:r w:rsidRPr="00607491">
          <w:rPr>
            <w:rFonts w:ascii="Verdana" w:hAnsi="Verdana"/>
            <w:noProof/>
            <w:webHidden/>
            <w:sz w:val="18"/>
            <w:szCs w:val="18"/>
          </w:rPr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60749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60749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07716A" w14:textId="77777777" w:rsidR="00DE4C06" w:rsidRPr="00607491" w:rsidRDefault="00262097">
      <w:pPr>
        <w:ind w:right="468"/>
        <w:rPr>
          <w:rFonts w:ascii="Verdana" w:hAnsi="Verdana"/>
          <w:sz w:val="18"/>
          <w:szCs w:val="18"/>
        </w:rPr>
      </w:pPr>
      <w:r w:rsidRPr="00607491">
        <w:rPr>
          <w:rFonts w:ascii="Verdana" w:hAnsi="Verdana"/>
          <w:sz w:val="18"/>
          <w:szCs w:val="18"/>
        </w:rPr>
        <w:fldChar w:fldCharType="end"/>
      </w:r>
    </w:p>
    <w:p w14:paraId="3C96CCCB" w14:textId="77777777" w:rsidR="00DE4C06" w:rsidRPr="00607491" w:rsidRDefault="00DE4C06">
      <w:pPr>
        <w:ind w:right="468"/>
        <w:rPr>
          <w:rFonts w:ascii="Verdana" w:hAnsi="Verdana"/>
          <w:sz w:val="18"/>
          <w:szCs w:val="18"/>
        </w:rPr>
      </w:pPr>
    </w:p>
    <w:p w14:paraId="003B670F" w14:textId="77777777" w:rsidR="00DE4C06" w:rsidRPr="00607491" w:rsidRDefault="00DE4C06">
      <w:pPr>
        <w:ind w:right="468"/>
        <w:rPr>
          <w:rFonts w:ascii="Verdana" w:hAnsi="Verdana"/>
          <w:sz w:val="18"/>
          <w:szCs w:val="18"/>
        </w:rPr>
      </w:pPr>
    </w:p>
    <w:p w14:paraId="01ED5FBA" w14:textId="77777777" w:rsidR="00DE4C06" w:rsidRPr="00607491" w:rsidRDefault="00DE4C06">
      <w:pPr>
        <w:ind w:right="468"/>
        <w:rPr>
          <w:rFonts w:ascii="Verdana" w:hAnsi="Verdana"/>
          <w:sz w:val="18"/>
          <w:szCs w:val="18"/>
        </w:rPr>
        <w:sectPr w:rsidR="00DE4C06" w:rsidRPr="00607491" w:rsidSect="000F6D6C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bookmarkStart w:id="0" w:name="_GoBack"/>
      <w:bookmarkEnd w:id="0"/>
    </w:p>
    <w:tbl>
      <w:tblPr>
        <w:tblW w:w="98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2790"/>
        <w:gridCol w:w="1358"/>
        <w:gridCol w:w="1701"/>
        <w:gridCol w:w="1984"/>
        <w:gridCol w:w="1250"/>
      </w:tblGrid>
      <w:tr w:rsidR="001C7365" w:rsidRPr="00607491" w14:paraId="22F840B5" w14:textId="77777777" w:rsidTr="00240E59">
        <w:trPr>
          <w:trHeight w:val="284"/>
          <w:jc w:val="center"/>
        </w:trPr>
        <w:tc>
          <w:tcPr>
            <w:tcW w:w="9829" w:type="dxa"/>
            <w:gridSpan w:val="6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0A7E1BAC" w14:textId="77777777" w:rsidR="001C7365" w:rsidRPr="00607491" w:rsidRDefault="001C7365" w:rsidP="0042357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bookmarkStart w:id="1" w:name="_Toc420406259"/>
            <w:bookmarkEnd w:id="1"/>
            <w:r w:rsidRPr="00607491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240E59" w:rsidRPr="00607491" w14:paraId="718DD0ED" w14:textId="77777777" w:rsidTr="002A76A7">
        <w:trPr>
          <w:trHeight w:val="261"/>
          <w:jc w:val="center"/>
        </w:trPr>
        <w:tc>
          <w:tcPr>
            <w:tcW w:w="746" w:type="dxa"/>
            <w:shd w:val="clear" w:color="auto" w:fill="FBD4B4"/>
            <w:vAlign w:val="center"/>
          </w:tcPr>
          <w:p w14:paraId="28D7324A" w14:textId="77777777" w:rsidR="001C7365" w:rsidRPr="00607491" w:rsidRDefault="001C7365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790" w:type="dxa"/>
            <w:shd w:val="clear" w:color="auto" w:fill="FBD4B4"/>
            <w:vAlign w:val="center"/>
          </w:tcPr>
          <w:p w14:paraId="62B10A80" w14:textId="77777777" w:rsidR="001C7365" w:rsidRPr="00607491" w:rsidRDefault="00F37448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Stream</w:t>
            </w:r>
          </w:p>
        </w:tc>
        <w:tc>
          <w:tcPr>
            <w:tcW w:w="1358" w:type="dxa"/>
            <w:shd w:val="clear" w:color="auto" w:fill="FBD4B4"/>
            <w:vAlign w:val="center"/>
          </w:tcPr>
          <w:p w14:paraId="3CECA8E1" w14:textId="77777777" w:rsidR="001C7365" w:rsidRPr="00607491" w:rsidRDefault="0033664C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Elaborado </w:t>
            </w:r>
            <w:r w:rsidR="001C7365" w:rsidRPr="0060749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por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5E178FC3" w14:textId="77777777" w:rsidR="001C7365" w:rsidRPr="00607491" w:rsidRDefault="001C7365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984" w:type="dxa"/>
            <w:shd w:val="clear" w:color="auto" w:fill="FBD4B4"/>
            <w:vAlign w:val="center"/>
          </w:tcPr>
          <w:p w14:paraId="48F30561" w14:textId="77777777" w:rsidR="001C7365" w:rsidRPr="00607491" w:rsidRDefault="00240E59" w:rsidP="00C0128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Descripción </w:t>
            </w:r>
            <w:r w:rsidR="00C0128F" w:rsidRPr="0060749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del cambio</w:t>
            </w:r>
          </w:p>
        </w:tc>
        <w:tc>
          <w:tcPr>
            <w:tcW w:w="1250" w:type="dxa"/>
            <w:shd w:val="clear" w:color="auto" w:fill="FBD4B4"/>
            <w:vAlign w:val="center"/>
          </w:tcPr>
          <w:p w14:paraId="2E223667" w14:textId="77777777" w:rsidR="001C7365" w:rsidRPr="00607491" w:rsidRDefault="00240E59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</w:tr>
      <w:tr w:rsidR="00BC2F0A" w:rsidRPr="00607491" w14:paraId="47B238BC" w14:textId="77777777" w:rsidTr="002A76A7">
        <w:trPr>
          <w:trHeight w:val="74"/>
          <w:jc w:val="center"/>
        </w:trPr>
        <w:tc>
          <w:tcPr>
            <w:tcW w:w="746" w:type="dxa"/>
          </w:tcPr>
          <w:p w14:paraId="6895072F" w14:textId="77777777" w:rsidR="00BC2F0A" w:rsidRPr="00607491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790" w:type="dxa"/>
          </w:tcPr>
          <w:p w14:paraId="38419647" w14:textId="483001F2" w:rsidR="00B434D5" w:rsidRPr="00607491" w:rsidRDefault="00EC0E54" w:rsidP="0074427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/>
                <w:sz w:val="18"/>
                <w:szCs w:val="18"/>
                <w:lang w:val="en-US"/>
              </w:rPr>
              <w:t>STR.PROY140067.EAI</w:t>
            </w:r>
            <w:r w:rsidR="006B5C11" w:rsidRPr="00607491">
              <w:rPr>
                <w:rFonts w:ascii="Verdana" w:hAnsi="Verdana"/>
                <w:sz w:val="18"/>
                <w:szCs w:val="18"/>
                <w:lang w:val="en-US"/>
              </w:rPr>
              <w:t>_ONE</w:t>
            </w:r>
            <w:r w:rsidRPr="00607491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58" w:type="dxa"/>
          </w:tcPr>
          <w:p w14:paraId="472EF377" w14:textId="61946430" w:rsidR="00BC2F0A" w:rsidRPr="00607491" w:rsidRDefault="00EC0E54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6F3EF59E" w14:textId="2D8B0043" w:rsidR="00BC2F0A" w:rsidRPr="00607491" w:rsidRDefault="00C31669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sz w:val="18"/>
                <w:szCs w:val="18"/>
                <w:lang w:val="es-ES"/>
              </w:rPr>
              <w:t>Cesar Rosciano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61A2FC" w14:textId="77777777" w:rsidR="00BC2F0A" w:rsidRPr="00607491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  <w:tc>
          <w:tcPr>
            <w:tcW w:w="1250" w:type="dxa"/>
          </w:tcPr>
          <w:p w14:paraId="05B68FAB" w14:textId="75AA14B0" w:rsidR="00BC2F0A" w:rsidRPr="00607491" w:rsidRDefault="00EC0E54" w:rsidP="00A117A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07491">
              <w:rPr>
                <w:rFonts w:ascii="Verdana" w:hAnsi="Verdana" w:cs="Arial"/>
                <w:sz w:val="18"/>
                <w:szCs w:val="18"/>
                <w:lang w:val="es-ES"/>
              </w:rPr>
              <w:t>17</w:t>
            </w:r>
            <w:r w:rsidR="007502B0" w:rsidRPr="00607491">
              <w:rPr>
                <w:rFonts w:ascii="Verdana" w:hAnsi="Verdana" w:cs="Arial"/>
                <w:sz w:val="18"/>
                <w:szCs w:val="18"/>
                <w:lang w:val="es-ES"/>
              </w:rPr>
              <w:t>/0</w:t>
            </w:r>
            <w:r w:rsidRPr="00607491"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  <w:r w:rsidR="00F37448" w:rsidRPr="00607491">
              <w:rPr>
                <w:rFonts w:ascii="Verdana" w:hAnsi="Verdana" w:cs="Arial"/>
                <w:sz w:val="18"/>
                <w:szCs w:val="18"/>
                <w:lang w:val="es-ES"/>
              </w:rPr>
              <w:t>/201</w:t>
            </w:r>
            <w:r w:rsidRPr="00607491">
              <w:rPr>
                <w:rFonts w:ascii="Verdana" w:hAnsi="Verdana" w:cs="Arial"/>
                <w:sz w:val="18"/>
                <w:szCs w:val="18"/>
                <w:lang w:val="es-ES"/>
              </w:rPr>
              <w:t>9</w:t>
            </w:r>
          </w:p>
        </w:tc>
      </w:tr>
    </w:tbl>
    <w:p w14:paraId="1B37652F" w14:textId="77777777" w:rsidR="00DE4C06" w:rsidRPr="0060749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37316A3B" w14:textId="77777777" w:rsidR="00DE4C06" w:rsidRPr="00607491" w:rsidRDefault="00DE4C06">
      <w:pPr>
        <w:pStyle w:val="Ttulo1"/>
        <w:rPr>
          <w:rFonts w:ascii="Verdana" w:hAnsi="Verdana"/>
          <w:sz w:val="18"/>
          <w:szCs w:val="18"/>
        </w:rPr>
      </w:pPr>
      <w:bookmarkStart w:id="2" w:name="_Toc9247585"/>
      <w:r w:rsidRPr="00607491">
        <w:rPr>
          <w:rFonts w:ascii="Verdana" w:hAnsi="Verdana"/>
          <w:sz w:val="18"/>
          <w:szCs w:val="18"/>
        </w:rPr>
        <w:t>Introducción</w:t>
      </w:r>
      <w:bookmarkEnd w:id="2"/>
    </w:p>
    <w:p w14:paraId="7DC52F13" w14:textId="43A6830D" w:rsidR="00072AA1" w:rsidRPr="00607491" w:rsidRDefault="007C425E" w:rsidP="009C5FE4">
      <w:pPr>
        <w:ind w:left="432"/>
        <w:jc w:val="left"/>
        <w:rPr>
          <w:rFonts w:ascii="Verdana" w:hAnsi="Verdana"/>
          <w:sz w:val="18"/>
          <w:szCs w:val="18"/>
        </w:rPr>
      </w:pPr>
      <w:r w:rsidRPr="00607491">
        <w:rPr>
          <w:rFonts w:ascii="Verdana" w:hAnsi="Verdana"/>
          <w:sz w:val="18"/>
          <w:szCs w:val="18"/>
        </w:rPr>
        <w:t>SH04_MOTPROM_VALIDADES_BLOQUEO_SUSPENSION</w:t>
      </w:r>
      <w:r w:rsidR="009C5FE4" w:rsidRPr="00607491">
        <w:rPr>
          <w:rFonts w:ascii="Verdana" w:hAnsi="Verdana"/>
          <w:sz w:val="18"/>
          <w:szCs w:val="18"/>
        </w:rPr>
        <w:t>.sh invocara al</w:t>
      </w:r>
      <w:r w:rsidR="00F80FD7" w:rsidRPr="00607491">
        <w:rPr>
          <w:rFonts w:ascii="Verdana" w:hAnsi="Verdana"/>
          <w:sz w:val="18"/>
          <w:szCs w:val="18"/>
        </w:rPr>
        <w:t>SH04_MOTPROM_ValidaDes_Bloqueo_Suspension</w:t>
      </w:r>
      <w:r w:rsidR="00072AA1" w:rsidRPr="00607491">
        <w:rPr>
          <w:rFonts w:ascii="Verdana" w:hAnsi="Verdana"/>
          <w:sz w:val="18"/>
          <w:szCs w:val="18"/>
        </w:rPr>
        <w:t>.jar</w:t>
      </w:r>
    </w:p>
    <w:p w14:paraId="10ABDD59" w14:textId="77777777" w:rsidR="00DE4C06" w:rsidRPr="0060749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C57531C" w14:textId="77777777" w:rsidR="00DE4C06" w:rsidRPr="00607491" w:rsidRDefault="00DE4C06">
      <w:pPr>
        <w:pStyle w:val="Ttulo1"/>
        <w:rPr>
          <w:rFonts w:ascii="Verdana" w:hAnsi="Verdana"/>
          <w:sz w:val="18"/>
          <w:szCs w:val="18"/>
        </w:rPr>
      </w:pPr>
      <w:bookmarkStart w:id="3" w:name="_Toc9247586"/>
      <w:r w:rsidRPr="00607491">
        <w:rPr>
          <w:rFonts w:ascii="Verdana" w:hAnsi="Verdana"/>
          <w:sz w:val="18"/>
          <w:szCs w:val="18"/>
        </w:rPr>
        <w:t xml:space="preserve">Datos </w:t>
      </w:r>
      <w:r w:rsidR="00953D20" w:rsidRPr="00607491">
        <w:rPr>
          <w:rFonts w:ascii="Verdana" w:hAnsi="Verdana"/>
          <w:sz w:val="18"/>
          <w:szCs w:val="18"/>
        </w:rPr>
        <w:t>Funcionales</w:t>
      </w:r>
      <w:r w:rsidR="00416FCC" w:rsidRPr="00607491">
        <w:rPr>
          <w:rFonts w:ascii="Verdana" w:hAnsi="Verdana"/>
          <w:sz w:val="18"/>
          <w:szCs w:val="18"/>
        </w:rPr>
        <w:t xml:space="preserve"> y de</w:t>
      </w:r>
      <w:r w:rsidR="00953D20" w:rsidRPr="00607491">
        <w:rPr>
          <w:rFonts w:ascii="Verdana" w:hAnsi="Verdana"/>
          <w:sz w:val="18"/>
          <w:szCs w:val="18"/>
        </w:rPr>
        <w:t xml:space="preserve"> </w:t>
      </w:r>
      <w:r w:rsidRPr="00607491">
        <w:rPr>
          <w:rFonts w:ascii="Verdana" w:hAnsi="Verdana"/>
          <w:sz w:val="18"/>
          <w:szCs w:val="18"/>
        </w:rPr>
        <w:t>Arquitectura</w:t>
      </w:r>
      <w:bookmarkEnd w:id="3"/>
    </w:p>
    <w:p w14:paraId="2D1C205B" w14:textId="77777777" w:rsidR="00DE4C06" w:rsidRPr="0060749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B120BF7" w14:textId="77777777" w:rsidR="003040B0" w:rsidRPr="00607491" w:rsidRDefault="003040B0" w:rsidP="003040B0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es-PE"/>
        </w:rPr>
      </w:pPr>
      <w:bookmarkStart w:id="4" w:name="_Toc9247587"/>
      <w:r w:rsidRPr="00607491">
        <w:rPr>
          <w:rFonts w:ascii="Verdana" w:hAnsi="Verdana"/>
          <w:sz w:val="18"/>
          <w:szCs w:val="18"/>
          <w:lang w:val="es-PE"/>
        </w:rPr>
        <w:t>2.1 Diagrama Funcional Del Proceso</w:t>
      </w:r>
      <w:bookmarkEnd w:id="4"/>
    </w:p>
    <w:p w14:paraId="6E61D274" w14:textId="741EF6AB" w:rsidR="00BC2F0A" w:rsidRPr="00607491" w:rsidRDefault="00BC2F0A" w:rsidP="00BC2F0A">
      <w:pPr>
        <w:rPr>
          <w:rFonts w:ascii="Verdana" w:hAnsi="Verdana" w:cs="Arial"/>
          <w:sz w:val="18"/>
          <w:szCs w:val="18"/>
        </w:rPr>
      </w:pPr>
      <w:r w:rsidRPr="00607491">
        <w:rPr>
          <w:rFonts w:ascii="Verdana" w:hAnsi="Verdana"/>
          <w:sz w:val="18"/>
          <w:szCs w:val="18"/>
        </w:rPr>
        <w:tab/>
      </w:r>
      <w:r w:rsidRPr="00607491">
        <w:rPr>
          <w:rFonts w:ascii="Verdana" w:hAnsi="Verdana"/>
          <w:b/>
          <w:sz w:val="18"/>
          <w:szCs w:val="18"/>
        </w:rPr>
        <w:t>2.1.1. Proceso</w:t>
      </w:r>
      <w:r w:rsidR="004C0E5D" w:rsidRPr="00607491">
        <w:rPr>
          <w:rFonts w:ascii="Verdana" w:hAnsi="Verdana"/>
          <w:b/>
          <w:sz w:val="18"/>
          <w:szCs w:val="18"/>
        </w:rPr>
        <w:t>:</w:t>
      </w:r>
      <w:r w:rsidR="004C0E5D" w:rsidRPr="00607491">
        <w:rPr>
          <w:rFonts w:ascii="Verdana" w:hAnsi="Verdana"/>
          <w:sz w:val="18"/>
          <w:szCs w:val="18"/>
        </w:rPr>
        <w:t xml:space="preserve"> SH04</w:t>
      </w:r>
      <w:r w:rsidR="00F80FD7" w:rsidRPr="00607491">
        <w:rPr>
          <w:rFonts w:ascii="Verdana" w:hAnsi="Verdana"/>
          <w:sz w:val="18"/>
          <w:szCs w:val="18"/>
        </w:rPr>
        <w:t>_MOTPROM_ValidaDes_Bloqueo_Suspension</w:t>
      </w:r>
    </w:p>
    <w:p w14:paraId="39D3902C" w14:textId="77777777" w:rsidR="00F4786F" w:rsidRPr="00607491" w:rsidRDefault="00F4786F" w:rsidP="00BC2F0A">
      <w:pPr>
        <w:rPr>
          <w:rFonts w:ascii="Verdana" w:hAnsi="Verdana" w:cs="Arial"/>
          <w:sz w:val="18"/>
          <w:szCs w:val="18"/>
        </w:rPr>
      </w:pPr>
    </w:p>
    <w:p w14:paraId="044EAE59" w14:textId="108713E2" w:rsidR="00F4786F" w:rsidRPr="00607491" w:rsidRDefault="000E4F45" w:rsidP="00F4786F">
      <w:pPr>
        <w:jc w:val="center"/>
        <w:rPr>
          <w:rFonts w:ascii="Verdana" w:hAnsi="Verdana"/>
          <w:sz w:val="18"/>
          <w:szCs w:val="18"/>
        </w:rPr>
      </w:pPr>
      <w:r w:rsidRPr="00607491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29128D69" wp14:editId="1BA6EE17">
            <wp:extent cx="6328410" cy="2866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04_MOTPROM_ValidaDes_Bloqueo_Suspens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8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2EF3" w14:textId="77777777" w:rsidR="00F4786F" w:rsidRPr="00607491" w:rsidRDefault="00BC2F0A" w:rsidP="0008730F">
      <w:pPr>
        <w:rPr>
          <w:rFonts w:ascii="Verdana" w:hAnsi="Verdana"/>
          <w:sz w:val="18"/>
          <w:szCs w:val="18"/>
        </w:rPr>
      </w:pPr>
      <w:r w:rsidRPr="00607491">
        <w:rPr>
          <w:rFonts w:ascii="Verdana" w:hAnsi="Verdana"/>
          <w:sz w:val="18"/>
          <w:szCs w:val="18"/>
        </w:rPr>
        <w:tab/>
      </w:r>
    </w:p>
    <w:p w14:paraId="0521B506" w14:textId="77777777" w:rsidR="00072AA1" w:rsidRPr="00607491" w:rsidRDefault="00072AA1" w:rsidP="003040B0">
      <w:pPr>
        <w:rPr>
          <w:rFonts w:ascii="Verdana" w:hAnsi="Verdana"/>
          <w:sz w:val="18"/>
          <w:szCs w:val="18"/>
        </w:rPr>
      </w:pPr>
    </w:p>
    <w:p w14:paraId="792A65AB" w14:textId="77777777" w:rsidR="00072AA1" w:rsidRPr="00607491" w:rsidRDefault="00072AA1" w:rsidP="003040B0">
      <w:pPr>
        <w:rPr>
          <w:rFonts w:ascii="Verdana" w:hAnsi="Verdana"/>
          <w:sz w:val="18"/>
          <w:szCs w:val="18"/>
        </w:rPr>
      </w:pPr>
    </w:p>
    <w:p w14:paraId="4A92420E" w14:textId="0B842A79" w:rsidR="00BE0646" w:rsidRPr="00607491" w:rsidRDefault="003040B0" w:rsidP="00F47A18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  <w:lang w:val="es-PE"/>
        </w:rPr>
      </w:pPr>
      <w:bookmarkStart w:id="5" w:name="_Toc9247588"/>
      <w:r w:rsidRPr="00607491">
        <w:rPr>
          <w:rFonts w:ascii="Verdana" w:hAnsi="Verdana"/>
          <w:sz w:val="18"/>
          <w:szCs w:val="18"/>
          <w:lang w:val="es-PE"/>
        </w:rPr>
        <w:t>2.2 Descripción breve de la aplicación o servicios instalados</w:t>
      </w:r>
      <w:bookmarkEnd w:id="5"/>
    </w:p>
    <w:p w14:paraId="2A24ABF4" w14:textId="4681A821" w:rsidR="00F761A6" w:rsidRPr="00607491" w:rsidRDefault="004C0E5D" w:rsidP="006B5C11">
      <w:pPr>
        <w:ind w:left="709"/>
        <w:rPr>
          <w:rFonts w:ascii="Verdana" w:hAnsi="Verdana" w:cs="Tahoma"/>
          <w:sz w:val="18"/>
          <w:szCs w:val="18"/>
        </w:rPr>
      </w:pPr>
      <w:r w:rsidRPr="00607491">
        <w:rPr>
          <w:rFonts w:ascii="Verdana" w:hAnsi="Verdana" w:cs="Arial"/>
          <w:sz w:val="18"/>
          <w:szCs w:val="18"/>
        </w:rPr>
        <w:t xml:space="preserve">Ejecutar </w:t>
      </w:r>
      <w:r w:rsidR="00F761A6" w:rsidRPr="00607491">
        <w:rPr>
          <w:rFonts w:ascii="Verdana" w:hAnsi="Verdana" w:cs="Arial"/>
          <w:sz w:val="18"/>
          <w:szCs w:val="18"/>
        </w:rPr>
        <w:t xml:space="preserve"> la desactivación de Bonos por bloqueo o </w:t>
      </w:r>
      <w:proofErr w:type="spellStart"/>
      <w:r w:rsidR="00F761A6" w:rsidRPr="00607491">
        <w:rPr>
          <w:rFonts w:ascii="Verdana" w:hAnsi="Verdana" w:cs="Arial"/>
          <w:sz w:val="18"/>
          <w:szCs w:val="18"/>
        </w:rPr>
        <w:t>suspension</w:t>
      </w:r>
      <w:proofErr w:type="spellEnd"/>
    </w:p>
    <w:p w14:paraId="69D37859" w14:textId="77777777" w:rsidR="006B5C11" w:rsidRPr="00607491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458322EB" w14:textId="77777777" w:rsidR="006B5C11" w:rsidRPr="00607491" w:rsidRDefault="006B5C11" w:rsidP="00ED4DB1">
      <w:pPr>
        <w:rPr>
          <w:rFonts w:ascii="Verdana" w:hAnsi="Verdana"/>
          <w:sz w:val="18"/>
          <w:szCs w:val="18"/>
        </w:rPr>
      </w:pPr>
    </w:p>
    <w:p w14:paraId="3C03FEFD" w14:textId="77777777" w:rsidR="00DE4C06" w:rsidRPr="0060749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6" w:name="_Toc9247589"/>
      <w:r w:rsidRPr="00607491">
        <w:rPr>
          <w:rFonts w:ascii="Verdana" w:hAnsi="Verdana"/>
          <w:sz w:val="18"/>
          <w:szCs w:val="18"/>
        </w:rPr>
        <w:t>2.</w:t>
      </w:r>
      <w:r w:rsidR="003040B0" w:rsidRPr="00607491">
        <w:rPr>
          <w:rFonts w:ascii="Verdana" w:hAnsi="Verdana"/>
          <w:sz w:val="18"/>
          <w:szCs w:val="18"/>
        </w:rPr>
        <w:t>3</w:t>
      </w:r>
      <w:r w:rsidRPr="00607491">
        <w:rPr>
          <w:rFonts w:ascii="Verdana" w:hAnsi="Verdana"/>
          <w:sz w:val="18"/>
          <w:szCs w:val="18"/>
        </w:rPr>
        <w:t xml:space="preserve"> Diagrama de </w:t>
      </w:r>
      <w:proofErr w:type="spellStart"/>
      <w:r w:rsidRPr="00607491">
        <w:rPr>
          <w:rFonts w:ascii="Verdana" w:hAnsi="Verdana"/>
          <w:sz w:val="18"/>
          <w:szCs w:val="18"/>
        </w:rPr>
        <w:t>interfases</w:t>
      </w:r>
      <w:bookmarkEnd w:id="6"/>
      <w:proofErr w:type="spellEnd"/>
    </w:p>
    <w:p w14:paraId="0059FDFD" w14:textId="77777777" w:rsidR="00DE4C06" w:rsidRPr="0060749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 xml:space="preserve"> </w:t>
      </w:r>
    </w:p>
    <w:p w14:paraId="177190BB" w14:textId="4C74DB4C" w:rsidR="00372925" w:rsidRPr="00607491" w:rsidRDefault="000E4F45" w:rsidP="00A01F51">
      <w:pPr>
        <w:jc w:val="center"/>
        <w:rPr>
          <w:rFonts w:ascii="Verdana" w:hAnsi="Verdana"/>
          <w:sz w:val="18"/>
          <w:szCs w:val="18"/>
          <w:lang w:val="pt-BR"/>
        </w:rPr>
        <w:sectPr w:rsidR="00372925" w:rsidRPr="00607491" w:rsidSect="000F6D6C"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r w:rsidRPr="00607491">
        <w:rPr>
          <w:rFonts w:ascii="Verdana" w:hAnsi="Verdana"/>
          <w:sz w:val="18"/>
          <w:szCs w:val="18"/>
        </w:rPr>
        <w:object w:dxaOrig="14295" w:dyaOrig="6405" w14:anchorId="69FA90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35pt" o:ole="">
            <v:imagedata r:id="rId13" o:title=""/>
          </v:shape>
          <o:OLEObject Type="Embed" ProgID="Visio.Drawing.11" ShapeID="_x0000_i1025" DrawAspect="Content" ObjectID="_1619860361" r:id="rId14"/>
        </w:object>
      </w:r>
    </w:p>
    <w:p w14:paraId="7ACA03CA" w14:textId="77777777" w:rsidR="009B0CE9" w:rsidRPr="00607491" w:rsidRDefault="000F6D6C" w:rsidP="009B0CE9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pt-BR"/>
        </w:rPr>
      </w:pPr>
      <w:bookmarkStart w:id="7" w:name="_Toc9247590"/>
      <w:r w:rsidRPr="00607491">
        <w:rPr>
          <w:rFonts w:ascii="Verdana" w:hAnsi="Verdana"/>
          <w:sz w:val="18"/>
          <w:szCs w:val="18"/>
          <w:lang w:val="pt-BR"/>
        </w:rPr>
        <w:lastRenderedPageBreak/>
        <w:t>2.</w:t>
      </w:r>
      <w:r w:rsidR="00C776AA" w:rsidRPr="00607491">
        <w:rPr>
          <w:rFonts w:ascii="Verdana" w:hAnsi="Verdana"/>
          <w:sz w:val="18"/>
          <w:szCs w:val="18"/>
          <w:lang w:val="pt-BR"/>
        </w:rPr>
        <w:t>4</w:t>
      </w:r>
      <w:r w:rsidR="008D35B2" w:rsidRPr="00607491">
        <w:rPr>
          <w:rFonts w:ascii="Verdana" w:hAnsi="Verdana"/>
          <w:sz w:val="18"/>
          <w:szCs w:val="18"/>
          <w:lang w:val="pt-BR"/>
        </w:rPr>
        <w:t xml:space="preserve"> Leyenda de Arquitectura de</w:t>
      </w:r>
      <w:r w:rsidRPr="00607491">
        <w:rPr>
          <w:rFonts w:ascii="Verdana" w:hAnsi="Verdana"/>
          <w:sz w:val="18"/>
          <w:szCs w:val="18"/>
          <w:lang w:val="pt-BR"/>
        </w:rPr>
        <w:t xml:space="preserve"> Aplicación</w:t>
      </w:r>
      <w:bookmarkEnd w:id="7"/>
      <w:r w:rsidRPr="00607491">
        <w:rPr>
          <w:rFonts w:ascii="Verdana" w:hAnsi="Verdana"/>
          <w:sz w:val="18"/>
          <w:szCs w:val="18"/>
          <w:lang w:val="pt-BR"/>
        </w:rPr>
        <w:t xml:space="preserve"> </w:t>
      </w:r>
    </w:p>
    <w:p w14:paraId="33004AE2" w14:textId="77777777" w:rsidR="009D293E" w:rsidRPr="00607491" w:rsidRDefault="009D293E" w:rsidP="009D293E">
      <w:pPr>
        <w:rPr>
          <w:rFonts w:ascii="Verdana" w:hAnsi="Verdana"/>
          <w:sz w:val="18"/>
          <w:szCs w:val="18"/>
          <w:lang w:val="pt-BR"/>
        </w:rPr>
      </w:pPr>
    </w:p>
    <w:p w14:paraId="2D459EBD" w14:textId="77777777" w:rsidR="000F6D6C" w:rsidRPr="0060749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tbl>
      <w:tblPr>
        <w:tblW w:w="5521" w:type="pct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1"/>
        <w:gridCol w:w="984"/>
        <w:gridCol w:w="1657"/>
        <w:gridCol w:w="709"/>
        <w:gridCol w:w="994"/>
        <w:gridCol w:w="1275"/>
        <w:gridCol w:w="1134"/>
        <w:gridCol w:w="1134"/>
        <w:gridCol w:w="991"/>
        <w:gridCol w:w="850"/>
        <w:gridCol w:w="1278"/>
        <w:gridCol w:w="1061"/>
        <w:gridCol w:w="1257"/>
      </w:tblGrid>
      <w:tr w:rsidR="00372925" w:rsidRPr="00607491" w14:paraId="0DECCB12" w14:textId="77777777" w:rsidTr="00006CC8">
        <w:trPr>
          <w:trHeight w:val="349"/>
        </w:trPr>
        <w:tc>
          <w:tcPr>
            <w:tcW w:w="354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E77BF2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CONEXIÓN</w:t>
            </w:r>
          </w:p>
        </w:tc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8AD119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Usuario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849249" w14:textId="77777777" w:rsidR="000F6D6C" w:rsidRPr="00607491" w:rsidRDefault="000F6D6C" w:rsidP="0042357F">
            <w:pPr>
              <w:jc w:val="left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 </w:t>
            </w:r>
          </w:p>
        </w:tc>
      </w:tr>
      <w:tr w:rsidR="00F1028D" w:rsidRPr="00607491" w14:paraId="0F607874" w14:textId="77777777" w:rsidTr="00FD0F91">
        <w:trPr>
          <w:trHeight w:val="941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372F21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Interfases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17EAAA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(Origen –</w:t>
            </w: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Destino)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926841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(Origen)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B6600D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(Origen)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8FB5C7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 (Origen)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3D7239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Acceso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53FA3B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 xml:space="preserve">Situacion </w:t>
            </w: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Actual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3774A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F3FACC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(Destino)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E91E55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</w:t>
            </w: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3D5B87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Situacion</w:t>
            </w: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Actual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ED09CF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Nombre</w:t>
            </w: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Usuario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9E13C7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Generación</w:t>
            </w: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 Sol. Acceso 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69A15F" w14:textId="77777777" w:rsidR="000F6D6C" w:rsidRPr="0060749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Periodicidad</w:t>
            </w:r>
            <w:r w:rsidRPr="0060749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(CTRLM)</w:t>
            </w:r>
          </w:p>
        </w:tc>
      </w:tr>
      <w:tr w:rsidR="00FC62E5" w:rsidRPr="00607491" w14:paraId="7A84F16C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C3CD" w14:textId="7684EE61" w:rsidR="00FC62E5" w:rsidRPr="00607491" w:rsidRDefault="00866BE6" w:rsidP="00FC62E5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07491">
              <w:rPr>
                <w:rFonts w:ascii="Verdana" w:hAnsi="Verdana"/>
                <w:sz w:val="18"/>
                <w:szCs w:val="18"/>
                <w:highlight w:val="yellow"/>
              </w:rPr>
              <w:t>MOTPROM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31CA" w14:textId="77777777" w:rsidR="00FC62E5" w:rsidRPr="00607491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F392" w14:textId="77777777" w:rsidR="00FC62E5" w:rsidRPr="00607491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E2B5" w14:textId="4846AF1A" w:rsidR="00FC62E5" w:rsidRPr="00607491" w:rsidRDefault="002E18F8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1C37" w14:textId="6A9D3488" w:rsidR="00FC62E5" w:rsidRPr="00607491" w:rsidRDefault="00FD0F91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1106" w14:textId="3C1E8E42" w:rsidR="00FC62E5" w:rsidRPr="00607491" w:rsidRDefault="00F47A18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BD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B8A6" w14:textId="77777777" w:rsidR="00FC62E5" w:rsidRPr="0060749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7BE3" w14:textId="77777777" w:rsidR="00FC62E5" w:rsidRPr="0060749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AD85" w14:textId="65CA5A66" w:rsidR="00FC62E5" w:rsidRPr="00607491" w:rsidRDefault="00A51665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07491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C37A" w14:textId="6151633B" w:rsidR="00FC62E5" w:rsidRPr="00607491" w:rsidRDefault="002E18F8" w:rsidP="00FC62E5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07491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D20B" w14:textId="77777777" w:rsidR="00FC62E5" w:rsidRPr="0060749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F12" w14:textId="77777777" w:rsidR="00FC62E5" w:rsidRPr="0060749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8824" w14:textId="77777777" w:rsidR="00FC62E5" w:rsidRPr="0060749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97A3" w14:textId="77777777" w:rsidR="00FC62E5" w:rsidRPr="0060749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F47A18" w:rsidRPr="00607491" w14:paraId="74AF3829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C096" w14:textId="0C36305B" w:rsidR="00F47A18" w:rsidRPr="00607491" w:rsidRDefault="00031D45" w:rsidP="00F47A1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INT-COP-0013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32E8" w14:textId="047AD597" w:rsidR="00F47A18" w:rsidRPr="00607491" w:rsidRDefault="00F47A18" w:rsidP="00F47A1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9DCA" w14:textId="7760B388" w:rsidR="00F47A18" w:rsidRPr="00607491" w:rsidRDefault="00F47A18" w:rsidP="00F47A1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60749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0801" w14:textId="53D452A7" w:rsidR="00F47A18" w:rsidRPr="00607491" w:rsidRDefault="00F47A18" w:rsidP="00F47A18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lang w:eastAsia="es-PE"/>
              </w:rPr>
            </w:pPr>
            <w:r w:rsidRPr="00607491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DDBFE" w14:textId="1373C064" w:rsidR="00F47A18" w:rsidRPr="00607491" w:rsidRDefault="00F47A18" w:rsidP="00F47A1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D59A5" w14:textId="5AA86922" w:rsidR="00F47A18" w:rsidRPr="00607491" w:rsidRDefault="00F47A18" w:rsidP="00F47A1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D586" w14:textId="09D62F05" w:rsidR="00F47A18" w:rsidRPr="0060749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5390" w14:textId="78D69B58" w:rsidR="00F47A18" w:rsidRPr="0060749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AC01" w14:textId="5C127893" w:rsidR="00F47A18" w:rsidRPr="00607491" w:rsidRDefault="00F47A18" w:rsidP="00F47A18">
            <w:pPr>
              <w:autoSpaceDE w:val="0"/>
              <w:autoSpaceDN w:val="0"/>
              <w:adjustRightInd w:val="0"/>
              <w:spacing w:line="288" w:lineRule="auto"/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607491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8366" w14:textId="4BA8981D" w:rsidR="00F47A18" w:rsidRPr="00607491" w:rsidRDefault="00F47A18" w:rsidP="00F47A1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</w:pPr>
            <w:r w:rsidRPr="00607491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69C27" w14:textId="1DE05BEA" w:rsidR="00F47A18" w:rsidRPr="0060749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2B34" w14:textId="4332EF82" w:rsidR="00F47A18" w:rsidRPr="0060749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5C16" w14:textId="141B1D5B" w:rsidR="00F47A18" w:rsidRPr="0060749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06493" w14:textId="6F41D857" w:rsidR="00F47A18" w:rsidRPr="0060749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07491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592EB8B1" w14:textId="77777777" w:rsidR="000F6D6C" w:rsidRPr="0060749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707043D3" w14:textId="77777777" w:rsidR="000F6D6C" w:rsidRPr="0060749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1DE6FA94" w14:textId="77777777" w:rsidR="00372925" w:rsidRPr="0060749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4127BC3C" w14:textId="77777777" w:rsidR="00372925" w:rsidRPr="0060749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2C6D13AD" w14:textId="77777777" w:rsidR="00372925" w:rsidRPr="0060749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6F98B16E" w14:textId="77777777" w:rsidR="00372925" w:rsidRPr="00607491" w:rsidRDefault="00372925" w:rsidP="000F6D6C">
      <w:pPr>
        <w:rPr>
          <w:rFonts w:ascii="Verdana" w:hAnsi="Verdana"/>
          <w:sz w:val="18"/>
          <w:szCs w:val="18"/>
          <w:lang w:val="pt-BR"/>
        </w:rPr>
        <w:sectPr w:rsidR="00372925" w:rsidRPr="00607491" w:rsidSect="00372925">
          <w:pgSz w:w="15842" w:h="12242" w:orient="landscape" w:code="1"/>
          <w:pgMar w:top="1138" w:right="850" w:bottom="1138" w:left="1138" w:header="677" w:footer="619" w:gutter="0"/>
          <w:cols w:space="720"/>
          <w:docGrid w:linePitch="326"/>
        </w:sectPr>
      </w:pPr>
    </w:p>
    <w:p w14:paraId="4FDBC424" w14:textId="77777777" w:rsidR="00DE4C06" w:rsidRPr="00607491" w:rsidRDefault="00DE4C06">
      <w:pPr>
        <w:pStyle w:val="Ttulo1"/>
        <w:rPr>
          <w:rFonts w:ascii="Verdana" w:hAnsi="Verdana"/>
          <w:sz w:val="18"/>
          <w:szCs w:val="18"/>
        </w:rPr>
      </w:pPr>
      <w:bookmarkStart w:id="8" w:name="_Toc9247591"/>
      <w:r w:rsidRPr="00607491">
        <w:rPr>
          <w:rFonts w:ascii="Verdana" w:hAnsi="Verdana"/>
          <w:sz w:val="18"/>
          <w:szCs w:val="18"/>
        </w:rPr>
        <w:lastRenderedPageBreak/>
        <w:t>Datos del Sistema</w:t>
      </w:r>
      <w:bookmarkEnd w:id="8"/>
    </w:p>
    <w:p w14:paraId="3D008A98" w14:textId="77777777" w:rsidR="00DE4C06" w:rsidRPr="0060749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8D1CA2D" w14:textId="77777777" w:rsidR="00A843EC" w:rsidRPr="00607491" w:rsidRDefault="00DE4C06" w:rsidP="00E12D48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9" w:name="_Toc9247592"/>
      <w:r w:rsidRPr="00607491">
        <w:rPr>
          <w:rFonts w:ascii="Verdana" w:hAnsi="Verdana"/>
          <w:sz w:val="18"/>
          <w:szCs w:val="18"/>
        </w:rPr>
        <w:t>3.1 Archivos fuente</w:t>
      </w:r>
      <w:bookmarkEnd w:id="9"/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F80FD7" w:rsidRPr="00607491" w14:paraId="2AC010F3" w14:textId="77777777" w:rsidTr="00F761A6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7225AF39" w14:textId="77777777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COMP.EAI_ONE</w:t>
            </w:r>
          </w:p>
        </w:tc>
      </w:tr>
      <w:tr w:rsidR="00F80FD7" w:rsidRPr="00607491" w14:paraId="15083E7A" w14:textId="77777777" w:rsidTr="00F761A6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2556FBD7" w14:textId="77777777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607491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F80FD7" w:rsidRPr="00607491" w14:paraId="68BC8E7D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79DA" w14:textId="77777777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607491">
              <w:rPr>
                <w:rFonts w:ascii="Verdana" w:hAnsi="Verdana"/>
                <w:sz w:val="18"/>
                <w:szCs w:val="18"/>
              </w:rPr>
              <w:t>/</w:t>
            </w:r>
            <w:r w:rsidRPr="00607491">
              <w:rPr>
                <w:rFonts w:ascii="Verdana" w:hAnsi="Verdana" w:cs="Arial"/>
                <w:sz w:val="18"/>
                <w:szCs w:val="18"/>
              </w:rPr>
              <w:t>SH04_MOTPROM_ValidaDes_Bloqueo_Suspension/</w:t>
            </w:r>
            <w:r w:rsidRPr="00607491">
              <w:rPr>
                <w:rFonts w:ascii="Verdana" w:hAnsi="Verdana"/>
                <w:sz w:val="18"/>
                <w:szCs w:val="18"/>
              </w:rPr>
              <w:t>SH04_MOTPROM_ValidaDes_Bloqueo_Suspension.jar</w:t>
            </w:r>
          </w:p>
        </w:tc>
      </w:tr>
      <w:tr w:rsidR="00F80FD7" w:rsidRPr="00607491" w14:paraId="0AB6EF18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39A3" w14:textId="77777777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607491">
              <w:rPr>
                <w:rFonts w:ascii="Verdana" w:hAnsi="Verdana"/>
                <w:sz w:val="18"/>
                <w:szCs w:val="18"/>
              </w:rPr>
              <w:t>/</w:t>
            </w:r>
            <w:r w:rsidRPr="00607491">
              <w:rPr>
                <w:rFonts w:ascii="Verdana" w:hAnsi="Verdana" w:cs="Arial"/>
                <w:sz w:val="18"/>
                <w:szCs w:val="18"/>
              </w:rPr>
              <w:t>SH04_MOTPROM_ValidaDes_Bloqueo_Suspension/</w:t>
            </w:r>
            <w:r w:rsidRPr="00607491">
              <w:rPr>
                <w:rFonts w:ascii="Verdana" w:hAnsi="Verdana"/>
                <w:sz w:val="18"/>
                <w:szCs w:val="18"/>
              </w:rPr>
              <w:t>SH04_MOTPROM_ValidaDes_Bloqueo_Suspension.properties</w:t>
            </w:r>
          </w:p>
        </w:tc>
      </w:tr>
      <w:tr w:rsidR="00F80FD7" w:rsidRPr="00607491" w14:paraId="26733AC8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F2D22" w14:textId="77777777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607491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Pr="00607491">
              <w:rPr>
                <w:rFonts w:ascii="Verdana" w:hAnsi="Verdana" w:cs="Arial"/>
                <w:sz w:val="18"/>
                <w:szCs w:val="18"/>
                <w:lang w:val="en-US"/>
              </w:rPr>
              <w:t>SH04_MOTPROM_ValidaDes_Bloqueo_Suspension/log4j</w:t>
            </w:r>
            <w:r w:rsidRPr="00607491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607491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F80FD7" w:rsidRPr="00607491" w14:paraId="5D302D4A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E4CC" w14:textId="1FA7696F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EAI_ONE/06SHELL/SH04_MOTPROM_ValidaDes_Bloqueo_Suspension/BIN/.varset</w:t>
            </w:r>
          </w:p>
        </w:tc>
      </w:tr>
      <w:tr w:rsidR="00F80FD7" w:rsidRPr="00607491" w14:paraId="52BD2AE4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5F27" w14:textId="1D251115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EAI_ONE/06SHELL/SH04_MOTPROM_ValidaDes_Bloqueo_Suspension/BIN/.mailset</w:t>
            </w:r>
          </w:p>
        </w:tc>
      </w:tr>
      <w:tr w:rsidR="00F80FD7" w:rsidRPr="00607491" w14:paraId="6BE1CE34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50DC" w14:textId="39F1FCFF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EAI_ONE/06SHELL/SH04_MOTPROM_ValidaDes_Bloqueo_Suspension/LIB/getStatusReasons.jar</w:t>
            </w:r>
          </w:p>
        </w:tc>
      </w:tr>
      <w:tr w:rsidR="00F80FD7" w:rsidRPr="00607491" w14:paraId="1F8ED098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8944" w14:textId="3AD788D7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EAI_ONE/06SHELL/SH04_MOTPROM_ValidaDes_Bloqueo_Suspension/LIB/aopalliance-1.0.jar</w:t>
            </w:r>
          </w:p>
        </w:tc>
      </w:tr>
      <w:tr w:rsidR="00F80FD7" w:rsidRPr="00607491" w14:paraId="23BDEA7B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175B" w14:textId="71FDB585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EAI_ONE/06SHELL/SH04_MOTPROM_ValidaDes_Bloqueo_Suspension/LIB/commons-logging-1.2.jar</w:t>
            </w:r>
          </w:p>
        </w:tc>
      </w:tr>
      <w:tr w:rsidR="00F80FD7" w:rsidRPr="00607491" w14:paraId="75187357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4427" w14:textId="314569D3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EAI_ONE/06SHELL/SH04_MOTPROM_ValidaDes_Bloqueo_Suspension/LIB/commons-vfs-1.0.jar</w:t>
            </w:r>
          </w:p>
        </w:tc>
      </w:tr>
      <w:tr w:rsidR="00F80FD7" w:rsidRPr="00607491" w14:paraId="1BBFBEFC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D561" w14:textId="598BD766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EAI_ONE/06SHELL/SH04_MOTPROM_ValidaDes_Bloqueo_Suspension/LIB/log4j.jar</w:t>
            </w:r>
          </w:p>
        </w:tc>
      </w:tr>
      <w:tr w:rsidR="00F80FD7" w:rsidRPr="00607491" w14:paraId="17602404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8DBC" w14:textId="1B91F6F9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EAI_ONE/06SHELL/SH04_MOTPROM_ValidaDes_Bloqueo_Suspension/LIB/ojdbc6.jar</w:t>
            </w:r>
          </w:p>
        </w:tc>
      </w:tr>
      <w:tr w:rsidR="00F80FD7" w:rsidRPr="00607491" w14:paraId="198E39F0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6233" w14:textId="5B537C01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EAI_ONE/06SHELL/SH04_MOTPROM_ValidaDes_Bloqueo_Suspension/LIB/org.springframework.aop-3.1.0.RELEASE.jar</w:t>
            </w:r>
          </w:p>
        </w:tc>
      </w:tr>
      <w:tr w:rsidR="00F80FD7" w:rsidRPr="00607491" w14:paraId="4DBE63B2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65E3" w14:textId="386752BE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EAI_ONE/06SHELL/SH04_MOTPROM_ValidaDes_Bloqueo_Suspension/LIB/org.springframework.asm-3.1.0.RELEASE.jar</w:t>
            </w:r>
          </w:p>
        </w:tc>
      </w:tr>
      <w:tr w:rsidR="00F80FD7" w:rsidRPr="00607491" w14:paraId="4D5CF923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8048" w14:textId="5AE931BD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EAI_ONE/06SHELL/SH04_MOTPROM_ValidaDes_Bloqueo_Suspension/LIB/org.springframework.aspects-3.1.0.RELEASE.jar</w:t>
            </w:r>
          </w:p>
        </w:tc>
      </w:tr>
      <w:tr w:rsidR="00F80FD7" w:rsidRPr="00607491" w14:paraId="487579A1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8949" w14:textId="31C713CF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EAI_ONE/06SHELL/SH04_MOTPROM_ValidaDes_Bloqueo_Suspension/LIB/org.springframework.beans-3.1.0.RELEASE.jar</w:t>
            </w:r>
          </w:p>
        </w:tc>
      </w:tr>
      <w:tr w:rsidR="00F80FD7" w:rsidRPr="00607491" w14:paraId="5AD92AD1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7F399" w14:textId="343FEF6A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EAI_ONE/06SHELL/SH04_MOTPROM_ValidaDes_Bloqueo_Suspension/LIB/org.springframework.context-3.1.0.RELEASE.jar</w:t>
            </w:r>
          </w:p>
        </w:tc>
      </w:tr>
      <w:tr w:rsidR="00F80FD7" w:rsidRPr="00607491" w14:paraId="0AB9603C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85E4" w14:textId="42CD5E5E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EAI_ONE/06SHELL/SH04_MOTPROM_ValidaDes_Bloqueo_Suspension/LIB/org.springframework.context.support-3.1.0.RELEASE.jar</w:t>
            </w:r>
          </w:p>
        </w:tc>
      </w:tr>
      <w:tr w:rsidR="00F80FD7" w:rsidRPr="00607491" w14:paraId="13F561B9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A090" w14:textId="25D86B12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EAI_ONE/06SHELL/SH04_MOTPROM_ValidaDes_Bloqueo_Suspension/LIB/org.springframework.core-3.1.0.RELEASE.jar</w:t>
            </w:r>
          </w:p>
        </w:tc>
      </w:tr>
      <w:tr w:rsidR="00F80FD7" w:rsidRPr="00607491" w14:paraId="2C91AB55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AC88" w14:textId="0BD13AD6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EAI_ONE/06SHELL/SH04_MOTPROM_ValidaDes_Bloqueo_Suspension/LIB/org.springframework.expression-3.1.0.RELEASE.jar</w:t>
            </w:r>
          </w:p>
        </w:tc>
      </w:tr>
      <w:tr w:rsidR="00F80FD7" w:rsidRPr="00607491" w14:paraId="5DCC2BB9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B21E" w14:textId="2430D6B5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EAI_ONE/06SHELL/SH04_MOTPROM_ValidaDes_Bloqueo_Suspension/LIB/org.springframework.jdbc-3.1.0.RELEASE.jar</w:t>
            </w:r>
          </w:p>
        </w:tc>
      </w:tr>
      <w:tr w:rsidR="00F80FD7" w:rsidRPr="00607491" w14:paraId="75853E33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37BD" w14:textId="08572684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EAI_ONE/06SHELL/SH04_MOTPROM_ValidaDes_Bloqueo_Suspension/LIB/org.springframework.jms-3.1.0.RELEASE.jar</w:t>
            </w:r>
          </w:p>
        </w:tc>
      </w:tr>
      <w:tr w:rsidR="00F80FD7" w:rsidRPr="00607491" w14:paraId="6767250F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2424" w14:textId="08477FE0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EAI_ONE/06SHELL/SH04_MOTPROM_ValidaDes_Bloqueo_Suspension/LIB/org.springframework.orm-3.1.0.RELEASE.jar</w:t>
            </w:r>
          </w:p>
        </w:tc>
      </w:tr>
      <w:tr w:rsidR="00F80FD7" w:rsidRPr="00607491" w14:paraId="222C014D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A230" w14:textId="64516869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EAI_ONE/06SHELL/SH04_MOTPROM_ValidaDes_Bloqueo_Suspension/LIB/org.springframework.oxm-3.1.0.RELEASE.jar</w:t>
            </w:r>
          </w:p>
        </w:tc>
      </w:tr>
      <w:tr w:rsidR="00F80FD7" w:rsidRPr="00607491" w14:paraId="206B8F9A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B62D" w14:textId="2C229328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EAI_ONE/06SHELL/SH04_MOTPROM_ValidaDes_Bloqueo_Suspension/LIB/org.springframework.test-3.1.0.RELEASE.jar</w:t>
            </w:r>
          </w:p>
        </w:tc>
      </w:tr>
      <w:tr w:rsidR="00F80FD7" w:rsidRPr="00607491" w14:paraId="561102DE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C3B6" w14:textId="132F450C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EAI_ONE/06SHELL/SH04_MOTPROM_ValidaDes_Bloqueo_Suspension/LIB/org.springframework.transaction-3.1.0.RELEASE.jar</w:t>
            </w:r>
          </w:p>
        </w:tc>
      </w:tr>
      <w:tr w:rsidR="00F80FD7" w:rsidRPr="00607491" w14:paraId="770018D9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F21C" w14:textId="07B80F26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EAI_ONE/06SHELL/SH04_MOTPROM_ValidaDes_Bloqueo_Suspension/LIB/org.springframework.web-3.1.0.RELEASE.jar</w:t>
            </w:r>
          </w:p>
        </w:tc>
      </w:tr>
      <w:tr w:rsidR="00F80FD7" w:rsidRPr="00607491" w14:paraId="1CD2156C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99C0" w14:textId="77777777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80FD7" w:rsidRPr="00607491" w14:paraId="26904377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46A0" w14:textId="51E79678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EAI_ONE/06SHELL/SH04_MOTPROM_ValidaDes_Bloqueo_Suspension/LIB/org.springframework.web.portlet-3.1.0.RELEASE.jar</w:t>
            </w:r>
          </w:p>
        </w:tc>
      </w:tr>
      <w:tr w:rsidR="00F80FD7" w:rsidRPr="00607491" w14:paraId="4594F89F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EFD2" w14:textId="3EF9D309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EAI_ONE/06SHELL/SH04_MOTPROM_ValidaDes_Bloqueo_Suspension/LIB/org.springframework.web.servlet-3.1.0.RELEASE.jar</w:t>
            </w:r>
          </w:p>
        </w:tc>
      </w:tr>
      <w:tr w:rsidR="00F80FD7" w:rsidRPr="00607491" w14:paraId="0D955DBC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C17A" w14:textId="598B636C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EAI_ONE/06SHELL/SH04_MOTPROM_ValidaDes_Bloqueo_Suspension/LIB/springframework.aop-3.1.0.jar</w:t>
            </w:r>
          </w:p>
        </w:tc>
      </w:tr>
      <w:tr w:rsidR="00F80FD7" w:rsidRPr="00607491" w14:paraId="5C770C53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A4E1" w14:textId="590378DB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EAI_ONE/06SHELL/SH04_MOTPROM_ValidaDes_Bloqueo_Suspension/LIB/springframework.asm-3.1.0.jar</w:t>
            </w:r>
          </w:p>
        </w:tc>
      </w:tr>
      <w:tr w:rsidR="00F80FD7" w:rsidRPr="00607491" w14:paraId="28D9ECED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BC05" w14:textId="3EF5FFC0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EAI_ONE/06SHELL/SH04_MOTPROM_ValidaDes_Bloqueo_Suspension/LIB/springframework.beans-3.1.0.jar</w:t>
            </w:r>
          </w:p>
        </w:tc>
      </w:tr>
      <w:tr w:rsidR="00F80FD7" w:rsidRPr="00607491" w14:paraId="307D052D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0328" w14:textId="749AA8A5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EAI_ONE/06SHELL/SH04_MOTPROM_ValidaDes_Bloqueo_Suspension/LIB/springframework.context-3.1.0.jar</w:t>
            </w:r>
          </w:p>
        </w:tc>
      </w:tr>
      <w:tr w:rsidR="00F80FD7" w:rsidRPr="00607491" w14:paraId="7190FFA5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5B8D" w14:textId="237FE6B6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EAI_ONE/06SHELL/SH04_MOTPROM_ValidaDes_Bloqueo_Suspension/LIB/springframework.core-3.1.0.jar</w:t>
            </w:r>
          </w:p>
        </w:tc>
      </w:tr>
      <w:tr w:rsidR="00F80FD7" w:rsidRPr="00607491" w14:paraId="06D7C4B7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4B75" w14:textId="4E349FC0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EAI_ONE/06SHELL/SH04_MOTPROM_ValidaDes_Bloqueo_Suspension/LIB/springframework.expression-3.1.0.jar</w:t>
            </w:r>
          </w:p>
        </w:tc>
      </w:tr>
      <w:tr w:rsidR="00F80FD7" w:rsidRPr="00607491" w14:paraId="51BB6F5C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419A" w14:textId="0BC067CD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EAI_ONE/06SHELL/SH04_MOTPROM_ValidaDes_Bloqueo_Suspension/LIB/springframework.jdbc-3.1.0.jar</w:t>
            </w:r>
          </w:p>
        </w:tc>
      </w:tr>
      <w:tr w:rsidR="00F80FD7" w:rsidRPr="00607491" w14:paraId="47D685B5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0207" w14:textId="0DB81A23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EAI_ONE/06SHELL/SH04_MOTPROM_ValidaDes_Bloqueo_Suspension/LIB/springframework.transaction-3.1.0.jar</w:t>
            </w:r>
          </w:p>
        </w:tc>
      </w:tr>
      <w:tr w:rsidR="00F80FD7" w:rsidRPr="00607491" w14:paraId="6AF392BE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4F51" w14:textId="347F583A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EAI_ONE/06SHELL/SH04_MOTPROM_ValidaDes_Bloqueo_Suspension/LIB/springframework.web-3.1.0.jar</w:t>
            </w:r>
          </w:p>
        </w:tc>
      </w:tr>
      <w:tr w:rsidR="00F80FD7" w:rsidRPr="00607491" w14:paraId="56A92D58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6555" w14:textId="08C372B3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EAI_ONE/06SHELL/SH04_MOTPROM_ValidaDes_Bloqueo_Suspension/LIB/wljmsclient.jar</w:t>
            </w:r>
          </w:p>
        </w:tc>
      </w:tr>
      <w:tr w:rsidR="00F80FD7" w:rsidRPr="00607491" w14:paraId="54271AD4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5D0A" w14:textId="10E197D5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EAI_ONE/06SHELL/SH04_MOTPROM_ValidaDes_Bloqueo_Suspension/LIB/wlthint3client.jar</w:t>
            </w:r>
          </w:p>
        </w:tc>
      </w:tr>
      <w:tr w:rsidR="00F80FD7" w:rsidRPr="00607491" w14:paraId="723AC207" w14:textId="77777777" w:rsidTr="00F761A6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1AD1" w14:textId="10CD9418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EAI_ONE/06SHELL/SH04_MOTPROM_ValidaDes_Bloqueo_Suspension/LIB/xbean-2.0.0.jar</w:t>
            </w:r>
          </w:p>
        </w:tc>
      </w:tr>
      <w:tr w:rsidR="00F80FD7" w:rsidRPr="00607491" w14:paraId="52B332CA" w14:textId="77777777" w:rsidTr="00F80FD7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7B5B" w14:textId="421FBB5E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EAI_ONE/06SHELL/SH04_MOTPROM_ValidaDes_Bloqueo_Suspension/LIB/xmlbeans-2.4.0.jar</w:t>
            </w:r>
          </w:p>
        </w:tc>
      </w:tr>
      <w:tr w:rsidR="00F80FD7" w:rsidRPr="00607491" w14:paraId="2FD0E633" w14:textId="77777777" w:rsidTr="00F80FD7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3FEB" w14:textId="4EADF5C2" w:rsidR="00F80FD7" w:rsidRPr="00607491" w:rsidRDefault="00F80FD7" w:rsidP="00F761A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0749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EAI_ONE/06SHELL/SH04_MOTPROM_ValidaDes_Bloqueo_Suspension/SH04_bloqueo.7z</w:t>
            </w:r>
          </w:p>
        </w:tc>
      </w:tr>
    </w:tbl>
    <w:p w14:paraId="2CF22875" w14:textId="77777777" w:rsidR="00327D2B" w:rsidRPr="00607491" w:rsidRDefault="00327D2B" w:rsidP="00A843EC">
      <w:pPr>
        <w:rPr>
          <w:rFonts w:ascii="Verdana" w:hAnsi="Verdana"/>
          <w:sz w:val="18"/>
          <w:szCs w:val="18"/>
          <w:lang w:val="en-US"/>
        </w:rPr>
      </w:pPr>
    </w:p>
    <w:p w14:paraId="6106D643" w14:textId="77777777" w:rsidR="00A843EC" w:rsidRPr="00607491" w:rsidRDefault="00A843EC" w:rsidP="00A843EC">
      <w:pPr>
        <w:rPr>
          <w:rFonts w:ascii="Verdana" w:hAnsi="Verdana"/>
          <w:sz w:val="18"/>
          <w:szCs w:val="18"/>
          <w:lang w:val="en-US"/>
        </w:rPr>
      </w:pPr>
    </w:p>
    <w:p w14:paraId="30A548C3" w14:textId="77777777" w:rsidR="00B066D8" w:rsidRPr="00607491" w:rsidRDefault="00B066D8" w:rsidP="00A843EC">
      <w:pPr>
        <w:rPr>
          <w:rFonts w:ascii="Verdana" w:hAnsi="Verdana"/>
          <w:sz w:val="18"/>
          <w:szCs w:val="18"/>
          <w:lang w:val="en-US"/>
        </w:rPr>
      </w:pPr>
    </w:p>
    <w:p w14:paraId="4FE53608" w14:textId="77777777" w:rsidR="00DE4C06" w:rsidRPr="00607491" w:rsidRDefault="00DE4C06">
      <w:pPr>
        <w:ind w:firstLine="851"/>
        <w:rPr>
          <w:rFonts w:ascii="Verdana" w:hAnsi="Verdana"/>
          <w:sz w:val="18"/>
          <w:szCs w:val="18"/>
          <w:lang w:val="en-US"/>
        </w:rPr>
      </w:pPr>
    </w:p>
    <w:p w14:paraId="2756BEE7" w14:textId="77777777" w:rsidR="00DE4C06" w:rsidRPr="0060749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0" w:name="_Toc9247593"/>
      <w:r w:rsidRPr="00607491">
        <w:rPr>
          <w:rFonts w:ascii="Verdana" w:hAnsi="Verdana"/>
          <w:sz w:val="18"/>
          <w:szCs w:val="18"/>
        </w:rPr>
        <w:t>3.2 Estructura de directorios</w:t>
      </w:r>
      <w:bookmarkEnd w:id="10"/>
    </w:p>
    <w:p w14:paraId="45E67045" w14:textId="77777777" w:rsidR="00B066D8" w:rsidRPr="00607491" w:rsidRDefault="00B066D8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46DE46E" w14:textId="3A3AB1B2" w:rsidR="00DE4C06" w:rsidRPr="00607491" w:rsidRDefault="00F761A6" w:rsidP="006B5C11">
      <w:pPr>
        <w:ind w:firstLine="284"/>
        <w:jc w:val="left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78BFCCFB" wp14:editId="5948FAAC">
            <wp:extent cx="6328410" cy="3003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FDF" w14:textId="77777777" w:rsidR="00A843EC" w:rsidRPr="00607491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32ADBE4" w14:textId="77777777" w:rsidR="00A843EC" w:rsidRPr="00607491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E4299AA" w14:textId="77777777" w:rsidR="00DE4C06" w:rsidRPr="00607491" w:rsidRDefault="00EF531C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1" w:name="_Toc9247594"/>
      <w:r w:rsidRPr="00607491">
        <w:rPr>
          <w:rFonts w:ascii="Verdana" w:hAnsi="Verdana"/>
          <w:sz w:val="18"/>
          <w:szCs w:val="18"/>
        </w:rPr>
        <w:t>3.3 Estrategi</w:t>
      </w:r>
      <w:r w:rsidR="00DE4C06" w:rsidRPr="00607491">
        <w:rPr>
          <w:rFonts w:ascii="Verdana" w:hAnsi="Verdana"/>
          <w:sz w:val="18"/>
          <w:szCs w:val="18"/>
        </w:rPr>
        <w:t>a de depuración de archivos</w:t>
      </w:r>
      <w:bookmarkEnd w:id="11"/>
    </w:p>
    <w:p w14:paraId="2C0DCE73" w14:textId="77777777" w:rsidR="004263E9" w:rsidRPr="00607491" w:rsidRDefault="0008730F" w:rsidP="004263E9">
      <w:pPr>
        <w:ind w:left="720"/>
        <w:rPr>
          <w:rFonts w:ascii="Verdana" w:hAnsi="Verdana"/>
          <w:sz w:val="18"/>
          <w:szCs w:val="18"/>
        </w:rPr>
      </w:pPr>
      <w:r w:rsidRPr="00607491">
        <w:rPr>
          <w:rFonts w:ascii="Verdana" w:hAnsi="Verdana"/>
          <w:sz w:val="18"/>
          <w:szCs w:val="18"/>
        </w:rPr>
        <w:t>Toda la traza de ejecución es registrada, en el siguiente archivo de Log:</w:t>
      </w:r>
    </w:p>
    <w:p w14:paraId="28B5D464" w14:textId="1ADBE8A1" w:rsidR="00DE4C06" w:rsidRPr="00607491" w:rsidRDefault="007C425E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 w:cs="Arial"/>
          <w:sz w:val="18"/>
          <w:szCs w:val="18"/>
          <w:lang w:eastAsia="es-ES"/>
        </w:rPr>
        <w:t>SH04_MOTPROM_VALIDADES_BLOQUEO_SUSPENSION</w:t>
      </w:r>
      <w:r w:rsidR="00593E20" w:rsidRPr="00607491">
        <w:rPr>
          <w:rFonts w:ascii="Verdana" w:hAnsi="Verdana"/>
          <w:sz w:val="18"/>
          <w:szCs w:val="18"/>
          <w:lang w:val="es-ES_tradnl"/>
        </w:rPr>
        <w:t>yyyymmdd.log</w:t>
      </w:r>
    </w:p>
    <w:p w14:paraId="62A1C629" w14:textId="77777777" w:rsidR="0008730F" w:rsidRPr="00607491" w:rsidRDefault="0008730F" w:rsidP="0008730F">
      <w:pPr>
        <w:ind w:left="851"/>
        <w:rPr>
          <w:rFonts w:ascii="Verdana" w:hAnsi="Verdana" w:cs="Arial"/>
          <w:b/>
          <w:color w:val="244061"/>
          <w:sz w:val="18"/>
          <w:szCs w:val="18"/>
          <w:lang w:val="es-ES_tradnl"/>
        </w:rPr>
      </w:pPr>
      <w:r w:rsidRPr="00607491">
        <w:rPr>
          <w:rFonts w:ascii="Verdana" w:hAnsi="Verdana" w:cs="Arial"/>
          <w:sz w:val="18"/>
          <w:szCs w:val="18"/>
          <w:lang w:val="es-ES_tradnl"/>
        </w:rPr>
        <w:lastRenderedPageBreak/>
        <w:t xml:space="preserve">Dicho archivo de log es configurado en el archivo </w:t>
      </w:r>
      <w:r w:rsidRPr="00607491">
        <w:rPr>
          <w:rFonts w:ascii="Verdana" w:hAnsi="Verdana" w:cs="Arial"/>
          <w:b/>
          <w:color w:val="244061"/>
          <w:sz w:val="18"/>
          <w:szCs w:val="18"/>
          <w:lang w:val="es-ES_tradnl"/>
        </w:rPr>
        <w:t>“log4j.properties”.</w:t>
      </w:r>
    </w:p>
    <w:p w14:paraId="733BF7D2" w14:textId="77777777" w:rsidR="0008730F" w:rsidRPr="00607491" w:rsidRDefault="0008730F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E9F26D4" w14:textId="77777777" w:rsidR="00DE4C06" w:rsidRPr="0060749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2" w:name="_Toc9247595"/>
      <w:r w:rsidRPr="00607491">
        <w:rPr>
          <w:rFonts w:ascii="Verdana" w:hAnsi="Verdana"/>
          <w:sz w:val="18"/>
          <w:szCs w:val="18"/>
        </w:rPr>
        <w:t>3.4 Frecuencia de permanecia de tablas particionadas</w:t>
      </w:r>
      <w:bookmarkEnd w:id="12"/>
      <w:r w:rsidRPr="00607491">
        <w:rPr>
          <w:rFonts w:ascii="Verdana" w:hAnsi="Verdana"/>
          <w:sz w:val="18"/>
          <w:szCs w:val="18"/>
        </w:rPr>
        <w:t xml:space="preserve"> </w:t>
      </w:r>
    </w:p>
    <w:p w14:paraId="1AA17074" w14:textId="77777777" w:rsidR="00DE4C06" w:rsidRPr="0060749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</w:t>
      </w:r>
      <w:r w:rsidR="00084A12" w:rsidRPr="00607491">
        <w:rPr>
          <w:rFonts w:ascii="Verdana" w:hAnsi="Verdana"/>
          <w:sz w:val="18"/>
          <w:szCs w:val="18"/>
          <w:lang w:val="es-ES_tradnl"/>
        </w:rPr>
        <w:t xml:space="preserve">.  </w:t>
      </w:r>
    </w:p>
    <w:p w14:paraId="3E63D906" w14:textId="77777777" w:rsidR="00DE4C06" w:rsidRPr="0060749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17898E94" w14:textId="77777777" w:rsidR="00DE4C06" w:rsidRPr="00607491" w:rsidRDefault="00DE4C06">
      <w:pPr>
        <w:pStyle w:val="Ttulo1"/>
        <w:rPr>
          <w:rFonts w:ascii="Verdana" w:hAnsi="Verdana"/>
          <w:sz w:val="18"/>
          <w:szCs w:val="18"/>
        </w:rPr>
      </w:pPr>
      <w:bookmarkStart w:id="13" w:name="_Toc9247596"/>
      <w:r w:rsidRPr="00607491">
        <w:rPr>
          <w:rFonts w:ascii="Verdana" w:hAnsi="Verdana"/>
          <w:sz w:val="18"/>
          <w:szCs w:val="18"/>
        </w:rPr>
        <w:t>Seguridad del sistema</w:t>
      </w:r>
      <w:bookmarkEnd w:id="13"/>
    </w:p>
    <w:p w14:paraId="132F7D9D" w14:textId="77777777" w:rsidR="00DE4C06" w:rsidRPr="0060749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1FF2AC34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4" w:name="_Toc9247597"/>
      <w:r w:rsidRPr="00607491">
        <w:rPr>
          <w:rFonts w:ascii="Verdana" w:hAnsi="Verdana"/>
          <w:sz w:val="18"/>
          <w:szCs w:val="18"/>
        </w:rPr>
        <w:t>4.1 Perfiles de usuario</w:t>
      </w:r>
      <w:bookmarkEnd w:id="14"/>
    </w:p>
    <w:p w14:paraId="3BC51B43" w14:textId="77777777" w:rsidR="00DE4C06" w:rsidRPr="0060749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</w:t>
      </w:r>
    </w:p>
    <w:p w14:paraId="13B3A10D" w14:textId="77777777" w:rsidR="00DE4C06" w:rsidRPr="0060749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D361CAD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5" w:name="_Toc9247598"/>
      <w:r w:rsidRPr="00607491">
        <w:rPr>
          <w:rFonts w:ascii="Verdana" w:hAnsi="Verdana"/>
          <w:sz w:val="18"/>
          <w:szCs w:val="18"/>
        </w:rPr>
        <w:t xml:space="preserve">4.2 Usuarios del aplicativo  </w:t>
      </w:r>
      <w:r w:rsidR="00456A12" w:rsidRPr="00607491">
        <w:rPr>
          <w:rFonts w:ascii="Verdana" w:hAnsi="Verdana"/>
          <w:sz w:val="18"/>
          <w:szCs w:val="18"/>
        </w:rPr>
        <w:t>para conectar</w:t>
      </w:r>
      <w:r w:rsidR="00E069A6" w:rsidRPr="00607491">
        <w:rPr>
          <w:rFonts w:ascii="Verdana" w:hAnsi="Verdana"/>
          <w:sz w:val="18"/>
          <w:szCs w:val="18"/>
        </w:rPr>
        <w:t xml:space="preserve"> a</w:t>
      </w:r>
      <w:r w:rsidR="00456A12" w:rsidRPr="00607491">
        <w:rPr>
          <w:rFonts w:ascii="Verdana" w:hAnsi="Verdana"/>
          <w:sz w:val="18"/>
          <w:szCs w:val="18"/>
        </w:rPr>
        <w:t xml:space="preserve"> </w:t>
      </w:r>
      <w:r w:rsidRPr="00607491">
        <w:rPr>
          <w:rFonts w:ascii="Verdana" w:hAnsi="Verdana"/>
          <w:sz w:val="18"/>
          <w:szCs w:val="18"/>
        </w:rPr>
        <w:t>base</w:t>
      </w:r>
      <w:r w:rsidR="00E069A6" w:rsidRPr="00607491">
        <w:rPr>
          <w:rFonts w:ascii="Verdana" w:hAnsi="Verdana"/>
          <w:sz w:val="18"/>
          <w:szCs w:val="18"/>
        </w:rPr>
        <w:t>s</w:t>
      </w:r>
      <w:r w:rsidRPr="00607491">
        <w:rPr>
          <w:rFonts w:ascii="Verdana" w:hAnsi="Verdana"/>
          <w:sz w:val="18"/>
          <w:szCs w:val="18"/>
        </w:rPr>
        <w:t xml:space="preserve"> de datos</w:t>
      </w:r>
      <w:r w:rsidR="00456A12" w:rsidRPr="00607491">
        <w:rPr>
          <w:rFonts w:ascii="Verdana" w:hAnsi="Verdana"/>
          <w:sz w:val="18"/>
          <w:szCs w:val="18"/>
        </w:rPr>
        <w:t xml:space="preserve">, </w:t>
      </w:r>
      <w:r w:rsidR="0084480F" w:rsidRPr="00607491">
        <w:rPr>
          <w:rFonts w:ascii="Verdana" w:hAnsi="Verdana"/>
          <w:sz w:val="18"/>
          <w:szCs w:val="18"/>
        </w:rPr>
        <w:t>Sistemas</w:t>
      </w:r>
      <w:r w:rsidR="00456A12" w:rsidRPr="00607491">
        <w:rPr>
          <w:rFonts w:ascii="Verdana" w:hAnsi="Verdana"/>
          <w:sz w:val="18"/>
          <w:szCs w:val="18"/>
        </w:rPr>
        <w:t>, unidades compartidas  y/o otros servidores que requiera la aplicación.</w:t>
      </w:r>
      <w:bookmarkEnd w:id="15"/>
    </w:p>
    <w:p w14:paraId="4FF71873" w14:textId="77777777" w:rsidR="00EB07A0" w:rsidRPr="00607491" w:rsidRDefault="004263E9" w:rsidP="004263E9">
      <w:pPr>
        <w:ind w:left="851"/>
        <w:rPr>
          <w:rFonts w:ascii="Verdana" w:hAnsi="Verdana"/>
          <w:sz w:val="18"/>
          <w:szCs w:val="18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</w:t>
      </w:r>
    </w:p>
    <w:p w14:paraId="5571DA81" w14:textId="77777777" w:rsidR="00DE4C06" w:rsidRPr="0060749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0BD861D4" w14:textId="77777777" w:rsidR="00FD3615" w:rsidRPr="00607491" w:rsidRDefault="00FD3615" w:rsidP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6" w:name="_Toc9247599"/>
      <w:r w:rsidRPr="00607491">
        <w:rPr>
          <w:rFonts w:ascii="Verdana" w:hAnsi="Verdana"/>
          <w:sz w:val="18"/>
          <w:szCs w:val="18"/>
        </w:rPr>
        <w:t>4.3 Usuarios del sistema operativo</w:t>
      </w:r>
      <w:bookmarkEnd w:id="16"/>
    </w:p>
    <w:p w14:paraId="072DC920" w14:textId="77777777" w:rsidR="009C508E" w:rsidRPr="00607491" w:rsidRDefault="004263E9" w:rsidP="008766CC">
      <w:pPr>
        <w:ind w:left="851"/>
        <w:rPr>
          <w:rFonts w:ascii="Verdana" w:hAnsi="Verdana"/>
          <w:color w:val="92D050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aplica.</w:t>
      </w:r>
    </w:p>
    <w:p w14:paraId="02899291" w14:textId="77777777" w:rsidR="00DE4C06" w:rsidRPr="00607491" w:rsidRDefault="00DE4C06" w:rsidP="000A07AF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</w:p>
    <w:p w14:paraId="72C87228" w14:textId="77777777" w:rsidR="00DE4C06" w:rsidRPr="00607491" w:rsidRDefault="00DE4C06">
      <w:pPr>
        <w:pStyle w:val="Ttulo1"/>
        <w:rPr>
          <w:rFonts w:ascii="Verdana" w:hAnsi="Verdana"/>
          <w:sz w:val="18"/>
          <w:szCs w:val="18"/>
        </w:rPr>
      </w:pPr>
      <w:bookmarkStart w:id="17" w:name="_Toc9247600"/>
      <w:r w:rsidRPr="00607491">
        <w:rPr>
          <w:rFonts w:ascii="Verdana" w:hAnsi="Verdana"/>
          <w:sz w:val="18"/>
          <w:szCs w:val="18"/>
        </w:rPr>
        <w:t>Implementación</w:t>
      </w:r>
      <w:bookmarkEnd w:id="17"/>
    </w:p>
    <w:p w14:paraId="0ED04C31" w14:textId="77777777" w:rsidR="00DE4C06" w:rsidRPr="0060749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807AE51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8" w:name="_Toc9247601"/>
      <w:r w:rsidRPr="00607491">
        <w:rPr>
          <w:rFonts w:ascii="Verdana" w:hAnsi="Verdana"/>
          <w:sz w:val="18"/>
          <w:szCs w:val="18"/>
        </w:rPr>
        <w:t>5.</w:t>
      </w:r>
      <w:r w:rsidR="004F382A" w:rsidRPr="00607491">
        <w:rPr>
          <w:rFonts w:ascii="Verdana" w:hAnsi="Verdana"/>
          <w:sz w:val="18"/>
          <w:szCs w:val="18"/>
        </w:rPr>
        <w:t>1</w:t>
      </w:r>
      <w:r w:rsidRPr="00607491">
        <w:rPr>
          <w:rFonts w:ascii="Verdana" w:hAnsi="Verdana"/>
          <w:sz w:val="18"/>
          <w:szCs w:val="18"/>
        </w:rPr>
        <w:t xml:space="preserve"> Datos de configuración</w:t>
      </w:r>
      <w:bookmarkEnd w:id="18"/>
    </w:p>
    <w:p w14:paraId="09B75450" w14:textId="77777777" w:rsidR="004263E9" w:rsidRPr="00607491" w:rsidRDefault="004263E9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</w:p>
    <w:p w14:paraId="592A3057" w14:textId="77777777" w:rsidR="0008730F" w:rsidRPr="00607491" w:rsidRDefault="0008730F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  <w:r w:rsidRPr="00607491">
        <w:rPr>
          <w:rFonts w:ascii="Verdana" w:hAnsi="Verdana" w:cs="Arial"/>
          <w:bCs/>
          <w:color w:val="000000"/>
          <w:sz w:val="18"/>
          <w:szCs w:val="18"/>
        </w:rPr>
        <w:t>La configuración de .properties es de la siguiente manera:</w:t>
      </w:r>
    </w:p>
    <w:p w14:paraId="428D6B0C" w14:textId="77777777" w:rsidR="00B066D8" w:rsidRPr="00607491" w:rsidRDefault="00B066D8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</w:p>
    <w:p w14:paraId="46508559" w14:textId="77777777" w:rsidR="004263E9" w:rsidRPr="00607491" w:rsidRDefault="004263E9" w:rsidP="004263E9">
      <w:pPr>
        <w:autoSpaceDE w:val="0"/>
        <w:autoSpaceDN w:val="0"/>
        <w:adjustRightInd w:val="0"/>
        <w:ind w:firstLine="72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  <w:r w:rsidRPr="00607491">
        <w:rPr>
          <w:rFonts w:ascii="Verdana" w:hAnsi="Verdana" w:cs="Arial"/>
          <w:b/>
          <w:sz w:val="18"/>
          <w:szCs w:val="18"/>
          <w:lang w:val="es-ES" w:eastAsia="es-ES"/>
        </w:rPr>
        <w:t>Keys de Atributos del archivo de propiedades</w:t>
      </w:r>
    </w:p>
    <w:p w14:paraId="1A1886F1" w14:textId="77777777" w:rsidR="004F75F9" w:rsidRPr="00607491" w:rsidRDefault="004F75F9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39FD9CB3" w14:textId="77777777" w:rsidR="004D088C" w:rsidRPr="00607491" w:rsidRDefault="004D088C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51714E00" w14:textId="77777777" w:rsidR="00593E20" w:rsidRPr="00607491" w:rsidRDefault="00593E20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02CA4114" w14:textId="78C71989" w:rsidR="004263E9" w:rsidRPr="00607491" w:rsidRDefault="007C425E" w:rsidP="006A418F">
      <w:pPr>
        <w:pStyle w:val="Prrafodelista"/>
        <w:numPr>
          <w:ilvl w:val="0"/>
          <w:numId w:val="3"/>
        </w:numPr>
        <w:jc w:val="left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b/>
          <w:sz w:val="18"/>
          <w:szCs w:val="18"/>
        </w:rPr>
        <w:t>SH04_MOTPROM_VALIDADES_BLOQUEO_SUSPENSION</w:t>
      </w:r>
      <w:r w:rsidR="0008730F" w:rsidRPr="00607491">
        <w:rPr>
          <w:rFonts w:ascii="Verdana" w:hAnsi="Verdana"/>
          <w:b/>
          <w:sz w:val="18"/>
          <w:szCs w:val="18"/>
        </w:rPr>
        <w:t>.properties</w:t>
      </w:r>
    </w:p>
    <w:p w14:paraId="242F3F09" w14:textId="77777777" w:rsidR="00767210" w:rsidRPr="00607491" w:rsidRDefault="00767210" w:rsidP="00767210">
      <w:pPr>
        <w:pStyle w:val="Prrafodelista"/>
        <w:ind w:left="1800"/>
        <w:jc w:val="left"/>
        <w:rPr>
          <w:rFonts w:ascii="Verdana" w:hAnsi="Verdana"/>
          <w:sz w:val="18"/>
          <w:szCs w:val="18"/>
          <w:lang w:val="es-ES_tradnl"/>
        </w:rPr>
      </w:pPr>
    </w:p>
    <w:tbl>
      <w:tblPr>
        <w:tblW w:w="10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0"/>
        <w:gridCol w:w="4000"/>
      </w:tblGrid>
      <w:tr w:rsidR="00FC40BA" w:rsidRPr="00FC40BA" w14:paraId="76746FF1" w14:textId="77777777" w:rsidTr="00FC40BA">
        <w:trPr>
          <w:trHeight w:val="300"/>
        </w:trPr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F30349" w14:textId="77777777" w:rsidR="00FC40BA" w:rsidRPr="00FC40BA" w:rsidRDefault="00FC40BA" w:rsidP="00FC40BA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Atributo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D1E615" w14:textId="77777777" w:rsidR="00FC40BA" w:rsidRPr="00FC40BA" w:rsidRDefault="00FC40BA" w:rsidP="00FC40BA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Descripcion</w:t>
            </w:r>
            <w:proofErr w:type="spellEnd"/>
          </w:p>
        </w:tc>
      </w:tr>
      <w:tr w:rsidR="00FC40BA" w:rsidRPr="00FC40BA" w14:paraId="5B6E4F21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7938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log4j.dir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3F2D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Ruta de archivo log4j.properties</w:t>
            </w:r>
          </w:p>
        </w:tc>
      </w:tr>
      <w:tr w:rsidR="00FC40BA" w:rsidRPr="00FC40BA" w14:paraId="24DAEC50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7E27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db.bscs.nombre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7DDA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base de datos</w:t>
            </w:r>
          </w:p>
        </w:tc>
      </w:tr>
      <w:tr w:rsidR="00FC40BA" w:rsidRPr="00FC40BA" w14:paraId="69FAB543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83EA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oracle.jdbc.owner.bscs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937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base de datos</w:t>
            </w:r>
          </w:p>
        </w:tc>
      </w:tr>
      <w:tr w:rsidR="00FC40BA" w:rsidRPr="00FC40BA" w14:paraId="7503F3F9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A94D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C045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paquete de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</w:p>
        </w:tc>
      </w:tr>
      <w:tr w:rsidR="00FC40BA" w:rsidRPr="00FC40BA" w14:paraId="29E9E851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A0A7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promss.cambio.bloqueo.pago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F0A0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Sp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consulta de bono por 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</w:p>
        </w:tc>
      </w:tr>
      <w:tr w:rsidR="00FC40BA" w:rsidRPr="00FC40BA" w14:paraId="126DAC9B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3C21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promss.su.bloqueo.suspension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6327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actualizacion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bonos </w:t>
            </w:r>
          </w:p>
        </w:tc>
      </w:tr>
      <w:tr w:rsidR="00FC40BA" w:rsidRPr="00FC40BA" w14:paraId="6150225F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D32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db.bscs.timeout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9433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tiempo de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timeout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 datos </w:t>
            </w:r>
          </w:p>
        </w:tc>
      </w:tr>
      <w:tr w:rsidR="00FC40BA" w:rsidRPr="00FC40BA" w14:paraId="0BC830DC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790B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oracle.jdbc.conexion.bscs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6F5D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</w:t>
            </w:r>
          </w:p>
        </w:tc>
      </w:tr>
      <w:tr w:rsidR="00FC40BA" w:rsidRPr="00FC40BA" w14:paraId="79CF6178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14E2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oracle.jdbc.driver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D4FB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</w:t>
            </w:r>
          </w:p>
        </w:tc>
      </w:tr>
      <w:tr w:rsidR="00FC40BA" w:rsidRPr="00FC40BA" w14:paraId="18A55D73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32F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oracle.jdbc.usuario.bscs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85F2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</w:t>
            </w:r>
          </w:p>
        </w:tc>
      </w:tr>
      <w:tr w:rsidR="00FC40BA" w:rsidRPr="00FC40BA" w14:paraId="6B25CE87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B1A9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oracle.jdbc.password.bscs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72AB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datos</w:t>
            </w:r>
          </w:p>
        </w:tc>
      </w:tr>
      <w:tr w:rsidR="00FC40BA" w:rsidRPr="00FC40BA" w14:paraId="4483456A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0B07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cod.idt1.motprom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DA4B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1</w:t>
            </w:r>
          </w:p>
        </w:tc>
      </w:tr>
      <w:tr w:rsidR="00FC40BA" w:rsidRPr="00FC40BA" w14:paraId="615D7F18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8FF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msj.idt1.motprom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E881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1</w:t>
            </w:r>
          </w:p>
        </w:tc>
      </w:tr>
      <w:tr w:rsidR="00FC40BA" w:rsidRPr="00FC40BA" w14:paraId="797C43D3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9A9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cod.idt2.motprom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F7F5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FC40BA" w:rsidRPr="00FC40BA" w14:paraId="1300D0FF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DCFB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msj.idt2.motprom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4F3E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FC40BA" w:rsidRPr="00FC40BA" w14:paraId="22C2772F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877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cod.idt3.motprom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2530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3</w:t>
            </w:r>
          </w:p>
        </w:tc>
      </w:tr>
      <w:tr w:rsidR="00FC40BA" w:rsidRPr="00FC40BA" w14:paraId="5750D333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0A43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msj.idt3.motprom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6B0F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3</w:t>
            </w:r>
          </w:p>
        </w:tc>
      </w:tr>
      <w:tr w:rsidR="00FC40BA" w:rsidRPr="00FC40BA" w14:paraId="092AD0AE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2092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cod.idt4.motprom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6119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  <w:tr w:rsidR="00FC40BA" w:rsidRPr="00FC40BA" w14:paraId="75C9DB03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5975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lastRenderedPageBreak/>
              <w:t>msj.idt4.motprom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CAD3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  <w:tr w:rsidR="00FC40BA" w:rsidRPr="00FC40BA" w14:paraId="6AC40159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048A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051D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1</w:t>
            </w:r>
          </w:p>
        </w:tc>
      </w:tr>
      <w:tr w:rsidR="00FC40BA" w:rsidRPr="00FC40BA" w14:paraId="7DB7D726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AF09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E83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1</w:t>
            </w:r>
          </w:p>
        </w:tc>
      </w:tr>
      <w:tr w:rsidR="00FC40BA" w:rsidRPr="00FC40BA" w14:paraId="28037899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B8DB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desactiva.bono.cambio.bloqueo.reintento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5A57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reintento</w:t>
            </w:r>
          </w:p>
        </w:tc>
      </w:tr>
      <w:tr w:rsidR="00FC40BA" w:rsidRPr="00FC40BA" w14:paraId="7A3198C2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59E1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desactiva.bono.suspencion.faltapago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CD7A" w14:textId="59C7DBD5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Criterio</w:t>
            </w: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falta de pago.</w:t>
            </w:r>
          </w:p>
        </w:tc>
      </w:tr>
      <w:tr w:rsidR="00FC40BA" w:rsidRPr="00FC40BA" w14:paraId="5FA404A7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49B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desactiva.bono.suspencion.robo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68B7" w14:textId="12FF2E2D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Criterio</w:t>
            </w: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Robo.</w:t>
            </w:r>
          </w:p>
        </w:tc>
      </w:tr>
      <w:tr w:rsidR="00FC40BA" w:rsidRPr="00FC40BA" w14:paraId="5BB3290B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6225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desactiva.bono.suspencion.fruade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F95C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criterio 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Fraude</w:t>
            </w:r>
          </w:p>
        </w:tc>
      </w:tr>
      <w:tr w:rsidR="00FC40BA" w:rsidRPr="00FC40BA" w14:paraId="11A03A55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770C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desactiva.bono.suspencion.solicutd.cliente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B7FC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criterio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a solicitud del cliente</w:t>
            </w:r>
          </w:p>
        </w:tc>
      </w:tr>
      <w:tr w:rsidR="00FC40BA" w:rsidRPr="00FC40BA" w14:paraId="01B55FB7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9C21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motivo.bono.suspencion.falta.pago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823F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falta de pago.</w:t>
            </w:r>
          </w:p>
        </w:tc>
      </w:tr>
      <w:tr w:rsidR="00FC40BA" w:rsidRPr="00FC40BA" w14:paraId="6E757611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A522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motivo.bono.suspencion.robo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BEEE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Robo.</w:t>
            </w:r>
          </w:p>
        </w:tc>
      </w:tr>
      <w:tr w:rsidR="00FC40BA" w:rsidRPr="00FC40BA" w14:paraId="717F805B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6090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motivo.bono.suspencion.fruade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4DDA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Fraude</w:t>
            </w:r>
          </w:p>
        </w:tc>
      </w:tr>
      <w:tr w:rsidR="00FC40BA" w:rsidRPr="00FC40BA" w14:paraId="5BCD4FEE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0CEF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motivo.bono.suspencion.solicutd.cliente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F9A1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a solicitud del cliente</w:t>
            </w:r>
          </w:p>
        </w:tc>
      </w:tr>
      <w:tr w:rsidR="00FC40BA" w:rsidRPr="00FC40BA" w14:paraId="6C7EC36E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515F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motivo.desc.suspencion.falta.pago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9A4" w14:textId="789DD56E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falta de pago.</w:t>
            </w:r>
          </w:p>
        </w:tc>
      </w:tr>
      <w:tr w:rsidR="00FC40BA" w:rsidRPr="00FC40BA" w14:paraId="67A306E0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3E68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motivo.desc.suspencion.robo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07E8" w14:textId="7792A64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Robo.</w:t>
            </w:r>
          </w:p>
        </w:tc>
      </w:tr>
      <w:tr w:rsidR="00FC40BA" w:rsidRPr="00FC40BA" w14:paraId="49CF148B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B708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motivo.desc.suspencion.fruade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B12F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Fraude</w:t>
            </w:r>
          </w:p>
        </w:tc>
      </w:tr>
      <w:tr w:rsidR="00FC40BA" w:rsidRPr="00FC40BA" w14:paraId="353B35B0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E261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motivo.desc.suspencion.solicutd.cliente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5A76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Suspension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a solicitud del cliente</w:t>
            </w:r>
          </w:p>
        </w:tc>
      </w:tr>
      <w:tr w:rsidR="00FC40BA" w:rsidRPr="00FC40BA" w14:paraId="2868CB8D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6C17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tickshdes.estado.bono.full.suspendido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8F50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estado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part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ticket</w:t>
            </w:r>
          </w:p>
        </w:tc>
      </w:tr>
      <w:tr w:rsidR="00FC40BA" w:rsidRPr="00FC40BA" w14:paraId="03E98994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B1BE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tickshdes.estado.bono.part.suspendido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B7D8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estado full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tcket</w:t>
            </w:r>
            <w:proofErr w:type="spellEnd"/>
          </w:p>
        </w:tc>
      </w:tr>
      <w:tr w:rsidR="00FC40BA" w:rsidRPr="00FC40BA" w14:paraId="4EE5F334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9768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tickstatus.estado.bono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43CD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estado de ticket</w:t>
            </w:r>
          </w:p>
        </w:tc>
      </w:tr>
      <w:tr w:rsidR="00FC40BA" w:rsidRPr="00FC40BA" w14:paraId="3F3AA4EE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E2A9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tickstatus.estado.bon.request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6642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tipo de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request</w:t>
            </w:r>
            <w:proofErr w:type="spellEnd"/>
          </w:p>
        </w:tc>
      </w:tr>
      <w:tr w:rsidR="00FC40BA" w:rsidRPr="00FC40BA" w14:paraId="1B1AE573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05B8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intcop.0013.getStatusReasons.url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33B7" w14:textId="5CB5AACA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url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 xml:space="preserve">  de  WS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INT-COP-0013</w:t>
            </w:r>
          </w:p>
        </w:tc>
      </w:tr>
      <w:tr w:rsidR="00FC40BA" w:rsidRPr="00FC40BA" w14:paraId="74F49961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2AE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intcop.0013.getStatusReasons.url.timeout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5CEB" w14:textId="5933FBDA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 xml:space="preserve">timeout  de  WS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INT-COP-0013</w:t>
            </w:r>
          </w:p>
        </w:tc>
      </w:tr>
      <w:tr w:rsidR="00FC40BA" w:rsidRPr="00FC40BA" w14:paraId="346369A3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21A9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intcop.0013.getStatusReasons.url.conexion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4150" w14:textId="6D6018D3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conexion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 WS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26390B56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684E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intcop.0013.getStatusReasons.auth.username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6D39" w14:textId="51D15A73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 xml:space="preserve">username  de  WS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INT-COP-0013</w:t>
            </w:r>
          </w:p>
        </w:tc>
      </w:tr>
      <w:tr w:rsidR="00FC40BA" w:rsidRPr="00FC40BA" w14:paraId="049D34B9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9DBB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intcop.0013.getStatusReasons.auth.password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17AE" w14:textId="5EA2EE56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 xml:space="preserve">password  de  WS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INT-COP-0013</w:t>
            </w:r>
          </w:p>
        </w:tc>
      </w:tr>
      <w:tr w:rsidR="00FC40BA" w:rsidRPr="00FC40BA" w14:paraId="7957F78A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4DC3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intcop.0013.getStatusReasons.canal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0049" w14:textId="722B3AFE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Canal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0620AD52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4F43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intcop.0013.getStatusReasons.country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86FE" w14:textId="62DD2A83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pais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29775955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DDC2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intcop.0013.getStatusReasons.language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3372" w14:textId="0B37B88F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lenguaje 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0467649B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DF3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intcop.0013.getStatusReasons.consumer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B91D" w14:textId="43734014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consumidor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6F0DA8F8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4456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intcop.0013.getStatusReasons.system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494C" w14:textId="134D8EEF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sistema 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08D01ABA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336B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intcop.0013.getStatusReasons.modulo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7D7F" w14:textId="0E9CE486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modulo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74E63FE6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FDC7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intcop.0013.getStatusReasons.userid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9B93" w14:textId="3C318796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usuario ID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50C6F70F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512B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intcop.0013.getStatusReasons.dispositivo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A6C7" w14:textId="3EBEF68A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dispositivo 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1847D5F4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E153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intcop.0013.getStatusReasons.wslp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160D" w14:textId="384DE645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IP de acceso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0FD44F3D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B45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intcop.0013.getStatusReasons.msgtype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C751" w14:textId="350CE374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typo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mensaje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708CE7C8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7E59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F619" w14:textId="0D2DE45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tipo </w:t>
            </w:r>
            <w:r w:rsidR="00607491"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INT-COP-0013</w:t>
            </w:r>
          </w:p>
        </w:tc>
      </w:tr>
      <w:tr w:rsidR="00FC40BA" w:rsidRPr="00FC40BA" w14:paraId="24232541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E787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intcop.0013.getStatusReasons.usuario.aplicacion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1A42" w14:textId="7AE70A5E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nombre  de  aplicación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  <w:tr w:rsidR="00FC40BA" w:rsidRPr="00FC40BA" w14:paraId="6C734617" w14:textId="77777777" w:rsidTr="00FC40B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E8D4" w14:textId="77777777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intcop.0013.getStatusReasons.idApplication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1264" w14:textId="00BEE94B" w:rsidR="00FC40BA" w:rsidRPr="00FC40BA" w:rsidRDefault="00FC40BA" w:rsidP="00FC40B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usuario de </w:t>
            </w:r>
            <w:proofErr w:type="spellStart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FC40B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607491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INT-COP-0013</w:t>
            </w:r>
          </w:p>
        </w:tc>
      </w:tr>
    </w:tbl>
    <w:p w14:paraId="0091E61B" w14:textId="77777777" w:rsidR="00CA19DD" w:rsidRPr="00607491" w:rsidRDefault="00CA19DD">
      <w:pPr>
        <w:ind w:firstLine="426"/>
        <w:rPr>
          <w:rFonts w:ascii="Verdana" w:hAnsi="Verdana"/>
          <w:sz w:val="18"/>
          <w:szCs w:val="18"/>
        </w:rPr>
      </w:pPr>
    </w:p>
    <w:p w14:paraId="5775C0C1" w14:textId="77777777" w:rsidR="00062BE5" w:rsidRPr="00607491" w:rsidRDefault="00062BE5">
      <w:pPr>
        <w:ind w:firstLine="426"/>
        <w:rPr>
          <w:rFonts w:ascii="Verdana" w:hAnsi="Verdana"/>
          <w:sz w:val="18"/>
          <w:szCs w:val="18"/>
        </w:rPr>
      </w:pPr>
    </w:p>
    <w:p w14:paraId="78354B09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9" w:name="_Toc9247602"/>
      <w:r w:rsidRPr="00607491">
        <w:rPr>
          <w:rFonts w:ascii="Verdana" w:hAnsi="Verdana"/>
          <w:sz w:val="18"/>
          <w:szCs w:val="18"/>
        </w:rPr>
        <w:lastRenderedPageBreak/>
        <w:t>5.</w:t>
      </w:r>
      <w:r w:rsidR="004F382A" w:rsidRPr="00607491">
        <w:rPr>
          <w:rFonts w:ascii="Verdana" w:hAnsi="Verdana"/>
          <w:sz w:val="18"/>
          <w:szCs w:val="18"/>
        </w:rPr>
        <w:t>2</w:t>
      </w:r>
      <w:r w:rsidRPr="00607491">
        <w:rPr>
          <w:rFonts w:ascii="Verdana" w:hAnsi="Verdana"/>
          <w:sz w:val="18"/>
          <w:szCs w:val="18"/>
        </w:rPr>
        <w:t xml:space="preserve"> Parámetros de sistema operativo Kernel, Swap</w:t>
      </w:r>
      <w:bookmarkEnd w:id="19"/>
    </w:p>
    <w:p w14:paraId="2F8C7F13" w14:textId="77777777" w:rsidR="00DE4C06" w:rsidRPr="00607491" w:rsidRDefault="004263E9" w:rsidP="00964127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aplica.</w:t>
      </w:r>
    </w:p>
    <w:p w14:paraId="3BF3C303" w14:textId="77777777" w:rsidR="00DE4C06" w:rsidRPr="00607491" w:rsidRDefault="00DE4C06" w:rsidP="002D7382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ES_tradnl"/>
        </w:rPr>
      </w:pPr>
    </w:p>
    <w:p w14:paraId="118D0C08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0" w:name="_Toc9247603"/>
      <w:r w:rsidRPr="00607491">
        <w:rPr>
          <w:rFonts w:ascii="Verdana" w:hAnsi="Verdana"/>
          <w:sz w:val="18"/>
          <w:szCs w:val="18"/>
        </w:rPr>
        <w:t>5.</w:t>
      </w:r>
      <w:r w:rsidR="004F382A" w:rsidRPr="00607491">
        <w:rPr>
          <w:rFonts w:ascii="Verdana" w:hAnsi="Verdana"/>
          <w:sz w:val="18"/>
          <w:szCs w:val="18"/>
        </w:rPr>
        <w:t>3</w:t>
      </w:r>
      <w:r w:rsidRPr="00607491">
        <w:rPr>
          <w:rFonts w:ascii="Verdana" w:hAnsi="Verdana"/>
          <w:sz w:val="18"/>
          <w:szCs w:val="18"/>
        </w:rPr>
        <w:t xml:space="preserve"> Parámetros de base de datos</w:t>
      </w:r>
      <w:bookmarkEnd w:id="20"/>
    </w:p>
    <w:p w14:paraId="6B133C63" w14:textId="77777777" w:rsidR="00DE4C06" w:rsidRPr="0060749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aplica.</w:t>
      </w:r>
    </w:p>
    <w:p w14:paraId="5C00859E" w14:textId="77777777" w:rsidR="00DE4C06" w:rsidRPr="00607491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B12EEB8" w14:textId="77777777" w:rsidR="00DE4C06" w:rsidRPr="00607491" w:rsidRDefault="00DE4C06">
      <w:pPr>
        <w:pStyle w:val="Ttulo1"/>
        <w:rPr>
          <w:rFonts w:ascii="Verdana" w:hAnsi="Verdana"/>
          <w:sz w:val="18"/>
          <w:szCs w:val="18"/>
        </w:rPr>
      </w:pPr>
      <w:bookmarkStart w:id="21" w:name="_Toc9247604"/>
      <w:r w:rsidRPr="00607491">
        <w:rPr>
          <w:rFonts w:ascii="Verdana" w:hAnsi="Verdana"/>
          <w:sz w:val="18"/>
          <w:szCs w:val="18"/>
        </w:rPr>
        <w:t>Mantenimiento de sistemas</w:t>
      </w:r>
      <w:bookmarkEnd w:id="21"/>
    </w:p>
    <w:p w14:paraId="405CC709" w14:textId="77777777" w:rsidR="008B3326" w:rsidRPr="00607491" w:rsidRDefault="004263E9" w:rsidP="00FD3615">
      <w:pPr>
        <w:ind w:left="426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aplica.</w:t>
      </w:r>
    </w:p>
    <w:p w14:paraId="424C74F8" w14:textId="77777777" w:rsidR="00DE4C06" w:rsidRPr="00607491" w:rsidRDefault="00DE4C06" w:rsidP="002D7382">
      <w:pPr>
        <w:rPr>
          <w:rFonts w:ascii="Verdana" w:hAnsi="Verdana"/>
          <w:sz w:val="18"/>
          <w:szCs w:val="18"/>
          <w:lang w:val="es-ES_tradnl"/>
        </w:rPr>
      </w:pPr>
    </w:p>
    <w:p w14:paraId="0A3019A0" w14:textId="77777777" w:rsidR="00DE4C06" w:rsidRPr="00607491" w:rsidRDefault="00DE4C06">
      <w:pPr>
        <w:pStyle w:val="Ttulo1"/>
        <w:rPr>
          <w:rFonts w:ascii="Verdana" w:hAnsi="Verdana"/>
          <w:sz w:val="18"/>
          <w:szCs w:val="18"/>
        </w:rPr>
      </w:pPr>
      <w:bookmarkStart w:id="22" w:name="_Toc9247605"/>
      <w:r w:rsidRPr="00607491">
        <w:rPr>
          <w:rFonts w:ascii="Verdana" w:hAnsi="Verdana"/>
          <w:sz w:val="18"/>
          <w:szCs w:val="18"/>
        </w:rPr>
        <w:t>Procedimientos de Control y Soporte</w:t>
      </w:r>
      <w:bookmarkEnd w:id="22"/>
    </w:p>
    <w:p w14:paraId="7253C632" w14:textId="77777777" w:rsidR="00DE4C06" w:rsidRPr="00607491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2E7596A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3" w:name="_Toc9247606"/>
      <w:r w:rsidRPr="00607491">
        <w:rPr>
          <w:rFonts w:ascii="Verdana" w:hAnsi="Verdana"/>
          <w:sz w:val="18"/>
          <w:szCs w:val="18"/>
        </w:rPr>
        <w:t>7.1 Respaldo y recuperación</w:t>
      </w:r>
      <w:bookmarkEnd w:id="23"/>
    </w:p>
    <w:p w14:paraId="505DE4B0" w14:textId="77777777" w:rsidR="00DE4C06" w:rsidRPr="00607491" w:rsidRDefault="004263E9" w:rsidP="00ED4D48">
      <w:pPr>
        <w:ind w:left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aplica.</w:t>
      </w:r>
    </w:p>
    <w:p w14:paraId="3D1B2215" w14:textId="77777777" w:rsidR="00DE4C06" w:rsidRPr="0060749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4F759EB" w14:textId="77777777" w:rsidR="00DE4C06" w:rsidRPr="00607491" w:rsidRDefault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4" w:name="_Toc9247607"/>
      <w:r w:rsidRPr="00607491">
        <w:rPr>
          <w:rFonts w:ascii="Verdana" w:hAnsi="Verdana"/>
          <w:sz w:val="18"/>
          <w:szCs w:val="18"/>
        </w:rPr>
        <w:t xml:space="preserve">7.2 </w:t>
      </w:r>
      <w:r w:rsidR="00DE4C06" w:rsidRPr="00607491">
        <w:rPr>
          <w:rFonts w:ascii="Verdana" w:hAnsi="Verdana"/>
          <w:sz w:val="18"/>
          <w:szCs w:val="18"/>
        </w:rPr>
        <w:t>Monitoreo de performance</w:t>
      </w:r>
      <w:bookmarkEnd w:id="24"/>
    </w:p>
    <w:p w14:paraId="3041617E" w14:textId="77777777" w:rsidR="0081313E" w:rsidRPr="00607491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aplica.</w:t>
      </w:r>
    </w:p>
    <w:p w14:paraId="5745DF6F" w14:textId="77777777" w:rsidR="00DE4C06" w:rsidRPr="0060749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E999C29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5" w:name="_Toc9247608"/>
      <w:r w:rsidRPr="00607491">
        <w:rPr>
          <w:rFonts w:ascii="Verdana" w:hAnsi="Verdana"/>
          <w:sz w:val="18"/>
          <w:szCs w:val="18"/>
        </w:rPr>
        <w:t>7.3 Monitoreo de métricas</w:t>
      </w:r>
      <w:bookmarkEnd w:id="25"/>
    </w:p>
    <w:p w14:paraId="5608ADE1" w14:textId="77777777" w:rsidR="00FE5D79" w:rsidRPr="00607491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aplica.</w:t>
      </w:r>
    </w:p>
    <w:p w14:paraId="26037A8A" w14:textId="77777777" w:rsidR="00F36E5A" w:rsidRPr="00607491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6E80C5E3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6" w:name="_Toc9247609"/>
      <w:r w:rsidRPr="00607491">
        <w:rPr>
          <w:rFonts w:ascii="Verdana" w:hAnsi="Verdana"/>
          <w:sz w:val="18"/>
          <w:szCs w:val="18"/>
        </w:rPr>
        <w:t xml:space="preserve">7.4 Monitoreo de </w:t>
      </w:r>
      <w:r w:rsidR="0021666D" w:rsidRPr="00607491">
        <w:rPr>
          <w:rFonts w:ascii="Verdana" w:hAnsi="Verdana"/>
          <w:sz w:val="18"/>
          <w:szCs w:val="18"/>
        </w:rPr>
        <w:t>errores</w:t>
      </w:r>
      <w:bookmarkEnd w:id="26"/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552"/>
        <w:gridCol w:w="2268"/>
      </w:tblGrid>
      <w:tr w:rsidR="00055FA2" w:rsidRPr="00607491" w14:paraId="66813200" w14:textId="77777777" w:rsidTr="00B671F4">
        <w:trPr>
          <w:tblHeader/>
        </w:trPr>
        <w:tc>
          <w:tcPr>
            <w:tcW w:w="2126" w:type="dxa"/>
            <w:shd w:val="clear" w:color="auto" w:fill="FF0000"/>
          </w:tcPr>
          <w:p w14:paraId="5D3499C9" w14:textId="77777777" w:rsidR="00055FA2" w:rsidRPr="0060749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Errores</w:t>
            </w:r>
          </w:p>
        </w:tc>
        <w:tc>
          <w:tcPr>
            <w:tcW w:w="2126" w:type="dxa"/>
            <w:shd w:val="clear" w:color="auto" w:fill="FF0000"/>
          </w:tcPr>
          <w:p w14:paraId="45FCABD4" w14:textId="77777777" w:rsidR="00055FA2" w:rsidRPr="0060749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Descripción del error</w:t>
            </w:r>
          </w:p>
        </w:tc>
        <w:tc>
          <w:tcPr>
            <w:tcW w:w="2552" w:type="dxa"/>
            <w:shd w:val="clear" w:color="auto" w:fill="FF0000"/>
          </w:tcPr>
          <w:p w14:paraId="0958CEDE" w14:textId="77777777" w:rsidR="00055FA2" w:rsidRPr="0060749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Acción a realizar para mitigar el error</w:t>
            </w:r>
          </w:p>
        </w:tc>
        <w:tc>
          <w:tcPr>
            <w:tcW w:w="2268" w:type="dxa"/>
            <w:shd w:val="clear" w:color="auto" w:fill="FF0000"/>
          </w:tcPr>
          <w:p w14:paraId="2F04CEE0" w14:textId="77777777" w:rsidR="00055FA2" w:rsidRPr="0060749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 xml:space="preserve">Contacto /Teléfono / Mail </w:t>
            </w:r>
          </w:p>
        </w:tc>
      </w:tr>
      <w:tr w:rsidR="00055FA2" w:rsidRPr="00607491" w14:paraId="4F8DB756" w14:textId="77777777" w:rsidTr="00B671F4">
        <w:tc>
          <w:tcPr>
            <w:tcW w:w="2126" w:type="dxa"/>
          </w:tcPr>
          <w:p w14:paraId="056826E9" w14:textId="77777777" w:rsidR="00055FA2" w:rsidRPr="00607491" w:rsidRDefault="00055FA2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Ejecucion</w:t>
            </w:r>
          </w:p>
          <w:p w14:paraId="07A96442" w14:textId="41BC032B" w:rsidR="00055FA2" w:rsidRPr="00607491" w:rsidRDefault="000E4F45" w:rsidP="0045425E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object w:dxaOrig="1551" w:dyaOrig="1004" w14:anchorId="64D269CD">
                <v:shape id="_x0000_i1026" type="#_x0000_t75" style="width:77.45pt;height:50.25pt" o:ole="">
                  <v:imagedata r:id="rId16" o:title=""/>
                </v:shape>
                <o:OLEObject Type="Embed" ProgID="Package" ShapeID="_x0000_i1026" DrawAspect="Icon" ObjectID="_1619860362" r:id="rId17"/>
              </w:object>
            </w:r>
          </w:p>
        </w:tc>
        <w:tc>
          <w:tcPr>
            <w:tcW w:w="2126" w:type="dxa"/>
          </w:tcPr>
          <w:p w14:paraId="0877E084" w14:textId="3650C128" w:rsidR="00055FA2" w:rsidRPr="00607491" w:rsidRDefault="00055FA2" w:rsidP="00906272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Error que se produce cuando hay un error interno en</w:t>
            </w:r>
            <w:r w:rsidR="00906272" w:rsidRPr="00607491">
              <w:rPr>
                <w:rFonts w:ascii="Verdana" w:hAnsi="Verdana"/>
                <w:sz w:val="18"/>
                <w:szCs w:val="18"/>
                <w:lang w:val="es-ES_tradnl"/>
              </w:rPr>
              <w:t xml:space="preserve"> el Servicio</w:t>
            </w: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52" w:type="dxa"/>
          </w:tcPr>
          <w:p w14:paraId="79ECE5B1" w14:textId="5BD3A3F1" w:rsidR="00055FA2" w:rsidRPr="00607491" w:rsidRDefault="0090627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Revisar la disponibilidad del Componente</w:t>
            </w:r>
          </w:p>
        </w:tc>
        <w:tc>
          <w:tcPr>
            <w:tcW w:w="2268" w:type="dxa"/>
          </w:tcPr>
          <w:p w14:paraId="1034AAEB" w14:textId="77777777" w:rsidR="00055FA2" w:rsidRPr="00607491" w:rsidRDefault="00F761A6" w:rsidP="00B671F4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055FA2" w:rsidRPr="00607491">
                <w:rPr>
                  <w:rStyle w:val="Hipervnculo"/>
                  <w:rFonts w:ascii="Verdana" w:hAnsi="Verdana"/>
                  <w:sz w:val="18"/>
                  <w:szCs w:val="18"/>
                </w:rPr>
                <w:t>soporteintegracionyvas@claro.com.pe</w:t>
              </w:r>
            </w:hyperlink>
          </w:p>
        </w:tc>
      </w:tr>
    </w:tbl>
    <w:p w14:paraId="0ABF4067" w14:textId="77777777" w:rsidR="00C738B8" w:rsidRPr="00607491" w:rsidRDefault="00C738B8" w:rsidP="000A26F1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</w:p>
    <w:p w14:paraId="661660F2" w14:textId="77777777" w:rsidR="00F36E5A" w:rsidRPr="00607491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392003B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7" w:name="_Toc9247610"/>
      <w:r w:rsidRPr="00607491">
        <w:rPr>
          <w:rFonts w:ascii="Verdana" w:hAnsi="Verdana"/>
          <w:sz w:val="18"/>
          <w:szCs w:val="18"/>
        </w:rPr>
        <w:t>7.5 Proceso de StarUp / Shutdown</w:t>
      </w:r>
      <w:bookmarkEnd w:id="27"/>
    </w:p>
    <w:p w14:paraId="131F8285" w14:textId="77777777" w:rsidR="00DE4C06" w:rsidRPr="00607491" w:rsidRDefault="00055FA2" w:rsidP="00E93ED0">
      <w:pPr>
        <w:ind w:left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aplica.</w:t>
      </w:r>
    </w:p>
    <w:p w14:paraId="3ADEECCD" w14:textId="77777777" w:rsidR="00DE4C06" w:rsidRPr="0060749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152F4F10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8" w:name="_Toc9247611"/>
      <w:r w:rsidRPr="00607491">
        <w:rPr>
          <w:rFonts w:ascii="Verdana" w:hAnsi="Verdana"/>
          <w:sz w:val="18"/>
          <w:szCs w:val="18"/>
        </w:rPr>
        <w:t>7.6 Contactos de soporte interno y externo</w:t>
      </w:r>
      <w:bookmarkEnd w:id="28"/>
    </w:p>
    <w:p w14:paraId="52F8E371" w14:textId="77777777" w:rsidR="00DE4C06" w:rsidRPr="0060749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560"/>
        <w:gridCol w:w="3573"/>
        <w:gridCol w:w="1993"/>
      </w:tblGrid>
      <w:tr w:rsidR="00055FA2" w:rsidRPr="00607491" w14:paraId="6B722F9A" w14:textId="77777777" w:rsidTr="00BF5059">
        <w:trPr>
          <w:tblHeader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A3C98" w14:textId="77777777" w:rsidR="00055FA2" w:rsidRPr="0060749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Nombre de contacto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336531" w14:textId="77777777" w:rsidR="00055FA2" w:rsidRPr="0060749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Teléfono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BDD7B4" w14:textId="77777777" w:rsidR="00055FA2" w:rsidRPr="0060749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Mail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08D222" w14:textId="77777777" w:rsidR="00055FA2" w:rsidRPr="0060749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soporte</w:t>
            </w:r>
          </w:p>
        </w:tc>
      </w:tr>
      <w:tr w:rsidR="00055FA2" w:rsidRPr="00607491" w14:paraId="181C6292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34" w14:textId="30F805F5" w:rsidR="00055FA2" w:rsidRPr="00607491" w:rsidRDefault="00A117A2" w:rsidP="00DD12C3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Cesar Rosciano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DE" w14:textId="6E01DCB3" w:rsidR="00055FA2" w:rsidRPr="00607491" w:rsidRDefault="00FD0F91" w:rsidP="001E3AF2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987518196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CE3B" w14:textId="43377633" w:rsidR="0065519C" w:rsidRPr="00607491" w:rsidRDefault="00A117A2" w:rsidP="00C40474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607491">
              <w:rPr>
                <w:rStyle w:val="Hipervnculo"/>
                <w:rFonts w:ascii="Verdana" w:hAnsi="Verdana"/>
                <w:sz w:val="18"/>
                <w:szCs w:val="18"/>
                <w:lang w:val="es-ES_tradnl"/>
              </w:rPr>
              <w:t>cesar.rosciano@claro.com.pe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A77F" w14:textId="77777777" w:rsidR="00055FA2" w:rsidRPr="00607491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Soporte de Aplicaciones</w:t>
            </w:r>
          </w:p>
        </w:tc>
      </w:tr>
      <w:tr w:rsidR="00055FA2" w:rsidRPr="00607491" w14:paraId="61262367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DB2" w14:textId="6A593571" w:rsidR="00055FA2" w:rsidRPr="00607491" w:rsidRDefault="00574AC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Jose Tinoco</w:t>
            </w:r>
            <w:r w:rsidR="000809D0" w:rsidRPr="00607491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B10D" w14:textId="2595397B" w:rsidR="00055FA2" w:rsidRPr="00607491" w:rsidRDefault="00574ACD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962331733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9B8" w14:textId="288A2EAF" w:rsidR="0045425E" w:rsidRPr="00607491" w:rsidRDefault="00574ACD" w:rsidP="0008730F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607491">
              <w:rPr>
                <w:rStyle w:val="Hipervnculo"/>
                <w:rFonts w:ascii="Verdana" w:hAnsi="Verdana"/>
                <w:sz w:val="18"/>
                <w:szCs w:val="18"/>
              </w:rPr>
              <w:t>jose.tinoco@mdp.com.pe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1F3" w14:textId="77777777" w:rsidR="00055FA2" w:rsidRPr="00607491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Anlista Funcional</w:t>
            </w:r>
          </w:p>
        </w:tc>
      </w:tr>
      <w:tr w:rsidR="00055FA2" w:rsidRPr="00607491" w14:paraId="1913A1E7" w14:textId="77777777" w:rsidTr="00BF5059">
        <w:trPr>
          <w:trHeight w:val="192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53D" w14:textId="4835F29A" w:rsidR="00055FA2" w:rsidRPr="00607491" w:rsidRDefault="006F3444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Junior Mateo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9170" w14:textId="4DE0FC2E" w:rsidR="00055FA2" w:rsidRPr="00607491" w:rsidRDefault="00574ACD" w:rsidP="00827AFB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956339748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980" w14:textId="6CBDCB87" w:rsidR="006F3444" w:rsidRPr="00607491" w:rsidRDefault="00F761A6" w:rsidP="0045425E">
            <w:pPr>
              <w:rPr>
                <w:rFonts w:ascii="Verdana" w:hAnsi="Verdana"/>
                <w:sz w:val="18"/>
                <w:szCs w:val="18"/>
              </w:rPr>
            </w:pPr>
            <w:hyperlink r:id="rId19" w:history="1">
              <w:r w:rsidR="006F3444" w:rsidRPr="00607491">
                <w:rPr>
                  <w:rStyle w:val="Hipervnculo"/>
                  <w:rFonts w:ascii="Verdana" w:hAnsi="Verdana"/>
                  <w:sz w:val="18"/>
                  <w:szCs w:val="18"/>
                  <w:lang w:val="es-ES_tradnl"/>
                </w:rPr>
                <w:t>Junior.mateo@mdp.com.pe</w:t>
              </w:r>
            </w:hyperlink>
          </w:p>
          <w:p w14:paraId="1A784C15" w14:textId="0DB798D0" w:rsidR="00055FA2" w:rsidRPr="00607491" w:rsidRDefault="00F761A6" w:rsidP="0045425E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hyperlink r:id="rId20" w:history="1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5AB" w14:textId="77777777" w:rsidR="00055FA2" w:rsidRPr="00607491" w:rsidRDefault="00205D4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07491">
              <w:rPr>
                <w:rFonts w:ascii="Verdana" w:hAnsi="Verdana"/>
                <w:sz w:val="18"/>
                <w:szCs w:val="18"/>
                <w:lang w:val="es-ES_tradnl"/>
              </w:rPr>
              <w:t>Analista de desarrollo de aplicaciones</w:t>
            </w:r>
          </w:p>
        </w:tc>
      </w:tr>
    </w:tbl>
    <w:p w14:paraId="2136D7E9" w14:textId="77777777" w:rsidR="00DE4C06" w:rsidRPr="0060749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005D9F0" w14:textId="77777777" w:rsidR="00DE4C06" w:rsidRPr="0060749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9" w:name="_Toc9247612"/>
      <w:r w:rsidRPr="00607491">
        <w:rPr>
          <w:rFonts w:ascii="Verdana" w:hAnsi="Verdana"/>
          <w:sz w:val="18"/>
          <w:szCs w:val="18"/>
        </w:rPr>
        <w:t xml:space="preserve">7.7 Reportes </w:t>
      </w:r>
      <w:r w:rsidR="006D327E" w:rsidRPr="00607491">
        <w:rPr>
          <w:rFonts w:ascii="Verdana" w:hAnsi="Verdana"/>
          <w:sz w:val="18"/>
          <w:szCs w:val="18"/>
        </w:rPr>
        <w:t>Programados</w:t>
      </w:r>
      <w:bookmarkEnd w:id="29"/>
    </w:p>
    <w:p w14:paraId="0B86B34B" w14:textId="77777777" w:rsidR="00DE4C06" w:rsidRPr="00607491" w:rsidRDefault="00055FA2" w:rsidP="006D327E">
      <w:pPr>
        <w:ind w:left="851"/>
        <w:rPr>
          <w:rFonts w:ascii="Verdana" w:hAnsi="Verdana"/>
          <w:sz w:val="18"/>
          <w:szCs w:val="18"/>
          <w:lang w:val="es-ES_tradnl"/>
        </w:rPr>
      </w:pPr>
      <w:r w:rsidRPr="00607491">
        <w:rPr>
          <w:rFonts w:ascii="Verdana" w:hAnsi="Verdana"/>
          <w:sz w:val="18"/>
          <w:szCs w:val="18"/>
          <w:lang w:val="es-ES_tradnl"/>
        </w:rPr>
        <w:t>No aplica.</w:t>
      </w:r>
      <w:r w:rsidR="00497002" w:rsidRPr="00607491">
        <w:rPr>
          <w:rFonts w:ascii="Verdana" w:hAnsi="Verdana"/>
          <w:noProof/>
          <w:sz w:val="18"/>
          <w:szCs w:val="18"/>
          <w:lang w:eastAsia="es-PE"/>
        </w:rPr>
        <w:t xml:space="preserve"> </w:t>
      </w:r>
    </w:p>
    <w:sectPr w:rsidR="00DE4C06" w:rsidRPr="00607491" w:rsidSect="000F6D6C"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A782E" w14:textId="77777777" w:rsidR="006D5BFC" w:rsidRDefault="006D5BFC">
      <w:r>
        <w:separator/>
      </w:r>
    </w:p>
  </w:endnote>
  <w:endnote w:type="continuationSeparator" w:id="0">
    <w:p w14:paraId="7A81297B" w14:textId="77777777" w:rsidR="006D5BFC" w:rsidRDefault="006D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AC2" w14:textId="48081845" w:rsidR="00F761A6" w:rsidRDefault="00F761A6" w:rsidP="00941F19">
    <w:pPr>
      <w:pStyle w:val="Piedepgina"/>
      <w:jc w:val="center"/>
    </w:pPr>
    <w:r w:rsidRPr="00574ACD">
      <w:rPr>
        <w:rFonts w:ascii="Verdana" w:hAnsi="Verdana"/>
        <w:sz w:val="18"/>
        <w:szCs w:val="18"/>
      </w:rPr>
      <w:t xml:space="preserve">STR.PROY140067.EAI_ONE        </w:t>
    </w:r>
    <w:r>
      <w:rPr>
        <w:rFonts w:ascii="Verdana" w:hAnsi="Verdana"/>
        <w:sz w:val="18"/>
        <w:szCs w:val="18"/>
      </w:rPr>
      <w:tab/>
    </w:r>
    <w:r w:rsidRPr="00941F19">
      <w:rPr>
        <w:rFonts w:ascii="Verdana" w:hAnsi="Verdana"/>
        <w:sz w:val="18"/>
        <w:szCs w:val="18"/>
      </w:rPr>
      <w:t xml:space="preserve">Página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PAGE</w:instrText>
    </w:r>
    <w:r w:rsidRPr="00941F19">
      <w:rPr>
        <w:rFonts w:ascii="Verdana" w:hAnsi="Verdana"/>
        <w:sz w:val="18"/>
        <w:szCs w:val="18"/>
      </w:rPr>
      <w:fldChar w:fldCharType="separate"/>
    </w:r>
    <w:r w:rsidR="00607491">
      <w:rPr>
        <w:rFonts w:ascii="Verdana" w:hAnsi="Verdana"/>
        <w:noProof/>
        <w:sz w:val="18"/>
        <w:szCs w:val="18"/>
      </w:rPr>
      <w:t>1</w:t>
    </w:r>
    <w:r w:rsidRPr="00941F19">
      <w:rPr>
        <w:rFonts w:ascii="Verdana" w:hAnsi="Verdana"/>
        <w:sz w:val="18"/>
        <w:szCs w:val="18"/>
      </w:rPr>
      <w:fldChar w:fldCharType="end"/>
    </w:r>
    <w:r w:rsidRPr="00941F19">
      <w:rPr>
        <w:rFonts w:ascii="Verdana" w:hAnsi="Verdana"/>
        <w:sz w:val="18"/>
        <w:szCs w:val="18"/>
      </w:rPr>
      <w:t xml:space="preserve"> de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NUMPAGES</w:instrText>
    </w:r>
    <w:r w:rsidRPr="00941F19">
      <w:rPr>
        <w:rFonts w:ascii="Verdana" w:hAnsi="Verdana"/>
        <w:sz w:val="18"/>
        <w:szCs w:val="18"/>
      </w:rPr>
      <w:fldChar w:fldCharType="separate"/>
    </w:r>
    <w:r w:rsidR="00607491">
      <w:rPr>
        <w:rFonts w:ascii="Verdana" w:hAnsi="Verdana"/>
        <w:noProof/>
        <w:sz w:val="18"/>
        <w:szCs w:val="18"/>
      </w:rPr>
      <w:t>9</w:t>
    </w:r>
    <w:r w:rsidRPr="00941F19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>Manual de Operaciones</w:t>
    </w:r>
  </w:p>
  <w:p w14:paraId="2CB52E47" w14:textId="77777777" w:rsidR="00F761A6" w:rsidRDefault="00F761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F761A6" w14:paraId="7731EA30" w14:textId="77777777">
      <w:trPr>
        <w:cantSplit/>
        <w:trHeight w:val="531"/>
      </w:trPr>
      <w:tc>
        <w:tcPr>
          <w:tcW w:w="8394" w:type="dxa"/>
          <w:vAlign w:val="center"/>
        </w:tcPr>
        <w:p w14:paraId="2EA9643B" w14:textId="77777777" w:rsidR="00F761A6" w:rsidRDefault="00F761A6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>
            <w:rPr>
              <w:rFonts w:ascii="Arial" w:hAnsi="Arial" w:cs="Arial"/>
              <w:bCs/>
              <w:sz w:val="16"/>
              <w:lang w:val="es-ES"/>
            </w:rPr>
            <w:t>Nombre de documento : ANX5 – MPC003 Manual de Operaciones</w:t>
          </w:r>
        </w:p>
      </w:tc>
      <w:tc>
        <w:tcPr>
          <w:tcW w:w="1866" w:type="dxa"/>
          <w:vAlign w:val="center"/>
        </w:tcPr>
        <w:p w14:paraId="3376FF6E" w14:textId="77777777" w:rsidR="00F761A6" w:rsidRDefault="00F761A6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2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fldSimple w:instr=" NUMPAGES  \* MERGEFORMAT ">
            <w:r>
              <w:rPr>
                <w:rFonts w:ascii="Arial" w:hAnsi="Arial" w:cs="Arial"/>
                <w:sz w:val="16"/>
                <w:lang w:val="es-ES"/>
              </w:rPr>
              <w:t>6</w:t>
            </w:r>
          </w:fldSimple>
        </w:p>
      </w:tc>
    </w:tr>
  </w:tbl>
  <w:p w14:paraId="50F21B5D" w14:textId="77777777" w:rsidR="00F761A6" w:rsidRDefault="00F761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19E42" w14:textId="77777777" w:rsidR="006D5BFC" w:rsidRDefault="006D5BFC">
      <w:r>
        <w:separator/>
      </w:r>
    </w:p>
  </w:footnote>
  <w:footnote w:type="continuationSeparator" w:id="0">
    <w:p w14:paraId="64194114" w14:textId="77777777" w:rsidR="006D5BFC" w:rsidRDefault="006D5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7505"/>
    </w:tblGrid>
    <w:tr w:rsidR="00F761A6" w:rsidRPr="0028364B" w14:paraId="3CB5EDA7" w14:textId="77777777" w:rsidTr="000F6D6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28026110" w14:textId="77777777" w:rsidR="00F761A6" w:rsidRPr="0028364B" w:rsidRDefault="00F761A6" w:rsidP="004235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251D4626" wp14:editId="6F18EFFA">
                <wp:extent cx="828675" cy="781050"/>
                <wp:effectExtent l="19050" t="0" r="9525" b="0"/>
                <wp:docPr id="7" name="Imagen 7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7E527741" w14:textId="77777777" w:rsidR="00F761A6" w:rsidRPr="00710965" w:rsidRDefault="00F761A6" w:rsidP="004235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OPERACIONES</w:t>
          </w:r>
        </w:p>
      </w:tc>
    </w:tr>
    <w:tr w:rsidR="00F761A6" w:rsidRPr="005A4E18" w14:paraId="01838541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A6AEF05" w14:textId="77777777" w:rsidR="00F761A6" w:rsidRPr="0028364B" w:rsidRDefault="00F761A6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605401" w14:textId="77777777" w:rsidR="00F761A6" w:rsidRPr="00710965" w:rsidRDefault="00F761A6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F761A6" w:rsidRPr="0028364B" w14:paraId="320FDEF5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D9BCEC1" w14:textId="77777777" w:rsidR="00F761A6" w:rsidRPr="005A4E18" w:rsidRDefault="00F761A6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7882C" w14:textId="77777777" w:rsidR="00F761A6" w:rsidRPr="00710965" w:rsidRDefault="00F761A6" w:rsidP="00B2736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</w:p>
      </w:tc>
    </w:tr>
    <w:tr w:rsidR="00F761A6" w:rsidRPr="0028364B" w14:paraId="0A5A95AB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5E92C6E" w14:textId="77777777" w:rsidR="00F761A6" w:rsidRPr="0028364B" w:rsidRDefault="00F761A6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5A401D" w14:textId="77777777" w:rsidR="00F761A6" w:rsidRPr="00710965" w:rsidRDefault="00F761A6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02C81C9" w14:textId="77777777" w:rsidR="00F761A6" w:rsidRDefault="00F761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422F" w14:textId="77777777" w:rsidR="00F761A6" w:rsidRDefault="00F761A6">
    <w:pPr>
      <w:jc w:val="left"/>
    </w:pPr>
    <w:r>
      <w:object w:dxaOrig="1050" w:dyaOrig="1050" w14:anchorId="2ABB31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5.8pt;height:23.75pt" o:ole="">
          <v:imagedata r:id="rId1" o:title=""/>
        </v:shape>
        <o:OLEObject Type="Embed" ProgID="MSPhotoEd.3" ShapeID="_x0000_i1027" DrawAspect="Content" ObjectID="_1619860363" r:id="rId2"/>
      </w:object>
    </w:r>
  </w:p>
  <w:tbl>
    <w:tblPr>
      <w:tblW w:w="10200" w:type="dxa"/>
      <w:tblInd w:w="108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Look w:val="0000" w:firstRow="0" w:lastRow="0" w:firstColumn="0" w:lastColumn="0" w:noHBand="0" w:noVBand="0"/>
    </w:tblPr>
    <w:tblGrid>
      <w:gridCol w:w="6000"/>
      <w:gridCol w:w="2160"/>
      <w:gridCol w:w="2040"/>
    </w:tblGrid>
    <w:tr w:rsidR="00F761A6" w14:paraId="7BFB604D" w14:textId="77777777">
      <w:trPr>
        <w:cantSplit/>
        <w:trHeight w:val="380"/>
      </w:trPr>
      <w:tc>
        <w:tcPr>
          <w:tcW w:w="6000" w:type="dxa"/>
          <w:tcBorders>
            <w:bottom w:val="nil"/>
          </w:tcBorders>
          <w:shd w:val="clear" w:color="auto" w:fill="F7F7F7"/>
          <w:vAlign w:val="center"/>
        </w:tcPr>
        <w:p w14:paraId="3CA7D65F" w14:textId="77777777" w:rsidR="00F761A6" w:rsidRDefault="00F761A6">
          <w:pPr>
            <w:pStyle w:val="Encabezado"/>
            <w:rPr>
              <w:rFonts w:cs="Arial"/>
              <w:color w:val="000080"/>
              <w:sz w:val="18"/>
            </w:rPr>
          </w:pPr>
          <w:r>
            <w:rPr>
              <w:rFonts w:cs="Arial"/>
              <w:b/>
              <w:color w:val="000080"/>
              <w:sz w:val="18"/>
            </w:rPr>
            <w:t>PROYECTO:</w:t>
          </w:r>
        </w:p>
      </w:tc>
      <w:tc>
        <w:tcPr>
          <w:tcW w:w="2160" w:type="dxa"/>
          <w:shd w:val="clear" w:color="auto" w:fill="E6E6E6"/>
          <w:vAlign w:val="center"/>
        </w:tcPr>
        <w:p w14:paraId="0DD7D76D" w14:textId="77777777" w:rsidR="00F761A6" w:rsidRDefault="00F761A6">
          <w:pPr>
            <w:pStyle w:val="Encabezado"/>
            <w:jc w:val="center"/>
            <w:rPr>
              <w:rFonts w:cs="Arial"/>
              <w:b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CREAC:</w:t>
          </w:r>
        </w:p>
        <w:p w14:paraId="2C702D11" w14:textId="77777777" w:rsidR="00F761A6" w:rsidRDefault="00F761A6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667DAF0E" w14:textId="77777777" w:rsidR="00F761A6" w:rsidRDefault="00F761A6">
          <w:pPr>
            <w:pStyle w:val="Encabezado"/>
            <w:jc w:val="center"/>
            <w:rPr>
              <w:rFonts w:cs="Arial"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MODIF:</w:t>
          </w:r>
        </w:p>
        <w:p w14:paraId="7EB189AB" w14:textId="77777777" w:rsidR="00F761A6" w:rsidRDefault="00F761A6">
          <w:pPr>
            <w:pStyle w:val="Encabezado"/>
            <w:jc w:val="center"/>
            <w:rPr>
              <w:rFonts w:cs="Arial"/>
              <w:sz w:val="16"/>
              <w:lang w:val="es-ES"/>
            </w:rPr>
          </w:pPr>
        </w:p>
      </w:tc>
    </w:tr>
    <w:tr w:rsidR="00F761A6" w14:paraId="33BAEE35" w14:textId="77777777">
      <w:trPr>
        <w:cantSplit/>
        <w:trHeight w:val="380"/>
      </w:trPr>
      <w:tc>
        <w:tcPr>
          <w:tcW w:w="6000" w:type="dxa"/>
          <w:tcBorders>
            <w:top w:val="nil"/>
          </w:tcBorders>
          <w:shd w:val="clear" w:color="auto" w:fill="F7F7F7"/>
          <w:vAlign w:val="center"/>
        </w:tcPr>
        <w:p w14:paraId="75AA5B7C" w14:textId="77777777" w:rsidR="00F761A6" w:rsidRDefault="00F761A6">
          <w:pPr>
            <w:pStyle w:val="Encabezado"/>
            <w:jc w:val="center"/>
            <w:rPr>
              <w:rFonts w:cs="Arial"/>
              <w:color w:val="FF0000"/>
              <w:sz w:val="26"/>
              <w:lang w:val="es-ES"/>
            </w:rPr>
          </w:pPr>
          <w:r>
            <w:rPr>
              <w:rFonts w:cs="Arial"/>
              <w:b/>
              <w:color w:val="FF0000"/>
              <w:sz w:val="26"/>
              <w:lang w:val="es-ES"/>
            </w:rPr>
            <w:t>MANUAL DE OPERACIONES</w:t>
          </w:r>
        </w:p>
      </w:tc>
      <w:tc>
        <w:tcPr>
          <w:tcW w:w="2160" w:type="dxa"/>
          <w:shd w:val="clear" w:color="auto" w:fill="E6E6E6"/>
          <w:vAlign w:val="center"/>
        </w:tcPr>
        <w:p w14:paraId="2384AB72" w14:textId="77777777" w:rsidR="00F761A6" w:rsidRDefault="00F761A6">
          <w:pPr>
            <w:pStyle w:val="Encabezado"/>
            <w:jc w:val="center"/>
            <w:rPr>
              <w:rFonts w:cs="Arial"/>
              <w:caps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ELABORADO POR:</w:t>
          </w:r>
        </w:p>
        <w:p w14:paraId="33B1F095" w14:textId="77777777" w:rsidR="00F761A6" w:rsidRDefault="00F761A6">
          <w:pPr>
            <w:pStyle w:val="Encabezado"/>
            <w:jc w:val="center"/>
            <w:rPr>
              <w:rFonts w:cs="Arial"/>
              <w:sz w:val="20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4C67587F" w14:textId="77777777" w:rsidR="00F761A6" w:rsidRDefault="00F761A6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REVISADO POR:</w:t>
          </w:r>
          <w:r>
            <w:rPr>
              <w:rFonts w:cs="Arial"/>
              <w:b/>
              <w:color w:val="000080"/>
              <w:sz w:val="16"/>
            </w:rPr>
            <w:br/>
          </w:r>
        </w:p>
      </w:tc>
    </w:tr>
  </w:tbl>
  <w:p w14:paraId="25513A93" w14:textId="77777777" w:rsidR="00F761A6" w:rsidRDefault="00F761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111"/>
    <w:multiLevelType w:val="hybridMultilevel"/>
    <w:tmpl w:val="F0987B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FF1519B"/>
    <w:multiLevelType w:val="hybridMultilevel"/>
    <w:tmpl w:val="A71C7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F428">
      <w:start w:val="8"/>
      <w:numFmt w:val="bullet"/>
      <w:lvlText w:val="-"/>
      <w:lvlJc w:val="left"/>
      <w:pPr>
        <w:ind w:left="3600" w:hanging="360"/>
      </w:pPr>
      <w:rPr>
        <w:rFonts w:ascii="Verdana" w:eastAsia="Times New Roman" w:hAnsi="Verdana" w:cs="Arial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1"/>
    <w:rsid w:val="00006CC8"/>
    <w:rsid w:val="00010255"/>
    <w:rsid w:val="00015C3C"/>
    <w:rsid w:val="00023057"/>
    <w:rsid w:val="000269FA"/>
    <w:rsid w:val="00031D45"/>
    <w:rsid w:val="0003520B"/>
    <w:rsid w:val="000356FC"/>
    <w:rsid w:val="00041FCA"/>
    <w:rsid w:val="0004312D"/>
    <w:rsid w:val="00045BF0"/>
    <w:rsid w:val="00047397"/>
    <w:rsid w:val="00055FA2"/>
    <w:rsid w:val="00062BE5"/>
    <w:rsid w:val="00070A0C"/>
    <w:rsid w:val="00072AA1"/>
    <w:rsid w:val="00077C5C"/>
    <w:rsid w:val="000809D0"/>
    <w:rsid w:val="000844FA"/>
    <w:rsid w:val="00084A12"/>
    <w:rsid w:val="0008730F"/>
    <w:rsid w:val="0009224B"/>
    <w:rsid w:val="0009534B"/>
    <w:rsid w:val="00096D08"/>
    <w:rsid w:val="000A07AF"/>
    <w:rsid w:val="000A26F1"/>
    <w:rsid w:val="000C6E10"/>
    <w:rsid w:val="000D04F7"/>
    <w:rsid w:val="000E091C"/>
    <w:rsid w:val="000E4F45"/>
    <w:rsid w:val="000F2FD2"/>
    <w:rsid w:val="000F6D6C"/>
    <w:rsid w:val="00112B25"/>
    <w:rsid w:val="0012203F"/>
    <w:rsid w:val="00126710"/>
    <w:rsid w:val="001279EB"/>
    <w:rsid w:val="001379CB"/>
    <w:rsid w:val="001639C6"/>
    <w:rsid w:val="00166111"/>
    <w:rsid w:val="00166F37"/>
    <w:rsid w:val="0017124D"/>
    <w:rsid w:val="00177063"/>
    <w:rsid w:val="00191E57"/>
    <w:rsid w:val="00193957"/>
    <w:rsid w:val="001A7176"/>
    <w:rsid w:val="001B44DC"/>
    <w:rsid w:val="001C29E6"/>
    <w:rsid w:val="001C50AF"/>
    <w:rsid w:val="001C7365"/>
    <w:rsid w:val="001D11DF"/>
    <w:rsid w:val="001E3AF2"/>
    <w:rsid w:val="001E6844"/>
    <w:rsid w:val="001F2033"/>
    <w:rsid w:val="001F584B"/>
    <w:rsid w:val="0020151A"/>
    <w:rsid w:val="0020598C"/>
    <w:rsid w:val="00205D4D"/>
    <w:rsid w:val="0021666D"/>
    <w:rsid w:val="00224ADA"/>
    <w:rsid w:val="002275D1"/>
    <w:rsid w:val="00234B54"/>
    <w:rsid w:val="00240E59"/>
    <w:rsid w:val="0024619C"/>
    <w:rsid w:val="00254FCD"/>
    <w:rsid w:val="00262097"/>
    <w:rsid w:val="002713D1"/>
    <w:rsid w:val="00277B7F"/>
    <w:rsid w:val="002818CF"/>
    <w:rsid w:val="002933AA"/>
    <w:rsid w:val="00295BF7"/>
    <w:rsid w:val="002A69CF"/>
    <w:rsid w:val="002A76A7"/>
    <w:rsid w:val="002A7EAB"/>
    <w:rsid w:val="002B0F29"/>
    <w:rsid w:val="002D7382"/>
    <w:rsid w:val="002E18F8"/>
    <w:rsid w:val="002E3F95"/>
    <w:rsid w:val="002F060C"/>
    <w:rsid w:val="002F3FBE"/>
    <w:rsid w:val="003010E2"/>
    <w:rsid w:val="003040B0"/>
    <w:rsid w:val="003123F5"/>
    <w:rsid w:val="003135D6"/>
    <w:rsid w:val="003214C1"/>
    <w:rsid w:val="00327D2B"/>
    <w:rsid w:val="003327A2"/>
    <w:rsid w:val="003347FC"/>
    <w:rsid w:val="0033664C"/>
    <w:rsid w:val="003367F6"/>
    <w:rsid w:val="00340C15"/>
    <w:rsid w:val="00342EF4"/>
    <w:rsid w:val="00346DEA"/>
    <w:rsid w:val="00350B5F"/>
    <w:rsid w:val="00357539"/>
    <w:rsid w:val="00372925"/>
    <w:rsid w:val="00375EE2"/>
    <w:rsid w:val="003769F7"/>
    <w:rsid w:val="0039523D"/>
    <w:rsid w:val="00396952"/>
    <w:rsid w:val="003C0AF0"/>
    <w:rsid w:val="003C305C"/>
    <w:rsid w:val="003C59C5"/>
    <w:rsid w:val="003D41E6"/>
    <w:rsid w:val="003E03B7"/>
    <w:rsid w:val="00406A3A"/>
    <w:rsid w:val="00411867"/>
    <w:rsid w:val="004129BD"/>
    <w:rsid w:val="004133A9"/>
    <w:rsid w:val="00414329"/>
    <w:rsid w:val="004156F6"/>
    <w:rsid w:val="00416FCC"/>
    <w:rsid w:val="0042357F"/>
    <w:rsid w:val="004263E9"/>
    <w:rsid w:val="0044069A"/>
    <w:rsid w:val="00442C73"/>
    <w:rsid w:val="0045425E"/>
    <w:rsid w:val="00454D61"/>
    <w:rsid w:val="00456A12"/>
    <w:rsid w:val="00456ABE"/>
    <w:rsid w:val="00467034"/>
    <w:rsid w:val="0047079F"/>
    <w:rsid w:val="00477468"/>
    <w:rsid w:val="00481E2B"/>
    <w:rsid w:val="00490BB7"/>
    <w:rsid w:val="00497002"/>
    <w:rsid w:val="004B6B1D"/>
    <w:rsid w:val="004C08CC"/>
    <w:rsid w:val="004C0AB6"/>
    <w:rsid w:val="004C0E5D"/>
    <w:rsid w:val="004D088C"/>
    <w:rsid w:val="004E1E91"/>
    <w:rsid w:val="004E4A33"/>
    <w:rsid w:val="004E6207"/>
    <w:rsid w:val="004F0E0E"/>
    <w:rsid w:val="004F31B9"/>
    <w:rsid w:val="004F382A"/>
    <w:rsid w:val="004F75F9"/>
    <w:rsid w:val="004F77E6"/>
    <w:rsid w:val="005002C2"/>
    <w:rsid w:val="00504F65"/>
    <w:rsid w:val="00515949"/>
    <w:rsid w:val="00515DFE"/>
    <w:rsid w:val="005174DB"/>
    <w:rsid w:val="00520404"/>
    <w:rsid w:val="005368F3"/>
    <w:rsid w:val="005447AE"/>
    <w:rsid w:val="0054777B"/>
    <w:rsid w:val="0055235F"/>
    <w:rsid w:val="005533E2"/>
    <w:rsid w:val="0057482B"/>
    <w:rsid w:val="00574ACD"/>
    <w:rsid w:val="0057653C"/>
    <w:rsid w:val="005814CA"/>
    <w:rsid w:val="005815F6"/>
    <w:rsid w:val="00584717"/>
    <w:rsid w:val="00585537"/>
    <w:rsid w:val="00593E20"/>
    <w:rsid w:val="005A55DB"/>
    <w:rsid w:val="005B0D2A"/>
    <w:rsid w:val="005E4175"/>
    <w:rsid w:val="005E7247"/>
    <w:rsid w:val="005E75F8"/>
    <w:rsid w:val="00601A42"/>
    <w:rsid w:val="00607491"/>
    <w:rsid w:val="00623AC8"/>
    <w:rsid w:val="00623CAD"/>
    <w:rsid w:val="00640FB1"/>
    <w:rsid w:val="0065519C"/>
    <w:rsid w:val="00662579"/>
    <w:rsid w:val="00673066"/>
    <w:rsid w:val="00687BEE"/>
    <w:rsid w:val="006912B5"/>
    <w:rsid w:val="006A090E"/>
    <w:rsid w:val="006A418F"/>
    <w:rsid w:val="006A4F28"/>
    <w:rsid w:val="006B5C11"/>
    <w:rsid w:val="006B6964"/>
    <w:rsid w:val="006C2CF6"/>
    <w:rsid w:val="006D327E"/>
    <w:rsid w:val="006D3F14"/>
    <w:rsid w:val="006D5BFC"/>
    <w:rsid w:val="006F3444"/>
    <w:rsid w:val="007002C9"/>
    <w:rsid w:val="00706A1B"/>
    <w:rsid w:val="00714235"/>
    <w:rsid w:val="00743D82"/>
    <w:rsid w:val="00744276"/>
    <w:rsid w:val="007502B0"/>
    <w:rsid w:val="00751B52"/>
    <w:rsid w:val="00767210"/>
    <w:rsid w:val="00771523"/>
    <w:rsid w:val="007A6CB5"/>
    <w:rsid w:val="007B5133"/>
    <w:rsid w:val="007C425E"/>
    <w:rsid w:val="007D76CD"/>
    <w:rsid w:val="007F16E7"/>
    <w:rsid w:val="007F59E8"/>
    <w:rsid w:val="007F61C1"/>
    <w:rsid w:val="007F7D10"/>
    <w:rsid w:val="0081313E"/>
    <w:rsid w:val="00826D0E"/>
    <w:rsid w:val="00827AFB"/>
    <w:rsid w:val="00832233"/>
    <w:rsid w:val="008374AA"/>
    <w:rsid w:val="0084480F"/>
    <w:rsid w:val="00847A37"/>
    <w:rsid w:val="0085098F"/>
    <w:rsid w:val="00853D43"/>
    <w:rsid w:val="00861832"/>
    <w:rsid w:val="00863B07"/>
    <w:rsid w:val="00866931"/>
    <w:rsid w:val="00866BE6"/>
    <w:rsid w:val="00873608"/>
    <w:rsid w:val="008766CC"/>
    <w:rsid w:val="00876D34"/>
    <w:rsid w:val="008B2185"/>
    <w:rsid w:val="008B3326"/>
    <w:rsid w:val="008B7498"/>
    <w:rsid w:val="008C5AC7"/>
    <w:rsid w:val="008D35B2"/>
    <w:rsid w:val="008F46B5"/>
    <w:rsid w:val="00906272"/>
    <w:rsid w:val="009117C5"/>
    <w:rsid w:val="00911B7B"/>
    <w:rsid w:val="00912993"/>
    <w:rsid w:val="0091344C"/>
    <w:rsid w:val="00941F19"/>
    <w:rsid w:val="00942378"/>
    <w:rsid w:val="00953D20"/>
    <w:rsid w:val="00957C4F"/>
    <w:rsid w:val="00957F0E"/>
    <w:rsid w:val="00963E89"/>
    <w:rsid w:val="00964061"/>
    <w:rsid w:val="00964127"/>
    <w:rsid w:val="009706E3"/>
    <w:rsid w:val="00991733"/>
    <w:rsid w:val="009966FB"/>
    <w:rsid w:val="009A0336"/>
    <w:rsid w:val="009A4D9A"/>
    <w:rsid w:val="009B0CE9"/>
    <w:rsid w:val="009B3D60"/>
    <w:rsid w:val="009B5FCF"/>
    <w:rsid w:val="009C1548"/>
    <w:rsid w:val="009C508E"/>
    <w:rsid w:val="009C5FE4"/>
    <w:rsid w:val="009D293E"/>
    <w:rsid w:val="009D316E"/>
    <w:rsid w:val="009D58A3"/>
    <w:rsid w:val="009D77EC"/>
    <w:rsid w:val="009E64ED"/>
    <w:rsid w:val="009F37EF"/>
    <w:rsid w:val="00A01F51"/>
    <w:rsid w:val="00A047B7"/>
    <w:rsid w:val="00A07BF5"/>
    <w:rsid w:val="00A117A2"/>
    <w:rsid w:val="00A13D5B"/>
    <w:rsid w:val="00A15198"/>
    <w:rsid w:val="00A25119"/>
    <w:rsid w:val="00A349B2"/>
    <w:rsid w:val="00A35183"/>
    <w:rsid w:val="00A378CB"/>
    <w:rsid w:val="00A51665"/>
    <w:rsid w:val="00A65706"/>
    <w:rsid w:val="00A81A8F"/>
    <w:rsid w:val="00A843EC"/>
    <w:rsid w:val="00A93A04"/>
    <w:rsid w:val="00A943DB"/>
    <w:rsid w:val="00AA25CA"/>
    <w:rsid w:val="00AA3ADE"/>
    <w:rsid w:val="00AA6D61"/>
    <w:rsid w:val="00AB3269"/>
    <w:rsid w:val="00AB3EE3"/>
    <w:rsid w:val="00AB6B62"/>
    <w:rsid w:val="00AB6BD9"/>
    <w:rsid w:val="00AB70E0"/>
    <w:rsid w:val="00AC5E0D"/>
    <w:rsid w:val="00AC6371"/>
    <w:rsid w:val="00AC7E91"/>
    <w:rsid w:val="00AF148B"/>
    <w:rsid w:val="00AF2D2E"/>
    <w:rsid w:val="00B02A0D"/>
    <w:rsid w:val="00B066D8"/>
    <w:rsid w:val="00B0691F"/>
    <w:rsid w:val="00B2115A"/>
    <w:rsid w:val="00B22085"/>
    <w:rsid w:val="00B2467D"/>
    <w:rsid w:val="00B260BC"/>
    <w:rsid w:val="00B27365"/>
    <w:rsid w:val="00B27F80"/>
    <w:rsid w:val="00B32AB6"/>
    <w:rsid w:val="00B37945"/>
    <w:rsid w:val="00B37EA6"/>
    <w:rsid w:val="00B434D5"/>
    <w:rsid w:val="00B43C08"/>
    <w:rsid w:val="00B6014C"/>
    <w:rsid w:val="00B671F4"/>
    <w:rsid w:val="00B70A35"/>
    <w:rsid w:val="00B87971"/>
    <w:rsid w:val="00B9180A"/>
    <w:rsid w:val="00B943D8"/>
    <w:rsid w:val="00B9504C"/>
    <w:rsid w:val="00BB65DF"/>
    <w:rsid w:val="00BB6968"/>
    <w:rsid w:val="00BB6BE7"/>
    <w:rsid w:val="00BB6F64"/>
    <w:rsid w:val="00BC2F0A"/>
    <w:rsid w:val="00BC3851"/>
    <w:rsid w:val="00BC6138"/>
    <w:rsid w:val="00BD4EB1"/>
    <w:rsid w:val="00BE0646"/>
    <w:rsid w:val="00BE603E"/>
    <w:rsid w:val="00BF2C44"/>
    <w:rsid w:val="00BF4011"/>
    <w:rsid w:val="00BF5059"/>
    <w:rsid w:val="00BF5366"/>
    <w:rsid w:val="00C0128F"/>
    <w:rsid w:val="00C06F86"/>
    <w:rsid w:val="00C21305"/>
    <w:rsid w:val="00C31669"/>
    <w:rsid w:val="00C40474"/>
    <w:rsid w:val="00C412FB"/>
    <w:rsid w:val="00C71E56"/>
    <w:rsid w:val="00C738B8"/>
    <w:rsid w:val="00C776AA"/>
    <w:rsid w:val="00C90819"/>
    <w:rsid w:val="00CA19DD"/>
    <w:rsid w:val="00CA30E1"/>
    <w:rsid w:val="00CC2BEF"/>
    <w:rsid w:val="00CD19A6"/>
    <w:rsid w:val="00CD1A23"/>
    <w:rsid w:val="00CD3797"/>
    <w:rsid w:val="00CD4B6D"/>
    <w:rsid w:val="00CE72A9"/>
    <w:rsid w:val="00CF1C57"/>
    <w:rsid w:val="00CF2BB7"/>
    <w:rsid w:val="00D00528"/>
    <w:rsid w:val="00D02382"/>
    <w:rsid w:val="00D10319"/>
    <w:rsid w:val="00D15038"/>
    <w:rsid w:val="00D4122A"/>
    <w:rsid w:val="00D532F9"/>
    <w:rsid w:val="00D935BB"/>
    <w:rsid w:val="00D94266"/>
    <w:rsid w:val="00D9617C"/>
    <w:rsid w:val="00DA36FA"/>
    <w:rsid w:val="00DB09D9"/>
    <w:rsid w:val="00DB5D72"/>
    <w:rsid w:val="00DC34F7"/>
    <w:rsid w:val="00DC34FB"/>
    <w:rsid w:val="00DC593E"/>
    <w:rsid w:val="00DD12C3"/>
    <w:rsid w:val="00DE4C06"/>
    <w:rsid w:val="00E00519"/>
    <w:rsid w:val="00E069A6"/>
    <w:rsid w:val="00E12014"/>
    <w:rsid w:val="00E12D48"/>
    <w:rsid w:val="00E25E38"/>
    <w:rsid w:val="00E31A11"/>
    <w:rsid w:val="00E34A29"/>
    <w:rsid w:val="00E40E34"/>
    <w:rsid w:val="00E47A51"/>
    <w:rsid w:val="00E56A39"/>
    <w:rsid w:val="00E64A75"/>
    <w:rsid w:val="00E70ABE"/>
    <w:rsid w:val="00E715B3"/>
    <w:rsid w:val="00E74AD6"/>
    <w:rsid w:val="00E76428"/>
    <w:rsid w:val="00E83B7D"/>
    <w:rsid w:val="00E84D91"/>
    <w:rsid w:val="00E93ED0"/>
    <w:rsid w:val="00EA1988"/>
    <w:rsid w:val="00EA20CC"/>
    <w:rsid w:val="00EA2B11"/>
    <w:rsid w:val="00EA7060"/>
    <w:rsid w:val="00EB07A0"/>
    <w:rsid w:val="00EB42E7"/>
    <w:rsid w:val="00EB73BE"/>
    <w:rsid w:val="00EC0E54"/>
    <w:rsid w:val="00EC2F92"/>
    <w:rsid w:val="00EC3365"/>
    <w:rsid w:val="00EC5119"/>
    <w:rsid w:val="00EC7835"/>
    <w:rsid w:val="00ED4D48"/>
    <w:rsid w:val="00ED4DB1"/>
    <w:rsid w:val="00EE595C"/>
    <w:rsid w:val="00EF24C2"/>
    <w:rsid w:val="00EF531C"/>
    <w:rsid w:val="00F1028D"/>
    <w:rsid w:val="00F22E1D"/>
    <w:rsid w:val="00F30141"/>
    <w:rsid w:val="00F36DB2"/>
    <w:rsid w:val="00F36E5A"/>
    <w:rsid w:val="00F37448"/>
    <w:rsid w:val="00F439C7"/>
    <w:rsid w:val="00F45D82"/>
    <w:rsid w:val="00F4786F"/>
    <w:rsid w:val="00F47A18"/>
    <w:rsid w:val="00F5000D"/>
    <w:rsid w:val="00F5757E"/>
    <w:rsid w:val="00F64EE9"/>
    <w:rsid w:val="00F75193"/>
    <w:rsid w:val="00F761A6"/>
    <w:rsid w:val="00F80FD7"/>
    <w:rsid w:val="00F94478"/>
    <w:rsid w:val="00FA0355"/>
    <w:rsid w:val="00FA4FCF"/>
    <w:rsid w:val="00FA5E0C"/>
    <w:rsid w:val="00FB7900"/>
    <w:rsid w:val="00FC40BA"/>
    <w:rsid w:val="00FC62E5"/>
    <w:rsid w:val="00FD0F91"/>
    <w:rsid w:val="00FD2F1A"/>
    <w:rsid w:val="00FD3615"/>
    <w:rsid w:val="00FD7070"/>
    <w:rsid w:val="00FE0A9A"/>
    <w:rsid w:val="00FE14CB"/>
    <w:rsid w:val="00FE1ED3"/>
    <w:rsid w:val="00FE5D79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A407989"/>
  <w15:docId w15:val="{E82BA9DB-2F66-408C-862C-211E668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90E"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A090E"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6A090E"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rsid w:val="006A090E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A090E"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rsid w:val="006A090E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6A090E"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rsid w:val="006A09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6A090E"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rsid w:val="006A090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rsid w:val="006A0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A090E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6A090E"/>
    <w:rPr>
      <w:lang w:val="es-ES_tradnl"/>
    </w:rPr>
  </w:style>
  <w:style w:type="paragraph" w:styleId="Sangradetextonormal">
    <w:name w:val="Body Text Indent"/>
    <w:basedOn w:val="Normal"/>
    <w:rsid w:val="006A090E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  <w:rsid w:val="006A090E"/>
  </w:style>
  <w:style w:type="paragraph" w:styleId="Textoindependiente2">
    <w:name w:val="Body Text 2"/>
    <w:basedOn w:val="Normal"/>
    <w:rsid w:val="006A090E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sid w:val="006A090E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6A090E"/>
  </w:style>
  <w:style w:type="paragraph" w:styleId="TDC2">
    <w:name w:val="toc 2"/>
    <w:basedOn w:val="Normal"/>
    <w:next w:val="Normal"/>
    <w:autoRedefine/>
    <w:uiPriority w:val="39"/>
    <w:rsid w:val="006A090E"/>
    <w:pPr>
      <w:ind w:left="240"/>
    </w:pPr>
  </w:style>
  <w:style w:type="paragraph" w:styleId="TDC3">
    <w:name w:val="toc 3"/>
    <w:basedOn w:val="Normal"/>
    <w:next w:val="Normal"/>
    <w:autoRedefine/>
    <w:semiHidden/>
    <w:rsid w:val="006A090E"/>
    <w:pPr>
      <w:ind w:left="480"/>
    </w:pPr>
  </w:style>
  <w:style w:type="paragraph" w:styleId="TDC4">
    <w:name w:val="toc 4"/>
    <w:basedOn w:val="Normal"/>
    <w:next w:val="Normal"/>
    <w:autoRedefine/>
    <w:semiHidden/>
    <w:rsid w:val="006A090E"/>
    <w:pPr>
      <w:ind w:left="720"/>
    </w:pPr>
  </w:style>
  <w:style w:type="paragraph" w:styleId="TDC5">
    <w:name w:val="toc 5"/>
    <w:basedOn w:val="Normal"/>
    <w:next w:val="Normal"/>
    <w:autoRedefine/>
    <w:semiHidden/>
    <w:rsid w:val="006A090E"/>
    <w:pPr>
      <w:ind w:left="960"/>
    </w:pPr>
  </w:style>
  <w:style w:type="paragraph" w:styleId="TDC6">
    <w:name w:val="toc 6"/>
    <w:basedOn w:val="Normal"/>
    <w:next w:val="Normal"/>
    <w:autoRedefine/>
    <w:semiHidden/>
    <w:rsid w:val="006A090E"/>
    <w:pPr>
      <w:ind w:left="1200"/>
    </w:pPr>
  </w:style>
  <w:style w:type="paragraph" w:styleId="TDC7">
    <w:name w:val="toc 7"/>
    <w:basedOn w:val="Normal"/>
    <w:next w:val="Normal"/>
    <w:autoRedefine/>
    <w:semiHidden/>
    <w:rsid w:val="006A090E"/>
    <w:pPr>
      <w:ind w:left="1440"/>
    </w:pPr>
  </w:style>
  <w:style w:type="paragraph" w:styleId="TDC8">
    <w:name w:val="toc 8"/>
    <w:basedOn w:val="Normal"/>
    <w:next w:val="Normal"/>
    <w:autoRedefine/>
    <w:semiHidden/>
    <w:rsid w:val="006A090E"/>
    <w:pPr>
      <w:ind w:left="1680"/>
    </w:pPr>
  </w:style>
  <w:style w:type="paragraph" w:styleId="TDC9">
    <w:name w:val="toc 9"/>
    <w:basedOn w:val="Normal"/>
    <w:next w:val="Normal"/>
    <w:autoRedefine/>
    <w:semiHidden/>
    <w:rsid w:val="006A090E"/>
    <w:pPr>
      <w:ind w:left="1920"/>
    </w:pPr>
  </w:style>
  <w:style w:type="paragraph" w:styleId="Sangra2detindependiente">
    <w:name w:val="Body Text Indent 2"/>
    <w:basedOn w:val="Normal"/>
    <w:rsid w:val="006A090E"/>
    <w:pPr>
      <w:ind w:left="4845" w:hanging="4845"/>
    </w:pPr>
  </w:style>
  <w:style w:type="paragraph" w:customStyle="1" w:styleId="PiedePgina1">
    <w:name w:val="Pie de Página 1"/>
    <w:rsid w:val="006A090E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basedOn w:val="Fuentedeprrafopredeter"/>
    <w:uiPriority w:val="99"/>
    <w:rsid w:val="006A090E"/>
    <w:rPr>
      <w:color w:val="0000FF"/>
      <w:u w:val="single"/>
    </w:rPr>
  </w:style>
  <w:style w:type="paragraph" w:customStyle="1" w:styleId="Tabletext">
    <w:name w:val="Tabletext"/>
    <w:basedOn w:val="Normal"/>
    <w:rsid w:val="006A090E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basedOn w:val="Fuentedeprrafopredeter"/>
    <w:rsid w:val="006A090E"/>
    <w:rPr>
      <w:color w:val="800080"/>
      <w:u w:val="single"/>
    </w:rPr>
  </w:style>
  <w:style w:type="paragraph" w:styleId="Sangra3detindependiente">
    <w:name w:val="Body Text Indent 3"/>
    <w:basedOn w:val="Normal"/>
    <w:rsid w:val="006A090E"/>
    <w:pPr>
      <w:ind w:left="851"/>
    </w:pPr>
    <w:rPr>
      <w:sz w:val="20"/>
      <w:lang w:val="es-ES_tradnl"/>
    </w:rPr>
  </w:style>
  <w:style w:type="paragraph" w:customStyle="1" w:styleId="TableBody">
    <w:name w:val="Table Body"/>
    <w:basedOn w:val="Normal"/>
    <w:rsid w:val="00B27F80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B27F80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1F19"/>
    <w:rPr>
      <w:rFonts w:ascii="Arial" w:hAnsi="Arial"/>
      <w:sz w:val="24"/>
      <w:lang w:eastAsia="en-US"/>
    </w:rPr>
  </w:style>
  <w:style w:type="paragraph" w:styleId="Textodeglobo">
    <w:name w:val="Balloon Text"/>
    <w:basedOn w:val="Normal"/>
    <w:link w:val="TextodegloboCar"/>
    <w:rsid w:val="000A0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07AF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aliases w:val="encabezado Car,h Car"/>
    <w:link w:val="Encabezado"/>
    <w:rsid w:val="004263E9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4263E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11DF"/>
    <w:rPr>
      <w:rFonts w:ascii="Arial" w:hAnsi="Arial"/>
      <w:sz w:val="24"/>
      <w:lang w:eastAsia="en-US"/>
    </w:rPr>
  </w:style>
  <w:style w:type="character" w:styleId="Refdecomentario">
    <w:name w:val="annotation reference"/>
    <w:basedOn w:val="Fuentedeprrafopredeter"/>
    <w:unhideWhenUsed/>
    <w:rsid w:val="005815F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815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815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81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815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mailto:soporteintegracionyvas@claro.com.pe%3cmailto:soporteintegracionyvas@claro.com.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mailto:cristian.john.fernandez.quispe@everi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mailto:Junior.mateo@mdp.com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Dibujo_de_Microsoft_Visio_2003-20101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8170E-197F-4ECF-9FD6-976D7745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409</TotalTime>
  <Pages>9</Pages>
  <Words>2031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Hewlett-Packard</Company>
  <LinksUpToDate>false</LinksUpToDate>
  <CharactersWithSpaces>13177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_Toc233800287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_Toc233800286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_Toc233800285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_Toc233800284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_Toc233800283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_Toc233800282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_Toc233800281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_Toc233800280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_Toc233800279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_Toc233800278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_Toc233800277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_Toc233800276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_Toc233800275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_Toc233800274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_Toc233800273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_Toc233800272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_Toc233800271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_Toc233800270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_Toc233800269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_Toc233800268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_Toc233800267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_Toc233800266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_Toc233800265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_Toc233800263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_Toc233800262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_Toc233800261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_Toc233800260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67</cp:revision>
  <cp:lastPrinted>2013-05-23T15:20:00Z</cp:lastPrinted>
  <dcterms:created xsi:type="dcterms:W3CDTF">2018-04-02T22:43:00Z</dcterms:created>
  <dcterms:modified xsi:type="dcterms:W3CDTF">2019-05-20T17:26:00Z</dcterms:modified>
</cp:coreProperties>
</file>