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C3F1" w14:textId="77777777" w:rsidR="00DE4C06" w:rsidRPr="006F3444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207F1C2" w14:textId="77777777" w:rsidR="00DE4C06" w:rsidRPr="006F3444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25D26709" w14:textId="77777777" w:rsidR="00DE4C06" w:rsidRPr="006F3444" w:rsidRDefault="00DE4C06">
      <w:pPr>
        <w:jc w:val="center"/>
        <w:rPr>
          <w:rFonts w:ascii="Verdana" w:hAnsi="Verdana"/>
          <w:b/>
          <w:sz w:val="18"/>
          <w:szCs w:val="18"/>
        </w:rPr>
      </w:pPr>
    </w:p>
    <w:p w14:paraId="13C789A8" w14:textId="77777777" w:rsidR="00DE4C06" w:rsidRPr="006F3444" w:rsidRDefault="00DE4C06">
      <w:pPr>
        <w:pStyle w:val="Ttulo6"/>
        <w:numPr>
          <w:ilvl w:val="0"/>
          <w:numId w:val="0"/>
        </w:numPr>
        <w:ind w:right="468"/>
        <w:rPr>
          <w:rFonts w:ascii="Verdana" w:hAnsi="Verdana" w:cs="Arial"/>
          <w:b w:val="0"/>
          <w:sz w:val="18"/>
          <w:szCs w:val="18"/>
        </w:rPr>
      </w:pPr>
      <w:r w:rsidRPr="006F3444">
        <w:rPr>
          <w:rFonts w:ascii="Verdana" w:hAnsi="Verdana" w:cs="Arial"/>
          <w:b w:val="0"/>
          <w:sz w:val="18"/>
          <w:szCs w:val="18"/>
        </w:rPr>
        <w:t>Índice</w:t>
      </w:r>
    </w:p>
    <w:p w14:paraId="68F8AD26" w14:textId="77777777" w:rsidR="00DE4C06" w:rsidRPr="006F3444" w:rsidRDefault="00DE4C06">
      <w:pPr>
        <w:ind w:right="468"/>
        <w:rPr>
          <w:rFonts w:ascii="Verdana" w:hAnsi="Verdana"/>
          <w:sz w:val="18"/>
          <w:szCs w:val="18"/>
        </w:rPr>
      </w:pPr>
    </w:p>
    <w:p w14:paraId="271770B6" w14:textId="77777777" w:rsidR="00DE4C06" w:rsidRPr="006F3444" w:rsidRDefault="00DE4C06">
      <w:pPr>
        <w:ind w:right="468"/>
        <w:rPr>
          <w:rFonts w:ascii="Verdana" w:hAnsi="Verdana"/>
          <w:sz w:val="18"/>
          <w:szCs w:val="18"/>
        </w:rPr>
      </w:pPr>
    </w:p>
    <w:p w14:paraId="494BAACB" w14:textId="77777777" w:rsidR="00DE4C06" w:rsidRPr="006F3444" w:rsidRDefault="00DE4C06">
      <w:pPr>
        <w:ind w:right="468"/>
        <w:rPr>
          <w:rFonts w:ascii="Verdana" w:hAnsi="Verdana"/>
          <w:sz w:val="18"/>
          <w:szCs w:val="18"/>
        </w:rPr>
      </w:pPr>
    </w:p>
    <w:p w14:paraId="34F38C99" w14:textId="77777777" w:rsidR="0039523D" w:rsidRPr="0039523D" w:rsidRDefault="00262097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6F3444">
        <w:rPr>
          <w:rFonts w:ascii="Verdana" w:hAnsi="Verdana"/>
          <w:sz w:val="18"/>
          <w:szCs w:val="18"/>
        </w:rPr>
        <w:fldChar w:fldCharType="begin"/>
      </w:r>
      <w:r w:rsidR="00DE4C06" w:rsidRPr="006F3444">
        <w:rPr>
          <w:rFonts w:ascii="Verdana" w:hAnsi="Verdana"/>
          <w:sz w:val="18"/>
          <w:szCs w:val="18"/>
        </w:rPr>
        <w:instrText xml:space="preserve"> TOC \o "1-2" \h \z </w:instrText>
      </w:r>
      <w:r w:rsidRPr="006F3444">
        <w:rPr>
          <w:rFonts w:ascii="Verdana" w:hAnsi="Verdana"/>
          <w:sz w:val="18"/>
          <w:szCs w:val="18"/>
        </w:rPr>
        <w:fldChar w:fldCharType="separate"/>
      </w:r>
      <w:hyperlink w:anchor="_Toc9021959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1</w:t>
        </w:r>
        <w:r w:rsidR="0039523D" w:rsidRPr="003952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Introducción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_Toc9021959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2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E65AC42" w14:textId="77777777" w:rsidR="0039523D" w:rsidRPr="0039523D" w:rsidRDefault="00B32AB6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0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2</w:t>
        </w:r>
        <w:r w:rsidR="0039523D" w:rsidRPr="003952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Datos Funcionales y de Arquitectura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_Toc9021960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2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D8E68A6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1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2.1 Diagrama Funcional Del Proceso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_Toc9021961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2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B5167C4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2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2.2 Descripción breve de la aplicación o servicios instalados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_Toc9021962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2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D06C4A2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3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2.3 Diagrama de interfases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_Toc9021963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3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7B27391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4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  <w:lang w:val="pt-BR"/>
          </w:rPr>
          <w:t>2.4 Leyenda de Arquitectura de Aplicación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_Toc9021964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4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40826C3" w14:textId="77777777" w:rsidR="0039523D" w:rsidRPr="0039523D" w:rsidRDefault="00B32AB6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5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3</w:t>
        </w:r>
        <w:r w:rsidR="0039523D" w:rsidRPr="003952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Datos del Sistema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_Toc9021965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7C403AC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6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3.1 Archivos fuente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_Toc9021966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5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5CDA87D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7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3.2 Estructura de directorios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_Toc9021967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6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DC5966E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8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3.3 Estrategia de depuración de archivos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_Toc9021968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7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028DDB2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69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3.4 Frecuencia de permanecia de tablas particionadas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_Toc9021969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7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ACDA013" w14:textId="77777777" w:rsidR="0039523D" w:rsidRPr="0039523D" w:rsidRDefault="00B32AB6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0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4</w:t>
        </w:r>
        <w:r w:rsidR="0039523D" w:rsidRPr="003952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Seguridad del sistema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_Toc9021970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7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D82CB65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1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4.1 Perfiles de usuario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_Toc9021971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7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DC1EFC2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2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4.2 Usuarios del aplicativo  para conectar a bases de datos, Sistemas, unidades compartidas  y/o otros servidores que requiera la aplicación.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_Toc9021972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7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417A7F0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3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4.3 Usuarios del sistema operativo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_Toc9021973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7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A928073" w14:textId="77777777" w:rsidR="0039523D" w:rsidRPr="0039523D" w:rsidRDefault="00B32AB6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4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5</w:t>
        </w:r>
        <w:r w:rsidR="0039523D" w:rsidRPr="003952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Implementación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_Toc9021974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7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568296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5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5.1 Datos de configuración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_Toc9021975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7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EDC80EB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6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5.2 Parámetros de sistema operativo Kernel, Swap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_Toc9021976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8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C4A9BB3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7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5.3 Parámetros de base de datos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_Toc9021977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8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544042E" w14:textId="77777777" w:rsidR="0039523D" w:rsidRPr="0039523D" w:rsidRDefault="00B32AB6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8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6</w:t>
        </w:r>
        <w:r w:rsidR="0039523D" w:rsidRPr="003952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Mantenimiento de sistemas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_Toc9021978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9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D6156F6" w14:textId="77777777" w:rsidR="0039523D" w:rsidRPr="0039523D" w:rsidRDefault="00B32AB6">
      <w:pPr>
        <w:pStyle w:val="TDC1"/>
        <w:tabs>
          <w:tab w:val="left" w:pos="48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79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7</w:t>
        </w:r>
        <w:r w:rsidR="0039523D" w:rsidRPr="0039523D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Procedimientos de Control y Soporte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_Toc9021979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9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521E0B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80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7.1 Respaldo y recuperación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_Toc9021980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9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B575D71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81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7.2 Monitoreo de performance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_Toc9021981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9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1A8A2E6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82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7.3 Monitoreo de métricas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_Toc9021982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9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D7E2C24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83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7.4 Monitoreo de errores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_Toc9021983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9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C705211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84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7.5 Proceso de StarUp / Shutdown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_Toc9021984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9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C095315" w14:textId="77777777" w:rsidR="0039523D" w:rsidRPr="0039523D" w:rsidRDefault="00B32AB6">
      <w:pPr>
        <w:pStyle w:val="TDC2"/>
        <w:tabs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021985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7.6 Contactos de soporte interno y externo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_Toc9021985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9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CC51EAC" w14:textId="77777777" w:rsidR="0039523D" w:rsidRDefault="00B32AB6">
      <w:pPr>
        <w:pStyle w:val="TDC2"/>
        <w:tabs>
          <w:tab w:val="right" w:leader="dot" w:pos="99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9021986" w:history="1">
        <w:r w:rsidR="0039523D" w:rsidRPr="0039523D">
          <w:rPr>
            <w:rStyle w:val="Hipervnculo"/>
            <w:rFonts w:ascii="Verdana" w:hAnsi="Verdana"/>
            <w:noProof/>
            <w:sz w:val="18"/>
            <w:szCs w:val="18"/>
          </w:rPr>
          <w:t>7.7 Reportes Programados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ab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instrText xml:space="preserve"> PAGEREF _Toc9021986 \h </w:instrTex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t>9</w:t>
        </w:r>
        <w:r w:rsidR="0039523D" w:rsidRPr="0039523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07716A" w14:textId="77777777" w:rsidR="00DE4C06" w:rsidRPr="006F3444" w:rsidRDefault="00262097">
      <w:pPr>
        <w:ind w:right="468"/>
        <w:rPr>
          <w:rFonts w:ascii="Verdana" w:hAnsi="Verdana"/>
          <w:sz w:val="18"/>
          <w:szCs w:val="18"/>
        </w:rPr>
      </w:pPr>
      <w:r w:rsidRPr="006F3444">
        <w:rPr>
          <w:rFonts w:ascii="Verdana" w:hAnsi="Verdana"/>
          <w:sz w:val="18"/>
          <w:szCs w:val="18"/>
        </w:rPr>
        <w:fldChar w:fldCharType="end"/>
      </w:r>
    </w:p>
    <w:p w14:paraId="3C96CCCB" w14:textId="77777777" w:rsidR="00DE4C06" w:rsidRPr="006F3444" w:rsidRDefault="00DE4C06">
      <w:pPr>
        <w:ind w:right="468"/>
        <w:rPr>
          <w:rFonts w:ascii="Verdana" w:hAnsi="Verdana"/>
          <w:sz w:val="18"/>
          <w:szCs w:val="18"/>
        </w:rPr>
      </w:pPr>
    </w:p>
    <w:p w14:paraId="003B670F" w14:textId="77777777" w:rsidR="00DE4C06" w:rsidRPr="006F3444" w:rsidRDefault="00DE4C06">
      <w:pPr>
        <w:ind w:right="468"/>
        <w:rPr>
          <w:rFonts w:ascii="Verdana" w:hAnsi="Verdana"/>
          <w:sz w:val="18"/>
          <w:szCs w:val="18"/>
        </w:rPr>
      </w:pPr>
    </w:p>
    <w:p w14:paraId="01ED5FBA" w14:textId="77777777" w:rsidR="00DE4C06" w:rsidRPr="006F3444" w:rsidRDefault="00DE4C06">
      <w:pPr>
        <w:ind w:right="468"/>
        <w:rPr>
          <w:rFonts w:ascii="Verdana" w:hAnsi="Verdana"/>
          <w:sz w:val="18"/>
          <w:szCs w:val="18"/>
        </w:rPr>
        <w:sectPr w:rsidR="00DE4C06" w:rsidRPr="006F3444" w:rsidSect="000F6D6C">
          <w:headerReference w:type="default" r:id="rId8"/>
          <w:footerReference w:type="default" r:id="rId9"/>
          <w:headerReference w:type="firs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</w:p>
    <w:tbl>
      <w:tblPr>
        <w:tblW w:w="982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"/>
        <w:gridCol w:w="2790"/>
        <w:gridCol w:w="1358"/>
        <w:gridCol w:w="1701"/>
        <w:gridCol w:w="1984"/>
        <w:gridCol w:w="1250"/>
      </w:tblGrid>
      <w:tr w:rsidR="001C7365" w:rsidRPr="006F3444" w14:paraId="22F840B5" w14:textId="77777777" w:rsidTr="00240E59">
        <w:trPr>
          <w:trHeight w:val="284"/>
          <w:jc w:val="center"/>
        </w:trPr>
        <w:tc>
          <w:tcPr>
            <w:tcW w:w="9829" w:type="dxa"/>
            <w:gridSpan w:val="6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0A7E1BAC" w14:textId="77777777" w:rsidR="001C7365" w:rsidRPr="006F3444" w:rsidRDefault="001C7365" w:rsidP="0042357F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bookmarkStart w:id="0" w:name="_Toc420406259"/>
            <w:bookmarkEnd w:id="0"/>
            <w:r w:rsidRPr="006F3444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lastRenderedPageBreak/>
              <w:t>CONTROL DE VERSIONES</w:t>
            </w:r>
          </w:p>
        </w:tc>
      </w:tr>
      <w:tr w:rsidR="00240E59" w:rsidRPr="006F3444" w14:paraId="718DD0ED" w14:textId="77777777" w:rsidTr="002A76A7">
        <w:trPr>
          <w:trHeight w:val="261"/>
          <w:jc w:val="center"/>
        </w:trPr>
        <w:tc>
          <w:tcPr>
            <w:tcW w:w="746" w:type="dxa"/>
            <w:shd w:val="clear" w:color="auto" w:fill="FBD4B4"/>
            <w:vAlign w:val="center"/>
          </w:tcPr>
          <w:p w14:paraId="28D7324A" w14:textId="77777777" w:rsidR="001C7365" w:rsidRPr="006F3444" w:rsidRDefault="001C7365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790" w:type="dxa"/>
            <w:shd w:val="clear" w:color="auto" w:fill="FBD4B4"/>
            <w:vAlign w:val="center"/>
          </w:tcPr>
          <w:p w14:paraId="62B10A80" w14:textId="77777777" w:rsidR="001C7365" w:rsidRPr="006F3444" w:rsidRDefault="00F37448" w:rsidP="0042357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Stream</w:t>
            </w:r>
          </w:p>
        </w:tc>
        <w:tc>
          <w:tcPr>
            <w:tcW w:w="1358" w:type="dxa"/>
            <w:shd w:val="clear" w:color="auto" w:fill="FBD4B4"/>
            <w:vAlign w:val="center"/>
          </w:tcPr>
          <w:p w14:paraId="3CECA8E1" w14:textId="77777777" w:rsidR="001C7365" w:rsidRPr="006F3444" w:rsidRDefault="0033664C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Elaborado </w:t>
            </w:r>
            <w:r w:rsidR="001C7365" w:rsidRPr="006F3444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por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5E178FC3" w14:textId="77777777" w:rsidR="001C7365" w:rsidRPr="006F3444" w:rsidRDefault="001C7365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984" w:type="dxa"/>
            <w:shd w:val="clear" w:color="auto" w:fill="FBD4B4"/>
            <w:vAlign w:val="center"/>
          </w:tcPr>
          <w:p w14:paraId="48F30561" w14:textId="77777777" w:rsidR="001C7365" w:rsidRPr="006F3444" w:rsidRDefault="00240E59" w:rsidP="00C0128F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 xml:space="preserve">Descripción </w:t>
            </w:r>
            <w:r w:rsidR="00C0128F" w:rsidRPr="006F3444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del cambio</w:t>
            </w:r>
          </w:p>
        </w:tc>
        <w:tc>
          <w:tcPr>
            <w:tcW w:w="1250" w:type="dxa"/>
            <w:shd w:val="clear" w:color="auto" w:fill="FBD4B4"/>
            <w:vAlign w:val="center"/>
          </w:tcPr>
          <w:p w14:paraId="2E223667" w14:textId="77777777" w:rsidR="001C7365" w:rsidRPr="006F3444" w:rsidRDefault="00240E59" w:rsidP="001C7365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</w:tr>
      <w:tr w:rsidR="00BC2F0A" w:rsidRPr="006F3444" w14:paraId="47B238BC" w14:textId="77777777" w:rsidTr="002A76A7">
        <w:trPr>
          <w:trHeight w:val="74"/>
          <w:jc w:val="center"/>
        </w:trPr>
        <w:tc>
          <w:tcPr>
            <w:tcW w:w="746" w:type="dxa"/>
          </w:tcPr>
          <w:p w14:paraId="6895072F" w14:textId="77777777" w:rsidR="00BC2F0A" w:rsidRPr="006F3444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790" w:type="dxa"/>
          </w:tcPr>
          <w:p w14:paraId="38419647" w14:textId="483001F2" w:rsidR="00B434D5" w:rsidRPr="006F3444" w:rsidRDefault="00EC0E54" w:rsidP="0074427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/>
                <w:sz w:val="18"/>
                <w:szCs w:val="18"/>
                <w:lang w:val="en-US"/>
              </w:rPr>
              <w:t>STR.PROY140067.EAI</w:t>
            </w:r>
            <w:r w:rsidR="006B5C11" w:rsidRPr="006F3444">
              <w:rPr>
                <w:rFonts w:ascii="Verdana" w:hAnsi="Verdana"/>
                <w:sz w:val="18"/>
                <w:szCs w:val="18"/>
                <w:lang w:val="en-US"/>
              </w:rPr>
              <w:t>_ONE</w:t>
            </w:r>
            <w:r w:rsidRPr="006F3444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58" w:type="dxa"/>
          </w:tcPr>
          <w:p w14:paraId="472EF377" w14:textId="61946430" w:rsidR="00BC2F0A" w:rsidRPr="006F3444" w:rsidRDefault="00EC0E54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6F3EF59E" w14:textId="2D8B0043" w:rsidR="00BC2F0A" w:rsidRPr="006F3444" w:rsidRDefault="00C31669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sz w:val="18"/>
                <w:szCs w:val="18"/>
                <w:lang w:val="es-ES"/>
              </w:rPr>
              <w:t>Cesar Rosciano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61A2FC" w14:textId="77777777" w:rsidR="00BC2F0A" w:rsidRPr="006F3444" w:rsidRDefault="00BC2F0A" w:rsidP="00744276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sz w:val="18"/>
                <w:szCs w:val="18"/>
                <w:lang w:val="es-ES"/>
              </w:rPr>
              <w:t>Version Inicial</w:t>
            </w:r>
          </w:p>
        </w:tc>
        <w:tc>
          <w:tcPr>
            <w:tcW w:w="1250" w:type="dxa"/>
          </w:tcPr>
          <w:p w14:paraId="05B68FAB" w14:textId="75AA14B0" w:rsidR="00BC2F0A" w:rsidRPr="006F3444" w:rsidRDefault="00EC0E54" w:rsidP="00A117A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6F3444">
              <w:rPr>
                <w:rFonts w:ascii="Verdana" w:hAnsi="Verdana" w:cs="Arial"/>
                <w:sz w:val="18"/>
                <w:szCs w:val="18"/>
                <w:lang w:val="es-ES"/>
              </w:rPr>
              <w:t>17</w:t>
            </w:r>
            <w:r w:rsidR="007502B0" w:rsidRPr="006F3444">
              <w:rPr>
                <w:rFonts w:ascii="Verdana" w:hAnsi="Verdana" w:cs="Arial"/>
                <w:sz w:val="18"/>
                <w:szCs w:val="18"/>
                <w:lang w:val="es-ES"/>
              </w:rPr>
              <w:t>/0</w:t>
            </w:r>
            <w:r w:rsidRPr="006F3444">
              <w:rPr>
                <w:rFonts w:ascii="Verdana" w:hAnsi="Verdana" w:cs="Arial"/>
                <w:sz w:val="18"/>
                <w:szCs w:val="18"/>
                <w:lang w:val="es-ES"/>
              </w:rPr>
              <w:t>5</w:t>
            </w:r>
            <w:r w:rsidR="00F37448" w:rsidRPr="006F3444">
              <w:rPr>
                <w:rFonts w:ascii="Verdana" w:hAnsi="Verdana" w:cs="Arial"/>
                <w:sz w:val="18"/>
                <w:szCs w:val="18"/>
                <w:lang w:val="es-ES"/>
              </w:rPr>
              <w:t>/201</w:t>
            </w:r>
            <w:r w:rsidRPr="006F3444">
              <w:rPr>
                <w:rFonts w:ascii="Verdana" w:hAnsi="Verdana" w:cs="Arial"/>
                <w:sz w:val="18"/>
                <w:szCs w:val="18"/>
                <w:lang w:val="es-ES"/>
              </w:rPr>
              <w:t>9</w:t>
            </w:r>
          </w:p>
        </w:tc>
      </w:tr>
    </w:tbl>
    <w:p w14:paraId="1B37652F" w14:textId="77777777" w:rsidR="00DE4C06" w:rsidRPr="006F3444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37316A3B" w14:textId="77777777" w:rsidR="00DE4C06" w:rsidRPr="006F3444" w:rsidRDefault="00DE4C06">
      <w:pPr>
        <w:pStyle w:val="Ttulo1"/>
        <w:rPr>
          <w:rFonts w:ascii="Verdana" w:hAnsi="Verdana"/>
          <w:sz w:val="18"/>
          <w:szCs w:val="18"/>
        </w:rPr>
      </w:pPr>
      <w:bookmarkStart w:id="1" w:name="_Toc9021959"/>
      <w:r w:rsidRPr="006F3444">
        <w:rPr>
          <w:rFonts w:ascii="Verdana" w:hAnsi="Verdana"/>
          <w:sz w:val="18"/>
          <w:szCs w:val="18"/>
        </w:rPr>
        <w:t>Introducción</w:t>
      </w:r>
      <w:bookmarkEnd w:id="1"/>
    </w:p>
    <w:p w14:paraId="7DC52F13" w14:textId="6C13A0AC" w:rsidR="00072AA1" w:rsidRPr="006F3444" w:rsidRDefault="009C5FE4" w:rsidP="009C5FE4">
      <w:pPr>
        <w:ind w:left="432"/>
        <w:jc w:val="left"/>
        <w:rPr>
          <w:rFonts w:ascii="Verdana" w:hAnsi="Verdana"/>
          <w:sz w:val="18"/>
          <w:szCs w:val="18"/>
        </w:rPr>
      </w:pPr>
      <w:r w:rsidRPr="006F3444">
        <w:rPr>
          <w:rFonts w:ascii="Verdana" w:hAnsi="Verdana"/>
          <w:sz w:val="18"/>
          <w:szCs w:val="18"/>
        </w:rPr>
        <w:t>SH01_MOTPROM_VALIDADES_INCUMPLIMIENTOPAGO.sh invocara al SH01_MOTPROM_VALIDADES_INCUMPLIMIENTOPAGO</w:t>
      </w:r>
      <w:r w:rsidR="00072AA1" w:rsidRPr="006F3444">
        <w:rPr>
          <w:rFonts w:ascii="Verdana" w:hAnsi="Verdana"/>
          <w:sz w:val="18"/>
          <w:szCs w:val="18"/>
        </w:rPr>
        <w:t>.jar</w:t>
      </w:r>
    </w:p>
    <w:p w14:paraId="10ABDD59" w14:textId="77777777" w:rsidR="00DE4C06" w:rsidRPr="006F3444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C57531C" w14:textId="77777777" w:rsidR="00DE4C06" w:rsidRPr="006F3444" w:rsidRDefault="00DE4C06">
      <w:pPr>
        <w:pStyle w:val="Ttulo1"/>
        <w:rPr>
          <w:rFonts w:ascii="Verdana" w:hAnsi="Verdana"/>
          <w:sz w:val="18"/>
          <w:szCs w:val="18"/>
        </w:rPr>
      </w:pPr>
      <w:bookmarkStart w:id="2" w:name="_Toc9021960"/>
      <w:r w:rsidRPr="006F3444">
        <w:rPr>
          <w:rFonts w:ascii="Verdana" w:hAnsi="Verdana"/>
          <w:sz w:val="18"/>
          <w:szCs w:val="18"/>
        </w:rPr>
        <w:t xml:space="preserve">Datos </w:t>
      </w:r>
      <w:r w:rsidR="00953D20" w:rsidRPr="006F3444">
        <w:rPr>
          <w:rFonts w:ascii="Verdana" w:hAnsi="Verdana"/>
          <w:sz w:val="18"/>
          <w:szCs w:val="18"/>
        </w:rPr>
        <w:t>Funcionales</w:t>
      </w:r>
      <w:r w:rsidR="00416FCC" w:rsidRPr="006F3444">
        <w:rPr>
          <w:rFonts w:ascii="Verdana" w:hAnsi="Verdana"/>
          <w:sz w:val="18"/>
          <w:szCs w:val="18"/>
        </w:rPr>
        <w:t xml:space="preserve"> y de</w:t>
      </w:r>
      <w:r w:rsidR="00953D20" w:rsidRPr="006F3444">
        <w:rPr>
          <w:rFonts w:ascii="Verdana" w:hAnsi="Verdana"/>
          <w:sz w:val="18"/>
          <w:szCs w:val="18"/>
        </w:rPr>
        <w:t xml:space="preserve"> </w:t>
      </w:r>
      <w:r w:rsidRPr="006F3444">
        <w:rPr>
          <w:rFonts w:ascii="Verdana" w:hAnsi="Verdana"/>
          <w:sz w:val="18"/>
          <w:szCs w:val="18"/>
        </w:rPr>
        <w:t>Arquitectura</w:t>
      </w:r>
      <w:bookmarkEnd w:id="2"/>
    </w:p>
    <w:p w14:paraId="2D1C205B" w14:textId="77777777" w:rsidR="00DE4C06" w:rsidRPr="006F3444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2B120BF7" w14:textId="77777777" w:rsidR="003040B0" w:rsidRPr="006F3444" w:rsidRDefault="003040B0" w:rsidP="003040B0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es-PE"/>
        </w:rPr>
      </w:pPr>
      <w:bookmarkStart w:id="3" w:name="_Toc9021961"/>
      <w:r w:rsidRPr="006F3444">
        <w:rPr>
          <w:rFonts w:ascii="Verdana" w:hAnsi="Verdana"/>
          <w:sz w:val="18"/>
          <w:szCs w:val="18"/>
          <w:lang w:val="es-PE"/>
        </w:rPr>
        <w:t>2.1 Diagrama Funcional Del Proceso</w:t>
      </w:r>
      <w:bookmarkEnd w:id="3"/>
    </w:p>
    <w:p w14:paraId="6E61D274" w14:textId="58468BCB" w:rsidR="00BC2F0A" w:rsidRPr="006F3444" w:rsidRDefault="00BC2F0A" w:rsidP="00BC2F0A">
      <w:pPr>
        <w:rPr>
          <w:rFonts w:ascii="Verdana" w:hAnsi="Verdana" w:cs="Arial"/>
          <w:sz w:val="18"/>
          <w:szCs w:val="18"/>
        </w:rPr>
      </w:pPr>
      <w:r w:rsidRPr="006F3444">
        <w:rPr>
          <w:rFonts w:ascii="Verdana" w:hAnsi="Verdana"/>
          <w:sz w:val="18"/>
          <w:szCs w:val="18"/>
        </w:rPr>
        <w:tab/>
      </w:r>
      <w:r w:rsidRPr="006F3444">
        <w:rPr>
          <w:rFonts w:ascii="Verdana" w:hAnsi="Verdana"/>
          <w:b/>
          <w:sz w:val="18"/>
          <w:szCs w:val="18"/>
        </w:rPr>
        <w:t>2.1.1. Proceso:</w:t>
      </w:r>
      <w:r w:rsidRPr="006F3444">
        <w:rPr>
          <w:rFonts w:ascii="Verdana" w:hAnsi="Verdana"/>
          <w:sz w:val="18"/>
          <w:szCs w:val="18"/>
        </w:rPr>
        <w:t xml:space="preserve"> </w:t>
      </w:r>
      <w:r w:rsidR="009C5FE4" w:rsidRPr="006F3444">
        <w:rPr>
          <w:rFonts w:ascii="Verdana" w:hAnsi="Verdana" w:cs="Arial"/>
          <w:sz w:val="18"/>
          <w:szCs w:val="18"/>
        </w:rPr>
        <w:t>SH01_MOTPROM_ValidaDes_IncumplimientoPago</w:t>
      </w:r>
    </w:p>
    <w:p w14:paraId="39D3902C" w14:textId="77777777" w:rsidR="00F4786F" w:rsidRPr="006F3444" w:rsidRDefault="00F4786F" w:rsidP="00BC2F0A">
      <w:pPr>
        <w:rPr>
          <w:rFonts w:ascii="Verdana" w:hAnsi="Verdana" w:cs="Arial"/>
          <w:sz w:val="18"/>
          <w:szCs w:val="18"/>
        </w:rPr>
      </w:pPr>
    </w:p>
    <w:p w14:paraId="044EAE59" w14:textId="43844A61" w:rsidR="00F4786F" w:rsidRPr="006F3444" w:rsidRDefault="009C5FE4" w:rsidP="00F4786F">
      <w:pPr>
        <w:jc w:val="center"/>
        <w:rPr>
          <w:rFonts w:ascii="Verdana" w:hAnsi="Verdana"/>
          <w:sz w:val="18"/>
          <w:szCs w:val="18"/>
        </w:rPr>
      </w:pPr>
      <w:r w:rsidRPr="006F3444">
        <w:rPr>
          <w:rFonts w:ascii="Verdana" w:hAnsi="Verdana" w:cs="Arial"/>
          <w:b/>
          <w:noProof/>
          <w:sz w:val="18"/>
          <w:szCs w:val="18"/>
          <w:lang w:eastAsia="es-PE"/>
        </w:rPr>
        <w:drawing>
          <wp:inline distT="0" distB="0" distL="0" distR="0" wp14:anchorId="452634BE" wp14:editId="65C23E21">
            <wp:extent cx="5921879" cy="35814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01_MOTPROM_ValidaDes_IncumplimientoPa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383" cy="35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2EF3" w14:textId="77777777" w:rsidR="00F4786F" w:rsidRPr="006F3444" w:rsidRDefault="00BC2F0A" w:rsidP="0008730F">
      <w:pPr>
        <w:rPr>
          <w:rFonts w:ascii="Verdana" w:hAnsi="Verdana"/>
          <w:sz w:val="18"/>
          <w:szCs w:val="18"/>
        </w:rPr>
      </w:pPr>
      <w:r w:rsidRPr="006F3444">
        <w:rPr>
          <w:rFonts w:ascii="Verdana" w:hAnsi="Verdana"/>
          <w:sz w:val="18"/>
          <w:szCs w:val="18"/>
        </w:rPr>
        <w:tab/>
      </w:r>
    </w:p>
    <w:p w14:paraId="18ACF6F9" w14:textId="77777777" w:rsidR="00827AFB" w:rsidRPr="006F3444" w:rsidRDefault="00827AFB" w:rsidP="003040B0">
      <w:pPr>
        <w:rPr>
          <w:rFonts w:ascii="Verdana" w:hAnsi="Verdana"/>
          <w:sz w:val="18"/>
          <w:szCs w:val="18"/>
        </w:rPr>
      </w:pPr>
    </w:p>
    <w:p w14:paraId="3E8B6801" w14:textId="77777777" w:rsidR="00072AA1" w:rsidRPr="006F3444" w:rsidRDefault="00072AA1" w:rsidP="003040B0">
      <w:pPr>
        <w:rPr>
          <w:rFonts w:ascii="Verdana" w:hAnsi="Verdana"/>
          <w:sz w:val="18"/>
          <w:szCs w:val="18"/>
        </w:rPr>
      </w:pPr>
    </w:p>
    <w:p w14:paraId="0521B506" w14:textId="77777777" w:rsidR="00072AA1" w:rsidRPr="006F3444" w:rsidRDefault="00072AA1" w:rsidP="003040B0">
      <w:pPr>
        <w:rPr>
          <w:rFonts w:ascii="Verdana" w:hAnsi="Verdana"/>
          <w:sz w:val="18"/>
          <w:szCs w:val="18"/>
        </w:rPr>
      </w:pPr>
    </w:p>
    <w:p w14:paraId="792A65AB" w14:textId="77777777" w:rsidR="00072AA1" w:rsidRPr="006F3444" w:rsidRDefault="00072AA1" w:rsidP="003040B0">
      <w:pPr>
        <w:rPr>
          <w:rFonts w:ascii="Verdana" w:hAnsi="Verdana"/>
          <w:sz w:val="18"/>
          <w:szCs w:val="18"/>
        </w:rPr>
      </w:pPr>
    </w:p>
    <w:p w14:paraId="6A8B3DB1" w14:textId="77777777" w:rsidR="009706E3" w:rsidRPr="006F3444" w:rsidRDefault="003040B0" w:rsidP="003040B0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  <w:lang w:val="es-PE"/>
        </w:rPr>
      </w:pPr>
      <w:bookmarkStart w:id="4" w:name="_Toc9021962"/>
      <w:r w:rsidRPr="006F3444">
        <w:rPr>
          <w:rFonts w:ascii="Verdana" w:hAnsi="Verdana"/>
          <w:sz w:val="18"/>
          <w:szCs w:val="18"/>
          <w:lang w:val="es-PE"/>
        </w:rPr>
        <w:t>2.2 Descripción breve de la aplicación o servicios instalados</w:t>
      </w:r>
      <w:bookmarkEnd w:id="4"/>
    </w:p>
    <w:p w14:paraId="48212E8F" w14:textId="06030755" w:rsidR="00F4786F" w:rsidRPr="006F3444" w:rsidRDefault="006B5C11" w:rsidP="006B5C11">
      <w:pPr>
        <w:ind w:left="709"/>
        <w:rPr>
          <w:rFonts w:ascii="Verdana" w:hAnsi="Verdana" w:cs="Tahoma"/>
          <w:sz w:val="18"/>
          <w:szCs w:val="18"/>
        </w:rPr>
      </w:pPr>
      <w:r w:rsidRPr="006F3444">
        <w:rPr>
          <w:rFonts w:ascii="Verdana" w:hAnsi="Verdana" w:cs="Tahoma"/>
          <w:sz w:val="18"/>
          <w:szCs w:val="18"/>
        </w:rPr>
        <w:t>Ejecuta la validación de desactivación por Incumplimiento de Pago</w:t>
      </w:r>
    </w:p>
    <w:p w14:paraId="34FF8D3E" w14:textId="77777777" w:rsidR="006B5C11" w:rsidRPr="006F3444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69D37859" w14:textId="77777777" w:rsidR="006B5C11" w:rsidRPr="006F3444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70BCCB64" w14:textId="77777777" w:rsidR="006B5C11" w:rsidRPr="006F3444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15D3AC19" w14:textId="77777777" w:rsidR="006B5C11" w:rsidRPr="006F3444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747DFCCB" w14:textId="77777777" w:rsidR="006B5C11" w:rsidRPr="006F3444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2057DD0D" w14:textId="77777777" w:rsidR="006B5C11" w:rsidRPr="006F3444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65C80560" w14:textId="77777777" w:rsidR="006B5C11" w:rsidRPr="006F3444" w:rsidRDefault="006B5C11" w:rsidP="006B5C11">
      <w:pPr>
        <w:ind w:left="709"/>
        <w:rPr>
          <w:rFonts w:ascii="Verdana" w:hAnsi="Verdana" w:cs="Tahoma"/>
          <w:sz w:val="18"/>
          <w:szCs w:val="18"/>
        </w:rPr>
      </w:pPr>
    </w:p>
    <w:p w14:paraId="458322EB" w14:textId="77777777" w:rsidR="006B5C11" w:rsidRPr="006F3444" w:rsidRDefault="006B5C11" w:rsidP="006B5C11">
      <w:pPr>
        <w:ind w:left="709"/>
        <w:rPr>
          <w:rFonts w:ascii="Verdana" w:hAnsi="Verdana"/>
          <w:sz w:val="18"/>
          <w:szCs w:val="18"/>
        </w:rPr>
      </w:pPr>
    </w:p>
    <w:p w14:paraId="3C03FEFD" w14:textId="77777777" w:rsidR="00DE4C06" w:rsidRPr="006F3444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5" w:name="_Toc9021963"/>
      <w:r w:rsidRPr="006F3444">
        <w:rPr>
          <w:rFonts w:ascii="Verdana" w:hAnsi="Verdana"/>
          <w:sz w:val="18"/>
          <w:szCs w:val="18"/>
        </w:rPr>
        <w:lastRenderedPageBreak/>
        <w:t>2.</w:t>
      </w:r>
      <w:r w:rsidR="003040B0" w:rsidRPr="006F3444">
        <w:rPr>
          <w:rFonts w:ascii="Verdana" w:hAnsi="Verdana"/>
          <w:sz w:val="18"/>
          <w:szCs w:val="18"/>
        </w:rPr>
        <w:t>3</w:t>
      </w:r>
      <w:r w:rsidRPr="006F3444">
        <w:rPr>
          <w:rFonts w:ascii="Verdana" w:hAnsi="Verdana"/>
          <w:sz w:val="18"/>
          <w:szCs w:val="18"/>
        </w:rPr>
        <w:t xml:space="preserve"> Diagrama de </w:t>
      </w:r>
      <w:proofErr w:type="spellStart"/>
      <w:r w:rsidRPr="006F3444">
        <w:rPr>
          <w:rFonts w:ascii="Verdana" w:hAnsi="Verdana"/>
          <w:sz w:val="18"/>
          <w:szCs w:val="18"/>
        </w:rPr>
        <w:t>interfases</w:t>
      </w:r>
      <w:bookmarkEnd w:id="5"/>
      <w:proofErr w:type="spellEnd"/>
    </w:p>
    <w:p w14:paraId="0059FDFD" w14:textId="77777777" w:rsidR="00DE4C06" w:rsidRPr="006F3444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 xml:space="preserve"> </w:t>
      </w:r>
    </w:p>
    <w:p w14:paraId="177190BB" w14:textId="4C2756B9" w:rsidR="00372925" w:rsidRPr="006F3444" w:rsidRDefault="009C5FE4" w:rsidP="00A01F51">
      <w:pPr>
        <w:jc w:val="center"/>
        <w:rPr>
          <w:rFonts w:ascii="Verdana" w:hAnsi="Verdana"/>
          <w:sz w:val="18"/>
          <w:szCs w:val="18"/>
          <w:lang w:val="pt-BR"/>
        </w:rPr>
        <w:sectPr w:rsidR="00372925" w:rsidRPr="006F3444" w:rsidSect="000F6D6C">
          <w:pgSz w:w="12242" w:h="15842" w:code="1"/>
          <w:pgMar w:top="850" w:right="1138" w:bottom="1138" w:left="1138" w:header="677" w:footer="619" w:gutter="0"/>
          <w:cols w:space="720"/>
          <w:docGrid w:linePitch="326"/>
        </w:sectPr>
      </w:pPr>
      <w:r w:rsidRPr="006F3444">
        <w:rPr>
          <w:rFonts w:ascii="Verdana" w:hAnsi="Verdana"/>
          <w:sz w:val="18"/>
          <w:szCs w:val="18"/>
        </w:rPr>
        <w:object w:dxaOrig="14295" w:dyaOrig="6405" w14:anchorId="3EBBF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5pt;height:284.6pt" o:ole="">
            <v:imagedata r:id="rId13" o:title=""/>
          </v:shape>
          <o:OLEObject Type="Embed" ProgID="Visio.Drawing.11" ShapeID="_x0000_i1025" DrawAspect="Content" ObjectID="_1619855351" r:id="rId14"/>
        </w:object>
      </w:r>
    </w:p>
    <w:p w14:paraId="7ACA03CA" w14:textId="77777777" w:rsidR="009B0CE9" w:rsidRPr="006F3444" w:rsidRDefault="000F6D6C" w:rsidP="009B0CE9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  <w:lang w:val="pt-BR"/>
        </w:rPr>
      </w:pPr>
      <w:bookmarkStart w:id="6" w:name="_Toc9021964"/>
      <w:r w:rsidRPr="006F3444">
        <w:rPr>
          <w:rFonts w:ascii="Verdana" w:hAnsi="Verdana"/>
          <w:sz w:val="18"/>
          <w:szCs w:val="18"/>
          <w:lang w:val="pt-BR"/>
        </w:rPr>
        <w:lastRenderedPageBreak/>
        <w:t>2.</w:t>
      </w:r>
      <w:r w:rsidR="00C776AA" w:rsidRPr="006F3444">
        <w:rPr>
          <w:rFonts w:ascii="Verdana" w:hAnsi="Verdana"/>
          <w:sz w:val="18"/>
          <w:szCs w:val="18"/>
          <w:lang w:val="pt-BR"/>
        </w:rPr>
        <w:t>4</w:t>
      </w:r>
      <w:r w:rsidR="008D35B2" w:rsidRPr="006F3444">
        <w:rPr>
          <w:rFonts w:ascii="Verdana" w:hAnsi="Verdana"/>
          <w:sz w:val="18"/>
          <w:szCs w:val="18"/>
          <w:lang w:val="pt-BR"/>
        </w:rPr>
        <w:t xml:space="preserve"> Leyenda de Arquitectura de</w:t>
      </w:r>
      <w:r w:rsidRPr="006F3444">
        <w:rPr>
          <w:rFonts w:ascii="Verdana" w:hAnsi="Verdana"/>
          <w:sz w:val="18"/>
          <w:szCs w:val="18"/>
          <w:lang w:val="pt-BR"/>
        </w:rPr>
        <w:t xml:space="preserve"> Aplicación</w:t>
      </w:r>
      <w:bookmarkEnd w:id="6"/>
      <w:r w:rsidRPr="006F3444">
        <w:rPr>
          <w:rFonts w:ascii="Verdana" w:hAnsi="Verdana"/>
          <w:sz w:val="18"/>
          <w:szCs w:val="18"/>
          <w:lang w:val="pt-BR"/>
        </w:rPr>
        <w:t xml:space="preserve"> </w:t>
      </w:r>
    </w:p>
    <w:p w14:paraId="33004AE2" w14:textId="77777777" w:rsidR="009D293E" w:rsidRPr="006F3444" w:rsidRDefault="009D293E" w:rsidP="009D293E">
      <w:pPr>
        <w:rPr>
          <w:rFonts w:ascii="Verdana" w:hAnsi="Verdana"/>
          <w:sz w:val="18"/>
          <w:szCs w:val="18"/>
          <w:lang w:val="pt-BR"/>
        </w:rPr>
      </w:pPr>
    </w:p>
    <w:p w14:paraId="2D459EBD" w14:textId="77777777" w:rsidR="000F6D6C" w:rsidRPr="006F3444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tbl>
      <w:tblPr>
        <w:tblW w:w="5521" w:type="pct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1"/>
        <w:gridCol w:w="984"/>
        <w:gridCol w:w="1657"/>
        <w:gridCol w:w="709"/>
        <w:gridCol w:w="994"/>
        <w:gridCol w:w="1275"/>
        <w:gridCol w:w="1134"/>
        <w:gridCol w:w="1134"/>
        <w:gridCol w:w="991"/>
        <w:gridCol w:w="850"/>
        <w:gridCol w:w="1278"/>
        <w:gridCol w:w="1061"/>
        <w:gridCol w:w="1257"/>
      </w:tblGrid>
      <w:tr w:rsidR="00372925" w:rsidRPr="006F3444" w14:paraId="0DECCB12" w14:textId="77777777" w:rsidTr="00006CC8">
        <w:trPr>
          <w:trHeight w:val="349"/>
        </w:trPr>
        <w:tc>
          <w:tcPr>
            <w:tcW w:w="354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E77BF2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CONEXIÓN</w:t>
            </w:r>
          </w:p>
        </w:tc>
        <w:tc>
          <w:tcPr>
            <w:tcW w:w="10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8AD119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Usuario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9849249" w14:textId="77777777" w:rsidR="000F6D6C" w:rsidRPr="006F3444" w:rsidRDefault="000F6D6C" w:rsidP="0042357F">
            <w:pPr>
              <w:jc w:val="left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 </w:t>
            </w:r>
          </w:p>
        </w:tc>
      </w:tr>
      <w:tr w:rsidR="00F1028D" w:rsidRPr="006F3444" w14:paraId="0F607874" w14:textId="77777777" w:rsidTr="00FD0F91">
        <w:trPr>
          <w:trHeight w:val="941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0372F21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Interfases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17EAAA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(Origen –</w:t>
            </w: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Destino)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0926841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(Origen)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B6600D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(Origen)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8FB5C7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 (Origen)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3D7239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Acceso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53FA3B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 xml:space="preserve">Situacion </w:t>
            </w: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Actual 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B3774A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Hostname</w:t>
            </w: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F3FACC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Dirección IP (Destino)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E91E55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Puerto</w:t>
            </w: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(Destino)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3D5B87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Situacion</w:t>
            </w: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Actual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DED09CF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Nombre</w:t>
            </w: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Usuario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9E13C7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Generación</w:t>
            </w: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 xml:space="preserve"> Sol. Acceso 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69A15F" w14:textId="77777777" w:rsidR="000F6D6C" w:rsidRPr="006F3444" w:rsidRDefault="000F6D6C" w:rsidP="0042357F">
            <w:pPr>
              <w:jc w:val="center"/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t>Periodicidad</w:t>
            </w:r>
            <w:r w:rsidRPr="006F3444">
              <w:rPr>
                <w:rFonts w:ascii="Verdana" w:hAnsi="Verdana" w:cs="Arial"/>
                <w:bCs/>
                <w:color w:val="FFFFFF"/>
                <w:sz w:val="18"/>
                <w:szCs w:val="18"/>
                <w:lang w:val="es-ES" w:eastAsia="es-ES"/>
              </w:rPr>
              <w:br/>
              <w:t>(CTRLM)</w:t>
            </w:r>
          </w:p>
        </w:tc>
      </w:tr>
      <w:tr w:rsidR="00FC62E5" w:rsidRPr="006F3444" w14:paraId="7A84F16C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C3CD" w14:textId="7684EE61" w:rsidR="00FC62E5" w:rsidRPr="006F3444" w:rsidRDefault="00866BE6" w:rsidP="00FC62E5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F3444">
              <w:rPr>
                <w:rFonts w:ascii="Verdana" w:hAnsi="Verdana"/>
                <w:sz w:val="18"/>
                <w:szCs w:val="18"/>
                <w:highlight w:val="yellow"/>
              </w:rPr>
              <w:t>MOTPROM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31CA" w14:textId="77777777" w:rsidR="00FC62E5" w:rsidRPr="006F3444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F392" w14:textId="77777777" w:rsidR="00FC62E5" w:rsidRPr="006F3444" w:rsidRDefault="00FC62E5" w:rsidP="00FC62E5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7E2B5" w14:textId="4846AF1A" w:rsidR="00FC62E5" w:rsidRPr="006F3444" w:rsidRDefault="002E18F8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1C37" w14:textId="6A9D3488" w:rsidR="00FC62E5" w:rsidRPr="006F3444" w:rsidRDefault="00FD0F91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1106" w14:textId="77777777" w:rsidR="00FC62E5" w:rsidRPr="006F3444" w:rsidRDefault="00FC62E5" w:rsidP="00FC62E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B8A6" w14:textId="77777777" w:rsidR="00FC62E5" w:rsidRPr="006F3444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7BE3" w14:textId="77777777" w:rsidR="00FC62E5" w:rsidRPr="006F3444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AD85" w14:textId="21D56D98" w:rsidR="00FC62E5" w:rsidRPr="006F3444" w:rsidRDefault="00FD0F91" w:rsidP="00FC62E5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F3444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172.16.117.132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FC37A" w14:textId="6151633B" w:rsidR="00FC62E5" w:rsidRPr="006F3444" w:rsidRDefault="002E18F8" w:rsidP="00FC62E5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F3444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D20B" w14:textId="77777777" w:rsidR="00FC62E5" w:rsidRPr="006F3444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F12" w14:textId="77777777" w:rsidR="00FC62E5" w:rsidRPr="006F3444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8824" w14:textId="77777777" w:rsidR="00FC62E5" w:rsidRPr="006F3444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97A3" w14:textId="77777777" w:rsidR="00FC62E5" w:rsidRPr="006F3444" w:rsidRDefault="00FC62E5" w:rsidP="00FC62E5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E25E38" w:rsidRPr="006F3444" w14:paraId="7B2FD93D" w14:textId="77777777" w:rsidTr="00FD0F91">
        <w:trPr>
          <w:trHeight w:val="593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F04D4" w14:textId="4F60FA2C" w:rsidR="00E25E38" w:rsidRPr="006F3444" w:rsidRDefault="00866BE6" w:rsidP="00E25E3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F3444">
              <w:rPr>
                <w:rFonts w:ascii="Verdana" w:hAnsi="Verdana"/>
                <w:sz w:val="18"/>
                <w:szCs w:val="18"/>
                <w:highlight w:val="yellow"/>
              </w:rPr>
              <w:t>OAC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90119" w14:textId="20D6BE66" w:rsidR="00E25E38" w:rsidRPr="006F3444" w:rsidRDefault="00E25E38" w:rsidP="00E25E3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BEBE2" w14:textId="69530A05" w:rsidR="00E25E38" w:rsidRPr="006F3444" w:rsidRDefault="00E25E38" w:rsidP="00E25E38">
            <w:pPr>
              <w:jc w:val="center"/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</w:pPr>
            <w:r w:rsidRPr="006F3444">
              <w:rPr>
                <w:rFonts w:ascii="Verdana" w:hAnsi="Verdana" w:cs="Arial"/>
                <w:bCs/>
                <w:sz w:val="18"/>
                <w:szCs w:val="18"/>
                <w:highlight w:val="yellow"/>
                <w:lang w:val="es-ES" w:eastAsia="es-ES"/>
              </w:rPr>
              <w:t>-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01BC" w14:textId="6AD23C5B" w:rsidR="00E25E38" w:rsidRPr="006F3444" w:rsidRDefault="002E18F8" w:rsidP="00E25E38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  <w:lang w:eastAsia="es-PE"/>
              </w:rPr>
              <w:t>172.17.27.166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071D2" w14:textId="22C05A8B" w:rsidR="00E25E38" w:rsidRPr="006F3444" w:rsidRDefault="00FD0F91" w:rsidP="00E25E3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6E0A" w14:textId="6FD94EB8" w:rsidR="00E25E38" w:rsidRPr="006F3444" w:rsidRDefault="00E25E38" w:rsidP="00E25E3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WS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4CED" w14:textId="664B10EA" w:rsidR="00E25E38" w:rsidRPr="006F3444" w:rsidRDefault="00EC5119" w:rsidP="00E25E3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Existe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8EB08" w14:textId="68D4D020" w:rsidR="00E25E38" w:rsidRPr="006F3444" w:rsidRDefault="00EC5119" w:rsidP="00E25E3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5C1B7" w14:textId="727125A0" w:rsidR="00FD0F91" w:rsidRPr="006F3444" w:rsidRDefault="00FD0F91" w:rsidP="00FD0F91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F3444">
              <w:rPr>
                <w:rFonts w:ascii="Verdana" w:hAnsi="Verdana"/>
                <w:sz w:val="18"/>
                <w:szCs w:val="18"/>
                <w:highlight w:val="yellow"/>
              </w:rPr>
              <w:t>172.17.</w:t>
            </w:r>
            <w:r w:rsidR="00CE72A9" w:rsidRPr="006F3444">
              <w:rPr>
                <w:rFonts w:ascii="Verdana" w:hAnsi="Verdana"/>
                <w:sz w:val="18"/>
                <w:szCs w:val="18"/>
                <w:highlight w:val="yellow"/>
              </w:rPr>
              <w:t>55.13</w:t>
            </w:r>
            <w:r w:rsidRPr="006F3444">
              <w:rPr>
                <w:rFonts w:ascii="Verdana" w:hAnsi="Verdana"/>
                <w:sz w:val="18"/>
                <w:szCs w:val="18"/>
                <w:highlight w:val="yellow"/>
              </w:rPr>
              <w:t>3</w:t>
            </w:r>
          </w:p>
          <w:p w14:paraId="229D3799" w14:textId="1D988FD5" w:rsidR="00E25E38" w:rsidRPr="006F3444" w:rsidRDefault="00FD0F91" w:rsidP="00CE72A9">
            <w:pPr>
              <w:autoSpaceDE w:val="0"/>
              <w:autoSpaceDN w:val="0"/>
              <w:adjustRightInd w:val="0"/>
              <w:spacing w:line="288" w:lineRule="auto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F3444">
              <w:rPr>
                <w:rFonts w:ascii="Verdana" w:hAnsi="Verdana"/>
                <w:sz w:val="18"/>
                <w:szCs w:val="18"/>
                <w:highlight w:val="yellow"/>
              </w:rPr>
              <w:t>172.17.</w:t>
            </w:r>
            <w:r w:rsidR="00CE72A9" w:rsidRPr="006F3444">
              <w:rPr>
                <w:rFonts w:ascii="Verdana" w:hAnsi="Verdana"/>
                <w:sz w:val="18"/>
                <w:szCs w:val="18"/>
                <w:highlight w:val="yellow"/>
              </w:rPr>
              <w:t>55.11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AA13" w14:textId="083EDFF5" w:rsidR="00E25E38" w:rsidRPr="006F3444" w:rsidRDefault="002E18F8" w:rsidP="00E25E38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F3444">
              <w:rPr>
                <w:rFonts w:ascii="Verdana" w:hAnsi="Verdana" w:cs="Arial"/>
                <w:sz w:val="18"/>
                <w:szCs w:val="18"/>
                <w:highlight w:val="yellow"/>
                <w:lang w:val="es-ES" w:eastAsia="es-ES"/>
              </w:rPr>
              <w:t>1521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B5354" w14:textId="2DD1EF34" w:rsidR="00E25E38" w:rsidRPr="006F3444" w:rsidRDefault="00EC5119" w:rsidP="00E25E3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6860" w14:textId="69D2636C" w:rsidR="00E25E38" w:rsidRPr="006F3444" w:rsidRDefault="00EC5119" w:rsidP="00E25E3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00D2" w14:textId="473D15A7" w:rsidR="00E25E38" w:rsidRPr="006F3444" w:rsidRDefault="00EC5119" w:rsidP="00E25E3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138E0" w14:textId="0D748555" w:rsidR="00E25E38" w:rsidRPr="006F3444" w:rsidRDefault="00EC5119" w:rsidP="00E25E3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6F3444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14:paraId="592EB8B1" w14:textId="77777777" w:rsidR="000F6D6C" w:rsidRPr="006F3444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707043D3" w14:textId="77777777" w:rsidR="000F6D6C" w:rsidRPr="006F3444" w:rsidRDefault="000F6D6C" w:rsidP="000F6D6C">
      <w:pPr>
        <w:rPr>
          <w:rFonts w:ascii="Verdana" w:hAnsi="Verdana"/>
          <w:sz w:val="18"/>
          <w:szCs w:val="18"/>
          <w:lang w:val="pt-BR"/>
        </w:rPr>
      </w:pPr>
    </w:p>
    <w:p w14:paraId="1DE6FA94" w14:textId="77777777" w:rsidR="00372925" w:rsidRPr="006F3444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4127BC3C" w14:textId="77777777" w:rsidR="00372925" w:rsidRPr="006F3444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2C6D13AD" w14:textId="77777777" w:rsidR="00372925" w:rsidRPr="006F3444" w:rsidRDefault="00372925" w:rsidP="000F6D6C">
      <w:pPr>
        <w:rPr>
          <w:rFonts w:ascii="Verdana" w:hAnsi="Verdana"/>
          <w:sz w:val="18"/>
          <w:szCs w:val="18"/>
          <w:lang w:val="pt-BR"/>
        </w:rPr>
      </w:pPr>
    </w:p>
    <w:p w14:paraId="6F98B16E" w14:textId="77777777" w:rsidR="00372925" w:rsidRPr="006F3444" w:rsidRDefault="00372925" w:rsidP="000F6D6C">
      <w:pPr>
        <w:rPr>
          <w:rFonts w:ascii="Verdana" w:hAnsi="Verdana"/>
          <w:sz w:val="18"/>
          <w:szCs w:val="18"/>
          <w:lang w:val="pt-BR"/>
        </w:rPr>
        <w:sectPr w:rsidR="00372925" w:rsidRPr="006F3444" w:rsidSect="00372925">
          <w:pgSz w:w="15842" w:h="12242" w:orient="landscape" w:code="1"/>
          <w:pgMar w:top="1138" w:right="850" w:bottom="1138" w:left="1138" w:header="677" w:footer="619" w:gutter="0"/>
          <w:cols w:space="720"/>
          <w:docGrid w:linePitch="326"/>
        </w:sectPr>
      </w:pPr>
    </w:p>
    <w:p w14:paraId="4FDBC424" w14:textId="77777777" w:rsidR="00DE4C06" w:rsidRPr="006F3444" w:rsidRDefault="00DE4C06">
      <w:pPr>
        <w:pStyle w:val="Ttulo1"/>
        <w:rPr>
          <w:rFonts w:ascii="Verdana" w:hAnsi="Verdana"/>
          <w:sz w:val="18"/>
          <w:szCs w:val="18"/>
        </w:rPr>
      </w:pPr>
      <w:bookmarkStart w:id="7" w:name="_Toc9021965"/>
      <w:r w:rsidRPr="006F3444">
        <w:rPr>
          <w:rFonts w:ascii="Verdana" w:hAnsi="Verdana"/>
          <w:sz w:val="18"/>
          <w:szCs w:val="18"/>
        </w:rPr>
        <w:lastRenderedPageBreak/>
        <w:t>Datos del Sistema</w:t>
      </w:r>
      <w:bookmarkEnd w:id="7"/>
    </w:p>
    <w:p w14:paraId="3D008A98" w14:textId="77777777" w:rsidR="00DE4C06" w:rsidRPr="006F3444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58D1CA2D" w14:textId="77777777" w:rsidR="00A843EC" w:rsidRPr="006F3444" w:rsidRDefault="00DE4C06" w:rsidP="00E12D48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8" w:name="_Toc9021966"/>
      <w:r w:rsidRPr="006F3444">
        <w:rPr>
          <w:rFonts w:ascii="Verdana" w:hAnsi="Verdana"/>
          <w:sz w:val="18"/>
          <w:szCs w:val="18"/>
        </w:rPr>
        <w:t>3.1 Archivos fuente</w:t>
      </w:r>
      <w:bookmarkEnd w:id="8"/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2E18F8" w:rsidRPr="006F3444" w14:paraId="02C54E88" w14:textId="77777777" w:rsidTr="004638F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E3A6F1B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COMP.EAI_ONE</w:t>
            </w:r>
          </w:p>
        </w:tc>
      </w:tr>
      <w:tr w:rsidR="002E18F8" w:rsidRPr="006F3444" w14:paraId="67AB5D49" w14:textId="77777777" w:rsidTr="004638F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66626436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6F3444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2E18F8" w:rsidRPr="006F3444" w14:paraId="47CA7844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990E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6F3444">
              <w:rPr>
                <w:rFonts w:ascii="Verdana" w:hAnsi="Verdana"/>
                <w:sz w:val="18"/>
                <w:szCs w:val="18"/>
              </w:rPr>
              <w:t>/</w:t>
            </w:r>
            <w:r w:rsidRPr="006F3444">
              <w:rPr>
                <w:rFonts w:ascii="Verdana" w:hAnsi="Verdana" w:cs="Arial"/>
                <w:sz w:val="18"/>
                <w:szCs w:val="18"/>
              </w:rPr>
              <w:t>SH01_MOTPROM_ValidaDes_IncumplimientoPago/</w:t>
            </w:r>
            <w:r w:rsidRPr="006F3444">
              <w:rPr>
                <w:rFonts w:ascii="Verdana" w:hAnsi="Verdana"/>
                <w:sz w:val="18"/>
                <w:szCs w:val="18"/>
              </w:rPr>
              <w:t>SH01_MOTPROM_ValidaDes_IncumplimientoPago.jar</w:t>
            </w:r>
          </w:p>
        </w:tc>
      </w:tr>
      <w:tr w:rsidR="002E18F8" w:rsidRPr="006F3444" w14:paraId="3D89CBCF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9BCD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6F3444">
              <w:rPr>
                <w:rFonts w:ascii="Verdana" w:hAnsi="Verdana"/>
                <w:sz w:val="18"/>
                <w:szCs w:val="18"/>
              </w:rPr>
              <w:t>/</w:t>
            </w:r>
            <w:r w:rsidRPr="006F3444">
              <w:rPr>
                <w:rFonts w:ascii="Verdana" w:hAnsi="Verdana" w:cs="Arial"/>
                <w:sz w:val="18"/>
                <w:szCs w:val="18"/>
              </w:rPr>
              <w:t>SH01_MOTPROM_ValidaDes_IncumplimientoPago/</w:t>
            </w:r>
            <w:r w:rsidRPr="006F3444">
              <w:rPr>
                <w:rFonts w:ascii="Verdana" w:hAnsi="Verdana"/>
                <w:sz w:val="18"/>
                <w:szCs w:val="18"/>
              </w:rPr>
              <w:t>SH01_MOTPROM_ValidaDes_IncumplimientoPago.properties</w:t>
            </w:r>
          </w:p>
        </w:tc>
      </w:tr>
      <w:tr w:rsidR="002E18F8" w:rsidRPr="006F3444" w14:paraId="7C2DCE10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90D9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6F3444">
              <w:rPr>
                <w:rFonts w:ascii="Verdana" w:hAnsi="Verdana"/>
                <w:sz w:val="18"/>
                <w:szCs w:val="18"/>
              </w:rPr>
              <w:t xml:space="preserve"> /</w:t>
            </w:r>
            <w:r w:rsidRPr="006F3444">
              <w:rPr>
                <w:rFonts w:ascii="Verdana" w:hAnsi="Verdana" w:cs="Arial"/>
                <w:sz w:val="18"/>
                <w:szCs w:val="18"/>
              </w:rPr>
              <w:t>SH01_MOTPROM_ValidaDes_IncumplimientoPago/log4j</w:t>
            </w:r>
            <w:r w:rsidRPr="006F3444">
              <w:rPr>
                <w:rFonts w:ascii="Verdana" w:hAnsi="Verdana" w:cs="Arial"/>
                <w:b/>
                <w:sz w:val="18"/>
                <w:szCs w:val="18"/>
              </w:rPr>
              <w:t>.</w:t>
            </w:r>
            <w:r w:rsidRPr="006F3444">
              <w:rPr>
                <w:rFonts w:ascii="Verdana" w:hAnsi="Verdana" w:cs="Arial"/>
                <w:sz w:val="18"/>
                <w:szCs w:val="18"/>
              </w:rPr>
              <w:t>properties</w:t>
            </w:r>
          </w:p>
        </w:tc>
      </w:tr>
      <w:tr w:rsidR="002E18F8" w:rsidRPr="006F3444" w14:paraId="3B3AFE2F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37F9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EAI_ONE/06SHELL/ SH01_MOTPROM_ValidaDes_IncumplimientoPago/BIN/.</w:t>
            </w:r>
            <w:proofErr w:type="spellStart"/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varset</w:t>
            </w:r>
            <w:proofErr w:type="spellEnd"/>
          </w:p>
        </w:tc>
      </w:tr>
      <w:tr w:rsidR="002E18F8" w:rsidRPr="00AB6BD9" w14:paraId="75EE069E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29CA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SH01_MOTPROM_ValidaDes_IncumplimientoPago/BIN/.</w:t>
            </w:r>
            <w:proofErr w:type="spellStart"/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2E18F8" w:rsidRPr="006F3444" w14:paraId="33282F48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CC3E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EAI_ONE/06SHELL/ SH01_MOTPROM_ValidaDes_IncumplimientoPago/LIB/aopalliance-1.0.jar</w:t>
            </w:r>
          </w:p>
        </w:tc>
      </w:tr>
      <w:tr w:rsidR="002E18F8" w:rsidRPr="00AB6BD9" w14:paraId="57A06FD2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9EF2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SH01_MOTPROM_ValidaDes_IncumplimientoPago/LIB/commons-logging-1.2.jar</w:t>
            </w:r>
          </w:p>
        </w:tc>
      </w:tr>
      <w:tr w:rsidR="002E18F8" w:rsidRPr="00AB6BD9" w14:paraId="20F6757F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730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SH01_MOTPROM_ValidaDes_IncumplimientoPago/LIB/commons-vfs-1.0.jar</w:t>
            </w:r>
          </w:p>
        </w:tc>
      </w:tr>
      <w:tr w:rsidR="002E18F8" w:rsidRPr="006F3444" w14:paraId="4CE2BE1C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406F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EAI_ONE/06SHELL/ SH01_MOTPROM_ValidaDes_IncumplimientoPago/LIB/log4j.jar</w:t>
            </w:r>
          </w:p>
        </w:tc>
      </w:tr>
      <w:tr w:rsidR="002E18F8" w:rsidRPr="006F3444" w14:paraId="01420D03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2592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EAI_ONE/06SHELL/ SH01_MOTPROM_ValidaDes_IncumplimientoPago/LIB/ojdbc6.jar</w:t>
            </w:r>
          </w:p>
        </w:tc>
      </w:tr>
      <w:tr w:rsidR="002E18F8" w:rsidRPr="00AB6BD9" w14:paraId="55BAB295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DDB1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SH01_MOTPROM_ValidaDes_IncumplimientoPago/LIB/org.springframework.aop-3.1.0.RELEASE.jar</w:t>
            </w:r>
          </w:p>
        </w:tc>
      </w:tr>
      <w:tr w:rsidR="002E18F8" w:rsidRPr="00AB6BD9" w14:paraId="227ED894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D6EA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SH01_MOTPROM_ValidaDes_IncumplimientoPago/LIB/org.springframework.asm-3.1.0.RELEASE.jar</w:t>
            </w:r>
          </w:p>
        </w:tc>
      </w:tr>
      <w:tr w:rsidR="002E18F8" w:rsidRPr="00AB6BD9" w14:paraId="0A0BD09C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6C1F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SH01_MOTPROM_ValidaDes_IncumplimientoPago/LIB/org.springframework.aspects-3.1.0.RELEASE.jar</w:t>
            </w:r>
          </w:p>
        </w:tc>
      </w:tr>
      <w:tr w:rsidR="002E18F8" w:rsidRPr="00AB6BD9" w14:paraId="1D891CA7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A128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SH01_MOTPROM_ValidaDes_IncumplimientoPago/LIB/org.springframework.beans-3.1.0.RELEASE.jar</w:t>
            </w:r>
          </w:p>
        </w:tc>
      </w:tr>
      <w:tr w:rsidR="002E18F8" w:rsidRPr="00AB6BD9" w14:paraId="6159AF3C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CF116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SH01_MOTPROM_ValidaDes_IncumplimientoPago/LIB/org.springframework.context-3.1.0.RELEASE.jar</w:t>
            </w:r>
          </w:p>
        </w:tc>
      </w:tr>
      <w:tr w:rsidR="002E18F8" w:rsidRPr="00AB6BD9" w14:paraId="67005C5C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6D42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SH01_MOTPROM_ValidaDes_IncumplimientoPago/LIB/org.springframework.context.support-3.1.0.RELEASE.jar</w:t>
            </w:r>
          </w:p>
        </w:tc>
      </w:tr>
      <w:tr w:rsidR="002E18F8" w:rsidRPr="00AB6BD9" w14:paraId="307A9FE2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1808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SH01_MOTPROM_ValidaDes_IncumplimientoPago/LIB/org.springframework.core-3.1.0.RELEASE.jar</w:t>
            </w:r>
          </w:p>
        </w:tc>
      </w:tr>
      <w:tr w:rsidR="002E18F8" w:rsidRPr="00AB6BD9" w14:paraId="1FA787A2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64AF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SH01_MOTPROM_ValidaDes_IncumplimientoPago/LIB/org.springframework.expression-3.1.0.RELEASE.jar</w:t>
            </w:r>
          </w:p>
        </w:tc>
      </w:tr>
      <w:tr w:rsidR="002E18F8" w:rsidRPr="00AB6BD9" w14:paraId="3BFCBDF5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27A4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SH01_MOTPROM_ValidaDes_IncumplimientoPago/LIB/org.springframework.jdbc-3.1.0.RELEASE.jar</w:t>
            </w:r>
          </w:p>
        </w:tc>
      </w:tr>
      <w:tr w:rsidR="002E18F8" w:rsidRPr="00AB6BD9" w14:paraId="0A51731D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31C0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SH01_MOTPROM_ValidaDes_IncumplimientoPago/LIB/org.springframework.jms-3.1.0.RELEASE.jar</w:t>
            </w:r>
          </w:p>
        </w:tc>
      </w:tr>
      <w:tr w:rsidR="002E18F8" w:rsidRPr="00AB6BD9" w14:paraId="7E8546EB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346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SH01_MOTPROM_ValidaDes_IncumplimientoPago/LIB/org.springframework.orm-3.1.0.RELEASE.jar</w:t>
            </w:r>
          </w:p>
        </w:tc>
      </w:tr>
      <w:tr w:rsidR="002E18F8" w:rsidRPr="00AB6BD9" w14:paraId="1687E828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9430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SH01_MOTPROM_ValidaDes_IncumplimientoPago/LIB/org.springframework.oxm-3.1.0.RELEASE.jar</w:t>
            </w:r>
          </w:p>
        </w:tc>
      </w:tr>
      <w:tr w:rsidR="002E18F8" w:rsidRPr="00AB6BD9" w14:paraId="56C80A52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FD87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SH01_MOTPROM_ValidaDes_IncumplimientoPago/LIB/org.springframework.test-3.1.0.RELEASE.jar</w:t>
            </w:r>
          </w:p>
        </w:tc>
      </w:tr>
      <w:tr w:rsidR="002E18F8" w:rsidRPr="00AB6BD9" w14:paraId="76944709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C361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SH01_MOTPROM_ValidaDes_IncumplimientoPago/LIB/org.springframework.transaction-3.1.0.RELEASE.jar</w:t>
            </w:r>
          </w:p>
        </w:tc>
      </w:tr>
      <w:tr w:rsidR="002E18F8" w:rsidRPr="00AB6BD9" w14:paraId="1D9879BD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2C91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SH01_MOTPROM_ValidaDes_IncumplimientoPago/LIB/org.springframework.web-3.1.0.RELEASE.jar</w:t>
            </w:r>
          </w:p>
        </w:tc>
      </w:tr>
      <w:tr w:rsidR="002E18F8" w:rsidRPr="00AB6BD9" w14:paraId="282DB9C1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10F0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SH01_MOTPROM_ValidaDes_IncumplimientoPago/LIB/org.springframework.web.portlet-3.1.0.RELEASE.jar</w:t>
            </w:r>
          </w:p>
        </w:tc>
      </w:tr>
      <w:tr w:rsidR="002E18F8" w:rsidRPr="00AB6BD9" w14:paraId="7F8A8628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9C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EAI_ONE/06SHELL/ SH01_MOTPROM_ValidaDes_IncumplimientoPago/LIB/org.springframework.web.servlet-3.1.0.RELEASE.jar</w:t>
            </w:r>
          </w:p>
        </w:tc>
      </w:tr>
      <w:tr w:rsidR="002E18F8" w:rsidRPr="00AB6BD9" w14:paraId="24608676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A58B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SH01_MOTPROM_ValidaDes_IncumplimientoPago/LIB/springframework.aop-3.1.0.jar</w:t>
            </w:r>
          </w:p>
        </w:tc>
      </w:tr>
      <w:tr w:rsidR="002E18F8" w:rsidRPr="00AB6BD9" w14:paraId="472CE015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22DB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SH01_MOTPROM_ValidaDes_IncumplimientoPago/LIB/springframework.asm-3.1.0.jar</w:t>
            </w:r>
          </w:p>
        </w:tc>
      </w:tr>
      <w:tr w:rsidR="002E18F8" w:rsidRPr="00AB6BD9" w14:paraId="754A1A68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6C22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SH01_MOTPROM_ValidaDes_IncumplimientoPago/LIB/springframework.beans-3.1.0.jar</w:t>
            </w:r>
          </w:p>
        </w:tc>
      </w:tr>
      <w:tr w:rsidR="002E18F8" w:rsidRPr="00AB6BD9" w14:paraId="641ECB5C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019E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SH01_MOTPROM_ValidaDes_IncumplimientoPago/LIB/springframework.context-3.1.0.jar</w:t>
            </w:r>
          </w:p>
        </w:tc>
      </w:tr>
      <w:tr w:rsidR="002E18F8" w:rsidRPr="00AB6BD9" w14:paraId="37C87612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74C6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SH01_MOTPROM_ValidaDes_IncumplimientoPago/LIB/springframework.core-3.1.0.jar</w:t>
            </w:r>
          </w:p>
        </w:tc>
      </w:tr>
      <w:tr w:rsidR="002E18F8" w:rsidRPr="00AB6BD9" w14:paraId="10E9E0FF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557A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SH01_MOTPROM_ValidaDes_IncumplimientoPago/LIB/springframework.expression-3.1.0.jar</w:t>
            </w:r>
          </w:p>
        </w:tc>
      </w:tr>
      <w:tr w:rsidR="002E18F8" w:rsidRPr="00AB6BD9" w14:paraId="1D10AEED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4889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SH01_MOTPROM_ValidaDes_IncumplimientoPago/LIB/springframework.jdbc-3.1.0.jar</w:t>
            </w:r>
          </w:p>
        </w:tc>
      </w:tr>
      <w:tr w:rsidR="002E18F8" w:rsidRPr="00AB6BD9" w14:paraId="19C9A1C8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7704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SH01_MOTPROM_ValidaDes_IncumplimientoPago/LIB/springframework.transaction-3.1.0.jar</w:t>
            </w:r>
          </w:p>
        </w:tc>
      </w:tr>
      <w:tr w:rsidR="002E18F8" w:rsidRPr="00AB6BD9" w14:paraId="0BE1B106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3A83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SH01_MOTPROM_ValidaDes_IncumplimientoPago/LIB/springframework.web-3.1.0.jar</w:t>
            </w:r>
          </w:p>
        </w:tc>
      </w:tr>
      <w:tr w:rsidR="002E18F8" w:rsidRPr="006F3444" w14:paraId="770F484E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E933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EAI_ONE/06SHELL/ SH01_MOTPROM_ValidaDes_IncumplimientoPago/LIB/wljmsclient.jar</w:t>
            </w:r>
          </w:p>
        </w:tc>
      </w:tr>
      <w:tr w:rsidR="002E18F8" w:rsidRPr="00AB6BD9" w14:paraId="148FA3DA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BF11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 SH01_MOTPROM_ValidaDes_IncumplimientoPago/LIB/wlthint3client.jar</w:t>
            </w:r>
          </w:p>
        </w:tc>
      </w:tr>
      <w:tr w:rsidR="002E18F8" w:rsidRPr="006F3444" w14:paraId="07B02B40" w14:textId="77777777" w:rsidTr="004638F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B045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EAI_ONE/06SHELL/ SH01_MOTPROM_ValidaDes_IncumplimientoPago/LIB/xbean-2.0.0.jar</w:t>
            </w:r>
          </w:p>
        </w:tc>
      </w:tr>
      <w:tr w:rsidR="002E18F8" w:rsidRPr="006F3444" w14:paraId="6E76BFF0" w14:textId="77777777" w:rsidTr="00AB6BD9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E41C" w14:textId="77777777" w:rsidR="002E18F8" w:rsidRPr="006F3444" w:rsidRDefault="002E18F8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EAI_ONE/06SHELL/ SH01_MOTPROM_ValidaDes_IncumplimientoPago/LIB/xmlbeans-2.4.0.jar</w:t>
            </w:r>
          </w:p>
        </w:tc>
      </w:tr>
      <w:tr w:rsidR="00AB6BD9" w:rsidRPr="006F3444" w14:paraId="5D11DEF6" w14:textId="77777777" w:rsidTr="00AB6BD9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4B3B" w14:textId="6E77E660" w:rsidR="00AB6BD9" w:rsidRPr="006F3444" w:rsidRDefault="00AB6BD9" w:rsidP="004638F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EAI_ONE/06SHELL/</w:t>
            </w:r>
            <w:r w:rsidRPr="006F3444">
              <w:rPr>
                <w:rFonts w:ascii="Verdana" w:hAnsi="Verdana" w:cs="Arial"/>
                <w:color w:val="000000"/>
                <w:sz w:val="18"/>
                <w:szCs w:val="18"/>
              </w:rPr>
              <w:t>SH01_MOTPROM_ValidaDes_IncumplimientoPago/</w:t>
            </w:r>
            <w:bookmarkStart w:id="9" w:name="_GoBack"/>
            <w:bookmarkEnd w:id="9"/>
            <w:r w:rsidRPr="00AB6BD9">
              <w:rPr>
                <w:rFonts w:ascii="Verdana" w:hAnsi="Verdana" w:cs="Arial"/>
                <w:color w:val="000000"/>
                <w:sz w:val="18"/>
                <w:szCs w:val="18"/>
              </w:rPr>
              <w:t>SH01_IncumplimientoPago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.7z</w:t>
            </w:r>
          </w:p>
        </w:tc>
      </w:tr>
    </w:tbl>
    <w:p w14:paraId="2CF22875" w14:textId="77777777" w:rsidR="00327D2B" w:rsidRPr="006F3444" w:rsidRDefault="00327D2B" w:rsidP="00A843EC">
      <w:pPr>
        <w:rPr>
          <w:rFonts w:ascii="Verdana" w:hAnsi="Verdana"/>
          <w:sz w:val="18"/>
          <w:szCs w:val="18"/>
        </w:rPr>
      </w:pPr>
    </w:p>
    <w:p w14:paraId="6106D643" w14:textId="77777777" w:rsidR="00A843EC" w:rsidRPr="006F3444" w:rsidRDefault="00A843EC" w:rsidP="00A843EC">
      <w:pPr>
        <w:rPr>
          <w:rFonts w:ascii="Verdana" w:hAnsi="Verdana"/>
          <w:sz w:val="18"/>
          <w:szCs w:val="18"/>
        </w:rPr>
      </w:pPr>
    </w:p>
    <w:p w14:paraId="5E56A64C" w14:textId="77777777" w:rsidR="00DC593E" w:rsidRPr="006F3444" w:rsidRDefault="00DC593E" w:rsidP="00A843EC">
      <w:pPr>
        <w:rPr>
          <w:rFonts w:ascii="Verdana" w:hAnsi="Verdana"/>
          <w:sz w:val="18"/>
          <w:szCs w:val="18"/>
        </w:rPr>
      </w:pPr>
    </w:p>
    <w:p w14:paraId="3D36A945" w14:textId="77777777" w:rsidR="00DC593E" w:rsidRPr="006F3444" w:rsidRDefault="00DC593E" w:rsidP="00A843EC">
      <w:pPr>
        <w:rPr>
          <w:rFonts w:ascii="Verdana" w:hAnsi="Verdana"/>
          <w:sz w:val="18"/>
          <w:szCs w:val="18"/>
        </w:rPr>
      </w:pPr>
    </w:p>
    <w:p w14:paraId="750898F9" w14:textId="77777777" w:rsidR="00DC593E" w:rsidRPr="006F3444" w:rsidRDefault="00DC593E" w:rsidP="00A843EC">
      <w:pPr>
        <w:rPr>
          <w:rFonts w:ascii="Verdana" w:hAnsi="Verdana"/>
          <w:sz w:val="18"/>
          <w:szCs w:val="18"/>
        </w:rPr>
      </w:pPr>
    </w:p>
    <w:p w14:paraId="65E191A6" w14:textId="77777777" w:rsidR="00DC593E" w:rsidRPr="006F3444" w:rsidRDefault="00DC593E" w:rsidP="00A843EC">
      <w:pPr>
        <w:rPr>
          <w:rFonts w:ascii="Verdana" w:hAnsi="Verdana"/>
          <w:sz w:val="18"/>
          <w:szCs w:val="18"/>
        </w:rPr>
      </w:pPr>
    </w:p>
    <w:p w14:paraId="199D7DA0" w14:textId="77777777" w:rsidR="00DC593E" w:rsidRPr="006F3444" w:rsidRDefault="00DC593E" w:rsidP="00A843EC">
      <w:pPr>
        <w:rPr>
          <w:rFonts w:ascii="Verdana" w:hAnsi="Verdana"/>
          <w:sz w:val="18"/>
          <w:szCs w:val="18"/>
        </w:rPr>
      </w:pPr>
    </w:p>
    <w:p w14:paraId="49E92151" w14:textId="77777777" w:rsidR="009B3D60" w:rsidRPr="006F3444" w:rsidRDefault="009B3D60" w:rsidP="00A843EC">
      <w:pPr>
        <w:rPr>
          <w:rFonts w:ascii="Verdana" w:hAnsi="Verdana"/>
          <w:sz w:val="18"/>
          <w:szCs w:val="18"/>
        </w:rPr>
      </w:pPr>
    </w:p>
    <w:p w14:paraId="0FAFF120" w14:textId="77777777" w:rsidR="009B3D60" w:rsidRPr="006F3444" w:rsidRDefault="009B3D60" w:rsidP="00A843EC">
      <w:pPr>
        <w:rPr>
          <w:rFonts w:ascii="Verdana" w:hAnsi="Verdana"/>
          <w:sz w:val="18"/>
          <w:szCs w:val="18"/>
        </w:rPr>
      </w:pPr>
    </w:p>
    <w:p w14:paraId="6BC22426" w14:textId="77777777" w:rsidR="009B3D60" w:rsidRPr="006F3444" w:rsidRDefault="009B3D60" w:rsidP="00A843EC">
      <w:pPr>
        <w:rPr>
          <w:rFonts w:ascii="Verdana" w:hAnsi="Verdana"/>
          <w:sz w:val="18"/>
          <w:szCs w:val="18"/>
        </w:rPr>
      </w:pPr>
    </w:p>
    <w:p w14:paraId="11F1C99B" w14:textId="77777777" w:rsidR="009B3D60" w:rsidRPr="006F3444" w:rsidRDefault="009B3D60" w:rsidP="00A843EC">
      <w:pPr>
        <w:rPr>
          <w:rFonts w:ascii="Verdana" w:hAnsi="Verdana"/>
          <w:sz w:val="18"/>
          <w:szCs w:val="18"/>
        </w:rPr>
      </w:pPr>
    </w:p>
    <w:p w14:paraId="03D00645" w14:textId="77777777" w:rsidR="009B3D60" w:rsidRPr="006F3444" w:rsidRDefault="009B3D60" w:rsidP="00A843EC">
      <w:pPr>
        <w:rPr>
          <w:rFonts w:ascii="Verdana" w:hAnsi="Verdana"/>
          <w:sz w:val="18"/>
          <w:szCs w:val="18"/>
        </w:rPr>
      </w:pPr>
    </w:p>
    <w:p w14:paraId="5E8D3911" w14:textId="77777777" w:rsidR="00126710" w:rsidRPr="006F3444" w:rsidRDefault="00126710" w:rsidP="00A843EC">
      <w:pPr>
        <w:rPr>
          <w:rFonts w:ascii="Verdana" w:hAnsi="Verdana"/>
          <w:sz w:val="18"/>
          <w:szCs w:val="18"/>
        </w:rPr>
      </w:pPr>
    </w:p>
    <w:p w14:paraId="6AD31D43" w14:textId="77777777" w:rsidR="00126710" w:rsidRPr="006F3444" w:rsidRDefault="00126710" w:rsidP="00A843EC">
      <w:pPr>
        <w:rPr>
          <w:rFonts w:ascii="Verdana" w:hAnsi="Verdana"/>
          <w:sz w:val="18"/>
          <w:szCs w:val="18"/>
        </w:rPr>
      </w:pPr>
    </w:p>
    <w:p w14:paraId="4016763F" w14:textId="77777777" w:rsidR="00126710" w:rsidRPr="006F3444" w:rsidRDefault="00126710" w:rsidP="00A843EC">
      <w:pPr>
        <w:rPr>
          <w:rFonts w:ascii="Verdana" w:hAnsi="Verdana"/>
          <w:sz w:val="18"/>
          <w:szCs w:val="18"/>
        </w:rPr>
      </w:pPr>
    </w:p>
    <w:p w14:paraId="38C31FBC" w14:textId="77777777" w:rsidR="00B066D8" w:rsidRPr="006F3444" w:rsidRDefault="00B066D8" w:rsidP="00A843EC">
      <w:pPr>
        <w:rPr>
          <w:rFonts w:ascii="Verdana" w:hAnsi="Verdana"/>
          <w:sz w:val="18"/>
          <w:szCs w:val="18"/>
        </w:rPr>
      </w:pPr>
    </w:p>
    <w:p w14:paraId="30A548C3" w14:textId="77777777" w:rsidR="00B066D8" w:rsidRPr="006F3444" w:rsidRDefault="00B066D8" w:rsidP="00A843EC">
      <w:pPr>
        <w:rPr>
          <w:rFonts w:ascii="Verdana" w:hAnsi="Verdana"/>
          <w:sz w:val="18"/>
          <w:szCs w:val="18"/>
        </w:rPr>
      </w:pPr>
    </w:p>
    <w:p w14:paraId="4FE53608" w14:textId="77777777" w:rsidR="00DE4C06" w:rsidRPr="006F3444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756BEE7" w14:textId="77777777" w:rsidR="00DE4C06" w:rsidRPr="006F3444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0" w:name="_Toc9021967"/>
      <w:r w:rsidRPr="006F3444">
        <w:rPr>
          <w:rFonts w:ascii="Verdana" w:hAnsi="Verdana"/>
          <w:sz w:val="18"/>
          <w:szCs w:val="18"/>
        </w:rPr>
        <w:t>3.2 Estructura de directorios</w:t>
      </w:r>
      <w:bookmarkEnd w:id="10"/>
    </w:p>
    <w:p w14:paraId="45E67045" w14:textId="77777777" w:rsidR="00B066D8" w:rsidRPr="006F3444" w:rsidRDefault="00B066D8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46DE46E" w14:textId="2681E09E" w:rsidR="00DE4C06" w:rsidRPr="006F3444" w:rsidRDefault="006B5C11" w:rsidP="006B5C11">
      <w:pPr>
        <w:ind w:firstLine="284"/>
        <w:jc w:val="left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noProof/>
          <w:sz w:val="18"/>
          <w:szCs w:val="18"/>
          <w:lang w:eastAsia="es-PE"/>
        </w:rPr>
        <w:lastRenderedPageBreak/>
        <w:drawing>
          <wp:inline distT="0" distB="0" distL="0" distR="0" wp14:anchorId="5F92C9A1" wp14:editId="7EB28DE7">
            <wp:extent cx="6328410" cy="3364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FDF" w14:textId="77777777" w:rsidR="00A843EC" w:rsidRPr="006F3444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332ADBE4" w14:textId="77777777" w:rsidR="00A843EC" w:rsidRPr="006F3444" w:rsidRDefault="00A843E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E4299AA" w14:textId="77777777" w:rsidR="00DE4C06" w:rsidRPr="006F3444" w:rsidRDefault="00EF531C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1" w:name="_Toc9021968"/>
      <w:r w:rsidRPr="006F3444">
        <w:rPr>
          <w:rFonts w:ascii="Verdana" w:hAnsi="Verdana"/>
          <w:sz w:val="18"/>
          <w:szCs w:val="18"/>
        </w:rPr>
        <w:t>3.3 Estrategi</w:t>
      </w:r>
      <w:r w:rsidR="00DE4C06" w:rsidRPr="006F3444">
        <w:rPr>
          <w:rFonts w:ascii="Verdana" w:hAnsi="Verdana"/>
          <w:sz w:val="18"/>
          <w:szCs w:val="18"/>
        </w:rPr>
        <w:t>a de depuración de archivos</w:t>
      </w:r>
      <w:bookmarkEnd w:id="11"/>
    </w:p>
    <w:p w14:paraId="2C0DCE73" w14:textId="77777777" w:rsidR="004263E9" w:rsidRPr="006F3444" w:rsidRDefault="0008730F" w:rsidP="004263E9">
      <w:pPr>
        <w:ind w:left="720"/>
        <w:rPr>
          <w:rFonts w:ascii="Verdana" w:hAnsi="Verdana"/>
          <w:sz w:val="18"/>
          <w:szCs w:val="18"/>
        </w:rPr>
      </w:pPr>
      <w:r w:rsidRPr="006F3444">
        <w:rPr>
          <w:rFonts w:ascii="Verdana" w:hAnsi="Verdana"/>
          <w:sz w:val="18"/>
          <w:szCs w:val="18"/>
        </w:rPr>
        <w:t>Toda la traza de ejecución es registrada, en el siguiente archivo de Log:</w:t>
      </w:r>
    </w:p>
    <w:p w14:paraId="28B5D464" w14:textId="7997E336" w:rsidR="00DE4C06" w:rsidRPr="006F3444" w:rsidRDefault="009C5FE4">
      <w:pPr>
        <w:ind w:firstLine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 w:cs="Arial"/>
          <w:sz w:val="18"/>
          <w:szCs w:val="18"/>
          <w:lang w:eastAsia="es-ES"/>
        </w:rPr>
        <w:t>SH01_MOTPROM_VALIDADES_INCUMPLIMIENTOPAGO</w:t>
      </w:r>
      <w:r w:rsidR="00593E20" w:rsidRPr="006F3444">
        <w:rPr>
          <w:rFonts w:ascii="Verdana" w:hAnsi="Verdana"/>
          <w:sz w:val="18"/>
          <w:szCs w:val="18"/>
          <w:lang w:val="es-ES_tradnl"/>
        </w:rPr>
        <w:t>yyyymmdd.log</w:t>
      </w:r>
    </w:p>
    <w:p w14:paraId="62A1C629" w14:textId="77777777" w:rsidR="0008730F" w:rsidRPr="006F3444" w:rsidRDefault="0008730F" w:rsidP="0008730F">
      <w:pPr>
        <w:ind w:left="851"/>
        <w:rPr>
          <w:rFonts w:ascii="Verdana" w:hAnsi="Verdana" w:cs="Arial"/>
          <w:b/>
          <w:color w:val="244061"/>
          <w:sz w:val="18"/>
          <w:szCs w:val="18"/>
          <w:lang w:val="es-ES_tradnl"/>
        </w:rPr>
      </w:pPr>
      <w:r w:rsidRPr="006F3444">
        <w:rPr>
          <w:rFonts w:ascii="Verdana" w:hAnsi="Verdana" w:cs="Arial"/>
          <w:sz w:val="18"/>
          <w:szCs w:val="18"/>
          <w:lang w:val="es-ES_tradnl"/>
        </w:rPr>
        <w:t xml:space="preserve">Dicho archivo de log es configurado en el archivo </w:t>
      </w:r>
      <w:r w:rsidRPr="006F3444">
        <w:rPr>
          <w:rFonts w:ascii="Verdana" w:hAnsi="Verdana" w:cs="Arial"/>
          <w:b/>
          <w:color w:val="244061"/>
          <w:sz w:val="18"/>
          <w:szCs w:val="18"/>
          <w:lang w:val="es-ES_tradnl"/>
        </w:rPr>
        <w:t>“log4j.properties”.</w:t>
      </w:r>
    </w:p>
    <w:p w14:paraId="733BF7D2" w14:textId="77777777" w:rsidR="0008730F" w:rsidRPr="006F3444" w:rsidRDefault="0008730F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E9F26D4" w14:textId="77777777" w:rsidR="00DE4C06" w:rsidRPr="006F3444" w:rsidRDefault="00DE4C06">
      <w:pPr>
        <w:pStyle w:val="Ttulo2"/>
        <w:numPr>
          <w:ilvl w:val="0"/>
          <w:numId w:val="0"/>
        </w:numPr>
        <w:ind w:firstLine="426"/>
        <w:rPr>
          <w:rFonts w:ascii="Verdana" w:hAnsi="Verdana"/>
          <w:sz w:val="18"/>
          <w:szCs w:val="18"/>
        </w:rPr>
      </w:pPr>
      <w:bookmarkStart w:id="12" w:name="_Toc9021969"/>
      <w:r w:rsidRPr="006F3444">
        <w:rPr>
          <w:rFonts w:ascii="Verdana" w:hAnsi="Verdana"/>
          <w:sz w:val="18"/>
          <w:szCs w:val="18"/>
        </w:rPr>
        <w:t>3.4 Frecuencia de permanecia de tablas particionadas</w:t>
      </w:r>
      <w:bookmarkEnd w:id="12"/>
      <w:r w:rsidRPr="006F3444">
        <w:rPr>
          <w:rFonts w:ascii="Verdana" w:hAnsi="Verdana"/>
          <w:sz w:val="18"/>
          <w:szCs w:val="18"/>
        </w:rPr>
        <w:t xml:space="preserve"> </w:t>
      </w:r>
    </w:p>
    <w:p w14:paraId="1AA17074" w14:textId="77777777" w:rsidR="00DE4C06" w:rsidRPr="006F3444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</w:t>
      </w:r>
      <w:r w:rsidR="00084A12" w:rsidRPr="006F3444">
        <w:rPr>
          <w:rFonts w:ascii="Verdana" w:hAnsi="Verdana"/>
          <w:sz w:val="18"/>
          <w:szCs w:val="18"/>
          <w:lang w:val="es-ES_tradnl"/>
        </w:rPr>
        <w:t xml:space="preserve">.  </w:t>
      </w:r>
    </w:p>
    <w:p w14:paraId="3E63D906" w14:textId="77777777" w:rsidR="00DE4C06" w:rsidRPr="006F3444" w:rsidRDefault="00DE4C06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</w:rPr>
      </w:pPr>
    </w:p>
    <w:p w14:paraId="17898E94" w14:textId="77777777" w:rsidR="00DE4C06" w:rsidRPr="006F3444" w:rsidRDefault="00DE4C06">
      <w:pPr>
        <w:pStyle w:val="Ttulo1"/>
        <w:rPr>
          <w:rFonts w:ascii="Verdana" w:hAnsi="Verdana"/>
          <w:sz w:val="18"/>
          <w:szCs w:val="18"/>
        </w:rPr>
      </w:pPr>
      <w:bookmarkStart w:id="13" w:name="_Toc9021970"/>
      <w:r w:rsidRPr="006F3444">
        <w:rPr>
          <w:rFonts w:ascii="Verdana" w:hAnsi="Verdana"/>
          <w:sz w:val="18"/>
          <w:szCs w:val="18"/>
        </w:rPr>
        <w:t>Seguridad del sistema</w:t>
      </w:r>
      <w:bookmarkEnd w:id="13"/>
    </w:p>
    <w:p w14:paraId="132F7D9D" w14:textId="77777777" w:rsidR="00DE4C06" w:rsidRPr="006F3444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1FF2AC34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4" w:name="_Toc9021971"/>
      <w:r w:rsidRPr="006F3444">
        <w:rPr>
          <w:rFonts w:ascii="Verdana" w:hAnsi="Verdana"/>
          <w:sz w:val="18"/>
          <w:szCs w:val="18"/>
        </w:rPr>
        <w:t>4.1 Perfiles de usuario</w:t>
      </w:r>
      <w:bookmarkEnd w:id="14"/>
    </w:p>
    <w:p w14:paraId="3BC51B43" w14:textId="77777777" w:rsidR="00DE4C06" w:rsidRPr="006F3444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</w:t>
      </w:r>
    </w:p>
    <w:p w14:paraId="13B3A10D" w14:textId="77777777" w:rsidR="00DE4C06" w:rsidRPr="006F3444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D361CAD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5" w:name="_Toc9021972"/>
      <w:r w:rsidRPr="006F3444">
        <w:rPr>
          <w:rFonts w:ascii="Verdana" w:hAnsi="Verdana"/>
          <w:sz w:val="18"/>
          <w:szCs w:val="18"/>
        </w:rPr>
        <w:t xml:space="preserve">4.2 Usuarios del aplicativo  </w:t>
      </w:r>
      <w:r w:rsidR="00456A12" w:rsidRPr="006F3444">
        <w:rPr>
          <w:rFonts w:ascii="Verdana" w:hAnsi="Verdana"/>
          <w:sz w:val="18"/>
          <w:szCs w:val="18"/>
        </w:rPr>
        <w:t>para conectar</w:t>
      </w:r>
      <w:r w:rsidR="00E069A6" w:rsidRPr="006F3444">
        <w:rPr>
          <w:rFonts w:ascii="Verdana" w:hAnsi="Verdana"/>
          <w:sz w:val="18"/>
          <w:szCs w:val="18"/>
        </w:rPr>
        <w:t xml:space="preserve"> a</w:t>
      </w:r>
      <w:r w:rsidR="00456A12" w:rsidRPr="006F3444">
        <w:rPr>
          <w:rFonts w:ascii="Verdana" w:hAnsi="Verdana"/>
          <w:sz w:val="18"/>
          <w:szCs w:val="18"/>
        </w:rPr>
        <w:t xml:space="preserve"> </w:t>
      </w:r>
      <w:r w:rsidRPr="006F3444">
        <w:rPr>
          <w:rFonts w:ascii="Verdana" w:hAnsi="Verdana"/>
          <w:sz w:val="18"/>
          <w:szCs w:val="18"/>
        </w:rPr>
        <w:t>base</w:t>
      </w:r>
      <w:r w:rsidR="00E069A6" w:rsidRPr="006F3444">
        <w:rPr>
          <w:rFonts w:ascii="Verdana" w:hAnsi="Verdana"/>
          <w:sz w:val="18"/>
          <w:szCs w:val="18"/>
        </w:rPr>
        <w:t>s</w:t>
      </w:r>
      <w:r w:rsidRPr="006F3444">
        <w:rPr>
          <w:rFonts w:ascii="Verdana" w:hAnsi="Verdana"/>
          <w:sz w:val="18"/>
          <w:szCs w:val="18"/>
        </w:rPr>
        <w:t xml:space="preserve"> de datos</w:t>
      </w:r>
      <w:r w:rsidR="00456A12" w:rsidRPr="006F3444">
        <w:rPr>
          <w:rFonts w:ascii="Verdana" w:hAnsi="Verdana"/>
          <w:sz w:val="18"/>
          <w:szCs w:val="18"/>
        </w:rPr>
        <w:t xml:space="preserve">, </w:t>
      </w:r>
      <w:r w:rsidR="0084480F" w:rsidRPr="006F3444">
        <w:rPr>
          <w:rFonts w:ascii="Verdana" w:hAnsi="Verdana"/>
          <w:sz w:val="18"/>
          <w:szCs w:val="18"/>
        </w:rPr>
        <w:t>Sistemas</w:t>
      </w:r>
      <w:r w:rsidR="00456A12" w:rsidRPr="006F3444">
        <w:rPr>
          <w:rFonts w:ascii="Verdana" w:hAnsi="Verdana"/>
          <w:sz w:val="18"/>
          <w:szCs w:val="18"/>
        </w:rPr>
        <w:t>, unidades compartidas  y/o otros servidores que requiera la aplicación.</w:t>
      </w:r>
      <w:bookmarkEnd w:id="15"/>
    </w:p>
    <w:p w14:paraId="4FF71873" w14:textId="77777777" w:rsidR="00EB07A0" w:rsidRPr="006F3444" w:rsidRDefault="004263E9" w:rsidP="004263E9">
      <w:pPr>
        <w:ind w:left="851"/>
        <w:rPr>
          <w:rFonts w:ascii="Verdana" w:hAnsi="Verdana"/>
          <w:sz w:val="18"/>
          <w:szCs w:val="18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</w:t>
      </w:r>
    </w:p>
    <w:p w14:paraId="5571DA81" w14:textId="77777777" w:rsidR="00DE4C06" w:rsidRPr="006F3444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0BD861D4" w14:textId="77777777" w:rsidR="00FD3615" w:rsidRPr="006F3444" w:rsidRDefault="00FD3615" w:rsidP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6" w:name="_Toc9021973"/>
      <w:r w:rsidRPr="006F3444">
        <w:rPr>
          <w:rFonts w:ascii="Verdana" w:hAnsi="Verdana"/>
          <w:sz w:val="18"/>
          <w:szCs w:val="18"/>
        </w:rPr>
        <w:t>4.3 Usuarios del sistema operativo</w:t>
      </w:r>
      <w:bookmarkEnd w:id="16"/>
    </w:p>
    <w:p w14:paraId="072DC920" w14:textId="77777777" w:rsidR="009C508E" w:rsidRPr="006F3444" w:rsidRDefault="004263E9" w:rsidP="008766CC">
      <w:pPr>
        <w:ind w:left="851"/>
        <w:rPr>
          <w:rFonts w:ascii="Verdana" w:hAnsi="Verdana"/>
          <w:color w:val="92D050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aplica.</w:t>
      </w:r>
    </w:p>
    <w:p w14:paraId="02899291" w14:textId="77777777" w:rsidR="00DE4C06" w:rsidRPr="006F3444" w:rsidRDefault="00DE4C06" w:rsidP="000A07AF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</w:p>
    <w:p w14:paraId="72C87228" w14:textId="77777777" w:rsidR="00DE4C06" w:rsidRPr="006F3444" w:rsidRDefault="00DE4C06">
      <w:pPr>
        <w:pStyle w:val="Ttulo1"/>
        <w:rPr>
          <w:rFonts w:ascii="Verdana" w:hAnsi="Verdana"/>
          <w:sz w:val="18"/>
          <w:szCs w:val="18"/>
        </w:rPr>
      </w:pPr>
      <w:bookmarkStart w:id="17" w:name="_Toc9021974"/>
      <w:r w:rsidRPr="006F3444">
        <w:rPr>
          <w:rFonts w:ascii="Verdana" w:hAnsi="Verdana"/>
          <w:sz w:val="18"/>
          <w:szCs w:val="18"/>
        </w:rPr>
        <w:t>Implementación</w:t>
      </w:r>
      <w:bookmarkEnd w:id="17"/>
    </w:p>
    <w:p w14:paraId="0ED04C31" w14:textId="77777777" w:rsidR="00DE4C06" w:rsidRPr="006F3444" w:rsidRDefault="00DE4C06">
      <w:pPr>
        <w:rPr>
          <w:rFonts w:ascii="Verdana" w:hAnsi="Verdana"/>
          <w:sz w:val="18"/>
          <w:szCs w:val="18"/>
          <w:lang w:val="es-ES_tradnl"/>
        </w:rPr>
      </w:pPr>
    </w:p>
    <w:p w14:paraId="6807AE51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8" w:name="_Toc9021975"/>
      <w:r w:rsidRPr="006F3444">
        <w:rPr>
          <w:rFonts w:ascii="Verdana" w:hAnsi="Verdana"/>
          <w:sz w:val="18"/>
          <w:szCs w:val="18"/>
        </w:rPr>
        <w:t>5.</w:t>
      </w:r>
      <w:r w:rsidR="004F382A" w:rsidRPr="006F3444">
        <w:rPr>
          <w:rFonts w:ascii="Verdana" w:hAnsi="Verdana"/>
          <w:sz w:val="18"/>
          <w:szCs w:val="18"/>
        </w:rPr>
        <w:t>1</w:t>
      </w:r>
      <w:r w:rsidRPr="006F3444">
        <w:rPr>
          <w:rFonts w:ascii="Verdana" w:hAnsi="Verdana"/>
          <w:sz w:val="18"/>
          <w:szCs w:val="18"/>
        </w:rPr>
        <w:t xml:space="preserve"> Datos de configuración</w:t>
      </w:r>
      <w:bookmarkEnd w:id="18"/>
    </w:p>
    <w:p w14:paraId="09B75450" w14:textId="77777777" w:rsidR="004263E9" w:rsidRPr="006F3444" w:rsidRDefault="004263E9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</w:p>
    <w:p w14:paraId="592A3057" w14:textId="77777777" w:rsidR="0008730F" w:rsidRPr="006F3444" w:rsidRDefault="0008730F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Cs/>
          <w:color w:val="000000"/>
          <w:sz w:val="18"/>
          <w:szCs w:val="18"/>
        </w:rPr>
      </w:pPr>
      <w:r w:rsidRPr="006F3444">
        <w:rPr>
          <w:rFonts w:ascii="Verdana" w:hAnsi="Verdana" w:cs="Arial"/>
          <w:bCs/>
          <w:color w:val="000000"/>
          <w:sz w:val="18"/>
          <w:szCs w:val="18"/>
        </w:rPr>
        <w:t>La configuración de .properties es de la siguiente manera:</w:t>
      </w:r>
    </w:p>
    <w:p w14:paraId="428D6B0C" w14:textId="77777777" w:rsidR="00B066D8" w:rsidRPr="006F3444" w:rsidRDefault="00B066D8" w:rsidP="004263E9">
      <w:pPr>
        <w:autoSpaceDE w:val="0"/>
        <w:autoSpaceDN w:val="0"/>
        <w:adjustRightInd w:val="0"/>
        <w:ind w:left="144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</w:p>
    <w:p w14:paraId="46508559" w14:textId="77777777" w:rsidR="004263E9" w:rsidRPr="006F3444" w:rsidRDefault="004263E9" w:rsidP="004263E9">
      <w:pPr>
        <w:autoSpaceDE w:val="0"/>
        <w:autoSpaceDN w:val="0"/>
        <w:adjustRightInd w:val="0"/>
        <w:ind w:firstLine="720"/>
        <w:jc w:val="left"/>
        <w:rPr>
          <w:rFonts w:ascii="Verdana" w:hAnsi="Verdana" w:cs="Arial"/>
          <w:b/>
          <w:sz w:val="18"/>
          <w:szCs w:val="18"/>
          <w:lang w:val="es-ES" w:eastAsia="es-ES"/>
        </w:rPr>
      </w:pPr>
      <w:r w:rsidRPr="006F3444">
        <w:rPr>
          <w:rFonts w:ascii="Verdana" w:hAnsi="Verdana" w:cs="Arial"/>
          <w:b/>
          <w:sz w:val="18"/>
          <w:szCs w:val="18"/>
          <w:lang w:val="es-ES" w:eastAsia="es-ES"/>
        </w:rPr>
        <w:t>Keys de Atributos del archivo de propiedades</w:t>
      </w:r>
    </w:p>
    <w:p w14:paraId="1A1886F1" w14:textId="77777777" w:rsidR="004F75F9" w:rsidRPr="006F3444" w:rsidRDefault="004F75F9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39FD9CB3" w14:textId="77777777" w:rsidR="004D088C" w:rsidRPr="006F3444" w:rsidRDefault="004D088C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51714E00" w14:textId="77777777" w:rsidR="00593E20" w:rsidRPr="006F3444" w:rsidRDefault="00593E20" w:rsidP="004263E9">
      <w:pPr>
        <w:autoSpaceDE w:val="0"/>
        <w:autoSpaceDN w:val="0"/>
        <w:adjustRightInd w:val="0"/>
        <w:jc w:val="left"/>
        <w:rPr>
          <w:rFonts w:ascii="Verdana" w:hAnsi="Verdana" w:cs="Arial"/>
          <w:b/>
          <w:sz w:val="18"/>
          <w:szCs w:val="18"/>
          <w:lang w:val="es-ES_tradnl"/>
        </w:rPr>
      </w:pPr>
    </w:p>
    <w:p w14:paraId="02CA4114" w14:textId="385DCDE9" w:rsidR="004263E9" w:rsidRPr="006F3444" w:rsidRDefault="009C5FE4" w:rsidP="006A418F">
      <w:pPr>
        <w:pStyle w:val="Prrafodelista"/>
        <w:numPr>
          <w:ilvl w:val="0"/>
          <w:numId w:val="3"/>
        </w:numPr>
        <w:jc w:val="left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b/>
          <w:sz w:val="18"/>
          <w:szCs w:val="18"/>
        </w:rPr>
        <w:lastRenderedPageBreak/>
        <w:t>SH01_MOTPROM_VALIDADES_INCUMPLIMIENTOPAGO</w:t>
      </w:r>
      <w:r w:rsidR="0008730F" w:rsidRPr="006F3444">
        <w:rPr>
          <w:rFonts w:ascii="Verdana" w:hAnsi="Verdana"/>
          <w:b/>
          <w:sz w:val="18"/>
          <w:szCs w:val="18"/>
        </w:rPr>
        <w:t>.properties</w:t>
      </w:r>
    </w:p>
    <w:p w14:paraId="242F3F09" w14:textId="77777777" w:rsidR="00767210" w:rsidRPr="006F3444" w:rsidRDefault="00767210" w:rsidP="00767210">
      <w:pPr>
        <w:pStyle w:val="Prrafodelista"/>
        <w:ind w:left="1800"/>
        <w:jc w:val="left"/>
        <w:rPr>
          <w:rFonts w:ascii="Verdana" w:hAnsi="Verdana"/>
          <w:sz w:val="18"/>
          <w:szCs w:val="18"/>
          <w:lang w:val="es-ES_tradnl"/>
        </w:rPr>
      </w:pPr>
    </w:p>
    <w:tbl>
      <w:tblPr>
        <w:tblW w:w="92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0"/>
        <w:gridCol w:w="4820"/>
      </w:tblGrid>
      <w:tr w:rsidR="006F3444" w:rsidRPr="006F3444" w14:paraId="5408D2D8" w14:textId="77777777" w:rsidTr="006F3444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AB4713" w14:textId="77777777" w:rsidR="006F3444" w:rsidRPr="006F3444" w:rsidRDefault="006F3444" w:rsidP="006F344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Atributo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D290C6" w14:textId="77777777" w:rsidR="006F3444" w:rsidRPr="006F3444" w:rsidRDefault="006F3444" w:rsidP="006F344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eastAsia="es-PE"/>
              </w:rPr>
              <w:t>Descripcion</w:t>
            </w:r>
            <w:proofErr w:type="spellEnd"/>
          </w:p>
        </w:tc>
      </w:tr>
      <w:tr w:rsidR="006F3444" w:rsidRPr="006F3444" w14:paraId="4E1A18B0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9D47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log4j.dir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B3D0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Ruta de archivo log4j.properties</w:t>
            </w:r>
          </w:p>
        </w:tc>
      </w:tr>
      <w:tr w:rsidR="006F3444" w:rsidRPr="006F3444" w14:paraId="602852DD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07E1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db.bscs.nombre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2AD0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base de datos</w:t>
            </w:r>
          </w:p>
        </w:tc>
      </w:tr>
      <w:tr w:rsidR="006F3444" w:rsidRPr="006F3444" w14:paraId="554007A2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D84F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oracle.jdbc.owner.bscs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F104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base de datos</w:t>
            </w:r>
          </w:p>
        </w:tc>
      </w:tr>
      <w:tr w:rsidR="006F3444" w:rsidRPr="006F3444" w14:paraId="05AF88F1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C23F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bscs.pkg.motprom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B00B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paquete de carga</w:t>
            </w:r>
          </w:p>
        </w:tc>
      </w:tr>
      <w:tr w:rsidR="006F3444" w:rsidRPr="006F3444" w14:paraId="64C5627C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2B3E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bscs.promss.cambio.pago.puntual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B03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SP de consulta de pago Puntual</w:t>
            </w:r>
          </w:p>
        </w:tc>
      </w:tr>
      <w:tr w:rsidR="006F3444" w:rsidRPr="006F3444" w14:paraId="07F4CDB4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2B6F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bscs.su.cambio.plan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E285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SP de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Actualizacion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pago Puntual</w:t>
            </w:r>
          </w:p>
        </w:tc>
      </w:tr>
      <w:tr w:rsidR="006F3444" w:rsidRPr="006F3444" w14:paraId="113B5F08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2D82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db.bscs.timeout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BA21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tiempo de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timeout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 datos </w:t>
            </w:r>
          </w:p>
        </w:tc>
      </w:tr>
      <w:tr w:rsidR="006F3444" w:rsidRPr="006F3444" w14:paraId="0824B3FD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5D9F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oracle.jdbc.conexion.bscs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5A94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</w:t>
            </w:r>
          </w:p>
        </w:tc>
      </w:tr>
      <w:tr w:rsidR="006F3444" w:rsidRPr="006F3444" w14:paraId="774B746B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AAAF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oracle.jdbc.driver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B0C7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</w:t>
            </w:r>
          </w:p>
        </w:tc>
      </w:tr>
      <w:tr w:rsidR="006F3444" w:rsidRPr="006F3444" w14:paraId="6153C7EA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3190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oracle.jdbc.usuario.bscs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1FE1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</w:t>
            </w:r>
          </w:p>
        </w:tc>
      </w:tr>
      <w:tr w:rsidR="006F3444" w:rsidRPr="006F3444" w14:paraId="337F1039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394B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oracle.jdbc.password.bscs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D18E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datos</w:t>
            </w:r>
          </w:p>
        </w:tc>
      </w:tr>
      <w:tr w:rsidR="006F3444" w:rsidRPr="006F3444" w14:paraId="69EC3098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3A2B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oac.db.nombre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46D5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base de datos OAC</w:t>
            </w:r>
          </w:p>
        </w:tc>
      </w:tr>
      <w:tr w:rsidR="006F3444" w:rsidRPr="006F3444" w14:paraId="53870499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218B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oac.oracle.jdbc.owner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A1AC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 base de datos OAC</w:t>
            </w:r>
          </w:p>
        </w:tc>
      </w:tr>
      <w:tr w:rsidR="006F3444" w:rsidRPr="006F3444" w14:paraId="55C34362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3580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oac.pkg.motprom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5A20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Package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OAC</w:t>
            </w:r>
          </w:p>
        </w:tc>
      </w:tr>
      <w:tr w:rsidR="006F3444" w:rsidRPr="006F3444" w14:paraId="5683F295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E490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oac.promss.cambio.pago.puntual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399D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SP pago puntual OAC</w:t>
            </w:r>
          </w:p>
        </w:tc>
      </w:tr>
      <w:tr w:rsidR="006F3444" w:rsidRPr="006F3444" w14:paraId="2E111979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20F6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oac.promss.cambio.pago.msj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4740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OAC</w:t>
            </w:r>
          </w:p>
        </w:tc>
      </w:tr>
      <w:tr w:rsidR="006F3444" w:rsidRPr="006F3444" w14:paraId="5AB1A25F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0BC6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oac.promss.cambio.pago.indicador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9C71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indicador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Oac</w:t>
            </w:r>
            <w:proofErr w:type="spellEnd"/>
          </w:p>
        </w:tc>
      </w:tr>
      <w:tr w:rsidR="006F3444" w:rsidRPr="006F3444" w14:paraId="7561A310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F226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oac.db.timeout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7B44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tiempo de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timeout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de  datos  OAC</w:t>
            </w:r>
          </w:p>
        </w:tc>
      </w:tr>
      <w:tr w:rsidR="006F3444" w:rsidRPr="006F3444" w14:paraId="0E33363B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81F7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oracle.oac.conexion.oac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C2F7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cadena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coneccion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de base de  datos OAC</w:t>
            </w:r>
          </w:p>
        </w:tc>
      </w:tr>
      <w:tr w:rsidR="006F3444" w:rsidRPr="006F3444" w14:paraId="0346973A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2742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oracle.oac.driver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0729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driver de  base de datos OAC</w:t>
            </w:r>
          </w:p>
        </w:tc>
      </w:tr>
      <w:tr w:rsidR="006F3444" w:rsidRPr="006F3444" w14:paraId="29C547C6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2BB1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oracle.oac.usuario.bscs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F1CD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usuario de base  de  datos OAC</w:t>
            </w:r>
          </w:p>
        </w:tc>
      </w:tr>
      <w:tr w:rsidR="006F3444" w:rsidRPr="006F3444" w14:paraId="19ACEF8D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4BFA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oracle.oac.password.bscs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6F84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password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de base  de  datos OAC</w:t>
            </w:r>
          </w:p>
        </w:tc>
      </w:tr>
      <w:tr w:rsidR="006F3444" w:rsidRPr="006F3444" w14:paraId="563FAD5F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AA79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AAEB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1</w:t>
            </w:r>
          </w:p>
        </w:tc>
      </w:tr>
      <w:tr w:rsidR="006F3444" w:rsidRPr="006F3444" w14:paraId="7E665541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F199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5D7D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1</w:t>
            </w:r>
          </w:p>
        </w:tc>
      </w:tr>
      <w:tr w:rsidR="006F3444" w:rsidRPr="006F3444" w14:paraId="6ACF3A42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9E71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codigo.idf2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2A66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funcional 2</w:t>
            </w:r>
          </w:p>
        </w:tc>
      </w:tr>
      <w:tr w:rsidR="006F3444" w:rsidRPr="006F3444" w14:paraId="0330B893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E074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mensaje.idf2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79F6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mensaje funcional 2</w:t>
            </w:r>
          </w:p>
        </w:tc>
      </w:tr>
      <w:tr w:rsidR="006F3444" w:rsidRPr="006F3444" w14:paraId="7888C92B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8995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desactiva.bono.cambio.plan.reintento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2373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Reintentos</w:t>
            </w:r>
          </w:p>
        </w:tc>
      </w:tr>
      <w:tr w:rsidR="006F3444" w:rsidRPr="006F3444" w14:paraId="0738415D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6105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desactiva.bono.cambio.incumplimiento.pago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D3F5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SP de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desactivacion</w:t>
            </w:r>
            <w:proofErr w:type="spellEnd"/>
          </w:p>
        </w:tc>
      </w:tr>
      <w:tr w:rsidR="006F3444" w:rsidRPr="006F3444" w14:paraId="2FCADC92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3AB8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6596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1</w:t>
            </w:r>
          </w:p>
        </w:tc>
      </w:tr>
      <w:tr w:rsidR="006F3444" w:rsidRPr="006F3444" w14:paraId="40334FF5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A5E8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7918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 1</w:t>
            </w:r>
          </w:p>
        </w:tc>
      </w:tr>
      <w:tr w:rsidR="006F3444" w:rsidRPr="006F3444" w14:paraId="400C4986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335D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cargadatos.motprom.codigo.idt2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2398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codigo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  <w:tr w:rsidR="006F3444" w:rsidRPr="006F3444" w14:paraId="03BEE48F" w14:textId="77777777" w:rsidTr="006F3444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6236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cargadatos.motprom.mensaje.idt2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84DD" w14:textId="77777777" w:rsidR="006F3444" w:rsidRPr="006F3444" w:rsidRDefault="006F3444" w:rsidP="006F3444">
            <w:pPr>
              <w:jc w:val="left"/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</w:pPr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mensaje </w:t>
            </w:r>
            <w:proofErr w:type="spellStart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6F3444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 xml:space="preserve"> 2</w:t>
            </w:r>
          </w:p>
        </w:tc>
      </w:tr>
    </w:tbl>
    <w:p w14:paraId="0091E61B" w14:textId="77777777" w:rsidR="00CA19DD" w:rsidRPr="006F3444" w:rsidRDefault="00CA19DD">
      <w:pPr>
        <w:ind w:firstLine="426"/>
        <w:rPr>
          <w:rFonts w:ascii="Verdana" w:hAnsi="Verdana"/>
          <w:sz w:val="18"/>
          <w:szCs w:val="18"/>
          <w:lang w:val="en-US"/>
        </w:rPr>
      </w:pPr>
    </w:p>
    <w:p w14:paraId="78354B09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19" w:name="_Toc9021976"/>
      <w:r w:rsidRPr="006F3444">
        <w:rPr>
          <w:rFonts w:ascii="Verdana" w:hAnsi="Verdana"/>
          <w:sz w:val="18"/>
          <w:szCs w:val="18"/>
        </w:rPr>
        <w:t>5.</w:t>
      </w:r>
      <w:r w:rsidR="004F382A" w:rsidRPr="006F3444">
        <w:rPr>
          <w:rFonts w:ascii="Verdana" w:hAnsi="Verdana"/>
          <w:sz w:val="18"/>
          <w:szCs w:val="18"/>
        </w:rPr>
        <w:t>2</w:t>
      </w:r>
      <w:r w:rsidRPr="006F3444">
        <w:rPr>
          <w:rFonts w:ascii="Verdana" w:hAnsi="Verdana"/>
          <w:sz w:val="18"/>
          <w:szCs w:val="18"/>
        </w:rPr>
        <w:t xml:space="preserve"> Parámetros de sistema operativo Kernel, Swap</w:t>
      </w:r>
      <w:bookmarkEnd w:id="19"/>
    </w:p>
    <w:p w14:paraId="2F8C7F13" w14:textId="77777777" w:rsidR="00DE4C06" w:rsidRPr="006F3444" w:rsidRDefault="004263E9" w:rsidP="00964127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aplica.</w:t>
      </w:r>
    </w:p>
    <w:p w14:paraId="3BF3C303" w14:textId="77777777" w:rsidR="00DE4C06" w:rsidRPr="006F3444" w:rsidRDefault="00DE4C06" w:rsidP="002D7382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ES_tradnl"/>
        </w:rPr>
      </w:pPr>
    </w:p>
    <w:p w14:paraId="118D0C08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0" w:name="_Toc9021977"/>
      <w:r w:rsidRPr="006F3444">
        <w:rPr>
          <w:rFonts w:ascii="Verdana" w:hAnsi="Verdana"/>
          <w:sz w:val="18"/>
          <w:szCs w:val="18"/>
        </w:rPr>
        <w:t>5.</w:t>
      </w:r>
      <w:r w:rsidR="004F382A" w:rsidRPr="006F3444">
        <w:rPr>
          <w:rFonts w:ascii="Verdana" w:hAnsi="Verdana"/>
          <w:sz w:val="18"/>
          <w:szCs w:val="18"/>
        </w:rPr>
        <w:t>3</w:t>
      </w:r>
      <w:r w:rsidRPr="006F3444">
        <w:rPr>
          <w:rFonts w:ascii="Verdana" w:hAnsi="Verdana"/>
          <w:sz w:val="18"/>
          <w:szCs w:val="18"/>
        </w:rPr>
        <w:t xml:space="preserve"> Parámetros de base de datos</w:t>
      </w:r>
      <w:bookmarkEnd w:id="20"/>
    </w:p>
    <w:p w14:paraId="6B133C63" w14:textId="77777777" w:rsidR="00DE4C06" w:rsidRPr="006F3444" w:rsidRDefault="004263E9" w:rsidP="008766CC">
      <w:pPr>
        <w:ind w:left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aplica.</w:t>
      </w:r>
    </w:p>
    <w:p w14:paraId="5C00859E" w14:textId="77777777" w:rsidR="00DE4C06" w:rsidRPr="006F3444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B12EEB8" w14:textId="77777777" w:rsidR="00DE4C06" w:rsidRPr="006F3444" w:rsidRDefault="00DE4C06">
      <w:pPr>
        <w:pStyle w:val="Ttulo1"/>
        <w:rPr>
          <w:rFonts w:ascii="Verdana" w:hAnsi="Verdana"/>
          <w:sz w:val="18"/>
          <w:szCs w:val="18"/>
        </w:rPr>
      </w:pPr>
      <w:bookmarkStart w:id="21" w:name="_Toc9021978"/>
      <w:r w:rsidRPr="006F3444">
        <w:rPr>
          <w:rFonts w:ascii="Verdana" w:hAnsi="Verdana"/>
          <w:sz w:val="18"/>
          <w:szCs w:val="18"/>
        </w:rPr>
        <w:lastRenderedPageBreak/>
        <w:t>Mantenimiento de sistemas</w:t>
      </w:r>
      <w:bookmarkEnd w:id="21"/>
    </w:p>
    <w:p w14:paraId="405CC709" w14:textId="77777777" w:rsidR="008B3326" w:rsidRPr="006F3444" w:rsidRDefault="004263E9" w:rsidP="00FD3615">
      <w:pPr>
        <w:ind w:left="426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aplica.</w:t>
      </w:r>
    </w:p>
    <w:p w14:paraId="424C74F8" w14:textId="77777777" w:rsidR="00DE4C06" w:rsidRPr="006F3444" w:rsidRDefault="00DE4C06" w:rsidP="002D7382">
      <w:pPr>
        <w:rPr>
          <w:rFonts w:ascii="Verdana" w:hAnsi="Verdana"/>
          <w:sz w:val="18"/>
          <w:szCs w:val="18"/>
          <w:lang w:val="es-ES_tradnl"/>
        </w:rPr>
      </w:pPr>
    </w:p>
    <w:p w14:paraId="0A3019A0" w14:textId="77777777" w:rsidR="00DE4C06" w:rsidRPr="006F3444" w:rsidRDefault="00DE4C06">
      <w:pPr>
        <w:pStyle w:val="Ttulo1"/>
        <w:rPr>
          <w:rFonts w:ascii="Verdana" w:hAnsi="Verdana"/>
          <w:sz w:val="18"/>
          <w:szCs w:val="18"/>
        </w:rPr>
      </w:pPr>
      <w:bookmarkStart w:id="22" w:name="_Toc9021979"/>
      <w:r w:rsidRPr="006F3444">
        <w:rPr>
          <w:rFonts w:ascii="Verdana" w:hAnsi="Verdana"/>
          <w:sz w:val="18"/>
          <w:szCs w:val="18"/>
        </w:rPr>
        <w:t>Procedimientos de Control y Soporte</w:t>
      </w:r>
      <w:bookmarkEnd w:id="22"/>
    </w:p>
    <w:p w14:paraId="7253C632" w14:textId="77777777" w:rsidR="00DE4C06" w:rsidRPr="006F3444" w:rsidRDefault="00DE4C06">
      <w:pPr>
        <w:ind w:firstLine="426"/>
        <w:rPr>
          <w:rFonts w:ascii="Verdana" w:hAnsi="Verdana"/>
          <w:sz w:val="18"/>
          <w:szCs w:val="18"/>
          <w:lang w:val="es-ES_tradnl"/>
        </w:rPr>
      </w:pPr>
    </w:p>
    <w:p w14:paraId="12E7596A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3" w:name="_Toc9021980"/>
      <w:r w:rsidRPr="006F3444">
        <w:rPr>
          <w:rFonts w:ascii="Verdana" w:hAnsi="Verdana"/>
          <w:sz w:val="18"/>
          <w:szCs w:val="18"/>
        </w:rPr>
        <w:t>7.1 Respaldo y recuperación</w:t>
      </w:r>
      <w:bookmarkEnd w:id="23"/>
    </w:p>
    <w:p w14:paraId="505DE4B0" w14:textId="77777777" w:rsidR="00DE4C06" w:rsidRPr="006F3444" w:rsidRDefault="004263E9" w:rsidP="00ED4D48">
      <w:pPr>
        <w:ind w:left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aplica.</w:t>
      </w:r>
    </w:p>
    <w:p w14:paraId="3D1B2215" w14:textId="77777777" w:rsidR="00DE4C06" w:rsidRPr="006F3444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4F759EB" w14:textId="77777777" w:rsidR="00DE4C06" w:rsidRPr="006F3444" w:rsidRDefault="00FD3615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4" w:name="_Toc9021981"/>
      <w:r w:rsidRPr="006F3444">
        <w:rPr>
          <w:rFonts w:ascii="Verdana" w:hAnsi="Verdana"/>
          <w:sz w:val="18"/>
          <w:szCs w:val="18"/>
        </w:rPr>
        <w:t xml:space="preserve">7.2 </w:t>
      </w:r>
      <w:r w:rsidR="00DE4C06" w:rsidRPr="006F3444">
        <w:rPr>
          <w:rFonts w:ascii="Verdana" w:hAnsi="Verdana"/>
          <w:sz w:val="18"/>
          <w:szCs w:val="18"/>
        </w:rPr>
        <w:t>Monitoreo de performance</w:t>
      </w:r>
      <w:bookmarkEnd w:id="24"/>
    </w:p>
    <w:p w14:paraId="3041617E" w14:textId="77777777" w:rsidR="0081313E" w:rsidRPr="006F3444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aplica.</w:t>
      </w:r>
    </w:p>
    <w:p w14:paraId="5745DF6F" w14:textId="77777777" w:rsidR="00DE4C06" w:rsidRPr="006F3444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2E999C29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5" w:name="_Toc9021982"/>
      <w:r w:rsidRPr="006F3444">
        <w:rPr>
          <w:rFonts w:ascii="Verdana" w:hAnsi="Verdana"/>
          <w:sz w:val="18"/>
          <w:szCs w:val="18"/>
        </w:rPr>
        <w:t>7.3 Monitoreo de métricas</w:t>
      </w:r>
      <w:bookmarkEnd w:id="25"/>
    </w:p>
    <w:p w14:paraId="5608ADE1" w14:textId="77777777" w:rsidR="00FE5D79" w:rsidRPr="006F3444" w:rsidRDefault="00055FA2" w:rsidP="00055FA2">
      <w:pPr>
        <w:ind w:left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aplica.</w:t>
      </w:r>
    </w:p>
    <w:p w14:paraId="26037A8A" w14:textId="77777777" w:rsidR="00F36E5A" w:rsidRPr="006F3444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6E80C5E3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6" w:name="_Toc9021983"/>
      <w:r w:rsidRPr="006F3444">
        <w:rPr>
          <w:rFonts w:ascii="Verdana" w:hAnsi="Verdana"/>
          <w:sz w:val="18"/>
          <w:szCs w:val="18"/>
        </w:rPr>
        <w:t xml:space="preserve">7.4 Monitoreo de </w:t>
      </w:r>
      <w:r w:rsidR="0021666D" w:rsidRPr="006F3444">
        <w:rPr>
          <w:rFonts w:ascii="Verdana" w:hAnsi="Verdana"/>
          <w:sz w:val="18"/>
          <w:szCs w:val="18"/>
        </w:rPr>
        <w:t>errores</w:t>
      </w:r>
      <w:bookmarkEnd w:id="26"/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552"/>
        <w:gridCol w:w="2268"/>
      </w:tblGrid>
      <w:tr w:rsidR="00055FA2" w:rsidRPr="006F3444" w14:paraId="66813200" w14:textId="77777777" w:rsidTr="00B671F4">
        <w:trPr>
          <w:tblHeader/>
        </w:trPr>
        <w:tc>
          <w:tcPr>
            <w:tcW w:w="2126" w:type="dxa"/>
            <w:shd w:val="clear" w:color="auto" w:fill="FF0000"/>
          </w:tcPr>
          <w:p w14:paraId="5D3499C9" w14:textId="77777777" w:rsidR="00055FA2" w:rsidRPr="006F3444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Errores</w:t>
            </w:r>
          </w:p>
        </w:tc>
        <w:tc>
          <w:tcPr>
            <w:tcW w:w="2126" w:type="dxa"/>
            <w:shd w:val="clear" w:color="auto" w:fill="FF0000"/>
          </w:tcPr>
          <w:p w14:paraId="45FCABD4" w14:textId="77777777" w:rsidR="00055FA2" w:rsidRPr="006F3444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Descripción del error</w:t>
            </w:r>
          </w:p>
        </w:tc>
        <w:tc>
          <w:tcPr>
            <w:tcW w:w="2552" w:type="dxa"/>
            <w:shd w:val="clear" w:color="auto" w:fill="FF0000"/>
          </w:tcPr>
          <w:p w14:paraId="0958CEDE" w14:textId="77777777" w:rsidR="00055FA2" w:rsidRPr="006F3444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Acción a realizar para mitigar el error</w:t>
            </w:r>
          </w:p>
        </w:tc>
        <w:tc>
          <w:tcPr>
            <w:tcW w:w="2268" w:type="dxa"/>
            <w:shd w:val="clear" w:color="auto" w:fill="FF0000"/>
          </w:tcPr>
          <w:p w14:paraId="2F04CEE0" w14:textId="77777777" w:rsidR="00055FA2" w:rsidRPr="006F3444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 xml:space="preserve">Contacto /Teléfono / Mail </w:t>
            </w:r>
          </w:p>
        </w:tc>
      </w:tr>
      <w:tr w:rsidR="00055FA2" w:rsidRPr="006F3444" w14:paraId="4F8DB756" w14:textId="77777777" w:rsidTr="00B671F4">
        <w:tc>
          <w:tcPr>
            <w:tcW w:w="2126" w:type="dxa"/>
          </w:tcPr>
          <w:p w14:paraId="056826E9" w14:textId="77777777" w:rsidR="00055FA2" w:rsidRPr="006F3444" w:rsidRDefault="00055FA2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Ejecucion</w:t>
            </w:r>
          </w:p>
          <w:p w14:paraId="07A96442" w14:textId="77777777" w:rsidR="00055FA2" w:rsidRPr="006F3444" w:rsidRDefault="00906272" w:rsidP="0045425E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object w:dxaOrig="1551" w:dyaOrig="1004" w14:anchorId="52065B14">
                <v:shape id="_x0000_i1026" type="#_x0000_t75" style="width:78.1pt;height:50.25pt" o:ole="">
                  <v:imagedata r:id="rId16" o:title=""/>
                </v:shape>
                <o:OLEObject Type="Embed" ProgID="Package" ShapeID="_x0000_i1026" DrawAspect="Icon" ObjectID="_1619855352" r:id="rId17"/>
              </w:object>
            </w:r>
          </w:p>
        </w:tc>
        <w:tc>
          <w:tcPr>
            <w:tcW w:w="2126" w:type="dxa"/>
          </w:tcPr>
          <w:p w14:paraId="0877E084" w14:textId="3650C128" w:rsidR="00055FA2" w:rsidRPr="006F3444" w:rsidRDefault="00055FA2" w:rsidP="00906272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Error que se produce cuando hay un error interno en</w:t>
            </w:r>
            <w:r w:rsidR="00906272" w:rsidRPr="006F3444">
              <w:rPr>
                <w:rFonts w:ascii="Verdana" w:hAnsi="Verdana"/>
                <w:sz w:val="18"/>
                <w:szCs w:val="18"/>
                <w:lang w:val="es-ES_tradnl"/>
              </w:rPr>
              <w:t xml:space="preserve"> el Servicio</w:t>
            </w: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52" w:type="dxa"/>
          </w:tcPr>
          <w:p w14:paraId="79ECE5B1" w14:textId="5BD3A3F1" w:rsidR="00055FA2" w:rsidRPr="006F3444" w:rsidRDefault="0090627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Revisar la disponibilidad del Componente</w:t>
            </w:r>
          </w:p>
        </w:tc>
        <w:tc>
          <w:tcPr>
            <w:tcW w:w="2268" w:type="dxa"/>
          </w:tcPr>
          <w:p w14:paraId="1034AAEB" w14:textId="77777777" w:rsidR="00055FA2" w:rsidRPr="006F3444" w:rsidRDefault="00B32AB6" w:rsidP="00B671F4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055FA2" w:rsidRPr="006F3444">
                <w:rPr>
                  <w:rStyle w:val="Hipervnculo"/>
                  <w:rFonts w:ascii="Verdana" w:hAnsi="Verdana"/>
                  <w:sz w:val="18"/>
                  <w:szCs w:val="18"/>
                </w:rPr>
                <w:t>soporteintegracionyvas@claro.com.pe</w:t>
              </w:r>
            </w:hyperlink>
          </w:p>
        </w:tc>
      </w:tr>
    </w:tbl>
    <w:p w14:paraId="0ABF4067" w14:textId="77777777" w:rsidR="00C738B8" w:rsidRPr="006F3444" w:rsidRDefault="00C738B8" w:rsidP="000A26F1">
      <w:pPr>
        <w:ind w:left="851"/>
        <w:rPr>
          <w:rFonts w:ascii="Verdana" w:hAnsi="Verdana"/>
          <w:color w:val="999999"/>
          <w:sz w:val="18"/>
          <w:szCs w:val="18"/>
          <w:lang w:val="es-ES_tradnl"/>
        </w:rPr>
      </w:pPr>
    </w:p>
    <w:p w14:paraId="661660F2" w14:textId="77777777" w:rsidR="00F36E5A" w:rsidRPr="006F3444" w:rsidRDefault="00F36E5A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0392003B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7" w:name="_Toc9021984"/>
      <w:r w:rsidRPr="006F3444">
        <w:rPr>
          <w:rFonts w:ascii="Verdana" w:hAnsi="Verdana"/>
          <w:sz w:val="18"/>
          <w:szCs w:val="18"/>
        </w:rPr>
        <w:t>7.5 Proceso de StarUp / Shutdown</w:t>
      </w:r>
      <w:bookmarkEnd w:id="27"/>
    </w:p>
    <w:p w14:paraId="131F8285" w14:textId="77777777" w:rsidR="00DE4C06" w:rsidRPr="006F3444" w:rsidRDefault="00055FA2" w:rsidP="00E93ED0">
      <w:pPr>
        <w:ind w:left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aplica.</w:t>
      </w:r>
    </w:p>
    <w:p w14:paraId="3ADEECCD" w14:textId="77777777" w:rsidR="00DE4C06" w:rsidRPr="006F3444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152F4F10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8" w:name="_Toc9021985"/>
      <w:r w:rsidRPr="006F3444">
        <w:rPr>
          <w:rFonts w:ascii="Verdana" w:hAnsi="Verdana"/>
          <w:sz w:val="18"/>
          <w:szCs w:val="18"/>
        </w:rPr>
        <w:t>7.6 Contactos de soporte interno y externo</w:t>
      </w:r>
      <w:bookmarkEnd w:id="28"/>
    </w:p>
    <w:p w14:paraId="52F8E371" w14:textId="77777777" w:rsidR="00DE4C06" w:rsidRPr="006F3444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560"/>
        <w:gridCol w:w="3573"/>
        <w:gridCol w:w="1993"/>
      </w:tblGrid>
      <w:tr w:rsidR="00055FA2" w:rsidRPr="006F3444" w14:paraId="6B722F9A" w14:textId="77777777" w:rsidTr="00BF5059">
        <w:trPr>
          <w:tblHeader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A3C98" w14:textId="77777777" w:rsidR="00055FA2" w:rsidRPr="006F3444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Nombre de contacto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336531" w14:textId="77777777" w:rsidR="00055FA2" w:rsidRPr="006F3444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Teléfono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BDD7B4" w14:textId="77777777" w:rsidR="00055FA2" w:rsidRPr="006F3444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Mail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08D222" w14:textId="77777777" w:rsidR="00055FA2" w:rsidRPr="006F3444" w:rsidRDefault="00055FA2" w:rsidP="00B671F4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soporte</w:t>
            </w:r>
          </w:p>
        </w:tc>
      </w:tr>
      <w:tr w:rsidR="00055FA2" w:rsidRPr="006F3444" w14:paraId="181C6292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0B34" w14:textId="30F805F5" w:rsidR="00055FA2" w:rsidRPr="006F3444" w:rsidRDefault="00A117A2" w:rsidP="00DD12C3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Cesar Rosciano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DE" w14:textId="6E01DCB3" w:rsidR="00055FA2" w:rsidRPr="006F3444" w:rsidRDefault="00FD0F91" w:rsidP="001E3AF2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987518196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CE3B" w14:textId="43377633" w:rsidR="0065519C" w:rsidRPr="006F3444" w:rsidRDefault="00A117A2" w:rsidP="00C40474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6F3444">
              <w:rPr>
                <w:rStyle w:val="Hipervnculo"/>
                <w:rFonts w:ascii="Verdana" w:hAnsi="Verdana"/>
                <w:sz w:val="18"/>
                <w:szCs w:val="18"/>
                <w:lang w:val="es-ES_tradnl"/>
              </w:rPr>
              <w:t>cesar.rosciano@claro.com.pe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A77F" w14:textId="77777777" w:rsidR="00055FA2" w:rsidRPr="006F3444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Soporte de Aplicaciones</w:t>
            </w:r>
          </w:p>
        </w:tc>
      </w:tr>
      <w:tr w:rsidR="00055FA2" w:rsidRPr="006F3444" w14:paraId="61262367" w14:textId="77777777" w:rsidTr="00BF5059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2DB2" w14:textId="6A593571" w:rsidR="00055FA2" w:rsidRPr="006F3444" w:rsidRDefault="00574AC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Jose Tinoco</w:t>
            </w:r>
            <w:r w:rsidR="000809D0" w:rsidRPr="006F3444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B10D" w14:textId="2595397B" w:rsidR="00055FA2" w:rsidRPr="006F3444" w:rsidRDefault="00574ACD" w:rsidP="00B671F4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962331733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9B8" w14:textId="288A2EAF" w:rsidR="0045425E" w:rsidRPr="006F3444" w:rsidRDefault="00574ACD" w:rsidP="0008730F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r w:rsidRPr="006F3444">
              <w:rPr>
                <w:rStyle w:val="Hipervnculo"/>
                <w:rFonts w:ascii="Verdana" w:hAnsi="Verdana"/>
                <w:sz w:val="18"/>
                <w:szCs w:val="18"/>
              </w:rPr>
              <w:t>jose.tinoco@mdp.com.pe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D1F3" w14:textId="77777777" w:rsidR="00055FA2" w:rsidRPr="006F3444" w:rsidRDefault="00055FA2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Anlista Funcional</w:t>
            </w:r>
          </w:p>
        </w:tc>
      </w:tr>
      <w:tr w:rsidR="00055FA2" w:rsidRPr="006F3444" w14:paraId="1913A1E7" w14:textId="77777777" w:rsidTr="00BF5059">
        <w:trPr>
          <w:trHeight w:val="192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153D" w14:textId="4835F29A" w:rsidR="00055FA2" w:rsidRPr="006F3444" w:rsidRDefault="006F3444" w:rsidP="00B671F4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Junior Mateo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9170" w14:textId="4DE0FC2E" w:rsidR="00055FA2" w:rsidRPr="006F3444" w:rsidRDefault="00574ACD" w:rsidP="00827AFB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956339748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E980" w14:textId="6CBDCB87" w:rsidR="006F3444" w:rsidRDefault="00B32AB6" w:rsidP="0045425E">
            <w:pPr>
              <w:rPr>
                <w:rFonts w:ascii="Verdana" w:hAnsi="Verdana"/>
                <w:sz w:val="18"/>
                <w:szCs w:val="18"/>
              </w:rPr>
            </w:pPr>
            <w:hyperlink r:id="rId19" w:history="1">
              <w:r w:rsidR="006F3444" w:rsidRPr="00DA51DC">
                <w:rPr>
                  <w:rStyle w:val="Hipervnculo"/>
                  <w:rFonts w:ascii="Verdana" w:hAnsi="Verdana"/>
                  <w:sz w:val="18"/>
                  <w:szCs w:val="18"/>
                  <w:lang w:val="es-ES_tradnl"/>
                </w:rPr>
                <w:t>Junior.mateo@mdp.com.pe</w:t>
              </w:r>
            </w:hyperlink>
          </w:p>
          <w:p w14:paraId="1A784C15" w14:textId="0DB798D0" w:rsidR="00055FA2" w:rsidRPr="006F3444" w:rsidRDefault="00B32AB6" w:rsidP="0045425E">
            <w:pPr>
              <w:rPr>
                <w:rStyle w:val="Hipervnculo"/>
                <w:rFonts w:ascii="Verdana" w:hAnsi="Verdana"/>
                <w:sz w:val="18"/>
                <w:szCs w:val="18"/>
              </w:rPr>
            </w:pPr>
            <w:hyperlink r:id="rId20" w:history="1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5AB" w14:textId="77777777" w:rsidR="00055FA2" w:rsidRPr="006F3444" w:rsidRDefault="00205D4D" w:rsidP="000809D0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6F3444">
              <w:rPr>
                <w:rFonts w:ascii="Verdana" w:hAnsi="Verdana"/>
                <w:sz w:val="18"/>
                <w:szCs w:val="18"/>
                <w:lang w:val="es-ES_tradnl"/>
              </w:rPr>
              <w:t>Analista de desarrollo de aplicaciones</w:t>
            </w:r>
          </w:p>
        </w:tc>
      </w:tr>
    </w:tbl>
    <w:p w14:paraId="2136D7E9" w14:textId="77777777" w:rsidR="00DE4C06" w:rsidRPr="006F3444" w:rsidRDefault="00DE4C06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14:paraId="5005D9F0" w14:textId="77777777" w:rsidR="00DE4C06" w:rsidRPr="006F3444" w:rsidRDefault="00DE4C06">
      <w:pPr>
        <w:pStyle w:val="Ttulo2"/>
        <w:numPr>
          <w:ilvl w:val="0"/>
          <w:numId w:val="0"/>
        </w:numPr>
        <w:ind w:left="426"/>
        <w:rPr>
          <w:rFonts w:ascii="Verdana" w:hAnsi="Verdana"/>
          <w:sz w:val="18"/>
          <w:szCs w:val="18"/>
        </w:rPr>
      </w:pPr>
      <w:bookmarkStart w:id="29" w:name="_Toc9021986"/>
      <w:r w:rsidRPr="006F3444">
        <w:rPr>
          <w:rFonts w:ascii="Verdana" w:hAnsi="Verdana"/>
          <w:sz w:val="18"/>
          <w:szCs w:val="18"/>
        </w:rPr>
        <w:t xml:space="preserve">7.7 Reportes </w:t>
      </w:r>
      <w:r w:rsidR="006D327E" w:rsidRPr="006F3444">
        <w:rPr>
          <w:rFonts w:ascii="Verdana" w:hAnsi="Verdana"/>
          <w:sz w:val="18"/>
          <w:szCs w:val="18"/>
        </w:rPr>
        <w:t>Programados</w:t>
      </w:r>
      <w:bookmarkEnd w:id="29"/>
    </w:p>
    <w:p w14:paraId="0B86B34B" w14:textId="77777777" w:rsidR="00DE4C06" w:rsidRPr="006F3444" w:rsidRDefault="00055FA2" w:rsidP="006D327E">
      <w:pPr>
        <w:ind w:left="851"/>
        <w:rPr>
          <w:rFonts w:ascii="Verdana" w:hAnsi="Verdana"/>
          <w:sz w:val="18"/>
          <w:szCs w:val="18"/>
          <w:lang w:val="es-ES_tradnl"/>
        </w:rPr>
      </w:pPr>
      <w:r w:rsidRPr="006F3444">
        <w:rPr>
          <w:rFonts w:ascii="Verdana" w:hAnsi="Verdana"/>
          <w:sz w:val="18"/>
          <w:szCs w:val="18"/>
          <w:lang w:val="es-ES_tradnl"/>
        </w:rPr>
        <w:t>No aplica.</w:t>
      </w:r>
      <w:r w:rsidR="00497002" w:rsidRPr="006F3444">
        <w:rPr>
          <w:rFonts w:ascii="Verdana" w:hAnsi="Verdana"/>
          <w:noProof/>
          <w:sz w:val="18"/>
          <w:szCs w:val="18"/>
          <w:lang w:eastAsia="es-PE"/>
        </w:rPr>
        <w:t xml:space="preserve"> </w:t>
      </w:r>
    </w:p>
    <w:sectPr w:rsidR="00DE4C06" w:rsidRPr="006F3444" w:rsidSect="000F6D6C">
      <w:pgSz w:w="12242" w:h="15842" w:code="1"/>
      <w:pgMar w:top="850" w:right="1138" w:bottom="1138" w:left="1138" w:header="677" w:footer="6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268C3" w14:textId="77777777" w:rsidR="00B32AB6" w:rsidRDefault="00B32AB6">
      <w:r>
        <w:separator/>
      </w:r>
    </w:p>
  </w:endnote>
  <w:endnote w:type="continuationSeparator" w:id="0">
    <w:p w14:paraId="7563CB2F" w14:textId="77777777" w:rsidR="00B32AB6" w:rsidRDefault="00B3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DAC2" w14:textId="48081845" w:rsidR="00E25E38" w:rsidRDefault="00574ACD" w:rsidP="00941F19">
    <w:pPr>
      <w:pStyle w:val="Piedepgina"/>
      <w:jc w:val="center"/>
    </w:pPr>
    <w:r w:rsidRPr="00574ACD">
      <w:rPr>
        <w:rFonts w:ascii="Verdana" w:hAnsi="Verdana"/>
        <w:sz w:val="18"/>
        <w:szCs w:val="18"/>
      </w:rPr>
      <w:t xml:space="preserve">STR.PROY140067.EAI_ONE        </w:t>
    </w:r>
    <w:r w:rsidR="00E25E38">
      <w:rPr>
        <w:rFonts w:ascii="Verdana" w:hAnsi="Verdana"/>
        <w:sz w:val="18"/>
        <w:szCs w:val="18"/>
      </w:rPr>
      <w:tab/>
    </w:r>
    <w:r w:rsidR="00E25E38" w:rsidRPr="00941F19">
      <w:rPr>
        <w:rFonts w:ascii="Verdana" w:hAnsi="Verdana"/>
        <w:sz w:val="18"/>
        <w:szCs w:val="18"/>
      </w:rPr>
      <w:t xml:space="preserve">Página </w:t>
    </w:r>
    <w:r w:rsidR="00E25E38" w:rsidRPr="00941F19">
      <w:rPr>
        <w:rFonts w:ascii="Verdana" w:hAnsi="Verdana"/>
        <w:sz w:val="18"/>
        <w:szCs w:val="18"/>
      </w:rPr>
      <w:fldChar w:fldCharType="begin"/>
    </w:r>
    <w:r w:rsidR="00E25E38" w:rsidRPr="00941F19">
      <w:rPr>
        <w:rFonts w:ascii="Verdana" w:hAnsi="Verdana"/>
        <w:sz w:val="18"/>
        <w:szCs w:val="18"/>
      </w:rPr>
      <w:instrText>PAGE</w:instrText>
    </w:r>
    <w:r w:rsidR="00E25E38" w:rsidRPr="00941F19">
      <w:rPr>
        <w:rFonts w:ascii="Verdana" w:hAnsi="Verdana"/>
        <w:sz w:val="18"/>
        <w:szCs w:val="18"/>
      </w:rPr>
      <w:fldChar w:fldCharType="separate"/>
    </w:r>
    <w:r w:rsidR="00AB6BD9">
      <w:rPr>
        <w:rFonts w:ascii="Verdana" w:hAnsi="Verdana"/>
        <w:noProof/>
        <w:sz w:val="18"/>
        <w:szCs w:val="18"/>
      </w:rPr>
      <w:t>9</w:t>
    </w:r>
    <w:r w:rsidR="00E25E38" w:rsidRPr="00941F19">
      <w:rPr>
        <w:rFonts w:ascii="Verdana" w:hAnsi="Verdana"/>
        <w:sz w:val="18"/>
        <w:szCs w:val="18"/>
      </w:rPr>
      <w:fldChar w:fldCharType="end"/>
    </w:r>
    <w:r w:rsidR="00E25E38" w:rsidRPr="00941F19">
      <w:rPr>
        <w:rFonts w:ascii="Verdana" w:hAnsi="Verdana"/>
        <w:sz w:val="18"/>
        <w:szCs w:val="18"/>
      </w:rPr>
      <w:t xml:space="preserve"> de </w:t>
    </w:r>
    <w:r w:rsidR="00E25E38" w:rsidRPr="00941F19">
      <w:rPr>
        <w:rFonts w:ascii="Verdana" w:hAnsi="Verdana"/>
        <w:sz w:val="18"/>
        <w:szCs w:val="18"/>
      </w:rPr>
      <w:fldChar w:fldCharType="begin"/>
    </w:r>
    <w:r w:rsidR="00E25E38" w:rsidRPr="00941F19">
      <w:rPr>
        <w:rFonts w:ascii="Verdana" w:hAnsi="Verdana"/>
        <w:sz w:val="18"/>
        <w:szCs w:val="18"/>
      </w:rPr>
      <w:instrText>NUMPAGES</w:instrText>
    </w:r>
    <w:r w:rsidR="00E25E38" w:rsidRPr="00941F19">
      <w:rPr>
        <w:rFonts w:ascii="Verdana" w:hAnsi="Verdana"/>
        <w:sz w:val="18"/>
        <w:szCs w:val="18"/>
      </w:rPr>
      <w:fldChar w:fldCharType="separate"/>
    </w:r>
    <w:r w:rsidR="00AB6BD9">
      <w:rPr>
        <w:rFonts w:ascii="Verdana" w:hAnsi="Verdana"/>
        <w:noProof/>
        <w:sz w:val="18"/>
        <w:szCs w:val="18"/>
      </w:rPr>
      <w:t>9</w:t>
    </w:r>
    <w:r w:rsidR="00E25E38" w:rsidRPr="00941F19">
      <w:rPr>
        <w:rFonts w:ascii="Verdana" w:hAnsi="Verdana"/>
        <w:sz w:val="18"/>
        <w:szCs w:val="18"/>
      </w:rPr>
      <w:fldChar w:fldCharType="end"/>
    </w:r>
    <w:r w:rsidR="00E25E38">
      <w:rPr>
        <w:rFonts w:ascii="Verdana" w:hAnsi="Verdana"/>
        <w:sz w:val="18"/>
        <w:szCs w:val="18"/>
      </w:rPr>
      <w:tab/>
      <w:t>Manual de Operaciones</w:t>
    </w:r>
  </w:p>
  <w:p w14:paraId="2CB52E47" w14:textId="77777777" w:rsidR="00E25E38" w:rsidRDefault="00E25E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11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94"/>
      <w:gridCol w:w="1866"/>
    </w:tblGrid>
    <w:tr w:rsidR="00E25E38" w14:paraId="7731EA30" w14:textId="77777777">
      <w:trPr>
        <w:cantSplit/>
        <w:trHeight w:val="531"/>
      </w:trPr>
      <w:tc>
        <w:tcPr>
          <w:tcW w:w="8394" w:type="dxa"/>
          <w:vAlign w:val="center"/>
        </w:tcPr>
        <w:p w14:paraId="2EA9643B" w14:textId="77777777" w:rsidR="00E25E38" w:rsidRDefault="00E25E3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rPr>
              <w:rFonts w:ascii="Arial" w:hAnsi="Arial" w:cs="Arial"/>
              <w:bCs/>
              <w:sz w:val="16"/>
              <w:lang w:val="es-ES"/>
            </w:rPr>
          </w:pPr>
          <w:r>
            <w:rPr>
              <w:rFonts w:ascii="Arial" w:hAnsi="Arial" w:cs="Arial"/>
              <w:bCs/>
              <w:sz w:val="16"/>
              <w:lang w:val="es-ES"/>
            </w:rPr>
            <w:t>Nombre de documento : ANX5 – MPC003 Manual de Operaciones</w:t>
          </w:r>
        </w:p>
      </w:tc>
      <w:tc>
        <w:tcPr>
          <w:tcW w:w="1866" w:type="dxa"/>
          <w:vAlign w:val="center"/>
        </w:tcPr>
        <w:p w14:paraId="3376FF6E" w14:textId="77777777" w:rsidR="00E25E38" w:rsidRDefault="00E25E38">
          <w:pPr>
            <w:pStyle w:val="PiedePgina1"/>
            <w:pBdr>
              <w:top w:val="none" w:sz="0" w:space="0" w:color="auto"/>
            </w:pBdr>
            <w:tabs>
              <w:tab w:val="clear" w:pos="8640"/>
              <w:tab w:val="right" w:pos="9990"/>
            </w:tabs>
            <w:jc w:val="center"/>
            <w:rPr>
              <w:rFonts w:ascii="Arial" w:hAnsi="Arial" w:cs="Arial"/>
              <w:b/>
              <w:sz w:val="16"/>
              <w:lang w:val="es-ES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"/>
            </w:rPr>
            <w:instrText xml:space="preserve"> PAGE  \* MERGEFORMAT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  <w:lang w:val="es-ES"/>
            </w:rPr>
            <w:t>2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  <w:lang w:val="es-ES"/>
            </w:rPr>
            <w:t xml:space="preserve"> de </w:t>
          </w:r>
          <w:fldSimple w:instr=" NUMPAGES  \* MERGEFORMAT ">
            <w:r>
              <w:rPr>
                <w:rFonts w:ascii="Arial" w:hAnsi="Arial" w:cs="Arial"/>
                <w:sz w:val="16"/>
                <w:lang w:val="es-ES"/>
              </w:rPr>
              <w:t>6</w:t>
            </w:r>
          </w:fldSimple>
        </w:p>
      </w:tc>
    </w:tr>
  </w:tbl>
  <w:p w14:paraId="50F21B5D" w14:textId="77777777" w:rsidR="00E25E38" w:rsidRDefault="00E25E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3F9BC" w14:textId="77777777" w:rsidR="00B32AB6" w:rsidRDefault="00B32AB6">
      <w:r>
        <w:separator/>
      </w:r>
    </w:p>
  </w:footnote>
  <w:footnote w:type="continuationSeparator" w:id="0">
    <w:p w14:paraId="79B53580" w14:textId="77777777" w:rsidR="00B32AB6" w:rsidRDefault="00B32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7505"/>
    </w:tblGrid>
    <w:tr w:rsidR="00E25E38" w:rsidRPr="0028364B" w14:paraId="3CB5EDA7" w14:textId="77777777" w:rsidTr="000F6D6C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28026110" w14:textId="77777777" w:rsidR="00E25E38" w:rsidRPr="0028364B" w:rsidRDefault="00E25E38" w:rsidP="004235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251D4626" wp14:editId="6F18EFFA">
                <wp:extent cx="828675" cy="781050"/>
                <wp:effectExtent l="19050" t="0" r="9525" b="0"/>
                <wp:docPr id="7" name="Imagen 7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7E527741" w14:textId="77777777" w:rsidR="00E25E38" w:rsidRPr="00710965" w:rsidRDefault="00E25E38" w:rsidP="004235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OPERACIONES</w:t>
          </w:r>
        </w:p>
      </w:tc>
    </w:tr>
    <w:tr w:rsidR="00E25E38" w:rsidRPr="005A4E18" w14:paraId="01838541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A6AEF05" w14:textId="77777777" w:rsidR="00E25E38" w:rsidRPr="0028364B" w:rsidRDefault="00E25E3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605401" w14:textId="77777777" w:rsidR="00E25E38" w:rsidRPr="00710965" w:rsidRDefault="00E25E3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E25E38" w:rsidRPr="0028364B" w14:paraId="320FDEF5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D9BCEC1" w14:textId="77777777" w:rsidR="00E25E38" w:rsidRPr="005A4E18" w:rsidRDefault="00E25E3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7882C" w14:textId="77777777" w:rsidR="00E25E38" w:rsidRPr="00710965" w:rsidRDefault="00E25E38" w:rsidP="00B27365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</w:p>
      </w:tc>
    </w:tr>
    <w:tr w:rsidR="00E25E38" w:rsidRPr="0028364B" w14:paraId="0A5A95AB" w14:textId="77777777" w:rsidTr="000F6D6C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25E92C6E" w14:textId="77777777" w:rsidR="00E25E38" w:rsidRPr="0028364B" w:rsidRDefault="00E25E38" w:rsidP="004235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5A401D" w14:textId="77777777" w:rsidR="00E25E38" w:rsidRPr="00710965" w:rsidRDefault="00E25E38" w:rsidP="004235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02C81C9" w14:textId="77777777" w:rsidR="00E25E38" w:rsidRDefault="00E25E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0422F" w14:textId="77777777" w:rsidR="00E25E38" w:rsidRDefault="00E25E38">
    <w:pPr>
      <w:jc w:val="left"/>
    </w:pPr>
    <w:r>
      <w:object w:dxaOrig="1050" w:dyaOrig="1050" w14:anchorId="2ABB31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5.8pt;height:23.75pt" o:ole="">
          <v:imagedata r:id="rId1" o:title=""/>
        </v:shape>
        <o:OLEObject Type="Embed" ProgID="MSPhotoEd.3" ShapeID="_x0000_i1027" DrawAspect="Content" ObjectID="_1619855353" r:id="rId2"/>
      </w:object>
    </w:r>
  </w:p>
  <w:tbl>
    <w:tblPr>
      <w:tblW w:w="10200" w:type="dxa"/>
      <w:tblInd w:w="108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Look w:val="0000" w:firstRow="0" w:lastRow="0" w:firstColumn="0" w:lastColumn="0" w:noHBand="0" w:noVBand="0"/>
    </w:tblPr>
    <w:tblGrid>
      <w:gridCol w:w="6000"/>
      <w:gridCol w:w="2160"/>
      <w:gridCol w:w="2040"/>
    </w:tblGrid>
    <w:tr w:rsidR="00E25E38" w14:paraId="7BFB604D" w14:textId="77777777">
      <w:trPr>
        <w:cantSplit/>
        <w:trHeight w:val="380"/>
      </w:trPr>
      <w:tc>
        <w:tcPr>
          <w:tcW w:w="6000" w:type="dxa"/>
          <w:tcBorders>
            <w:bottom w:val="nil"/>
          </w:tcBorders>
          <w:shd w:val="clear" w:color="auto" w:fill="F7F7F7"/>
          <w:vAlign w:val="center"/>
        </w:tcPr>
        <w:p w14:paraId="3CA7D65F" w14:textId="77777777" w:rsidR="00E25E38" w:rsidRDefault="00E25E38">
          <w:pPr>
            <w:pStyle w:val="Encabezado"/>
            <w:rPr>
              <w:rFonts w:cs="Arial"/>
              <w:color w:val="000080"/>
              <w:sz w:val="18"/>
            </w:rPr>
          </w:pPr>
          <w:r>
            <w:rPr>
              <w:rFonts w:cs="Arial"/>
              <w:b/>
              <w:color w:val="000080"/>
              <w:sz w:val="18"/>
            </w:rPr>
            <w:t>PROYECTO:</w:t>
          </w:r>
        </w:p>
      </w:tc>
      <w:tc>
        <w:tcPr>
          <w:tcW w:w="2160" w:type="dxa"/>
          <w:shd w:val="clear" w:color="auto" w:fill="E6E6E6"/>
          <w:vAlign w:val="center"/>
        </w:tcPr>
        <w:p w14:paraId="0DD7D76D" w14:textId="77777777" w:rsidR="00E25E38" w:rsidRDefault="00E25E38">
          <w:pPr>
            <w:pStyle w:val="Encabezado"/>
            <w:jc w:val="center"/>
            <w:rPr>
              <w:rFonts w:cs="Arial"/>
              <w:b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CREAC:</w:t>
          </w:r>
        </w:p>
        <w:p w14:paraId="2C702D11" w14:textId="77777777" w:rsidR="00E25E38" w:rsidRDefault="00E25E38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667DAF0E" w14:textId="77777777" w:rsidR="00E25E38" w:rsidRDefault="00E25E38">
          <w:pPr>
            <w:pStyle w:val="Encabezado"/>
            <w:jc w:val="center"/>
            <w:rPr>
              <w:rFonts w:cs="Arial"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FECHA DE MODIF:</w:t>
          </w:r>
        </w:p>
        <w:p w14:paraId="7EB189AB" w14:textId="77777777" w:rsidR="00E25E38" w:rsidRDefault="00E25E38">
          <w:pPr>
            <w:pStyle w:val="Encabezado"/>
            <w:jc w:val="center"/>
            <w:rPr>
              <w:rFonts w:cs="Arial"/>
              <w:sz w:val="16"/>
              <w:lang w:val="es-ES"/>
            </w:rPr>
          </w:pPr>
        </w:p>
      </w:tc>
    </w:tr>
    <w:tr w:rsidR="00E25E38" w14:paraId="33BAEE35" w14:textId="77777777">
      <w:trPr>
        <w:cantSplit/>
        <w:trHeight w:val="380"/>
      </w:trPr>
      <w:tc>
        <w:tcPr>
          <w:tcW w:w="6000" w:type="dxa"/>
          <w:tcBorders>
            <w:top w:val="nil"/>
          </w:tcBorders>
          <w:shd w:val="clear" w:color="auto" w:fill="F7F7F7"/>
          <w:vAlign w:val="center"/>
        </w:tcPr>
        <w:p w14:paraId="75AA5B7C" w14:textId="77777777" w:rsidR="00E25E38" w:rsidRDefault="00E25E38">
          <w:pPr>
            <w:pStyle w:val="Encabezado"/>
            <w:jc w:val="center"/>
            <w:rPr>
              <w:rFonts w:cs="Arial"/>
              <w:color w:val="FF0000"/>
              <w:sz w:val="26"/>
              <w:lang w:val="es-ES"/>
            </w:rPr>
          </w:pPr>
          <w:r>
            <w:rPr>
              <w:rFonts w:cs="Arial"/>
              <w:b/>
              <w:color w:val="FF0000"/>
              <w:sz w:val="26"/>
              <w:lang w:val="es-ES"/>
            </w:rPr>
            <w:t>MANUAL DE OPERACIONES</w:t>
          </w:r>
        </w:p>
      </w:tc>
      <w:tc>
        <w:tcPr>
          <w:tcW w:w="2160" w:type="dxa"/>
          <w:shd w:val="clear" w:color="auto" w:fill="E6E6E6"/>
          <w:vAlign w:val="center"/>
        </w:tcPr>
        <w:p w14:paraId="2384AB72" w14:textId="77777777" w:rsidR="00E25E38" w:rsidRDefault="00E25E38">
          <w:pPr>
            <w:pStyle w:val="Encabezado"/>
            <w:jc w:val="center"/>
            <w:rPr>
              <w:rFonts w:cs="Arial"/>
              <w:caps/>
              <w:color w:val="000080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ELABORADO POR:</w:t>
          </w:r>
        </w:p>
        <w:p w14:paraId="33B1F095" w14:textId="77777777" w:rsidR="00E25E38" w:rsidRDefault="00E25E38">
          <w:pPr>
            <w:pStyle w:val="Encabezado"/>
            <w:jc w:val="center"/>
            <w:rPr>
              <w:rFonts w:cs="Arial"/>
              <w:sz w:val="20"/>
            </w:rPr>
          </w:pPr>
        </w:p>
      </w:tc>
      <w:tc>
        <w:tcPr>
          <w:tcW w:w="2040" w:type="dxa"/>
          <w:shd w:val="clear" w:color="auto" w:fill="E6E6E6"/>
          <w:vAlign w:val="center"/>
        </w:tcPr>
        <w:p w14:paraId="4C67587F" w14:textId="77777777" w:rsidR="00E25E38" w:rsidRDefault="00E25E38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b/>
              <w:color w:val="000080"/>
              <w:sz w:val="16"/>
            </w:rPr>
            <w:t>REVISADO POR:</w:t>
          </w:r>
          <w:r>
            <w:rPr>
              <w:rFonts w:cs="Arial"/>
              <w:b/>
              <w:color w:val="000080"/>
              <w:sz w:val="16"/>
            </w:rPr>
            <w:br/>
          </w:r>
        </w:p>
      </w:tc>
    </w:tr>
  </w:tbl>
  <w:p w14:paraId="25513A93" w14:textId="77777777" w:rsidR="00E25E38" w:rsidRDefault="00E25E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7111"/>
    <w:multiLevelType w:val="hybridMultilevel"/>
    <w:tmpl w:val="F0987B4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FF1519B"/>
    <w:multiLevelType w:val="hybridMultilevel"/>
    <w:tmpl w:val="A71C7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F428">
      <w:start w:val="8"/>
      <w:numFmt w:val="bullet"/>
      <w:lvlText w:val="-"/>
      <w:lvlJc w:val="left"/>
      <w:pPr>
        <w:ind w:left="3600" w:hanging="360"/>
      </w:pPr>
      <w:rPr>
        <w:rFonts w:ascii="Verdana" w:eastAsia="Times New Roman" w:hAnsi="Verdana" w:cs="Arial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1"/>
    <w:rsid w:val="00006CC8"/>
    <w:rsid w:val="00010255"/>
    <w:rsid w:val="00015C3C"/>
    <w:rsid w:val="00023057"/>
    <w:rsid w:val="000269FA"/>
    <w:rsid w:val="0003520B"/>
    <w:rsid w:val="000356FC"/>
    <w:rsid w:val="00041FCA"/>
    <w:rsid w:val="0004312D"/>
    <w:rsid w:val="00045BF0"/>
    <w:rsid w:val="00047397"/>
    <w:rsid w:val="00055FA2"/>
    <w:rsid w:val="00070A0C"/>
    <w:rsid w:val="00072AA1"/>
    <w:rsid w:val="00077C5C"/>
    <w:rsid w:val="000809D0"/>
    <w:rsid w:val="000844FA"/>
    <w:rsid w:val="00084A12"/>
    <w:rsid w:val="0008730F"/>
    <w:rsid w:val="0009224B"/>
    <w:rsid w:val="0009534B"/>
    <w:rsid w:val="00096D08"/>
    <w:rsid w:val="000A07AF"/>
    <w:rsid w:val="000A26F1"/>
    <w:rsid w:val="000C6E10"/>
    <w:rsid w:val="000D04F7"/>
    <w:rsid w:val="000E091C"/>
    <w:rsid w:val="000F2FD2"/>
    <w:rsid w:val="000F6D6C"/>
    <w:rsid w:val="00112B25"/>
    <w:rsid w:val="0012203F"/>
    <w:rsid w:val="00126710"/>
    <w:rsid w:val="001279EB"/>
    <w:rsid w:val="001379CB"/>
    <w:rsid w:val="001639C6"/>
    <w:rsid w:val="00166111"/>
    <w:rsid w:val="00166F37"/>
    <w:rsid w:val="0017124D"/>
    <w:rsid w:val="00177063"/>
    <w:rsid w:val="00191E57"/>
    <w:rsid w:val="00193957"/>
    <w:rsid w:val="001A7176"/>
    <w:rsid w:val="001B44DC"/>
    <w:rsid w:val="001C29E6"/>
    <w:rsid w:val="001C50AF"/>
    <w:rsid w:val="001C7365"/>
    <w:rsid w:val="001D11DF"/>
    <w:rsid w:val="001E3AF2"/>
    <w:rsid w:val="001E6844"/>
    <w:rsid w:val="001F2033"/>
    <w:rsid w:val="001F584B"/>
    <w:rsid w:val="0020151A"/>
    <w:rsid w:val="0020598C"/>
    <w:rsid w:val="00205D4D"/>
    <w:rsid w:val="0021666D"/>
    <w:rsid w:val="00224ADA"/>
    <w:rsid w:val="002275D1"/>
    <w:rsid w:val="00234B54"/>
    <w:rsid w:val="00240E59"/>
    <w:rsid w:val="0024619C"/>
    <w:rsid w:val="00254FCD"/>
    <w:rsid w:val="00262097"/>
    <w:rsid w:val="002713D1"/>
    <w:rsid w:val="00277B7F"/>
    <w:rsid w:val="002818CF"/>
    <w:rsid w:val="002933AA"/>
    <w:rsid w:val="00295BF7"/>
    <w:rsid w:val="002A69CF"/>
    <w:rsid w:val="002A76A7"/>
    <w:rsid w:val="002A7EAB"/>
    <w:rsid w:val="002B0F29"/>
    <w:rsid w:val="002D7382"/>
    <w:rsid w:val="002E18F8"/>
    <w:rsid w:val="002E3F95"/>
    <w:rsid w:val="002F060C"/>
    <w:rsid w:val="002F3FBE"/>
    <w:rsid w:val="003010E2"/>
    <w:rsid w:val="003040B0"/>
    <w:rsid w:val="003123F5"/>
    <w:rsid w:val="003135D6"/>
    <w:rsid w:val="00327D2B"/>
    <w:rsid w:val="003327A2"/>
    <w:rsid w:val="003347FC"/>
    <w:rsid w:val="0033664C"/>
    <w:rsid w:val="003367F6"/>
    <w:rsid w:val="00340C15"/>
    <w:rsid w:val="00342EF4"/>
    <w:rsid w:val="00346DEA"/>
    <w:rsid w:val="00350B5F"/>
    <w:rsid w:val="00357539"/>
    <w:rsid w:val="00372925"/>
    <w:rsid w:val="00375EE2"/>
    <w:rsid w:val="003769F7"/>
    <w:rsid w:val="0039523D"/>
    <w:rsid w:val="00396952"/>
    <w:rsid w:val="003C0AF0"/>
    <w:rsid w:val="003C305C"/>
    <w:rsid w:val="003C59C5"/>
    <w:rsid w:val="003D41E6"/>
    <w:rsid w:val="003E03B7"/>
    <w:rsid w:val="00406A3A"/>
    <w:rsid w:val="00411867"/>
    <w:rsid w:val="004129BD"/>
    <w:rsid w:val="004133A9"/>
    <w:rsid w:val="00414329"/>
    <w:rsid w:val="004156F6"/>
    <w:rsid w:val="00416FCC"/>
    <w:rsid w:val="0042357F"/>
    <w:rsid w:val="004263E9"/>
    <w:rsid w:val="0044069A"/>
    <w:rsid w:val="00442C73"/>
    <w:rsid w:val="0045425E"/>
    <w:rsid w:val="00454D61"/>
    <w:rsid w:val="00456A12"/>
    <w:rsid w:val="00456ABE"/>
    <w:rsid w:val="00467034"/>
    <w:rsid w:val="0047079F"/>
    <w:rsid w:val="00477468"/>
    <w:rsid w:val="00481E2B"/>
    <w:rsid w:val="00490BB7"/>
    <w:rsid w:val="00497002"/>
    <w:rsid w:val="004B6B1D"/>
    <w:rsid w:val="004C08CC"/>
    <w:rsid w:val="004C0AB6"/>
    <w:rsid w:val="004D088C"/>
    <w:rsid w:val="004E1E91"/>
    <w:rsid w:val="004E4A33"/>
    <w:rsid w:val="004E6207"/>
    <w:rsid w:val="004F0E0E"/>
    <w:rsid w:val="004F31B9"/>
    <w:rsid w:val="004F382A"/>
    <w:rsid w:val="004F75F9"/>
    <w:rsid w:val="004F77E6"/>
    <w:rsid w:val="005002C2"/>
    <w:rsid w:val="00504F65"/>
    <w:rsid w:val="00515949"/>
    <w:rsid w:val="00515DFE"/>
    <w:rsid w:val="005174DB"/>
    <w:rsid w:val="005368F3"/>
    <w:rsid w:val="005447AE"/>
    <w:rsid w:val="0054777B"/>
    <w:rsid w:val="005533E2"/>
    <w:rsid w:val="0057482B"/>
    <w:rsid w:val="00574ACD"/>
    <w:rsid w:val="005814CA"/>
    <w:rsid w:val="005815F6"/>
    <w:rsid w:val="00584717"/>
    <w:rsid w:val="00593E20"/>
    <w:rsid w:val="005A55DB"/>
    <w:rsid w:val="005B0D2A"/>
    <w:rsid w:val="005E4175"/>
    <w:rsid w:val="005E7247"/>
    <w:rsid w:val="005E75F8"/>
    <w:rsid w:val="00601A42"/>
    <w:rsid w:val="00623AC8"/>
    <w:rsid w:val="00623CAD"/>
    <w:rsid w:val="00640FB1"/>
    <w:rsid w:val="0065519C"/>
    <w:rsid w:val="00662579"/>
    <w:rsid w:val="00673066"/>
    <w:rsid w:val="00687BEE"/>
    <w:rsid w:val="006912B5"/>
    <w:rsid w:val="006A090E"/>
    <w:rsid w:val="006A418F"/>
    <w:rsid w:val="006A4F28"/>
    <w:rsid w:val="006B5C11"/>
    <w:rsid w:val="006B6964"/>
    <w:rsid w:val="006C2CF6"/>
    <w:rsid w:val="006D327E"/>
    <w:rsid w:val="006D3F14"/>
    <w:rsid w:val="006F3444"/>
    <w:rsid w:val="007002C9"/>
    <w:rsid w:val="00706A1B"/>
    <w:rsid w:val="00714235"/>
    <w:rsid w:val="00743D82"/>
    <w:rsid w:val="00744276"/>
    <w:rsid w:val="007502B0"/>
    <w:rsid w:val="00751B52"/>
    <w:rsid w:val="00767210"/>
    <w:rsid w:val="00771523"/>
    <w:rsid w:val="007A6CB5"/>
    <w:rsid w:val="007B5133"/>
    <w:rsid w:val="007D76CD"/>
    <w:rsid w:val="007F16E7"/>
    <w:rsid w:val="007F59E8"/>
    <w:rsid w:val="007F61C1"/>
    <w:rsid w:val="007F7D10"/>
    <w:rsid w:val="0081313E"/>
    <w:rsid w:val="00826D0E"/>
    <w:rsid w:val="00827AFB"/>
    <w:rsid w:val="00832233"/>
    <w:rsid w:val="008374AA"/>
    <w:rsid w:val="0084480F"/>
    <w:rsid w:val="00847A37"/>
    <w:rsid w:val="0085098F"/>
    <w:rsid w:val="00853D43"/>
    <w:rsid w:val="00861832"/>
    <w:rsid w:val="00866931"/>
    <w:rsid w:val="00866BE6"/>
    <w:rsid w:val="00873608"/>
    <w:rsid w:val="008766CC"/>
    <w:rsid w:val="00876D34"/>
    <w:rsid w:val="008B2185"/>
    <w:rsid w:val="008B3326"/>
    <w:rsid w:val="008B7498"/>
    <w:rsid w:val="008C5AC7"/>
    <w:rsid w:val="008D35B2"/>
    <w:rsid w:val="008F46B5"/>
    <w:rsid w:val="00906272"/>
    <w:rsid w:val="009117C5"/>
    <w:rsid w:val="00911B7B"/>
    <w:rsid w:val="00912993"/>
    <w:rsid w:val="0091344C"/>
    <w:rsid w:val="00941F19"/>
    <w:rsid w:val="00942378"/>
    <w:rsid w:val="00953D20"/>
    <w:rsid w:val="00957C4F"/>
    <w:rsid w:val="00957F0E"/>
    <w:rsid w:val="00963E89"/>
    <w:rsid w:val="00964061"/>
    <w:rsid w:val="00964127"/>
    <w:rsid w:val="009706E3"/>
    <w:rsid w:val="00991733"/>
    <w:rsid w:val="009966FB"/>
    <w:rsid w:val="009A0336"/>
    <w:rsid w:val="009A4D9A"/>
    <w:rsid w:val="009B0CE9"/>
    <w:rsid w:val="009B3D60"/>
    <w:rsid w:val="009B5FCF"/>
    <w:rsid w:val="009C1548"/>
    <w:rsid w:val="009C508E"/>
    <w:rsid w:val="009C5FE4"/>
    <w:rsid w:val="009D293E"/>
    <w:rsid w:val="009D316E"/>
    <w:rsid w:val="009D58A3"/>
    <w:rsid w:val="009D77EC"/>
    <w:rsid w:val="009E64ED"/>
    <w:rsid w:val="009F37EF"/>
    <w:rsid w:val="00A01F51"/>
    <w:rsid w:val="00A047B7"/>
    <w:rsid w:val="00A07BF5"/>
    <w:rsid w:val="00A117A2"/>
    <w:rsid w:val="00A13D5B"/>
    <w:rsid w:val="00A15198"/>
    <w:rsid w:val="00A25119"/>
    <w:rsid w:val="00A349B2"/>
    <w:rsid w:val="00A35183"/>
    <w:rsid w:val="00A378CB"/>
    <w:rsid w:val="00A65706"/>
    <w:rsid w:val="00A81A8F"/>
    <w:rsid w:val="00A843EC"/>
    <w:rsid w:val="00A93A04"/>
    <w:rsid w:val="00A943DB"/>
    <w:rsid w:val="00AA25CA"/>
    <w:rsid w:val="00AA3ADE"/>
    <w:rsid w:val="00AA6D61"/>
    <w:rsid w:val="00AB3269"/>
    <w:rsid w:val="00AB3EE3"/>
    <w:rsid w:val="00AB6B62"/>
    <w:rsid w:val="00AB6BD9"/>
    <w:rsid w:val="00AB70E0"/>
    <w:rsid w:val="00AC5E0D"/>
    <w:rsid w:val="00AC6371"/>
    <w:rsid w:val="00AC7E91"/>
    <w:rsid w:val="00AF148B"/>
    <w:rsid w:val="00AF2D2E"/>
    <w:rsid w:val="00B02A0D"/>
    <w:rsid w:val="00B066D8"/>
    <w:rsid w:val="00B0691F"/>
    <w:rsid w:val="00B2115A"/>
    <w:rsid w:val="00B22085"/>
    <w:rsid w:val="00B2467D"/>
    <w:rsid w:val="00B260BC"/>
    <w:rsid w:val="00B27365"/>
    <w:rsid w:val="00B27F80"/>
    <w:rsid w:val="00B32AB6"/>
    <w:rsid w:val="00B37945"/>
    <w:rsid w:val="00B37EA6"/>
    <w:rsid w:val="00B434D5"/>
    <w:rsid w:val="00B43C08"/>
    <w:rsid w:val="00B6014C"/>
    <w:rsid w:val="00B671F4"/>
    <w:rsid w:val="00B70A35"/>
    <w:rsid w:val="00B9180A"/>
    <w:rsid w:val="00B943D8"/>
    <w:rsid w:val="00B9504C"/>
    <w:rsid w:val="00BB65DF"/>
    <w:rsid w:val="00BB6968"/>
    <w:rsid w:val="00BB6BE7"/>
    <w:rsid w:val="00BC2F0A"/>
    <w:rsid w:val="00BC3851"/>
    <w:rsid w:val="00BC6138"/>
    <w:rsid w:val="00BD4EB1"/>
    <w:rsid w:val="00BE603E"/>
    <w:rsid w:val="00BF2C44"/>
    <w:rsid w:val="00BF4011"/>
    <w:rsid w:val="00BF5059"/>
    <w:rsid w:val="00BF5366"/>
    <w:rsid w:val="00C0128F"/>
    <w:rsid w:val="00C06F86"/>
    <w:rsid w:val="00C21305"/>
    <w:rsid w:val="00C31669"/>
    <w:rsid w:val="00C40474"/>
    <w:rsid w:val="00C412FB"/>
    <w:rsid w:val="00C71E56"/>
    <w:rsid w:val="00C738B8"/>
    <w:rsid w:val="00C776AA"/>
    <w:rsid w:val="00C90819"/>
    <w:rsid w:val="00CA19DD"/>
    <w:rsid w:val="00CA30E1"/>
    <w:rsid w:val="00CC2BEF"/>
    <w:rsid w:val="00CD19A6"/>
    <w:rsid w:val="00CD1A23"/>
    <w:rsid w:val="00CD3797"/>
    <w:rsid w:val="00CD4B6D"/>
    <w:rsid w:val="00CE72A9"/>
    <w:rsid w:val="00CF1C57"/>
    <w:rsid w:val="00CF2BB7"/>
    <w:rsid w:val="00D00528"/>
    <w:rsid w:val="00D02382"/>
    <w:rsid w:val="00D10319"/>
    <w:rsid w:val="00D15038"/>
    <w:rsid w:val="00D4122A"/>
    <w:rsid w:val="00D532F9"/>
    <w:rsid w:val="00D935BB"/>
    <w:rsid w:val="00D94266"/>
    <w:rsid w:val="00D9617C"/>
    <w:rsid w:val="00DA36FA"/>
    <w:rsid w:val="00DB09D9"/>
    <w:rsid w:val="00DB5D72"/>
    <w:rsid w:val="00DC34F7"/>
    <w:rsid w:val="00DC34FB"/>
    <w:rsid w:val="00DC593E"/>
    <w:rsid w:val="00DD12C3"/>
    <w:rsid w:val="00DE4C06"/>
    <w:rsid w:val="00E00519"/>
    <w:rsid w:val="00E069A6"/>
    <w:rsid w:val="00E12014"/>
    <w:rsid w:val="00E12D48"/>
    <w:rsid w:val="00E25E38"/>
    <w:rsid w:val="00E31A11"/>
    <w:rsid w:val="00E34A29"/>
    <w:rsid w:val="00E40E34"/>
    <w:rsid w:val="00E47A51"/>
    <w:rsid w:val="00E56A39"/>
    <w:rsid w:val="00E64A75"/>
    <w:rsid w:val="00E70ABE"/>
    <w:rsid w:val="00E715B3"/>
    <w:rsid w:val="00E74AD6"/>
    <w:rsid w:val="00E76428"/>
    <w:rsid w:val="00E83B7D"/>
    <w:rsid w:val="00E84D91"/>
    <w:rsid w:val="00E93ED0"/>
    <w:rsid w:val="00EA20CC"/>
    <w:rsid w:val="00EA2B11"/>
    <w:rsid w:val="00EA7060"/>
    <w:rsid w:val="00EB07A0"/>
    <w:rsid w:val="00EB42E7"/>
    <w:rsid w:val="00EB73BE"/>
    <w:rsid w:val="00EC0E54"/>
    <w:rsid w:val="00EC2F92"/>
    <w:rsid w:val="00EC3365"/>
    <w:rsid w:val="00EC5119"/>
    <w:rsid w:val="00EC7835"/>
    <w:rsid w:val="00ED4D48"/>
    <w:rsid w:val="00EE595C"/>
    <w:rsid w:val="00EF24C2"/>
    <w:rsid w:val="00EF531C"/>
    <w:rsid w:val="00F1028D"/>
    <w:rsid w:val="00F30141"/>
    <w:rsid w:val="00F36DB2"/>
    <w:rsid w:val="00F36E5A"/>
    <w:rsid w:val="00F37448"/>
    <w:rsid w:val="00F439C7"/>
    <w:rsid w:val="00F45D82"/>
    <w:rsid w:val="00F4786F"/>
    <w:rsid w:val="00F5000D"/>
    <w:rsid w:val="00F5757E"/>
    <w:rsid w:val="00F64EE9"/>
    <w:rsid w:val="00F75193"/>
    <w:rsid w:val="00F94478"/>
    <w:rsid w:val="00FA0355"/>
    <w:rsid w:val="00FA4FCF"/>
    <w:rsid w:val="00FA5E0C"/>
    <w:rsid w:val="00FB7900"/>
    <w:rsid w:val="00FC62E5"/>
    <w:rsid w:val="00FD0F91"/>
    <w:rsid w:val="00FD2F1A"/>
    <w:rsid w:val="00FD3615"/>
    <w:rsid w:val="00FE0A9A"/>
    <w:rsid w:val="00FE14CB"/>
    <w:rsid w:val="00FE1ED3"/>
    <w:rsid w:val="00FE5D79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A407989"/>
  <w15:docId w15:val="{E82BA9DB-2F66-408C-862C-211E6684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90E"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A090E"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6A090E"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rsid w:val="006A090E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6A090E"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rsid w:val="006A090E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6A090E"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rsid w:val="006A09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6A090E"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rsid w:val="006A090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rsid w:val="006A0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A090E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6A090E"/>
    <w:rPr>
      <w:lang w:val="es-ES_tradnl"/>
    </w:rPr>
  </w:style>
  <w:style w:type="paragraph" w:styleId="Sangradetextonormal">
    <w:name w:val="Body Text Indent"/>
    <w:basedOn w:val="Normal"/>
    <w:rsid w:val="006A090E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  <w:rsid w:val="006A090E"/>
  </w:style>
  <w:style w:type="paragraph" w:styleId="Textoindependiente2">
    <w:name w:val="Body Text 2"/>
    <w:basedOn w:val="Normal"/>
    <w:rsid w:val="006A090E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sid w:val="006A090E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6A090E"/>
  </w:style>
  <w:style w:type="paragraph" w:styleId="TDC2">
    <w:name w:val="toc 2"/>
    <w:basedOn w:val="Normal"/>
    <w:next w:val="Normal"/>
    <w:autoRedefine/>
    <w:uiPriority w:val="39"/>
    <w:rsid w:val="006A090E"/>
    <w:pPr>
      <w:ind w:left="240"/>
    </w:pPr>
  </w:style>
  <w:style w:type="paragraph" w:styleId="TDC3">
    <w:name w:val="toc 3"/>
    <w:basedOn w:val="Normal"/>
    <w:next w:val="Normal"/>
    <w:autoRedefine/>
    <w:semiHidden/>
    <w:rsid w:val="006A090E"/>
    <w:pPr>
      <w:ind w:left="480"/>
    </w:pPr>
  </w:style>
  <w:style w:type="paragraph" w:styleId="TDC4">
    <w:name w:val="toc 4"/>
    <w:basedOn w:val="Normal"/>
    <w:next w:val="Normal"/>
    <w:autoRedefine/>
    <w:semiHidden/>
    <w:rsid w:val="006A090E"/>
    <w:pPr>
      <w:ind w:left="720"/>
    </w:pPr>
  </w:style>
  <w:style w:type="paragraph" w:styleId="TDC5">
    <w:name w:val="toc 5"/>
    <w:basedOn w:val="Normal"/>
    <w:next w:val="Normal"/>
    <w:autoRedefine/>
    <w:semiHidden/>
    <w:rsid w:val="006A090E"/>
    <w:pPr>
      <w:ind w:left="960"/>
    </w:pPr>
  </w:style>
  <w:style w:type="paragraph" w:styleId="TDC6">
    <w:name w:val="toc 6"/>
    <w:basedOn w:val="Normal"/>
    <w:next w:val="Normal"/>
    <w:autoRedefine/>
    <w:semiHidden/>
    <w:rsid w:val="006A090E"/>
    <w:pPr>
      <w:ind w:left="1200"/>
    </w:pPr>
  </w:style>
  <w:style w:type="paragraph" w:styleId="TDC7">
    <w:name w:val="toc 7"/>
    <w:basedOn w:val="Normal"/>
    <w:next w:val="Normal"/>
    <w:autoRedefine/>
    <w:semiHidden/>
    <w:rsid w:val="006A090E"/>
    <w:pPr>
      <w:ind w:left="1440"/>
    </w:pPr>
  </w:style>
  <w:style w:type="paragraph" w:styleId="TDC8">
    <w:name w:val="toc 8"/>
    <w:basedOn w:val="Normal"/>
    <w:next w:val="Normal"/>
    <w:autoRedefine/>
    <w:semiHidden/>
    <w:rsid w:val="006A090E"/>
    <w:pPr>
      <w:ind w:left="1680"/>
    </w:pPr>
  </w:style>
  <w:style w:type="paragraph" w:styleId="TDC9">
    <w:name w:val="toc 9"/>
    <w:basedOn w:val="Normal"/>
    <w:next w:val="Normal"/>
    <w:autoRedefine/>
    <w:semiHidden/>
    <w:rsid w:val="006A090E"/>
    <w:pPr>
      <w:ind w:left="1920"/>
    </w:pPr>
  </w:style>
  <w:style w:type="paragraph" w:styleId="Sangra2detindependiente">
    <w:name w:val="Body Text Indent 2"/>
    <w:basedOn w:val="Normal"/>
    <w:rsid w:val="006A090E"/>
    <w:pPr>
      <w:ind w:left="4845" w:hanging="4845"/>
    </w:pPr>
  </w:style>
  <w:style w:type="paragraph" w:customStyle="1" w:styleId="PiedePgina1">
    <w:name w:val="Pie de Página 1"/>
    <w:rsid w:val="006A090E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basedOn w:val="Fuentedeprrafopredeter"/>
    <w:uiPriority w:val="99"/>
    <w:rsid w:val="006A090E"/>
    <w:rPr>
      <w:color w:val="0000FF"/>
      <w:u w:val="single"/>
    </w:rPr>
  </w:style>
  <w:style w:type="paragraph" w:customStyle="1" w:styleId="Tabletext">
    <w:name w:val="Tabletext"/>
    <w:basedOn w:val="Normal"/>
    <w:rsid w:val="006A090E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basedOn w:val="Fuentedeprrafopredeter"/>
    <w:rsid w:val="006A090E"/>
    <w:rPr>
      <w:color w:val="800080"/>
      <w:u w:val="single"/>
    </w:rPr>
  </w:style>
  <w:style w:type="paragraph" w:styleId="Sangra3detindependiente">
    <w:name w:val="Body Text Indent 3"/>
    <w:basedOn w:val="Normal"/>
    <w:rsid w:val="006A090E"/>
    <w:pPr>
      <w:ind w:left="851"/>
    </w:pPr>
    <w:rPr>
      <w:sz w:val="20"/>
      <w:lang w:val="es-ES_tradnl"/>
    </w:rPr>
  </w:style>
  <w:style w:type="paragraph" w:customStyle="1" w:styleId="TableBody">
    <w:name w:val="Table Body"/>
    <w:basedOn w:val="Normal"/>
    <w:rsid w:val="00B27F80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B27F80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1F19"/>
    <w:rPr>
      <w:rFonts w:ascii="Arial" w:hAnsi="Arial"/>
      <w:sz w:val="24"/>
      <w:lang w:eastAsia="en-US"/>
    </w:rPr>
  </w:style>
  <w:style w:type="paragraph" w:styleId="Textodeglobo">
    <w:name w:val="Balloon Text"/>
    <w:basedOn w:val="Normal"/>
    <w:link w:val="TextodegloboCar"/>
    <w:rsid w:val="000A0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A07AF"/>
    <w:rPr>
      <w:rFonts w:ascii="Tahoma" w:hAnsi="Tahoma" w:cs="Tahoma"/>
      <w:sz w:val="16"/>
      <w:szCs w:val="16"/>
      <w:lang w:eastAsia="en-US"/>
    </w:rPr>
  </w:style>
  <w:style w:type="character" w:customStyle="1" w:styleId="EncabezadoCar">
    <w:name w:val="Encabezado Car"/>
    <w:aliases w:val="encabezado Car,h Car"/>
    <w:link w:val="Encabezado"/>
    <w:rsid w:val="004263E9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4263E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D11DF"/>
    <w:rPr>
      <w:rFonts w:ascii="Arial" w:hAnsi="Arial"/>
      <w:sz w:val="24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5815F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815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815F6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81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815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mailto:soporteintegracionyvas@claro.com.pe%3cmailto:soporteintegracionyvas@claro.com.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mailto:cristian.john.fernandez.quispe@everi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mailto:Junior.mateo@mdp.com.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Dibujo_de_Microsoft_Visio_2003-20101.vsd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B222-643A-4AAF-9601-900BBB9B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337</TotalTime>
  <Pages>9</Pages>
  <Words>1004</Words>
  <Characters>10524</Characters>
  <Application>Microsoft Office Word</Application>
  <DocSecurity>0</DocSecurity>
  <Lines>553</Lines>
  <Paragraphs>360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Hewlett-Packard</Company>
  <LinksUpToDate>false</LinksUpToDate>
  <CharactersWithSpaces>11168</CharactersWithSpaces>
  <SharedDoc>false</SharedDoc>
  <HLinks>
    <vt:vector size="174" baseType="variant"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_Toc233800287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_Toc233800286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_Toc233800285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_Toc233800284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_Toc233800283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_Toc233800282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_Toc233800281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_Toc233800280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_Toc233800279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_Toc233800278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_Toc233800277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_Toc233800276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_Toc233800275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_Toc233800274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_Toc233800273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_Toc233800272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_Toc233800271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_Toc233800270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_Toc233800269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_Toc233800268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_Toc233800267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_Toc233800266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_Toc233800265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_Toc233800264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_Toc233800263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_Toc233800262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_Toc233800261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_Toc233800260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49</cp:revision>
  <cp:lastPrinted>2013-05-23T15:20:00Z</cp:lastPrinted>
  <dcterms:created xsi:type="dcterms:W3CDTF">2018-04-02T22:43:00Z</dcterms:created>
  <dcterms:modified xsi:type="dcterms:W3CDTF">2019-05-20T16:03:00Z</dcterms:modified>
</cp:coreProperties>
</file>