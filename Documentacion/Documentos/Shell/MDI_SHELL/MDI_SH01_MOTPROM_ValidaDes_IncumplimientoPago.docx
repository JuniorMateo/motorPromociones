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2" w:type="dxa"/>
        <w:tblInd w:w="49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5"/>
        <w:gridCol w:w="5037"/>
      </w:tblGrid>
      <w:tr w:rsidR="003063E2" w:rsidRPr="00423F0B" w14:paraId="0ECF344A" w14:textId="77777777" w:rsidTr="00A77828">
        <w:trPr>
          <w:trHeight w:val="259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0000"/>
            <w:noWrap/>
            <w:vAlign w:val="bottom"/>
          </w:tcPr>
          <w:p w14:paraId="2D696B82" w14:textId="1581BE95" w:rsidR="003063E2" w:rsidRPr="00B776BB" w:rsidRDefault="003063E2" w:rsidP="003063E2">
            <w:pPr>
              <w:jc w:val="center"/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 xml:space="preserve">Nombre del </w:t>
            </w:r>
            <w:proofErr w:type="spellStart"/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>Stream</w:t>
            </w:r>
            <w:proofErr w:type="spellEnd"/>
            <w:r w:rsidRPr="00B776BB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 (Pase a Producción)</w:t>
            </w:r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>:</w:t>
            </w:r>
          </w:p>
        </w:tc>
        <w:tc>
          <w:tcPr>
            <w:tcW w:w="5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4E16D8" w14:textId="0C200F1F" w:rsidR="003063E2" w:rsidRPr="00B776BB" w:rsidRDefault="003063E2" w:rsidP="003063E2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val="en-US" w:eastAsia="es-ES"/>
              </w:rPr>
            </w:pPr>
            <w:r w:rsidRPr="00B776BB">
              <w:rPr>
                <w:rFonts w:ascii="Verdana" w:hAnsi="Verdana"/>
                <w:sz w:val="18"/>
                <w:szCs w:val="18"/>
                <w:lang w:val="en-US"/>
              </w:rPr>
              <w:t>STR.SOL.PROY-140067.EAI_ONE</w:t>
            </w:r>
          </w:p>
        </w:tc>
      </w:tr>
      <w:tr w:rsidR="003063E2" w:rsidRPr="00B776BB" w14:paraId="20B78DAC" w14:textId="77777777" w:rsidTr="00A77828">
        <w:trPr>
          <w:trHeight w:val="259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0000"/>
            <w:noWrap/>
            <w:vAlign w:val="bottom"/>
          </w:tcPr>
          <w:p w14:paraId="3E15A9DD" w14:textId="77777777" w:rsidR="003063E2" w:rsidRPr="00B776BB" w:rsidRDefault="003063E2" w:rsidP="003063E2">
            <w:pPr>
              <w:jc w:val="center"/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</w:pPr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>Proyecto RTC:</w:t>
            </w:r>
          </w:p>
        </w:tc>
        <w:tc>
          <w:tcPr>
            <w:tcW w:w="5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2258DA" w14:textId="675CE575" w:rsidR="003063E2" w:rsidRPr="00B776BB" w:rsidRDefault="003063E2" w:rsidP="003063E2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eastAsia="es-ES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COMP.EAI_ONE</w:t>
            </w:r>
          </w:p>
        </w:tc>
      </w:tr>
      <w:tr w:rsidR="003063E2" w:rsidRPr="00B776BB" w14:paraId="2A0A41CB" w14:textId="77777777" w:rsidTr="00683814">
        <w:trPr>
          <w:trHeight w:val="259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0000"/>
            <w:noWrap/>
            <w:vAlign w:val="bottom"/>
          </w:tcPr>
          <w:p w14:paraId="3CC2B73B" w14:textId="77777777" w:rsidR="003063E2" w:rsidRPr="00B776BB" w:rsidRDefault="003063E2" w:rsidP="003063E2">
            <w:pPr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>Línea base actual</w:t>
            </w:r>
          </w:p>
        </w:tc>
        <w:tc>
          <w:tcPr>
            <w:tcW w:w="5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4FC31AC" w14:textId="10B03D22" w:rsidR="003063E2" w:rsidRPr="00B776BB" w:rsidRDefault="003063E2" w:rsidP="003063E2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eastAsia="es-ES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LB.</w:t>
            </w:r>
            <w:r w:rsidRPr="00B776BB">
              <w:rPr>
                <w:rFonts w:ascii="Verdana" w:hAnsi="Verdana"/>
                <w:sz w:val="18"/>
                <w:szCs w:val="18"/>
                <w:lang w:val="en-US"/>
              </w:rPr>
              <w:t>PROY-140067.EAI_ONE</w:t>
            </w:r>
          </w:p>
        </w:tc>
      </w:tr>
      <w:tr w:rsidR="004D12D1" w:rsidRPr="00B776BB" w14:paraId="5101306A" w14:textId="77777777" w:rsidTr="00683814">
        <w:trPr>
          <w:trHeight w:val="259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0000"/>
            <w:noWrap/>
            <w:vAlign w:val="bottom"/>
          </w:tcPr>
          <w:p w14:paraId="668AC5F6" w14:textId="77777777" w:rsidR="004D12D1" w:rsidRPr="00B776BB" w:rsidRDefault="004D12D1" w:rsidP="004D12D1">
            <w:pPr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 xml:space="preserve">Línea base </w:t>
            </w:r>
            <w:proofErr w:type="spellStart"/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>Rollback</w:t>
            </w:r>
            <w:proofErr w:type="spellEnd"/>
          </w:p>
        </w:tc>
        <w:tc>
          <w:tcPr>
            <w:tcW w:w="5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4D95790" w14:textId="51A69E3C" w:rsidR="004D12D1" w:rsidRPr="00B776BB" w:rsidRDefault="003063E2" w:rsidP="004D12D1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eastAsia="es-ES"/>
              </w:rPr>
            </w:pPr>
            <w:r w:rsidRPr="00B776BB">
              <w:rPr>
                <w:rFonts w:ascii="Verdana" w:hAnsi="Verdana"/>
                <w:color w:val="999999"/>
                <w:sz w:val="18"/>
                <w:szCs w:val="18"/>
              </w:rPr>
              <w:t>-</w:t>
            </w:r>
          </w:p>
        </w:tc>
      </w:tr>
    </w:tbl>
    <w:p w14:paraId="47F87581" w14:textId="77777777" w:rsidR="0033497A" w:rsidRPr="00B776BB" w:rsidRDefault="001A6E08" w:rsidP="0033497A">
      <w:pPr>
        <w:pStyle w:val="TtulodeTDC"/>
        <w:jc w:val="center"/>
        <w:rPr>
          <w:rFonts w:ascii="Verdana" w:hAnsi="Verdana" w:cs="Arial"/>
          <w:color w:val="auto"/>
          <w:sz w:val="18"/>
          <w:szCs w:val="18"/>
        </w:rPr>
      </w:pPr>
      <w:bookmarkStart w:id="0" w:name="_Toc420406259"/>
      <w:bookmarkStart w:id="1" w:name="_Toc311451357"/>
      <w:bookmarkEnd w:id="0"/>
      <w:r w:rsidRPr="00B776BB">
        <w:rPr>
          <w:rFonts w:ascii="Verdana" w:hAnsi="Verdana" w:cs="Arial"/>
          <w:color w:val="auto"/>
          <w:sz w:val="18"/>
          <w:szCs w:val="18"/>
        </w:rPr>
        <w:t>Í</w:t>
      </w:r>
      <w:r w:rsidR="0033497A" w:rsidRPr="00B776BB">
        <w:rPr>
          <w:rFonts w:ascii="Verdana" w:hAnsi="Verdana" w:cs="Arial"/>
          <w:color w:val="auto"/>
          <w:sz w:val="18"/>
          <w:szCs w:val="18"/>
        </w:rPr>
        <w:t>ndice</w:t>
      </w:r>
    </w:p>
    <w:p w14:paraId="21C09E19" w14:textId="77777777" w:rsidR="0033497A" w:rsidRPr="00B776BB" w:rsidRDefault="0033497A" w:rsidP="00EA1A9C">
      <w:pPr>
        <w:spacing w:line="360" w:lineRule="auto"/>
        <w:rPr>
          <w:rFonts w:ascii="Verdana" w:hAnsi="Verdana"/>
          <w:sz w:val="18"/>
          <w:szCs w:val="18"/>
          <w:lang w:val="es-ES"/>
        </w:rPr>
      </w:pPr>
    </w:p>
    <w:p w14:paraId="41A2D053" w14:textId="77777777" w:rsidR="00641663" w:rsidRPr="00B776BB" w:rsidRDefault="0033497A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r w:rsidRPr="00B776BB">
        <w:rPr>
          <w:sz w:val="18"/>
          <w:szCs w:val="18"/>
          <w:lang w:val="es-ES"/>
        </w:rPr>
        <w:fldChar w:fldCharType="begin"/>
      </w:r>
      <w:r w:rsidRPr="00B776BB">
        <w:rPr>
          <w:sz w:val="18"/>
          <w:szCs w:val="18"/>
          <w:lang w:val="es-ES"/>
        </w:rPr>
        <w:instrText xml:space="preserve"> TOC \o "1-3" \h \z \u </w:instrText>
      </w:r>
      <w:r w:rsidRPr="00B776BB">
        <w:rPr>
          <w:sz w:val="18"/>
          <w:szCs w:val="18"/>
          <w:lang w:val="es-ES"/>
        </w:rPr>
        <w:fldChar w:fldCharType="separate"/>
      </w:r>
      <w:hyperlink w:anchor="_Toc8489248" w:history="1">
        <w:r w:rsidR="00641663" w:rsidRPr="00B776BB">
          <w:rPr>
            <w:rStyle w:val="Hipervnculo"/>
            <w:sz w:val="18"/>
            <w:szCs w:val="18"/>
          </w:rPr>
          <w:t>1.</w:t>
        </w:r>
        <w:r w:rsidR="00641663" w:rsidRPr="00B776BB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641663" w:rsidRPr="00B776BB">
          <w:rPr>
            <w:rStyle w:val="Hipervnculo"/>
            <w:sz w:val="18"/>
            <w:szCs w:val="18"/>
          </w:rPr>
          <w:t>Objetivo</w:t>
        </w:r>
        <w:r w:rsidR="00641663" w:rsidRPr="00B776BB">
          <w:rPr>
            <w:webHidden/>
            <w:sz w:val="18"/>
            <w:szCs w:val="18"/>
          </w:rPr>
          <w:tab/>
        </w:r>
        <w:r w:rsidR="00641663" w:rsidRPr="00B776BB">
          <w:rPr>
            <w:webHidden/>
            <w:sz w:val="18"/>
            <w:szCs w:val="18"/>
          </w:rPr>
          <w:fldChar w:fldCharType="begin"/>
        </w:r>
        <w:r w:rsidR="00641663" w:rsidRPr="00B776BB">
          <w:rPr>
            <w:webHidden/>
            <w:sz w:val="18"/>
            <w:szCs w:val="18"/>
          </w:rPr>
          <w:instrText xml:space="preserve"> PAGEREF _Toc8489248 \h </w:instrText>
        </w:r>
        <w:r w:rsidR="00641663" w:rsidRPr="00B776BB">
          <w:rPr>
            <w:webHidden/>
            <w:sz w:val="18"/>
            <w:szCs w:val="18"/>
          </w:rPr>
        </w:r>
        <w:r w:rsidR="00641663" w:rsidRPr="00B776BB">
          <w:rPr>
            <w:webHidden/>
            <w:sz w:val="18"/>
            <w:szCs w:val="18"/>
          </w:rPr>
          <w:fldChar w:fldCharType="separate"/>
        </w:r>
        <w:r w:rsidR="007226EF">
          <w:rPr>
            <w:webHidden/>
            <w:sz w:val="18"/>
            <w:szCs w:val="18"/>
          </w:rPr>
          <w:t>2</w:t>
        </w:r>
        <w:r w:rsidR="00641663" w:rsidRPr="00B776BB">
          <w:rPr>
            <w:webHidden/>
            <w:sz w:val="18"/>
            <w:szCs w:val="18"/>
          </w:rPr>
          <w:fldChar w:fldCharType="end"/>
        </w:r>
      </w:hyperlink>
    </w:p>
    <w:p w14:paraId="1E1EDF77" w14:textId="77777777" w:rsidR="00641663" w:rsidRPr="00B776BB" w:rsidRDefault="0090211D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489249" w:history="1">
        <w:r w:rsidR="00641663" w:rsidRPr="00B776BB">
          <w:rPr>
            <w:rStyle w:val="Hipervnculo"/>
            <w:sz w:val="18"/>
            <w:szCs w:val="18"/>
          </w:rPr>
          <w:t>2.</w:t>
        </w:r>
        <w:r w:rsidR="00641663" w:rsidRPr="00B776BB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641663" w:rsidRPr="00B776BB">
          <w:rPr>
            <w:rStyle w:val="Hipervnculo"/>
            <w:sz w:val="18"/>
            <w:szCs w:val="18"/>
          </w:rPr>
          <w:t>Pre Requisitos</w:t>
        </w:r>
        <w:r w:rsidR="00641663" w:rsidRPr="00B776BB">
          <w:rPr>
            <w:webHidden/>
            <w:sz w:val="18"/>
            <w:szCs w:val="18"/>
          </w:rPr>
          <w:tab/>
        </w:r>
        <w:r w:rsidR="00641663" w:rsidRPr="00B776BB">
          <w:rPr>
            <w:webHidden/>
            <w:sz w:val="18"/>
            <w:szCs w:val="18"/>
          </w:rPr>
          <w:fldChar w:fldCharType="begin"/>
        </w:r>
        <w:r w:rsidR="00641663" w:rsidRPr="00B776BB">
          <w:rPr>
            <w:webHidden/>
            <w:sz w:val="18"/>
            <w:szCs w:val="18"/>
          </w:rPr>
          <w:instrText xml:space="preserve"> PAGEREF _Toc8489249 \h </w:instrText>
        </w:r>
        <w:r w:rsidR="00641663" w:rsidRPr="00B776BB">
          <w:rPr>
            <w:webHidden/>
            <w:sz w:val="18"/>
            <w:szCs w:val="18"/>
          </w:rPr>
        </w:r>
        <w:r w:rsidR="00641663" w:rsidRPr="00B776BB">
          <w:rPr>
            <w:webHidden/>
            <w:sz w:val="18"/>
            <w:szCs w:val="18"/>
          </w:rPr>
          <w:fldChar w:fldCharType="separate"/>
        </w:r>
        <w:r w:rsidR="007226EF">
          <w:rPr>
            <w:webHidden/>
            <w:sz w:val="18"/>
            <w:szCs w:val="18"/>
          </w:rPr>
          <w:t>2</w:t>
        </w:r>
        <w:r w:rsidR="00641663" w:rsidRPr="00B776BB">
          <w:rPr>
            <w:webHidden/>
            <w:sz w:val="18"/>
            <w:szCs w:val="18"/>
          </w:rPr>
          <w:fldChar w:fldCharType="end"/>
        </w:r>
      </w:hyperlink>
    </w:p>
    <w:p w14:paraId="216F8D82" w14:textId="77777777" w:rsidR="00641663" w:rsidRPr="00B776BB" w:rsidRDefault="0090211D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489250" w:history="1">
        <w:r w:rsidR="00641663" w:rsidRPr="00B776BB">
          <w:rPr>
            <w:rStyle w:val="Hipervnculo"/>
            <w:sz w:val="18"/>
            <w:szCs w:val="18"/>
          </w:rPr>
          <w:t>3.</w:t>
        </w:r>
        <w:r w:rsidR="00641663" w:rsidRPr="00B776BB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641663" w:rsidRPr="00B776BB">
          <w:rPr>
            <w:rStyle w:val="Hipervnculo"/>
            <w:sz w:val="18"/>
            <w:szCs w:val="18"/>
          </w:rPr>
          <w:t>Dependencia con otros Streams</w:t>
        </w:r>
        <w:r w:rsidR="00641663" w:rsidRPr="00B776BB">
          <w:rPr>
            <w:webHidden/>
            <w:sz w:val="18"/>
            <w:szCs w:val="18"/>
          </w:rPr>
          <w:tab/>
        </w:r>
        <w:r w:rsidR="00641663" w:rsidRPr="00B776BB">
          <w:rPr>
            <w:webHidden/>
            <w:sz w:val="18"/>
            <w:szCs w:val="18"/>
          </w:rPr>
          <w:fldChar w:fldCharType="begin"/>
        </w:r>
        <w:r w:rsidR="00641663" w:rsidRPr="00B776BB">
          <w:rPr>
            <w:webHidden/>
            <w:sz w:val="18"/>
            <w:szCs w:val="18"/>
          </w:rPr>
          <w:instrText xml:space="preserve"> PAGEREF _Toc8489250 \h </w:instrText>
        </w:r>
        <w:r w:rsidR="00641663" w:rsidRPr="00B776BB">
          <w:rPr>
            <w:webHidden/>
            <w:sz w:val="18"/>
            <w:szCs w:val="18"/>
          </w:rPr>
        </w:r>
        <w:r w:rsidR="00641663" w:rsidRPr="00B776BB">
          <w:rPr>
            <w:webHidden/>
            <w:sz w:val="18"/>
            <w:szCs w:val="18"/>
          </w:rPr>
          <w:fldChar w:fldCharType="separate"/>
        </w:r>
        <w:r w:rsidR="007226EF">
          <w:rPr>
            <w:webHidden/>
            <w:sz w:val="18"/>
            <w:szCs w:val="18"/>
          </w:rPr>
          <w:t>3</w:t>
        </w:r>
        <w:r w:rsidR="00641663" w:rsidRPr="00B776BB">
          <w:rPr>
            <w:webHidden/>
            <w:sz w:val="18"/>
            <w:szCs w:val="18"/>
          </w:rPr>
          <w:fldChar w:fldCharType="end"/>
        </w:r>
      </w:hyperlink>
    </w:p>
    <w:p w14:paraId="4F946D52" w14:textId="77777777" w:rsidR="00641663" w:rsidRPr="00B776BB" w:rsidRDefault="0090211D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489251" w:history="1">
        <w:r w:rsidR="00641663" w:rsidRPr="00B776BB">
          <w:rPr>
            <w:rStyle w:val="Hipervnculo"/>
            <w:sz w:val="18"/>
            <w:szCs w:val="18"/>
          </w:rPr>
          <w:t>4.</w:t>
        </w:r>
        <w:r w:rsidR="00641663" w:rsidRPr="00B776BB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641663" w:rsidRPr="00B776BB">
          <w:rPr>
            <w:rStyle w:val="Hipervnculo"/>
            <w:sz w:val="18"/>
            <w:szCs w:val="18"/>
          </w:rPr>
          <w:t>Generación de copias de respaldo</w:t>
        </w:r>
        <w:r w:rsidR="00641663" w:rsidRPr="00B776BB">
          <w:rPr>
            <w:webHidden/>
            <w:sz w:val="18"/>
            <w:szCs w:val="18"/>
          </w:rPr>
          <w:tab/>
        </w:r>
        <w:r w:rsidR="00641663" w:rsidRPr="00B776BB">
          <w:rPr>
            <w:webHidden/>
            <w:sz w:val="18"/>
            <w:szCs w:val="18"/>
          </w:rPr>
          <w:fldChar w:fldCharType="begin"/>
        </w:r>
        <w:r w:rsidR="00641663" w:rsidRPr="00B776BB">
          <w:rPr>
            <w:webHidden/>
            <w:sz w:val="18"/>
            <w:szCs w:val="18"/>
          </w:rPr>
          <w:instrText xml:space="preserve"> PAGEREF _Toc8489251 \h </w:instrText>
        </w:r>
        <w:r w:rsidR="00641663" w:rsidRPr="00B776BB">
          <w:rPr>
            <w:webHidden/>
            <w:sz w:val="18"/>
            <w:szCs w:val="18"/>
          </w:rPr>
        </w:r>
        <w:r w:rsidR="00641663" w:rsidRPr="00B776BB">
          <w:rPr>
            <w:webHidden/>
            <w:sz w:val="18"/>
            <w:szCs w:val="18"/>
          </w:rPr>
          <w:fldChar w:fldCharType="separate"/>
        </w:r>
        <w:r w:rsidR="007226EF">
          <w:rPr>
            <w:webHidden/>
            <w:sz w:val="18"/>
            <w:szCs w:val="18"/>
          </w:rPr>
          <w:t>3</w:t>
        </w:r>
        <w:r w:rsidR="00641663" w:rsidRPr="00B776BB">
          <w:rPr>
            <w:webHidden/>
            <w:sz w:val="18"/>
            <w:szCs w:val="18"/>
          </w:rPr>
          <w:fldChar w:fldCharType="end"/>
        </w:r>
      </w:hyperlink>
    </w:p>
    <w:p w14:paraId="0C32CC5E" w14:textId="77777777" w:rsidR="00641663" w:rsidRPr="00B776BB" w:rsidRDefault="0090211D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489252" w:history="1">
        <w:r w:rsidR="00641663" w:rsidRPr="00B776BB">
          <w:rPr>
            <w:rStyle w:val="Hipervnculo"/>
            <w:sz w:val="18"/>
            <w:szCs w:val="18"/>
          </w:rPr>
          <w:t>5.</w:t>
        </w:r>
        <w:r w:rsidR="00641663" w:rsidRPr="00B776BB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641663" w:rsidRPr="00B776BB">
          <w:rPr>
            <w:rStyle w:val="Hipervnculo"/>
            <w:sz w:val="18"/>
            <w:szCs w:val="18"/>
          </w:rPr>
          <w:t>Cambios en fuentes</w:t>
        </w:r>
        <w:r w:rsidR="00641663" w:rsidRPr="00B776BB">
          <w:rPr>
            <w:webHidden/>
            <w:sz w:val="18"/>
            <w:szCs w:val="18"/>
          </w:rPr>
          <w:tab/>
        </w:r>
        <w:r w:rsidR="00641663" w:rsidRPr="00B776BB">
          <w:rPr>
            <w:webHidden/>
            <w:sz w:val="18"/>
            <w:szCs w:val="18"/>
          </w:rPr>
          <w:fldChar w:fldCharType="begin"/>
        </w:r>
        <w:r w:rsidR="00641663" w:rsidRPr="00B776BB">
          <w:rPr>
            <w:webHidden/>
            <w:sz w:val="18"/>
            <w:szCs w:val="18"/>
          </w:rPr>
          <w:instrText xml:space="preserve"> PAGEREF _Toc8489252 \h </w:instrText>
        </w:r>
        <w:r w:rsidR="00641663" w:rsidRPr="00B776BB">
          <w:rPr>
            <w:webHidden/>
            <w:sz w:val="18"/>
            <w:szCs w:val="18"/>
          </w:rPr>
        </w:r>
        <w:r w:rsidR="00641663" w:rsidRPr="00B776BB">
          <w:rPr>
            <w:webHidden/>
            <w:sz w:val="18"/>
            <w:szCs w:val="18"/>
          </w:rPr>
          <w:fldChar w:fldCharType="separate"/>
        </w:r>
        <w:r w:rsidR="007226EF">
          <w:rPr>
            <w:webHidden/>
            <w:sz w:val="18"/>
            <w:szCs w:val="18"/>
          </w:rPr>
          <w:t>3</w:t>
        </w:r>
        <w:r w:rsidR="00641663" w:rsidRPr="00B776BB">
          <w:rPr>
            <w:webHidden/>
            <w:sz w:val="18"/>
            <w:szCs w:val="18"/>
          </w:rPr>
          <w:fldChar w:fldCharType="end"/>
        </w:r>
      </w:hyperlink>
    </w:p>
    <w:p w14:paraId="13D6E301" w14:textId="77777777" w:rsidR="00641663" w:rsidRPr="00B776BB" w:rsidRDefault="0090211D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489253" w:history="1">
        <w:r w:rsidR="00641663" w:rsidRPr="00B776BB">
          <w:rPr>
            <w:rStyle w:val="Hipervnculo"/>
            <w:sz w:val="18"/>
            <w:szCs w:val="18"/>
          </w:rPr>
          <w:t>6.</w:t>
        </w:r>
        <w:r w:rsidR="00641663" w:rsidRPr="00B776BB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641663" w:rsidRPr="00B776BB">
          <w:rPr>
            <w:rStyle w:val="Hipervnculo"/>
            <w:sz w:val="18"/>
            <w:szCs w:val="18"/>
          </w:rPr>
          <w:t>Procesos de Instalación</w:t>
        </w:r>
        <w:r w:rsidR="00641663" w:rsidRPr="00B776BB">
          <w:rPr>
            <w:webHidden/>
            <w:sz w:val="18"/>
            <w:szCs w:val="18"/>
          </w:rPr>
          <w:tab/>
        </w:r>
        <w:r w:rsidR="00641663" w:rsidRPr="00B776BB">
          <w:rPr>
            <w:webHidden/>
            <w:sz w:val="18"/>
            <w:szCs w:val="18"/>
          </w:rPr>
          <w:fldChar w:fldCharType="begin"/>
        </w:r>
        <w:r w:rsidR="00641663" w:rsidRPr="00B776BB">
          <w:rPr>
            <w:webHidden/>
            <w:sz w:val="18"/>
            <w:szCs w:val="18"/>
          </w:rPr>
          <w:instrText xml:space="preserve"> PAGEREF _Toc8489253 \h </w:instrText>
        </w:r>
        <w:r w:rsidR="00641663" w:rsidRPr="00B776BB">
          <w:rPr>
            <w:webHidden/>
            <w:sz w:val="18"/>
            <w:szCs w:val="18"/>
          </w:rPr>
        </w:r>
        <w:r w:rsidR="00641663" w:rsidRPr="00B776BB">
          <w:rPr>
            <w:webHidden/>
            <w:sz w:val="18"/>
            <w:szCs w:val="18"/>
          </w:rPr>
          <w:fldChar w:fldCharType="separate"/>
        </w:r>
        <w:r w:rsidR="007226EF">
          <w:rPr>
            <w:webHidden/>
            <w:sz w:val="18"/>
            <w:szCs w:val="18"/>
          </w:rPr>
          <w:t>3</w:t>
        </w:r>
        <w:r w:rsidR="00641663" w:rsidRPr="00B776BB">
          <w:rPr>
            <w:webHidden/>
            <w:sz w:val="18"/>
            <w:szCs w:val="18"/>
          </w:rPr>
          <w:fldChar w:fldCharType="end"/>
        </w:r>
      </w:hyperlink>
    </w:p>
    <w:p w14:paraId="35CF6153" w14:textId="77777777" w:rsidR="00641663" w:rsidRPr="00B776BB" w:rsidRDefault="0090211D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489254" w:history="1">
        <w:r w:rsidR="00641663" w:rsidRPr="00B776BB">
          <w:rPr>
            <w:rStyle w:val="Hipervnculo"/>
            <w:rFonts w:ascii="Verdana" w:hAnsi="Verdana" w:cs="Arial"/>
            <w:noProof/>
            <w:sz w:val="18"/>
            <w:szCs w:val="18"/>
          </w:rPr>
          <w:t>6.1.</w:t>
        </w:r>
        <w:r w:rsidR="00641663" w:rsidRPr="00B776BB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641663" w:rsidRPr="00B776BB">
          <w:rPr>
            <w:rStyle w:val="Hipervnculo"/>
            <w:rFonts w:ascii="Verdana" w:hAnsi="Verdana" w:cs="Arial"/>
            <w:noProof/>
            <w:sz w:val="18"/>
            <w:szCs w:val="18"/>
          </w:rPr>
          <w:t>Proceso de instalación de base de datos</w:t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tab/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instrText xml:space="preserve"> PAGEREF _Toc8489254 \h </w:instrText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7226EF">
          <w:rPr>
            <w:rFonts w:ascii="Verdana" w:hAnsi="Verdana"/>
            <w:noProof/>
            <w:webHidden/>
            <w:sz w:val="18"/>
            <w:szCs w:val="18"/>
          </w:rPr>
          <w:t>4</w:t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FD57D53" w14:textId="77777777" w:rsidR="00641663" w:rsidRPr="00B776BB" w:rsidRDefault="0090211D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489255" w:history="1">
        <w:r w:rsidR="00641663" w:rsidRPr="00B776BB">
          <w:rPr>
            <w:rStyle w:val="Hipervnculo"/>
            <w:rFonts w:ascii="Verdana" w:hAnsi="Verdana" w:cs="Arial"/>
            <w:noProof/>
            <w:sz w:val="18"/>
            <w:szCs w:val="18"/>
          </w:rPr>
          <w:t>6.2.</w:t>
        </w:r>
        <w:r w:rsidR="00641663" w:rsidRPr="00B776BB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641663" w:rsidRPr="00B776BB">
          <w:rPr>
            <w:rStyle w:val="Hipervnculo"/>
            <w:rFonts w:ascii="Verdana" w:hAnsi="Verdana" w:cs="Arial"/>
            <w:noProof/>
            <w:sz w:val="18"/>
            <w:szCs w:val="18"/>
          </w:rPr>
          <w:t>Consideraciones  de Properties Externo</w:t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tab/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instrText xml:space="preserve"> PAGEREF _Toc8489255 \h </w:instrText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7226EF">
          <w:rPr>
            <w:rFonts w:ascii="Verdana" w:hAnsi="Verdana"/>
            <w:noProof/>
            <w:webHidden/>
            <w:sz w:val="18"/>
            <w:szCs w:val="18"/>
          </w:rPr>
          <w:t>4</w:t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C35C0A0" w14:textId="77777777" w:rsidR="00641663" w:rsidRPr="00B776BB" w:rsidRDefault="0090211D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489256" w:history="1">
        <w:r w:rsidR="00641663" w:rsidRPr="00B776BB">
          <w:rPr>
            <w:rStyle w:val="Hipervnculo"/>
            <w:rFonts w:ascii="Verdana" w:hAnsi="Verdana" w:cs="Arial"/>
            <w:noProof/>
            <w:sz w:val="18"/>
            <w:szCs w:val="18"/>
          </w:rPr>
          <w:t>6.3.</w:t>
        </w:r>
        <w:r w:rsidR="00641663" w:rsidRPr="00B776BB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641663" w:rsidRPr="00B776BB">
          <w:rPr>
            <w:rStyle w:val="Hipervnculo"/>
            <w:rFonts w:ascii="Verdana" w:hAnsi="Verdana" w:cs="Arial"/>
            <w:noProof/>
            <w:sz w:val="18"/>
            <w:szCs w:val="18"/>
          </w:rPr>
          <w:t>Configuración de archivos .logs</w:t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tab/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instrText xml:space="preserve"> PAGEREF _Toc8489256 \h </w:instrText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7226EF">
          <w:rPr>
            <w:rFonts w:ascii="Verdana" w:hAnsi="Verdana"/>
            <w:noProof/>
            <w:webHidden/>
            <w:sz w:val="18"/>
            <w:szCs w:val="18"/>
          </w:rPr>
          <w:t>5</w:t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52BB47B" w14:textId="77777777" w:rsidR="00641663" w:rsidRPr="00B776BB" w:rsidRDefault="0090211D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489257" w:history="1">
        <w:r w:rsidR="00641663" w:rsidRPr="00B776BB">
          <w:rPr>
            <w:rStyle w:val="Hipervnculo"/>
            <w:rFonts w:ascii="Verdana" w:hAnsi="Verdana" w:cs="Arial"/>
            <w:noProof/>
            <w:sz w:val="18"/>
            <w:szCs w:val="18"/>
          </w:rPr>
          <w:t>6.4.</w:t>
        </w:r>
        <w:r w:rsidR="00641663" w:rsidRPr="00B776BB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641663" w:rsidRPr="00B776BB">
          <w:rPr>
            <w:rStyle w:val="Hipervnculo"/>
            <w:rFonts w:ascii="Verdana" w:hAnsi="Verdana" w:cs="Arial"/>
            <w:noProof/>
            <w:sz w:val="18"/>
            <w:szCs w:val="18"/>
          </w:rPr>
          <w:t>Configuración de Servicios de Mensajería (JMS)</w:t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tab/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instrText xml:space="preserve"> PAGEREF _Toc8489257 \h </w:instrText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7226EF">
          <w:rPr>
            <w:rFonts w:ascii="Verdana" w:hAnsi="Verdana"/>
            <w:noProof/>
            <w:webHidden/>
            <w:sz w:val="18"/>
            <w:szCs w:val="18"/>
          </w:rPr>
          <w:t>5</w:t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58B7C459" w14:textId="77777777" w:rsidR="00641663" w:rsidRPr="00B776BB" w:rsidRDefault="0090211D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489258" w:history="1">
        <w:r w:rsidR="00641663" w:rsidRPr="00B776BB">
          <w:rPr>
            <w:rStyle w:val="Hipervnculo"/>
            <w:rFonts w:ascii="Verdana" w:hAnsi="Verdana" w:cs="Arial"/>
            <w:noProof/>
            <w:sz w:val="18"/>
            <w:szCs w:val="18"/>
          </w:rPr>
          <w:t>6.5.</w:t>
        </w:r>
        <w:r w:rsidR="00641663" w:rsidRPr="00B776BB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641663" w:rsidRPr="00B776BB">
          <w:rPr>
            <w:rStyle w:val="Hipervnculo"/>
            <w:rFonts w:ascii="Verdana" w:hAnsi="Verdana" w:cs="Arial"/>
            <w:noProof/>
            <w:sz w:val="18"/>
            <w:szCs w:val="18"/>
          </w:rPr>
          <w:t>Configuración de DataSource:</w:t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tab/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instrText xml:space="preserve"> PAGEREF _Toc8489258 \h </w:instrText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7226EF">
          <w:rPr>
            <w:rFonts w:ascii="Verdana" w:hAnsi="Verdana"/>
            <w:noProof/>
            <w:webHidden/>
            <w:sz w:val="18"/>
            <w:szCs w:val="18"/>
          </w:rPr>
          <w:t>5</w:t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CF4793A" w14:textId="77777777" w:rsidR="00641663" w:rsidRPr="00B776BB" w:rsidRDefault="0090211D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489259" w:history="1">
        <w:r w:rsidR="00641663" w:rsidRPr="00B776BB">
          <w:rPr>
            <w:rStyle w:val="Hipervnculo"/>
            <w:rFonts w:ascii="Verdana" w:hAnsi="Verdana" w:cs="Arial"/>
            <w:noProof/>
            <w:sz w:val="18"/>
            <w:szCs w:val="18"/>
          </w:rPr>
          <w:t>6.6.</w:t>
        </w:r>
        <w:r w:rsidR="00641663" w:rsidRPr="00B776BB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641663" w:rsidRPr="00B776BB">
          <w:rPr>
            <w:rStyle w:val="Hipervnculo"/>
            <w:rFonts w:ascii="Verdana" w:hAnsi="Verdana" w:cs="Arial"/>
            <w:noProof/>
            <w:sz w:val="18"/>
            <w:szCs w:val="18"/>
          </w:rPr>
          <w:t>Configuración de Certificado de Seguridad</w:t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tab/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instrText xml:space="preserve"> PAGEREF _Toc8489259 \h </w:instrText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7226EF">
          <w:rPr>
            <w:rFonts w:ascii="Verdana" w:hAnsi="Verdana"/>
            <w:noProof/>
            <w:webHidden/>
            <w:sz w:val="18"/>
            <w:szCs w:val="18"/>
          </w:rPr>
          <w:t>5</w:t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9DB7950" w14:textId="77777777" w:rsidR="00641663" w:rsidRPr="00B776BB" w:rsidRDefault="0090211D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489260" w:history="1">
        <w:r w:rsidR="00641663" w:rsidRPr="00B776BB">
          <w:rPr>
            <w:rStyle w:val="Hipervnculo"/>
            <w:rFonts w:ascii="Verdana" w:hAnsi="Verdana" w:cs="Arial"/>
            <w:noProof/>
            <w:sz w:val="18"/>
            <w:szCs w:val="18"/>
          </w:rPr>
          <w:t>6.7.</w:t>
        </w:r>
        <w:r w:rsidR="00641663" w:rsidRPr="00B776BB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641663" w:rsidRPr="00B776BB">
          <w:rPr>
            <w:rStyle w:val="Hipervnculo"/>
            <w:rFonts w:ascii="Verdana" w:hAnsi="Verdana" w:cs="Arial"/>
            <w:noProof/>
            <w:sz w:val="18"/>
            <w:szCs w:val="18"/>
          </w:rPr>
          <w:t>Configuración de Librería</w:t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tab/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instrText xml:space="preserve"> PAGEREF _Toc8489260 \h </w:instrText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7226EF">
          <w:rPr>
            <w:rFonts w:ascii="Verdana" w:hAnsi="Verdana"/>
            <w:noProof/>
            <w:webHidden/>
            <w:sz w:val="18"/>
            <w:szCs w:val="18"/>
          </w:rPr>
          <w:t>5</w:t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3C9EAB3" w14:textId="77777777" w:rsidR="00641663" w:rsidRPr="00B776BB" w:rsidRDefault="0090211D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489261" w:history="1">
        <w:r w:rsidR="00641663" w:rsidRPr="00B776BB">
          <w:rPr>
            <w:rStyle w:val="Hipervnculo"/>
            <w:rFonts w:ascii="Verdana" w:hAnsi="Verdana" w:cs="Arial"/>
            <w:noProof/>
            <w:sz w:val="18"/>
            <w:szCs w:val="18"/>
          </w:rPr>
          <w:t>6.8.</w:t>
        </w:r>
        <w:r w:rsidR="00641663" w:rsidRPr="00B776BB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641663" w:rsidRPr="00B776BB">
          <w:rPr>
            <w:rStyle w:val="Hipervnculo"/>
            <w:rFonts w:ascii="Verdana" w:hAnsi="Verdana" w:cs="Arial"/>
            <w:noProof/>
            <w:sz w:val="18"/>
            <w:szCs w:val="18"/>
          </w:rPr>
          <w:t>Instalación de la Componente</w:t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tab/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instrText xml:space="preserve"> PAGEREF _Toc8489261 \h </w:instrText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7226EF">
          <w:rPr>
            <w:rFonts w:ascii="Verdana" w:hAnsi="Verdana"/>
            <w:noProof/>
            <w:webHidden/>
            <w:sz w:val="18"/>
            <w:szCs w:val="18"/>
          </w:rPr>
          <w:t>5</w:t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43D9971" w14:textId="77777777" w:rsidR="00641663" w:rsidRPr="00B776BB" w:rsidRDefault="0090211D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489262" w:history="1">
        <w:r w:rsidR="00641663" w:rsidRPr="00B776BB">
          <w:rPr>
            <w:rStyle w:val="Hipervnculo"/>
            <w:rFonts w:ascii="Verdana" w:hAnsi="Verdana" w:cs="Arial"/>
            <w:noProof/>
            <w:sz w:val="18"/>
            <w:szCs w:val="18"/>
          </w:rPr>
          <w:t>6.9.</w:t>
        </w:r>
        <w:r w:rsidR="00641663" w:rsidRPr="00B776BB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641663" w:rsidRPr="00B776BB">
          <w:rPr>
            <w:rStyle w:val="Hipervnculo"/>
            <w:rFonts w:ascii="Verdana" w:hAnsi="Verdana" w:cs="Arial"/>
            <w:noProof/>
            <w:sz w:val="18"/>
            <w:szCs w:val="18"/>
          </w:rPr>
          <w:t>Procesos de instalación de la capa de presentación</w:t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tab/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instrText xml:space="preserve"> PAGEREF _Toc8489262 \h </w:instrText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7226EF">
          <w:rPr>
            <w:rFonts w:ascii="Verdana" w:hAnsi="Verdana"/>
            <w:noProof/>
            <w:webHidden/>
            <w:sz w:val="18"/>
            <w:szCs w:val="18"/>
          </w:rPr>
          <w:t>5</w:t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A34314F" w14:textId="77777777" w:rsidR="00641663" w:rsidRPr="00B776BB" w:rsidRDefault="0090211D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489263" w:history="1">
        <w:r w:rsidR="00641663" w:rsidRPr="00B776BB">
          <w:rPr>
            <w:rStyle w:val="Hipervnculo"/>
            <w:rFonts w:ascii="Verdana" w:hAnsi="Verdana" w:cs="Arial"/>
            <w:noProof/>
            <w:sz w:val="18"/>
            <w:szCs w:val="18"/>
          </w:rPr>
          <w:t>6.10.</w:t>
        </w:r>
        <w:r w:rsidR="00641663" w:rsidRPr="00B776BB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641663" w:rsidRPr="00B776BB">
          <w:rPr>
            <w:rStyle w:val="Hipervnculo"/>
            <w:rFonts w:ascii="Verdana" w:hAnsi="Verdana" w:cs="Arial"/>
            <w:noProof/>
            <w:sz w:val="18"/>
            <w:szCs w:val="18"/>
          </w:rPr>
          <w:t>Proceso de instalación de Shell UNIX / LINUX</w:t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tab/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instrText xml:space="preserve"> PAGEREF _Toc8489263 \h </w:instrText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7226EF">
          <w:rPr>
            <w:rFonts w:ascii="Verdana" w:hAnsi="Verdana"/>
            <w:noProof/>
            <w:webHidden/>
            <w:sz w:val="18"/>
            <w:szCs w:val="18"/>
          </w:rPr>
          <w:t>6</w:t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5F547273" w14:textId="77777777" w:rsidR="00641663" w:rsidRPr="00B776BB" w:rsidRDefault="0090211D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489264" w:history="1">
        <w:r w:rsidR="00641663" w:rsidRPr="00B776BB">
          <w:rPr>
            <w:rStyle w:val="Hipervnculo"/>
            <w:rFonts w:ascii="Verdana" w:hAnsi="Verdana" w:cs="Arial"/>
            <w:noProof/>
            <w:sz w:val="18"/>
            <w:szCs w:val="18"/>
          </w:rPr>
          <w:t>6.11.</w:t>
        </w:r>
        <w:r w:rsidR="00641663" w:rsidRPr="00B776BB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641663" w:rsidRPr="00B776BB">
          <w:rPr>
            <w:rStyle w:val="Hipervnculo"/>
            <w:rFonts w:ascii="Verdana" w:hAnsi="Verdana" w:cs="Arial"/>
            <w:noProof/>
            <w:sz w:val="18"/>
            <w:szCs w:val="18"/>
          </w:rPr>
          <w:t>Proceso de instalación de Archivos BAT</w:t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tab/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instrText xml:space="preserve"> PAGEREF _Toc8489264 \h </w:instrText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7226EF">
          <w:rPr>
            <w:rFonts w:ascii="Verdana" w:hAnsi="Verdana"/>
            <w:noProof/>
            <w:webHidden/>
            <w:sz w:val="18"/>
            <w:szCs w:val="18"/>
          </w:rPr>
          <w:t>10</w:t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5B77BF2" w14:textId="77777777" w:rsidR="00641663" w:rsidRPr="00B776BB" w:rsidRDefault="0090211D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489265" w:history="1">
        <w:r w:rsidR="00641663" w:rsidRPr="00B776BB">
          <w:rPr>
            <w:rStyle w:val="Hipervnculo"/>
            <w:sz w:val="18"/>
            <w:szCs w:val="18"/>
          </w:rPr>
          <w:t>7.</w:t>
        </w:r>
        <w:r w:rsidR="00641663" w:rsidRPr="00B776BB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641663" w:rsidRPr="00B776BB">
          <w:rPr>
            <w:rStyle w:val="Hipervnculo"/>
            <w:sz w:val="18"/>
            <w:szCs w:val="18"/>
          </w:rPr>
          <w:t>Pruebas de ratificación de instalación</w:t>
        </w:r>
        <w:r w:rsidR="00641663" w:rsidRPr="00B776BB">
          <w:rPr>
            <w:webHidden/>
            <w:sz w:val="18"/>
            <w:szCs w:val="18"/>
          </w:rPr>
          <w:tab/>
        </w:r>
        <w:r w:rsidR="00641663" w:rsidRPr="00B776BB">
          <w:rPr>
            <w:webHidden/>
            <w:sz w:val="18"/>
            <w:szCs w:val="18"/>
          </w:rPr>
          <w:fldChar w:fldCharType="begin"/>
        </w:r>
        <w:r w:rsidR="00641663" w:rsidRPr="00B776BB">
          <w:rPr>
            <w:webHidden/>
            <w:sz w:val="18"/>
            <w:szCs w:val="18"/>
          </w:rPr>
          <w:instrText xml:space="preserve"> PAGEREF _Toc8489265 \h </w:instrText>
        </w:r>
        <w:r w:rsidR="00641663" w:rsidRPr="00B776BB">
          <w:rPr>
            <w:webHidden/>
            <w:sz w:val="18"/>
            <w:szCs w:val="18"/>
          </w:rPr>
        </w:r>
        <w:r w:rsidR="00641663" w:rsidRPr="00B776BB">
          <w:rPr>
            <w:webHidden/>
            <w:sz w:val="18"/>
            <w:szCs w:val="18"/>
          </w:rPr>
          <w:fldChar w:fldCharType="separate"/>
        </w:r>
        <w:r w:rsidR="007226EF">
          <w:rPr>
            <w:webHidden/>
            <w:sz w:val="18"/>
            <w:szCs w:val="18"/>
          </w:rPr>
          <w:t>10</w:t>
        </w:r>
        <w:r w:rsidR="00641663" w:rsidRPr="00B776BB">
          <w:rPr>
            <w:webHidden/>
            <w:sz w:val="18"/>
            <w:szCs w:val="18"/>
          </w:rPr>
          <w:fldChar w:fldCharType="end"/>
        </w:r>
      </w:hyperlink>
    </w:p>
    <w:p w14:paraId="2B1AC869" w14:textId="77777777" w:rsidR="00641663" w:rsidRPr="00B776BB" w:rsidRDefault="0090211D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489266" w:history="1">
        <w:r w:rsidR="00641663" w:rsidRPr="00B776BB">
          <w:rPr>
            <w:rStyle w:val="Hipervnculo"/>
            <w:sz w:val="18"/>
            <w:szCs w:val="18"/>
          </w:rPr>
          <w:t>8.</w:t>
        </w:r>
        <w:r w:rsidR="00641663" w:rsidRPr="00B776BB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641663" w:rsidRPr="00B776BB">
          <w:rPr>
            <w:rStyle w:val="Hipervnculo"/>
            <w:sz w:val="18"/>
            <w:szCs w:val="18"/>
          </w:rPr>
          <w:t>Proceso de Desinstalación (Roll Back)</w:t>
        </w:r>
        <w:r w:rsidR="00641663" w:rsidRPr="00B776BB">
          <w:rPr>
            <w:webHidden/>
            <w:sz w:val="18"/>
            <w:szCs w:val="18"/>
          </w:rPr>
          <w:tab/>
        </w:r>
        <w:r w:rsidR="00641663" w:rsidRPr="00B776BB">
          <w:rPr>
            <w:webHidden/>
            <w:sz w:val="18"/>
            <w:szCs w:val="18"/>
          </w:rPr>
          <w:fldChar w:fldCharType="begin"/>
        </w:r>
        <w:r w:rsidR="00641663" w:rsidRPr="00B776BB">
          <w:rPr>
            <w:webHidden/>
            <w:sz w:val="18"/>
            <w:szCs w:val="18"/>
          </w:rPr>
          <w:instrText xml:space="preserve"> PAGEREF _Toc8489266 \h </w:instrText>
        </w:r>
        <w:r w:rsidR="00641663" w:rsidRPr="00B776BB">
          <w:rPr>
            <w:webHidden/>
            <w:sz w:val="18"/>
            <w:szCs w:val="18"/>
          </w:rPr>
        </w:r>
        <w:r w:rsidR="00641663" w:rsidRPr="00B776BB">
          <w:rPr>
            <w:webHidden/>
            <w:sz w:val="18"/>
            <w:szCs w:val="18"/>
          </w:rPr>
          <w:fldChar w:fldCharType="separate"/>
        </w:r>
        <w:r w:rsidR="007226EF">
          <w:rPr>
            <w:webHidden/>
            <w:sz w:val="18"/>
            <w:szCs w:val="18"/>
          </w:rPr>
          <w:t>11</w:t>
        </w:r>
        <w:r w:rsidR="00641663" w:rsidRPr="00B776BB">
          <w:rPr>
            <w:webHidden/>
            <w:sz w:val="18"/>
            <w:szCs w:val="18"/>
          </w:rPr>
          <w:fldChar w:fldCharType="end"/>
        </w:r>
      </w:hyperlink>
    </w:p>
    <w:p w14:paraId="3D872149" w14:textId="77777777" w:rsidR="00641663" w:rsidRPr="00B776BB" w:rsidRDefault="0090211D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489267" w:history="1">
        <w:r w:rsidR="00641663" w:rsidRPr="00B776BB">
          <w:rPr>
            <w:rStyle w:val="Hipervnculo"/>
            <w:rFonts w:ascii="Verdana" w:hAnsi="Verdana" w:cs="Arial"/>
            <w:noProof/>
            <w:sz w:val="18"/>
            <w:szCs w:val="18"/>
          </w:rPr>
          <w:t>8.1.</w:t>
        </w:r>
        <w:r w:rsidR="00641663" w:rsidRPr="00B776BB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641663" w:rsidRPr="00B776BB">
          <w:rPr>
            <w:rStyle w:val="Hipervnculo"/>
            <w:rFonts w:ascii="Verdana" w:hAnsi="Verdana" w:cs="Arial"/>
            <w:noProof/>
            <w:sz w:val="18"/>
            <w:szCs w:val="18"/>
          </w:rPr>
          <w:t>Proceso de desinstalación de base de datos</w:t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tab/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instrText xml:space="preserve"> PAGEREF _Toc8489267 \h </w:instrText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7226EF">
          <w:rPr>
            <w:rFonts w:ascii="Verdana" w:hAnsi="Verdana"/>
            <w:noProof/>
            <w:webHidden/>
            <w:sz w:val="18"/>
            <w:szCs w:val="18"/>
          </w:rPr>
          <w:t>11</w:t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414CFC1" w14:textId="77777777" w:rsidR="00641663" w:rsidRPr="00B776BB" w:rsidRDefault="0090211D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489268" w:history="1">
        <w:r w:rsidR="00641663" w:rsidRPr="00B776BB">
          <w:rPr>
            <w:rStyle w:val="Hipervnculo"/>
            <w:rFonts w:ascii="Verdana" w:hAnsi="Verdana" w:cs="Arial"/>
            <w:noProof/>
            <w:sz w:val="18"/>
            <w:szCs w:val="18"/>
          </w:rPr>
          <w:t>8.2.</w:t>
        </w:r>
        <w:r w:rsidR="00641663" w:rsidRPr="00B776BB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641663" w:rsidRPr="00B776BB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componentes</w:t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tab/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instrText xml:space="preserve"> PAGEREF _Toc8489268 \h </w:instrText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7226EF">
          <w:rPr>
            <w:rFonts w:ascii="Verdana" w:hAnsi="Verdana"/>
            <w:noProof/>
            <w:webHidden/>
            <w:sz w:val="18"/>
            <w:szCs w:val="18"/>
          </w:rPr>
          <w:t>11</w:t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D72D79C" w14:textId="77777777" w:rsidR="00641663" w:rsidRPr="00B776BB" w:rsidRDefault="0090211D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489269" w:history="1">
        <w:r w:rsidR="00641663" w:rsidRPr="00B776BB">
          <w:rPr>
            <w:rStyle w:val="Hipervnculo"/>
            <w:rFonts w:ascii="Verdana" w:hAnsi="Verdana" w:cs="Arial"/>
            <w:noProof/>
            <w:sz w:val="18"/>
            <w:szCs w:val="18"/>
          </w:rPr>
          <w:t>8.3.</w:t>
        </w:r>
        <w:r w:rsidR="00641663" w:rsidRPr="00B776BB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641663" w:rsidRPr="00B776BB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archivos properties</w:t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tab/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instrText xml:space="preserve"> PAGEREF _Toc8489269 \h </w:instrText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7226EF">
          <w:rPr>
            <w:rFonts w:ascii="Verdana" w:hAnsi="Verdana"/>
            <w:noProof/>
            <w:webHidden/>
            <w:sz w:val="18"/>
            <w:szCs w:val="18"/>
          </w:rPr>
          <w:t>11</w:t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9C653DD" w14:textId="77777777" w:rsidR="00641663" w:rsidRPr="00B776BB" w:rsidRDefault="0090211D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489270" w:history="1">
        <w:r w:rsidR="00641663" w:rsidRPr="00B776BB">
          <w:rPr>
            <w:rStyle w:val="Hipervnculo"/>
            <w:rFonts w:ascii="Verdana" w:hAnsi="Verdana" w:cs="Arial"/>
            <w:noProof/>
            <w:sz w:val="18"/>
            <w:szCs w:val="18"/>
          </w:rPr>
          <w:t>8.4.</w:t>
        </w:r>
        <w:r w:rsidR="00641663" w:rsidRPr="00B776BB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641663" w:rsidRPr="00B776BB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colas JMS</w:t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tab/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instrText xml:space="preserve"> PAGEREF _Toc8489270 \h </w:instrText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7226EF">
          <w:rPr>
            <w:rFonts w:ascii="Verdana" w:hAnsi="Verdana"/>
            <w:noProof/>
            <w:webHidden/>
            <w:sz w:val="18"/>
            <w:szCs w:val="18"/>
          </w:rPr>
          <w:t>11</w:t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388C171C" w14:textId="77777777" w:rsidR="00641663" w:rsidRPr="00B776BB" w:rsidRDefault="0090211D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489271" w:history="1">
        <w:r w:rsidR="00641663" w:rsidRPr="00B776BB">
          <w:rPr>
            <w:rStyle w:val="Hipervnculo"/>
            <w:rFonts w:ascii="Verdana" w:hAnsi="Verdana" w:cs="Arial"/>
            <w:noProof/>
            <w:sz w:val="18"/>
            <w:szCs w:val="18"/>
          </w:rPr>
          <w:t>8.5.</w:t>
        </w:r>
        <w:r w:rsidR="00641663" w:rsidRPr="00B776BB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641663" w:rsidRPr="00B776BB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datasources</w:t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tab/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instrText xml:space="preserve"> PAGEREF _Toc8489271 \h </w:instrText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7226EF">
          <w:rPr>
            <w:rFonts w:ascii="Verdana" w:hAnsi="Verdana"/>
            <w:noProof/>
            <w:webHidden/>
            <w:sz w:val="18"/>
            <w:szCs w:val="18"/>
          </w:rPr>
          <w:t>11</w:t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715F4E22" w14:textId="77777777" w:rsidR="00641663" w:rsidRPr="00B776BB" w:rsidRDefault="0090211D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489272" w:history="1">
        <w:r w:rsidR="00641663" w:rsidRPr="00B776BB">
          <w:rPr>
            <w:rStyle w:val="Hipervnculo"/>
            <w:rFonts w:ascii="Verdana" w:hAnsi="Verdana" w:cs="Arial"/>
            <w:noProof/>
            <w:sz w:val="18"/>
            <w:szCs w:val="18"/>
          </w:rPr>
          <w:t>8.6.</w:t>
        </w:r>
        <w:r w:rsidR="00641663" w:rsidRPr="00B776BB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641663" w:rsidRPr="00B776BB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archivos .log4j</w:t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tab/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instrText xml:space="preserve"> PAGEREF _Toc8489272 \h </w:instrText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7226EF">
          <w:rPr>
            <w:rFonts w:ascii="Verdana" w:hAnsi="Verdana"/>
            <w:noProof/>
            <w:webHidden/>
            <w:sz w:val="18"/>
            <w:szCs w:val="18"/>
          </w:rPr>
          <w:t>11</w:t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70455AB2" w14:textId="77777777" w:rsidR="00641663" w:rsidRPr="00B776BB" w:rsidRDefault="0090211D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489273" w:history="1">
        <w:r w:rsidR="00641663" w:rsidRPr="00B776BB">
          <w:rPr>
            <w:rStyle w:val="Hipervnculo"/>
            <w:rFonts w:ascii="Verdana" w:hAnsi="Verdana" w:cs="Arial"/>
            <w:noProof/>
            <w:sz w:val="18"/>
            <w:szCs w:val="18"/>
          </w:rPr>
          <w:t>8.7.</w:t>
        </w:r>
        <w:r w:rsidR="00641663" w:rsidRPr="00B776BB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641663" w:rsidRPr="00B776BB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la capa de presentación</w:t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tab/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instrText xml:space="preserve"> PAGEREF _Toc8489273 \h </w:instrText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7226EF">
          <w:rPr>
            <w:rFonts w:ascii="Verdana" w:hAnsi="Verdana"/>
            <w:noProof/>
            <w:webHidden/>
            <w:sz w:val="18"/>
            <w:szCs w:val="18"/>
          </w:rPr>
          <w:t>11</w:t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FB551AE" w14:textId="77777777" w:rsidR="00641663" w:rsidRPr="00B776BB" w:rsidRDefault="0090211D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489274" w:history="1">
        <w:r w:rsidR="00641663" w:rsidRPr="00B776BB">
          <w:rPr>
            <w:rStyle w:val="Hipervnculo"/>
            <w:rFonts w:ascii="Verdana" w:hAnsi="Verdana" w:cs="Arial"/>
            <w:noProof/>
            <w:sz w:val="18"/>
            <w:szCs w:val="18"/>
          </w:rPr>
          <w:t>8.8.</w:t>
        </w:r>
        <w:r w:rsidR="00641663" w:rsidRPr="00B776BB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641663" w:rsidRPr="00B776BB">
          <w:rPr>
            <w:rStyle w:val="Hipervnculo"/>
            <w:rFonts w:ascii="Verdana" w:hAnsi="Verdana" w:cs="Arial"/>
            <w:noProof/>
            <w:sz w:val="18"/>
            <w:szCs w:val="18"/>
          </w:rPr>
          <w:t>Proceso de desinstalación de Shell UNIX / LINUX</w:t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tab/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instrText xml:space="preserve"> PAGEREF _Toc8489274 \h </w:instrText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7226EF">
          <w:rPr>
            <w:rFonts w:ascii="Verdana" w:hAnsi="Verdana"/>
            <w:noProof/>
            <w:webHidden/>
            <w:sz w:val="18"/>
            <w:szCs w:val="18"/>
          </w:rPr>
          <w:t>11</w:t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5A0B5328" w14:textId="77777777" w:rsidR="00641663" w:rsidRPr="00B776BB" w:rsidRDefault="0090211D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489275" w:history="1">
        <w:r w:rsidR="00641663" w:rsidRPr="00B776BB">
          <w:rPr>
            <w:rStyle w:val="Hipervnculo"/>
            <w:rFonts w:ascii="Verdana" w:hAnsi="Verdana" w:cs="Arial"/>
            <w:noProof/>
            <w:sz w:val="18"/>
            <w:szCs w:val="18"/>
          </w:rPr>
          <w:t>8.9.</w:t>
        </w:r>
        <w:r w:rsidR="00641663" w:rsidRPr="00B776BB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641663" w:rsidRPr="00B776BB">
          <w:rPr>
            <w:rStyle w:val="Hipervnculo"/>
            <w:rFonts w:ascii="Verdana" w:hAnsi="Verdana" w:cs="Arial"/>
            <w:noProof/>
            <w:sz w:val="18"/>
            <w:szCs w:val="18"/>
          </w:rPr>
          <w:t>Proceso de desinstalación de Archivos BAT</w:t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tab/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instrText xml:space="preserve"> PAGEREF _Toc8489275 \h </w:instrText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7226EF">
          <w:rPr>
            <w:rFonts w:ascii="Verdana" w:hAnsi="Verdana"/>
            <w:noProof/>
            <w:webHidden/>
            <w:sz w:val="18"/>
            <w:szCs w:val="18"/>
          </w:rPr>
          <w:t>12</w:t>
        </w:r>
        <w:r w:rsidR="00641663" w:rsidRPr="00B776BB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7F82024A" w14:textId="77777777" w:rsidR="00641663" w:rsidRPr="00B776BB" w:rsidRDefault="0090211D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489276" w:history="1">
        <w:r w:rsidR="00641663" w:rsidRPr="00B776BB">
          <w:rPr>
            <w:rStyle w:val="Hipervnculo"/>
            <w:sz w:val="18"/>
            <w:szCs w:val="18"/>
          </w:rPr>
          <w:t>9.</w:t>
        </w:r>
        <w:r w:rsidR="00641663" w:rsidRPr="00B776BB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641663" w:rsidRPr="00B776BB">
          <w:rPr>
            <w:rStyle w:val="Hipervnculo"/>
            <w:sz w:val="18"/>
            <w:szCs w:val="18"/>
          </w:rPr>
          <w:t>Contingencia</w:t>
        </w:r>
        <w:r w:rsidR="00641663" w:rsidRPr="00B776BB">
          <w:rPr>
            <w:webHidden/>
            <w:sz w:val="18"/>
            <w:szCs w:val="18"/>
          </w:rPr>
          <w:tab/>
        </w:r>
        <w:r w:rsidR="00641663" w:rsidRPr="00B776BB">
          <w:rPr>
            <w:webHidden/>
            <w:sz w:val="18"/>
            <w:szCs w:val="18"/>
          </w:rPr>
          <w:fldChar w:fldCharType="begin"/>
        </w:r>
        <w:r w:rsidR="00641663" w:rsidRPr="00B776BB">
          <w:rPr>
            <w:webHidden/>
            <w:sz w:val="18"/>
            <w:szCs w:val="18"/>
          </w:rPr>
          <w:instrText xml:space="preserve"> PAGEREF _Toc8489276 \h </w:instrText>
        </w:r>
        <w:r w:rsidR="00641663" w:rsidRPr="00B776BB">
          <w:rPr>
            <w:webHidden/>
            <w:sz w:val="18"/>
            <w:szCs w:val="18"/>
          </w:rPr>
        </w:r>
        <w:r w:rsidR="00641663" w:rsidRPr="00B776BB">
          <w:rPr>
            <w:webHidden/>
            <w:sz w:val="18"/>
            <w:szCs w:val="18"/>
          </w:rPr>
          <w:fldChar w:fldCharType="separate"/>
        </w:r>
        <w:r w:rsidR="007226EF">
          <w:rPr>
            <w:webHidden/>
            <w:sz w:val="18"/>
            <w:szCs w:val="18"/>
          </w:rPr>
          <w:t>12</w:t>
        </w:r>
        <w:r w:rsidR="00641663" w:rsidRPr="00B776BB">
          <w:rPr>
            <w:webHidden/>
            <w:sz w:val="18"/>
            <w:szCs w:val="18"/>
          </w:rPr>
          <w:fldChar w:fldCharType="end"/>
        </w:r>
      </w:hyperlink>
    </w:p>
    <w:p w14:paraId="399ECC24" w14:textId="77777777" w:rsidR="00641663" w:rsidRPr="00B776BB" w:rsidRDefault="0090211D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489277" w:history="1">
        <w:r w:rsidR="00641663" w:rsidRPr="00B776BB">
          <w:rPr>
            <w:rStyle w:val="Hipervnculo"/>
            <w:sz w:val="18"/>
            <w:szCs w:val="18"/>
          </w:rPr>
          <w:t>10.</w:t>
        </w:r>
        <w:r w:rsidR="00641663" w:rsidRPr="00B776BB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641663" w:rsidRPr="00B776BB">
          <w:rPr>
            <w:rStyle w:val="Hipervnculo"/>
            <w:sz w:val="18"/>
            <w:szCs w:val="18"/>
          </w:rPr>
          <w:t>Documentación</w:t>
        </w:r>
        <w:r w:rsidR="00641663" w:rsidRPr="00B776BB">
          <w:rPr>
            <w:webHidden/>
            <w:sz w:val="18"/>
            <w:szCs w:val="18"/>
          </w:rPr>
          <w:tab/>
        </w:r>
        <w:r w:rsidR="00641663" w:rsidRPr="00B776BB">
          <w:rPr>
            <w:webHidden/>
            <w:sz w:val="18"/>
            <w:szCs w:val="18"/>
          </w:rPr>
          <w:fldChar w:fldCharType="begin"/>
        </w:r>
        <w:r w:rsidR="00641663" w:rsidRPr="00B776BB">
          <w:rPr>
            <w:webHidden/>
            <w:sz w:val="18"/>
            <w:szCs w:val="18"/>
          </w:rPr>
          <w:instrText xml:space="preserve"> PAGEREF _Toc8489277 \h </w:instrText>
        </w:r>
        <w:r w:rsidR="00641663" w:rsidRPr="00B776BB">
          <w:rPr>
            <w:webHidden/>
            <w:sz w:val="18"/>
            <w:szCs w:val="18"/>
          </w:rPr>
        </w:r>
        <w:r w:rsidR="00641663" w:rsidRPr="00B776BB">
          <w:rPr>
            <w:webHidden/>
            <w:sz w:val="18"/>
            <w:szCs w:val="18"/>
          </w:rPr>
          <w:fldChar w:fldCharType="separate"/>
        </w:r>
        <w:r w:rsidR="007226EF">
          <w:rPr>
            <w:webHidden/>
            <w:sz w:val="18"/>
            <w:szCs w:val="18"/>
          </w:rPr>
          <w:t>12</w:t>
        </w:r>
        <w:r w:rsidR="00641663" w:rsidRPr="00B776BB">
          <w:rPr>
            <w:webHidden/>
            <w:sz w:val="18"/>
            <w:szCs w:val="18"/>
          </w:rPr>
          <w:fldChar w:fldCharType="end"/>
        </w:r>
      </w:hyperlink>
    </w:p>
    <w:p w14:paraId="1C0A5347" w14:textId="77777777" w:rsidR="00641663" w:rsidRPr="00B776BB" w:rsidRDefault="0090211D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489278" w:history="1">
        <w:r w:rsidR="00641663" w:rsidRPr="00B776BB">
          <w:rPr>
            <w:rStyle w:val="Hipervnculo"/>
            <w:sz w:val="18"/>
            <w:szCs w:val="18"/>
          </w:rPr>
          <w:t>11.</w:t>
        </w:r>
        <w:r w:rsidR="00641663" w:rsidRPr="00B776BB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641663" w:rsidRPr="00B776BB">
          <w:rPr>
            <w:rStyle w:val="Hipervnculo"/>
            <w:sz w:val="18"/>
            <w:szCs w:val="18"/>
          </w:rPr>
          <w:t>Documento Anexo de Estándar.</w:t>
        </w:r>
        <w:r w:rsidR="00641663" w:rsidRPr="00B776BB">
          <w:rPr>
            <w:webHidden/>
            <w:sz w:val="18"/>
            <w:szCs w:val="18"/>
          </w:rPr>
          <w:tab/>
        </w:r>
        <w:r w:rsidR="00641663" w:rsidRPr="00B776BB">
          <w:rPr>
            <w:webHidden/>
            <w:sz w:val="18"/>
            <w:szCs w:val="18"/>
          </w:rPr>
          <w:fldChar w:fldCharType="begin"/>
        </w:r>
        <w:r w:rsidR="00641663" w:rsidRPr="00B776BB">
          <w:rPr>
            <w:webHidden/>
            <w:sz w:val="18"/>
            <w:szCs w:val="18"/>
          </w:rPr>
          <w:instrText xml:space="preserve"> PAGEREF _Toc8489278 \h </w:instrText>
        </w:r>
        <w:r w:rsidR="00641663" w:rsidRPr="00B776BB">
          <w:rPr>
            <w:webHidden/>
            <w:sz w:val="18"/>
            <w:szCs w:val="18"/>
          </w:rPr>
        </w:r>
        <w:r w:rsidR="00641663" w:rsidRPr="00B776BB">
          <w:rPr>
            <w:webHidden/>
            <w:sz w:val="18"/>
            <w:szCs w:val="18"/>
          </w:rPr>
          <w:fldChar w:fldCharType="separate"/>
        </w:r>
        <w:r w:rsidR="007226EF">
          <w:rPr>
            <w:webHidden/>
            <w:sz w:val="18"/>
            <w:szCs w:val="18"/>
          </w:rPr>
          <w:t>12</w:t>
        </w:r>
        <w:r w:rsidR="00641663" w:rsidRPr="00B776BB">
          <w:rPr>
            <w:webHidden/>
            <w:sz w:val="18"/>
            <w:szCs w:val="18"/>
          </w:rPr>
          <w:fldChar w:fldCharType="end"/>
        </w:r>
      </w:hyperlink>
    </w:p>
    <w:p w14:paraId="0CAEBB5F" w14:textId="74D2CDE0" w:rsidR="0033497A" w:rsidRPr="00B776BB" w:rsidRDefault="0033497A" w:rsidP="00EA1A9C">
      <w:pPr>
        <w:spacing w:line="360" w:lineRule="auto"/>
        <w:rPr>
          <w:rFonts w:ascii="Verdana" w:hAnsi="Verdana" w:cs="Arial"/>
          <w:sz w:val="18"/>
          <w:szCs w:val="18"/>
          <w:lang w:val="es-ES"/>
        </w:rPr>
      </w:pPr>
      <w:r w:rsidRPr="00B776BB">
        <w:rPr>
          <w:rFonts w:ascii="Verdana" w:hAnsi="Verdana" w:cs="Arial"/>
          <w:sz w:val="18"/>
          <w:szCs w:val="18"/>
          <w:lang w:val="es-ES"/>
        </w:rPr>
        <w:fldChar w:fldCharType="end"/>
      </w:r>
    </w:p>
    <w:p w14:paraId="400FD99E" w14:textId="22125754" w:rsidR="00D82F95" w:rsidRPr="00B776BB" w:rsidRDefault="00D82F95">
      <w:pPr>
        <w:jc w:val="left"/>
        <w:rPr>
          <w:rFonts w:ascii="Verdana" w:hAnsi="Verdana"/>
          <w:sz w:val="18"/>
          <w:szCs w:val="18"/>
          <w:lang w:val="es-ES"/>
        </w:rPr>
      </w:pPr>
      <w:r w:rsidRPr="00B776BB">
        <w:rPr>
          <w:rFonts w:ascii="Verdana" w:hAnsi="Verdana"/>
          <w:sz w:val="18"/>
          <w:szCs w:val="18"/>
          <w:lang w:val="es-ES"/>
        </w:rPr>
        <w:br w:type="page"/>
      </w:r>
    </w:p>
    <w:p w14:paraId="34ACFF98" w14:textId="77777777" w:rsidR="00A80B32" w:rsidRPr="00B776BB" w:rsidRDefault="00A80B32">
      <w:pPr>
        <w:rPr>
          <w:rFonts w:ascii="Verdana" w:hAnsi="Verdana"/>
          <w:sz w:val="18"/>
          <w:szCs w:val="18"/>
          <w:lang w:val="es-ES"/>
        </w:rPr>
      </w:pPr>
    </w:p>
    <w:tbl>
      <w:tblPr>
        <w:tblW w:w="1009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1"/>
        <w:gridCol w:w="2315"/>
        <w:gridCol w:w="2268"/>
        <w:gridCol w:w="1276"/>
        <w:gridCol w:w="3014"/>
      </w:tblGrid>
      <w:tr w:rsidR="002D06E5" w:rsidRPr="00B776BB" w14:paraId="4734228D" w14:textId="77777777" w:rsidTr="00A6171D">
        <w:trPr>
          <w:trHeight w:val="284"/>
          <w:jc w:val="center"/>
        </w:trPr>
        <w:tc>
          <w:tcPr>
            <w:tcW w:w="10094" w:type="dxa"/>
            <w:gridSpan w:val="5"/>
            <w:tcBorders>
              <w:bottom w:val="single" w:sz="6" w:space="0" w:color="auto"/>
            </w:tcBorders>
            <w:shd w:val="clear" w:color="auto" w:fill="FF0000"/>
            <w:vAlign w:val="center"/>
          </w:tcPr>
          <w:p w14:paraId="3B1C4948" w14:textId="77777777" w:rsidR="002D06E5" w:rsidRPr="00B776BB" w:rsidRDefault="002D06E5" w:rsidP="00A6171D">
            <w:pPr>
              <w:jc w:val="center"/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  <w:t>CONTROL DE VERSIONES</w:t>
            </w:r>
          </w:p>
        </w:tc>
      </w:tr>
      <w:tr w:rsidR="002D06E5" w:rsidRPr="00B776BB" w14:paraId="28BCABDE" w14:textId="77777777" w:rsidTr="00295571">
        <w:trPr>
          <w:trHeight w:val="261"/>
          <w:jc w:val="center"/>
        </w:trPr>
        <w:tc>
          <w:tcPr>
            <w:tcW w:w="1221" w:type="dxa"/>
            <w:shd w:val="clear" w:color="auto" w:fill="FBD4B4"/>
            <w:vAlign w:val="center"/>
          </w:tcPr>
          <w:p w14:paraId="361E5B6E" w14:textId="77777777" w:rsidR="002D06E5" w:rsidRPr="00B776BB" w:rsidRDefault="002D06E5" w:rsidP="00A6171D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Versión</w:t>
            </w:r>
          </w:p>
        </w:tc>
        <w:tc>
          <w:tcPr>
            <w:tcW w:w="2315" w:type="dxa"/>
            <w:shd w:val="clear" w:color="auto" w:fill="FBD4B4"/>
            <w:vAlign w:val="center"/>
          </w:tcPr>
          <w:p w14:paraId="45A66D7E" w14:textId="77777777" w:rsidR="002D06E5" w:rsidRPr="00B776BB" w:rsidRDefault="002D06E5" w:rsidP="00A6171D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Elaborado por</w:t>
            </w:r>
          </w:p>
        </w:tc>
        <w:tc>
          <w:tcPr>
            <w:tcW w:w="2268" w:type="dxa"/>
            <w:shd w:val="clear" w:color="auto" w:fill="FBD4B4"/>
            <w:vAlign w:val="center"/>
          </w:tcPr>
          <w:p w14:paraId="1CC34F25" w14:textId="77777777" w:rsidR="002D06E5" w:rsidRPr="00B776BB" w:rsidRDefault="002D06E5" w:rsidP="00A6171D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Aprobado por</w:t>
            </w:r>
          </w:p>
        </w:tc>
        <w:tc>
          <w:tcPr>
            <w:tcW w:w="1276" w:type="dxa"/>
            <w:shd w:val="clear" w:color="auto" w:fill="FBD4B4"/>
            <w:vAlign w:val="center"/>
          </w:tcPr>
          <w:p w14:paraId="0BC00627" w14:textId="77777777" w:rsidR="002D06E5" w:rsidRPr="00B776BB" w:rsidRDefault="002D06E5" w:rsidP="00A6171D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Fecha</w:t>
            </w:r>
          </w:p>
        </w:tc>
        <w:tc>
          <w:tcPr>
            <w:tcW w:w="3014" w:type="dxa"/>
            <w:shd w:val="clear" w:color="auto" w:fill="FBD4B4"/>
            <w:vAlign w:val="center"/>
          </w:tcPr>
          <w:p w14:paraId="60B8B320" w14:textId="77777777" w:rsidR="002D06E5" w:rsidRPr="00B776BB" w:rsidRDefault="002D06E5" w:rsidP="00A6171D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Motivo</w:t>
            </w:r>
          </w:p>
        </w:tc>
      </w:tr>
      <w:tr w:rsidR="00AB75E5" w:rsidRPr="00B776BB" w14:paraId="5CA5A4C8" w14:textId="77777777" w:rsidTr="00295571">
        <w:trPr>
          <w:trHeight w:val="74"/>
          <w:jc w:val="center"/>
        </w:trPr>
        <w:tc>
          <w:tcPr>
            <w:tcW w:w="1221" w:type="dxa"/>
          </w:tcPr>
          <w:p w14:paraId="691A23EF" w14:textId="2CCE3B40" w:rsidR="00AB75E5" w:rsidRPr="00B776BB" w:rsidRDefault="001A1D95" w:rsidP="00EB6630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2315" w:type="dxa"/>
          </w:tcPr>
          <w:p w14:paraId="2AE1822F" w14:textId="5330AD0A" w:rsidR="00AB75E5" w:rsidRPr="00B776BB" w:rsidRDefault="00E9448C" w:rsidP="00EB6630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sz w:val="18"/>
                <w:szCs w:val="18"/>
                <w:lang w:val="es-ES"/>
              </w:rPr>
              <w:t>Junior Mateo</w:t>
            </w:r>
          </w:p>
        </w:tc>
        <w:tc>
          <w:tcPr>
            <w:tcW w:w="2268" w:type="dxa"/>
          </w:tcPr>
          <w:p w14:paraId="284C104E" w14:textId="7D45FC45" w:rsidR="00AB75E5" w:rsidRPr="00B776BB" w:rsidRDefault="00586ECF" w:rsidP="001D4A3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/>
                <w:sz w:val="18"/>
                <w:szCs w:val="18"/>
                <w:lang w:val="es-ES_tradnl"/>
              </w:rPr>
              <w:t xml:space="preserve">Cesar </w:t>
            </w:r>
            <w:proofErr w:type="spellStart"/>
            <w:r w:rsidRPr="00B776BB">
              <w:rPr>
                <w:rFonts w:ascii="Verdana" w:hAnsi="Verdana"/>
                <w:sz w:val="18"/>
                <w:szCs w:val="18"/>
                <w:lang w:val="es-ES_tradnl"/>
              </w:rPr>
              <w:t>Rosciano</w:t>
            </w:r>
            <w:proofErr w:type="spellEnd"/>
          </w:p>
        </w:tc>
        <w:tc>
          <w:tcPr>
            <w:tcW w:w="1276" w:type="dxa"/>
            <w:vAlign w:val="center"/>
          </w:tcPr>
          <w:p w14:paraId="091A41E7" w14:textId="6B1B7AC0" w:rsidR="00AB75E5" w:rsidRPr="00B776BB" w:rsidRDefault="001A1D95" w:rsidP="008F793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sz w:val="18"/>
                <w:szCs w:val="18"/>
                <w:lang w:val="es-ES"/>
              </w:rPr>
              <w:t>11/04/2019</w:t>
            </w:r>
          </w:p>
        </w:tc>
        <w:tc>
          <w:tcPr>
            <w:tcW w:w="3014" w:type="dxa"/>
            <w:shd w:val="clear" w:color="auto" w:fill="auto"/>
            <w:vAlign w:val="center"/>
          </w:tcPr>
          <w:p w14:paraId="078D8EA3" w14:textId="1D24C436" w:rsidR="00EF47D8" w:rsidRPr="00B776BB" w:rsidRDefault="00295571" w:rsidP="008F7938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val="es-ES"/>
              </w:rPr>
            </w:pPr>
            <w:r w:rsidRPr="00B776BB">
              <w:rPr>
                <w:rFonts w:ascii="Verdana" w:hAnsi="Verdana" w:cs="Arial"/>
                <w:sz w:val="18"/>
                <w:szCs w:val="18"/>
              </w:rPr>
              <w:t>Versión Inicial</w:t>
            </w:r>
          </w:p>
        </w:tc>
      </w:tr>
    </w:tbl>
    <w:p w14:paraId="59AF74E1" w14:textId="77777777" w:rsidR="0033497A" w:rsidRPr="00B776BB" w:rsidRDefault="0033497A">
      <w:pPr>
        <w:rPr>
          <w:rFonts w:ascii="Verdana" w:hAnsi="Verdana"/>
          <w:sz w:val="18"/>
          <w:szCs w:val="18"/>
          <w:lang w:val="es-ES"/>
        </w:rPr>
      </w:pPr>
    </w:p>
    <w:p w14:paraId="3B23CEFB" w14:textId="77777777" w:rsidR="00D94005" w:rsidRPr="00B776BB" w:rsidRDefault="00D94005" w:rsidP="00C14077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2" w:name="_Toc8489248"/>
      <w:r w:rsidRPr="00B776BB">
        <w:rPr>
          <w:rFonts w:ascii="Verdana" w:hAnsi="Verdana" w:cs="Arial"/>
          <w:sz w:val="18"/>
          <w:szCs w:val="18"/>
        </w:rPr>
        <w:t>Objetivo</w:t>
      </w:r>
      <w:bookmarkEnd w:id="1"/>
      <w:bookmarkEnd w:id="2"/>
    </w:p>
    <w:p w14:paraId="11788711" w14:textId="3676488A" w:rsidR="00586ECF" w:rsidRPr="00B776BB" w:rsidRDefault="00586ECF" w:rsidP="00586ECF">
      <w:pPr>
        <w:pStyle w:val="Prrafodelista"/>
        <w:spacing w:after="160" w:line="259" w:lineRule="auto"/>
        <w:ind w:left="360"/>
        <w:contextualSpacing/>
        <w:rPr>
          <w:rFonts w:ascii="Verdana" w:eastAsiaTheme="minorEastAsia" w:hAnsi="Verdana" w:cstheme="minorBidi"/>
          <w:sz w:val="18"/>
          <w:szCs w:val="18"/>
          <w:lang w:val="es-ES_tradnl" w:eastAsia="es-PE"/>
        </w:rPr>
      </w:pPr>
      <w:r w:rsidRPr="00B776BB">
        <w:rPr>
          <w:rFonts w:ascii="Verdana" w:eastAsiaTheme="minorEastAsia" w:hAnsi="Verdana" w:cstheme="minorBidi"/>
          <w:sz w:val="18"/>
          <w:szCs w:val="18"/>
          <w:lang w:val="es-ES_tradnl" w:eastAsia="es-PE"/>
        </w:rPr>
        <w:t>Ejecuta la validación de desactivación por Incumplimiento de Pago</w:t>
      </w:r>
    </w:p>
    <w:p w14:paraId="6A074A9D" w14:textId="77777777" w:rsidR="00D94005" w:rsidRPr="00B776BB" w:rsidRDefault="00D94005" w:rsidP="00D94005">
      <w:pPr>
        <w:rPr>
          <w:rFonts w:ascii="Verdana" w:hAnsi="Verdana"/>
          <w:sz w:val="18"/>
          <w:szCs w:val="18"/>
        </w:rPr>
      </w:pPr>
    </w:p>
    <w:p w14:paraId="34C6584E" w14:textId="77777777" w:rsidR="00D94005" w:rsidRPr="00B776BB" w:rsidRDefault="00D94005" w:rsidP="00C14077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3" w:name="_Toc311451358"/>
      <w:bookmarkStart w:id="4" w:name="_Toc8489249"/>
      <w:r w:rsidRPr="00B776BB">
        <w:rPr>
          <w:rFonts w:ascii="Verdana" w:hAnsi="Verdana" w:cs="Arial"/>
          <w:sz w:val="18"/>
          <w:szCs w:val="18"/>
        </w:rPr>
        <w:t>Pre Requisitos</w:t>
      </w:r>
      <w:bookmarkEnd w:id="3"/>
      <w:bookmarkEnd w:id="4"/>
    </w:p>
    <w:p w14:paraId="3836780F" w14:textId="429B6DA3" w:rsidR="00D94005" w:rsidRPr="00B776BB" w:rsidRDefault="00CE62A3" w:rsidP="00084B00">
      <w:pPr>
        <w:ind w:firstLine="360"/>
        <w:rPr>
          <w:rFonts w:ascii="Verdana" w:hAnsi="Verdana"/>
          <w:color w:val="999999"/>
          <w:sz w:val="18"/>
          <w:szCs w:val="18"/>
        </w:rPr>
      </w:pPr>
      <w:r w:rsidRPr="00B776BB">
        <w:rPr>
          <w:rFonts w:ascii="Verdana" w:hAnsi="Verdana"/>
          <w:color w:val="999999"/>
          <w:sz w:val="18"/>
          <w:szCs w:val="18"/>
        </w:rPr>
        <w:t>(Considerar los requisitos previos a la instalación del componente)</w:t>
      </w:r>
    </w:p>
    <w:p w14:paraId="277EB9A8" w14:textId="77777777" w:rsidR="00071854" w:rsidRPr="00B776BB" w:rsidRDefault="00071854" w:rsidP="00CE62A3">
      <w:pPr>
        <w:ind w:left="720"/>
        <w:rPr>
          <w:rFonts w:ascii="Verdana" w:hAnsi="Verdana"/>
          <w:color w:val="999999"/>
          <w:sz w:val="18"/>
          <w:szCs w:val="18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0"/>
        <w:gridCol w:w="6972"/>
        <w:gridCol w:w="862"/>
      </w:tblGrid>
      <w:tr w:rsidR="00071854" w:rsidRPr="00B776BB" w14:paraId="7F0D7F55" w14:textId="77777777" w:rsidTr="00FA46A8">
        <w:tc>
          <w:tcPr>
            <w:tcW w:w="1730" w:type="dxa"/>
            <w:shd w:val="clear" w:color="auto" w:fill="FF0000"/>
          </w:tcPr>
          <w:p w14:paraId="1E3D30D5" w14:textId="77777777" w:rsidR="00071854" w:rsidRPr="00B776BB" w:rsidRDefault="00071854" w:rsidP="00310247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Tipo de acceso</w:t>
            </w:r>
          </w:p>
        </w:tc>
        <w:tc>
          <w:tcPr>
            <w:tcW w:w="6972" w:type="dxa"/>
            <w:shd w:val="clear" w:color="auto" w:fill="FF0000"/>
          </w:tcPr>
          <w:p w14:paraId="2C87293B" w14:textId="77777777" w:rsidR="00071854" w:rsidRPr="00B776BB" w:rsidRDefault="00071854" w:rsidP="00310247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Detalle</w:t>
            </w:r>
          </w:p>
        </w:tc>
        <w:tc>
          <w:tcPr>
            <w:tcW w:w="862" w:type="dxa"/>
            <w:shd w:val="clear" w:color="auto" w:fill="FF0000"/>
          </w:tcPr>
          <w:p w14:paraId="58458BB5" w14:textId="77777777" w:rsidR="00071854" w:rsidRPr="00B776BB" w:rsidRDefault="00071854" w:rsidP="00310247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N° Solicitud</w:t>
            </w:r>
          </w:p>
        </w:tc>
      </w:tr>
      <w:tr w:rsidR="00071854" w:rsidRPr="00B776BB" w14:paraId="64A7BF4D" w14:textId="77777777" w:rsidTr="00FA46A8">
        <w:tc>
          <w:tcPr>
            <w:tcW w:w="1730" w:type="dxa"/>
          </w:tcPr>
          <w:p w14:paraId="43DAE540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776BB">
              <w:rPr>
                <w:rFonts w:ascii="Verdana" w:hAnsi="Verdana"/>
                <w:sz w:val="18"/>
                <w:szCs w:val="18"/>
              </w:rPr>
              <w:t>Acc</w:t>
            </w:r>
            <w:proofErr w:type="spellEnd"/>
            <w:r w:rsidRPr="00B776BB">
              <w:rPr>
                <w:rFonts w:ascii="Verdana" w:hAnsi="Verdana"/>
                <w:sz w:val="18"/>
                <w:szCs w:val="18"/>
              </w:rPr>
              <w:t xml:space="preserve"> – red / Cuenta usuario</w:t>
            </w:r>
          </w:p>
          <w:p w14:paraId="3F99AE61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(Creación de usuarios de BD, Linux, Unix, Windows, LDAP)</w:t>
            </w:r>
          </w:p>
        </w:tc>
        <w:tc>
          <w:tcPr>
            <w:tcW w:w="6972" w:type="dxa"/>
          </w:tcPr>
          <w:p w14:paraId="05C388D2" w14:textId="422688A5" w:rsidR="00071854" w:rsidRPr="00B776BB" w:rsidRDefault="00845F4A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color w:val="000000"/>
                <w:sz w:val="18"/>
                <w:szCs w:val="18"/>
              </w:rPr>
              <w:t>No aplica</w:t>
            </w:r>
          </w:p>
        </w:tc>
        <w:tc>
          <w:tcPr>
            <w:tcW w:w="862" w:type="dxa"/>
          </w:tcPr>
          <w:p w14:paraId="3964A200" w14:textId="00EBD603" w:rsidR="00071854" w:rsidRPr="00B776BB" w:rsidRDefault="00586ECF" w:rsidP="00586EC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071854" w:rsidRPr="00B776BB" w14:paraId="4B1A59C2" w14:textId="77777777" w:rsidTr="00FA46A8">
        <w:tc>
          <w:tcPr>
            <w:tcW w:w="1730" w:type="dxa"/>
          </w:tcPr>
          <w:p w14:paraId="1262DCFE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Base de datos</w:t>
            </w:r>
          </w:p>
        </w:tc>
        <w:tc>
          <w:tcPr>
            <w:tcW w:w="6972" w:type="dxa"/>
          </w:tcPr>
          <w:p w14:paraId="7F691D35" w14:textId="77777777" w:rsidR="0029196D" w:rsidRPr="00B776BB" w:rsidRDefault="0029196D" w:rsidP="0029196D">
            <w:pPr>
              <w:autoSpaceDE w:val="0"/>
              <w:autoSpaceDN w:val="0"/>
              <w:jc w:val="left"/>
              <w:rPr>
                <w:rFonts w:ascii="Verdana" w:hAnsi="Verdana" w:cs="Courier New"/>
                <w:sz w:val="18"/>
                <w:szCs w:val="18"/>
                <w:lang w:eastAsia="es-PE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 xml:space="preserve">Acceso a las siguientes Bases de Datos y </w:t>
            </w:r>
            <w:proofErr w:type="spellStart"/>
            <w:r w:rsidRPr="00B776BB">
              <w:rPr>
                <w:rFonts w:ascii="Verdana" w:hAnsi="Verdana"/>
                <w:sz w:val="18"/>
                <w:szCs w:val="18"/>
              </w:rPr>
              <w:t>SP´s</w:t>
            </w:r>
            <w:proofErr w:type="spellEnd"/>
            <w:r w:rsidRPr="00B776BB">
              <w:rPr>
                <w:rFonts w:ascii="Verdana" w:hAnsi="Verdana"/>
                <w:sz w:val="18"/>
                <w:szCs w:val="18"/>
              </w:rPr>
              <w:t xml:space="preserve"> desde los servidores </w:t>
            </w:r>
            <w:proofErr w:type="spellStart"/>
            <w:r w:rsidRPr="00B776BB">
              <w:rPr>
                <w:rFonts w:ascii="Verdana" w:hAnsi="Verdana"/>
                <w:sz w:val="18"/>
                <w:szCs w:val="18"/>
              </w:rPr>
              <w:t>weblogic</w:t>
            </w:r>
            <w:proofErr w:type="spellEnd"/>
            <w:r w:rsidRPr="00B776BB">
              <w:rPr>
                <w:rFonts w:ascii="Verdana" w:hAnsi="Verdana"/>
                <w:sz w:val="18"/>
                <w:szCs w:val="18"/>
              </w:rPr>
              <w:t xml:space="preserve"> donde se instalará la aplicación.</w:t>
            </w:r>
          </w:p>
          <w:p w14:paraId="7E928145" w14:textId="77777777" w:rsidR="0029196D" w:rsidRPr="00B776BB" w:rsidRDefault="0029196D" w:rsidP="0029196D">
            <w:pPr>
              <w:autoSpaceDE w:val="0"/>
              <w:autoSpaceDN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eastAsia="es-PE"/>
              </w:rPr>
            </w:pPr>
          </w:p>
          <w:p w14:paraId="5576408E" w14:textId="7EB6331A" w:rsidR="0029196D" w:rsidRPr="00B776BB" w:rsidRDefault="00FF4DC2" w:rsidP="0029196D">
            <w:pPr>
              <w:autoSpaceDE w:val="0"/>
              <w:autoSpaceDN w:val="0"/>
              <w:jc w:val="left"/>
              <w:rPr>
                <w:rFonts w:ascii="Verdana" w:hAnsi="Verdana" w:cs="Courier New"/>
                <w:color w:val="000000"/>
                <w:sz w:val="18"/>
                <w:szCs w:val="18"/>
                <w:lang w:val="es-ES" w:eastAsia="es-ES"/>
              </w:rPr>
            </w:pPr>
            <w:r w:rsidRPr="00B776BB">
              <w:rPr>
                <w:rFonts w:ascii="Verdana" w:hAnsi="Verdana" w:cs="Arial"/>
                <w:b/>
                <w:color w:val="000000"/>
                <w:sz w:val="18"/>
                <w:szCs w:val="18"/>
                <w:lang w:eastAsia="es-PE"/>
              </w:rPr>
              <w:t>BSCS</w:t>
            </w:r>
            <w:r w:rsidR="0029196D" w:rsidRPr="00B776BB">
              <w:rPr>
                <w:rFonts w:ascii="Verdana" w:hAnsi="Verdana" w:cs="Courier New"/>
                <w:color w:val="000000"/>
                <w:sz w:val="18"/>
                <w:szCs w:val="18"/>
                <w:lang w:val="es-ES" w:eastAsia="es-ES"/>
              </w:rPr>
              <w:t>:</w:t>
            </w:r>
          </w:p>
          <w:p w14:paraId="3497779B" w14:textId="052E3123" w:rsidR="0029196D" w:rsidRPr="00B776BB" w:rsidRDefault="0029196D" w:rsidP="00FF4DC2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rPr>
                <w:rFonts w:ascii="Verdana" w:hAnsi="Verdana" w:cs="Courier New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eastAsia="es-PE"/>
              </w:rPr>
              <w:t>user</w:t>
            </w:r>
            <w:proofErr w:type="spellEnd"/>
            <w:r w:rsidRPr="00B776BB">
              <w:rPr>
                <w:rFonts w:ascii="Verdana" w:hAnsi="Verdana" w:cs="Courier New"/>
                <w:color w:val="000000"/>
                <w:sz w:val="18"/>
                <w:szCs w:val="18"/>
                <w:lang w:eastAsia="es-PE"/>
              </w:rPr>
              <w:t xml:space="preserve"> = </w:t>
            </w:r>
            <w:proofErr w:type="spellStart"/>
            <w:r w:rsidR="0041404F" w:rsidRPr="00EA57B0">
              <w:rPr>
                <w:rStyle w:val="Refdecomentario"/>
                <w:rFonts w:ascii="Verdana" w:hAnsi="Verdana" w:cs="Courier New"/>
                <w:color w:val="000000"/>
                <w:szCs w:val="18"/>
                <w:lang w:eastAsia="es-PE"/>
              </w:rPr>
              <w:t>usrappmotorp</w:t>
            </w:r>
            <w:proofErr w:type="spellEnd"/>
          </w:p>
          <w:p w14:paraId="31D43DFD" w14:textId="75D8F1D7" w:rsidR="0029196D" w:rsidRPr="00B776BB" w:rsidRDefault="0029196D" w:rsidP="00FF4DC2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rPr>
                <w:rFonts w:ascii="Verdana" w:hAnsi="Verdana" w:cs="Courier New"/>
                <w:b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eastAsia="es-PE"/>
              </w:rPr>
              <w:t>owner</w:t>
            </w:r>
            <w:proofErr w:type="spellEnd"/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eastAsia="es-PE"/>
              </w:rPr>
              <w:t xml:space="preserve"> =</w:t>
            </w:r>
            <w:r w:rsidR="0041404F" w:rsidRPr="00F40B66">
              <w:rPr>
                <w:rStyle w:val="Refdecomentario"/>
                <w:rFonts w:ascii="Verdana" w:hAnsi="Verdana" w:cs="Courier New"/>
                <w:color w:val="000000"/>
                <w:szCs w:val="18"/>
                <w:lang w:val="en-US" w:eastAsia="es-PE"/>
              </w:rPr>
              <w:t>MOTPROM</w:t>
            </w:r>
          </w:p>
          <w:p w14:paraId="365AF418" w14:textId="68EA16BE" w:rsidR="0029196D" w:rsidRPr="00B776BB" w:rsidRDefault="0029196D" w:rsidP="0029196D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rPr>
                <w:rFonts w:ascii="Verdana" w:hAnsi="Verdana" w:cs="Courier New"/>
                <w:color w:val="000000"/>
                <w:sz w:val="18"/>
                <w:szCs w:val="18"/>
                <w:lang w:val="en-US" w:eastAsia="es-PE"/>
              </w:rPr>
            </w:pPr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val="en-US" w:eastAsia="es-PE"/>
              </w:rPr>
              <w:t>host</w:t>
            </w:r>
            <w:r w:rsidRPr="00B776BB">
              <w:rPr>
                <w:rFonts w:ascii="Verdana" w:hAnsi="Verdana" w:cs="Courier New"/>
                <w:color w:val="000000"/>
                <w:sz w:val="18"/>
                <w:szCs w:val="18"/>
                <w:lang w:val="en-US" w:eastAsia="es-PE"/>
              </w:rPr>
              <w:t xml:space="preserve"> = </w:t>
            </w:r>
            <w:r w:rsidR="0041404F" w:rsidRPr="00EA57B0">
              <w:rPr>
                <w:rStyle w:val="Refdecomentario"/>
                <w:rFonts w:ascii="Verdana" w:hAnsi="Verdana" w:cs="Courier New"/>
                <w:color w:val="000000"/>
                <w:szCs w:val="18"/>
                <w:lang w:val="en-US" w:eastAsia="es-PE"/>
              </w:rPr>
              <w:t>scan-fcprod.tim.com.pe</w:t>
            </w:r>
          </w:p>
          <w:p w14:paraId="5A5306BF" w14:textId="19DEF64B" w:rsidR="0029196D" w:rsidRPr="00B776BB" w:rsidRDefault="0029196D" w:rsidP="0029196D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rPr>
                <w:rFonts w:ascii="Verdana" w:hAnsi="Verdana" w:cs="Courier New"/>
                <w:color w:val="000000"/>
                <w:sz w:val="18"/>
                <w:szCs w:val="18"/>
                <w:lang w:eastAsia="es-PE"/>
              </w:rPr>
            </w:pPr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val="en-US" w:eastAsia="es-PE"/>
              </w:rPr>
              <w:t>port</w:t>
            </w:r>
            <w:r w:rsidRPr="00B776BB">
              <w:rPr>
                <w:rFonts w:ascii="Verdana" w:hAnsi="Verdana" w:cs="Courier New"/>
                <w:color w:val="000000"/>
                <w:sz w:val="18"/>
                <w:szCs w:val="18"/>
                <w:lang w:val="en-US" w:eastAsia="es-PE"/>
              </w:rPr>
              <w:t xml:space="preserve"> =</w:t>
            </w: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eastAsia="es-PE"/>
              </w:rPr>
              <w:t xml:space="preserve"> </w:t>
            </w:r>
            <w:r w:rsidR="0041404F" w:rsidRPr="00EA57B0">
              <w:rPr>
                <w:rStyle w:val="Refdecomentario"/>
                <w:rFonts w:ascii="Verdana" w:hAnsi="Verdana" w:cs="Courier New"/>
                <w:color w:val="000000"/>
                <w:szCs w:val="18"/>
                <w:lang w:eastAsia="es-PE"/>
              </w:rPr>
              <w:t>1521</w:t>
            </w:r>
          </w:p>
          <w:p w14:paraId="3E36B8E9" w14:textId="77777777" w:rsidR="0029196D" w:rsidRPr="00B776BB" w:rsidRDefault="0029196D" w:rsidP="0029196D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jc w:val="left"/>
              <w:rPr>
                <w:rFonts w:ascii="Verdana" w:hAnsi="Verdana" w:cs="Courier New"/>
                <w:color w:val="000000"/>
                <w:sz w:val="18"/>
                <w:szCs w:val="18"/>
                <w:lang w:eastAsia="es-PE"/>
              </w:rPr>
            </w:pPr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eastAsia="es-PE"/>
              </w:rPr>
              <w:t>SP’s utilizados</w:t>
            </w:r>
            <w:r w:rsidRPr="00B776BB">
              <w:rPr>
                <w:rFonts w:ascii="Verdana" w:hAnsi="Verdana" w:cs="Courier New"/>
                <w:color w:val="000000"/>
                <w:sz w:val="18"/>
                <w:szCs w:val="18"/>
                <w:lang w:eastAsia="es-PE"/>
              </w:rPr>
              <w:t>:</w:t>
            </w:r>
          </w:p>
          <w:p w14:paraId="54608F38" w14:textId="52C458BA" w:rsidR="0029196D" w:rsidRPr="00B776BB" w:rsidRDefault="00FF4DC2" w:rsidP="00FF4DC2">
            <w:pPr>
              <w:pStyle w:val="Prrafodelista"/>
              <w:numPr>
                <w:ilvl w:val="0"/>
                <w:numId w:val="30"/>
              </w:numPr>
              <w:jc w:val="left"/>
              <w:rPr>
                <w:rFonts w:ascii="Verdana" w:hAnsi="Verdana" w:cs="Courier New"/>
                <w:b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>PKG_MOTPROM_PROCES_TRANS</w:t>
            </w:r>
            <w:r w:rsidR="0029196D"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>.</w:t>
            </w:r>
            <w:r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PROMSS_DESA_CAMBIO_PAGOPUNTUAL </w:t>
            </w:r>
            <w:r w:rsidR="0029196D"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>(</w:t>
            </w:r>
            <w:r w:rsidR="00B73DAF"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Nuevo - SP que obtiene los bonos a desactivar por </w:t>
            </w:r>
            <w:proofErr w:type="spellStart"/>
            <w:r w:rsidR="00B73DAF"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>incumpliento</w:t>
            </w:r>
            <w:proofErr w:type="spellEnd"/>
            <w:r w:rsidR="00B73DAF"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de pago</w:t>
            </w:r>
            <w:r w:rsidR="0029196D"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>)</w:t>
            </w:r>
          </w:p>
          <w:p w14:paraId="624243DB" w14:textId="518CAE90" w:rsidR="00B73DAF" w:rsidRPr="00B776BB" w:rsidRDefault="00FF4DC2" w:rsidP="00B73DAF">
            <w:pPr>
              <w:pStyle w:val="Prrafodelista"/>
              <w:numPr>
                <w:ilvl w:val="0"/>
                <w:numId w:val="30"/>
              </w:numPr>
              <w:jc w:val="left"/>
              <w:rPr>
                <w:rFonts w:ascii="Verdana" w:hAnsi="Verdana" w:cs="Courier New"/>
                <w:b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>PKG_MOTPROM_PROCES_TRANS.PROMSU_DESA_CAMBIO_PLANLINEA (</w:t>
            </w:r>
            <w:r w:rsidR="00B73DAF"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>Nuevo - SP que actualiza el estado del bono a desactivo</w:t>
            </w:r>
            <w:r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>)</w:t>
            </w:r>
          </w:p>
          <w:p w14:paraId="4A0D5BB3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bookmarkStart w:id="5" w:name="_GoBack"/>
            <w:bookmarkEnd w:id="5"/>
          </w:p>
          <w:p w14:paraId="40247855" w14:textId="01FC592B" w:rsidR="00D5679B" w:rsidRPr="00B776BB" w:rsidRDefault="00D5679B" w:rsidP="00D5679B">
            <w:pPr>
              <w:autoSpaceDE w:val="0"/>
              <w:autoSpaceDN w:val="0"/>
              <w:jc w:val="left"/>
              <w:rPr>
                <w:rFonts w:ascii="Verdana" w:hAnsi="Verdana" w:cs="Courier New"/>
                <w:color w:val="000000"/>
                <w:sz w:val="18"/>
                <w:szCs w:val="18"/>
                <w:lang w:val="es-ES" w:eastAsia="es-ES"/>
              </w:rPr>
            </w:pPr>
            <w:r w:rsidRPr="00B776BB">
              <w:rPr>
                <w:rFonts w:ascii="Verdana" w:hAnsi="Verdana" w:cs="Arial"/>
                <w:b/>
                <w:color w:val="000000"/>
                <w:sz w:val="18"/>
                <w:szCs w:val="18"/>
                <w:lang w:eastAsia="es-PE"/>
              </w:rPr>
              <w:t>OACBD</w:t>
            </w:r>
            <w:r w:rsidRPr="00B776BB">
              <w:rPr>
                <w:rFonts w:ascii="Verdana" w:hAnsi="Verdana" w:cs="Courier New"/>
                <w:color w:val="000000"/>
                <w:sz w:val="18"/>
                <w:szCs w:val="18"/>
                <w:lang w:val="es-ES" w:eastAsia="es-ES"/>
              </w:rPr>
              <w:t>:</w:t>
            </w:r>
          </w:p>
          <w:p w14:paraId="52292653" w14:textId="0593C347" w:rsidR="00D5679B" w:rsidRPr="00B776BB" w:rsidRDefault="00D5679B" w:rsidP="00D5679B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rPr>
                <w:rFonts w:ascii="Verdana" w:hAnsi="Verdana" w:cs="Courier New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eastAsia="es-PE"/>
              </w:rPr>
              <w:t>user</w:t>
            </w:r>
            <w:proofErr w:type="spellEnd"/>
            <w:r w:rsidRPr="00B776BB">
              <w:rPr>
                <w:rFonts w:ascii="Verdana" w:hAnsi="Verdana" w:cs="Courier New"/>
                <w:color w:val="000000"/>
                <w:sz w:val="18"/>
                <w:szCs w:val="18"/>
                <w:lang w:eastAsia="es-PE"/>
              </w:rPr>
              <w:t xml:space="preserve"> = </w:t>
            </w:r>
            <w:r w:rsidR="00423F0B">
              <w:rPr>
                <w:rFonts w:ascii="Verdana" w:hAnsi="Verdana" w:cs="Courier New"/>
                <w:color w:val="000000"/>
                <w:sz w:val="18"/>
                <w:szCs w:val="18"/>
                <w:highlight w:val="yellow"/>
                <w:lang w:eastAsia="es-PE"/>
              </w:rPr>
              <w:t>APPS</w:t>
            </w:r>
          </w:p>
          <w:p w14:paraId="0FB02901" w14:textId="5D012F8D" w:rsidR="00D5679B" w:rsidRPr="00B776BB" w:rsidRDefault="00D5679B" w:rsidP="00D5679B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rPr>
                <w:rFonts w:ascii="Verdana" w:hAnsi="Verdana" w:cs="Courier New"/>
                <w:b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eastAsia="es-PE"/>
              </w:rPr>
              <w:t>owner</w:t>
            </w:r>
            <w:proofErr w:type="spellEnd"/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eastAsia="es-PE"/>
              </w:rPr>
              <w:t xml:space="preserve"> = </w:t>
            </w:r>
            <w:r w:rsidR="00423F0B">
              <w:rPr>
                <w:rFonts w:ascii="Verdana" w:hAnsi="Verdana" w:cs="Courier New"/>
                <w:color w:val="000000"/>
                <w:sz w:val="18"/>
                <w:szCs w:val="18"/>
                <w:highlight w:val="yellow"/>
                <w:lang w:eastAsia="es-PE"/>
              </w:rPr>
              <w:t>APPS</w:t>
            </w:r>
          </w:p>
          <w:p w14:paraId="7421BF96" w14:textId="0D09F709" w:rsidR="00D5679B" w:rsidRPr="00B776BB" w:rsidRDefault="00D5679B" w:rsidP="00D5679B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rPr>
                <w:rFonts w:ascii="Verdana" w:hAnsi="Verdana" w:cs="Courier New"/>
                <w:color w:val="000000"/>
                <w:sz w:val="18"/>
                <w:szCs w:val="18"/>
                <w:lang w:val="en-US" w:eastAsia="es-PE"/>
              </w:rPr>
            </w:pPr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val="en-US" w:eastAsia="es-PE"/>
              </w:rPr>
              <w:t>host</w:t>
            </w:r>
            <w:r w:rsidRPr="00B776BB">
              <w:rPr>
                <w:rFonts w:ascii="Verdana" w:hAnsi="Verdana" w:cs="Courier New"/>
                <w:color w:val="000000"/>
                <w:sz w:val="18"/>
                <w:szCs w:val="18"/>
                <w:lang w:val="en-US" w:eastAsia="es-PE"/>
              </w:rPr>
              <w:t xml:space="preserve"> = </w:t>
            </w:r>
            <w:r w:rsidR="00423F0B" w:rsidRPr="00423F0B">
              <w:rPr>
                <w:rFonts w:ascii="Calibri" w:hAnsi="Calibri"/>
                <w:sz w:val="18"/>
                <w:szCs w:val="18"/>
                <w:highlight w:val="yellow"/>
                <w:lang w:val="es-ES_tradnl"/>
              </w:rPr>
              <w:t>172.19.44.140</w:t>
            </w:r>
          </w:p>
          <w:p w14:paraId="4DBFCE7C" w14:textId="77777777" w:rsidR="00D5679B" w:rsidRPr="00B776BB" w:rsidRDefault="00D5679B" w:rsidP="00D5679B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rPr>
                <w:rFonts w:ascii="Verdana" w:hAnsi="Verdana" w:cs="Courier New"/>
                <w:color w:val="000000"/>
                <w:sz w:val="18"/>
                <w:szCs w:val="18"/>
                <w:lang w:eastAsia="es-PE"/>
              </w:rPr>
            </w:pPr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val="en-US" w:eastAsia="es-PE"/>
              </w:rPr>
              <w:t>port</w:t>
            </w:r>
            <w:r w:rsidRPr="00B776BB">
              <w:rPr>
                <w:rFonts w:ascii="Verdana" w:hAnsi="Verdana" w:cs="Courier New"/>
                <w:color w:val="000000"/>
                <w:sz w:val="18"/>
                <w:szCs w:val="18"/>
                <w:lang w:val="en-US" w:eastAsia="es-PE"/>
              </w:rPr>
              <w:t xml:space="preserve"> =</w:t>
            </w: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B776BB">
              <w:rPr>
                <w:rFonts w:ascii="Verdana" w:hAnsi="Verdana" w:cs="Courier New"/>
                <w:color w:val="000000"/>
                <w:sz w:val="18"/>
                <w:szCs w:val="18"/>
                <w:lang w:eastAsia="es-PE"/>
              </w:rPr>
              <w:t>1521</w:t>
            </w:r>
          </w:p>
          <w:p w14:paraId="52614197" w14:textId="77777777" w:rsidR="00D5679B" w:rsidRPr="00B776BB" w:rsidRDefault="00D5679B" w:rsidP="00D5679B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jc w:val="left"/>
              <w:rPr>
                <w:rFonts w:ascii="Verdana" w:hAnsi="Verdana" w:cs="Courier New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eastAsia="es-PE"/>
              </w:rPr>
              <w:t>SP’s</w:t>
            </w:r>
            <w:proofErr w:type="spellEnd"/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eastAsia="es-PE"/>
              </w:rPr>
              <w:t xml:space="preserve"> utilizados</w:t>
            </w:r>
            <w:r w:rsidRPr="00B776BB">
              <w:rPr>
                <w:rFonts w:ascii="Verdana" w:hAnsi="Verdana" w:cs="Courier New"/>
                <w:color w:val="000000"/>
                <w:sz w:val="18"/>
                <w:szCs w:val="18"/>
                <w:lang w:eastAsia="es-PE"/>
              </w:rPr>
              <w:t>:</w:t>
            </w:r>
          </w:p>
          <w:p w14:paraId="78A25260" w14:textId="3B69643C" w:rsidR="00D5679B" w:rsidRPr="00B776BB" w:rsidRDefault="00D5679B" w:rsidP="00D5679B">
            <w:pPr>
              <w:pStyle w:val="Prrafodelista"/>
              <w:numPr>
                <w:ilvl w:val="0"/>
                <w:numId w:val="30"/>
              </w:numPr>
              <w:jc w:val="left"/>
              <w:rPr>
                <w:rFonts w:ascii="Verdana" w:hAnsi="Verdana" w:cs="Courier New"/>
                <w:b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Courier New"/>
                <w:sz w:val="18"/>
                <w:szCs w:val="18"/>
                <w:lang w:val="en-US"/>
              </w:rPr>
              <w:t>TS_OAC_CL_CONS_PAGO_PKG.</w:t>
            </w:r>
            <w:r w:rsidRPr="00B776BB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  <w:r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>PR_PAGO_</w:t>
            </w:r>
            <w:r w:rsidRPr="0041404F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PUNTUAL </w:t>
            </w:r>
            <w:r w:rsidR="00B73DAF" w:rsidRPr="0041404F">
              <w:rPr>
                <w:rFonts w:ascii="Verdana" w:hAnsi="Verdana" w:cs="Courier New"/>
                <w:sz w:val="18"/>
                <w:szCs w:val="18"/>
                <w:lang w:val="es-ES"/>
              </w:rPr>
              <w:t>(</w:t>
            </w:r>
            <w:r w:rsidR="00B73DAF"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>Nuevo - SP que consulta e</w:t>
            </w:r>
            <w:r w:rsidR="00AB6ECB"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>s</w:t>
            </w:r>
            <w:r w:rsidR="00B73DAF"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tado del pago de la </w:t>
            </w:r>
            <w:proofErr w:type="spellStart"/>
            <w:r w:rsidR="00B73DAF"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>linea</w:t>
            </w:r>
            <w:proofErr w:type="spellEnd"/>
            <w:r w:rsidR="00B73DAF"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>)</w:t>
            </w:r>
          </w:p>
          <w:p w14:paraId="75C4C4F3" w14:textId="77777777" w:rsidR="00D5679B" w:rsidRPr="00B776BB" w:rsidRDefault="00D5679B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862" w:type="dxa"/>
          </w:tcPr>
          <w:p w14:paraId="18C4A5D3" w14:textId="53D987D4" w:rsidR="00071854" w:rsidRPr="00B776BB" w:rsidRDefault="00423F0B" w:rsidP="0041404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 w:rsidRPr="00423F0B">
              <w:rPr>
                <w:rFonts w:ascii="Verdana" w:hAnsi="Verdana"/>
                <w:sz w:val="18"/>
                <w:szCs w:val="18"/>
                <w:highlight w:val="yellow"/>
              </w:rPr>
              <w:t>Pendiente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423F0B">
              <w:rPr>
                <w:rFonts w:ascii="Verdana" w:hAnsi="Verdana"/>
                <w:sz w:val="18"/>
                <w:szCs w:val="18"/>
                <w:highlight w:val="yellow"/>
              </w:rPr>
              <w:t>OAC</w:t>
            </w:r>
          </w:p>
        </w:tc>
      </w:tr>
      <w:tr w:rsidR="00071854" w:rsidRPr="00B776BB" w14:paraId="18095B4E" w14:textId="77777777" w:rsidTr="00FA46A8">
        <w:tc>
          <w:tcPr>
            <w:tcW w:w="1730" w:type="dxa"/>
          </w:tcPr>
          <w:p w14:paraId="4CF2339A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Firewall</w:t>
            </w:r>
          </w:p>
          <w:p w14:paraId="02B289C5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(deberán solicitar el formato 6)</w:t>
            </w:r>
          </w:p>
        </w:tc>
        <w:tc>
          <w:tcPr>
            <w:tcW w:w="6972" w:type="dxa"/>
          </w:tcPr>
          <w:p w14:paraId="165BF07C" w14:textId="45434E7A" w:rsidR="00071854" w:rsidRPr="00B776BB" w:rsidRDefault="00845F4A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color w:val="000000"/>
                <w:sz w:val="18"/>
                <w:szCs w:val="18"/>
              </w:rPr>
              <w:t>No aplica</w:t>
            </w:r>
          </w:p>
        </w:tc>
        <w:tc>
          <w:tcPr>
            <w:tcW w:w="862" w:type="dxa"/>
          </w:tcPr>
          <w:p w14:paraId="60257514" w14:textId="6DB933AE" w:rsidR="00071854" w:rsidRPr="00B776BB" w:rsidRDefault="00586ECF" w:rsidP="00586EC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071854" w:rsidRPr="00B776BB" w14:paraId="462531A5" w14:textId="77777777" w:rsidTr="00FA46A8">
        <w:tc>
          <w:tcPr>
            <w:tcW w:w="1730" w:type="dxa"/>
          </w:tcPr>
          <w:p w14:paraId="3A008D69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Sistema Operativo | Unix</w:t>
            </w:r>
          </w:p>
        </w:tc>
        <w:tc>
          <w:tcPr>
            <w:tcW w:w="6972" w:type="dxa"/>
          </w:tcPr>
          <w:p w14:paraId="0CE20611" w14:textId="5BD3AD66" w:rsidR="001864B7" w:rsidRPr="00B776BB" w:rsidRDefault="001864B7" w:rsidP="001864B7">
            <w:pPr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Se </w:t>
            </w:r>
            <w:proofErr w:type="spellStart"/>
            <w:r w:rsidRPr="00B776BB">
              <w:rPr>
                <w:rFonts w:ascii="Verdana" w:hAnsi="Verdana" w:cs="Arial"/>
                <w:sz w:val="18"/>
                <w:szCs w:val="18"/>
                <w:lang w:val="es-ES_tradnl"/>
              </w:rPr>
              <w:t>debera</w:t>
            </w:r>
            <w:proofErr w:type="spellEnd"/>
            <w:r w:rsidRPr="00B776BB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crear las siguientes carpetas en el Usuario </w:t>
            </w:r>
            <w:r w:rsidR="000A2B80" w:rsidRPr="00C04E6D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USRPRETUPS</w:t>
            </w:r>
            <w:r w:rsidR="000A2B80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 xml:space="preserve"> </w:t>
            </w:r>
            <w:r w:rsidRPr="00B776BB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del servidor </w:t>
            </w:r>
            <w:r w:rsidR="000A2B80" w:rsidRPr="00C04E6D">
              <w:rPr>
                <w:rFonts w:ascii="Verdana" w:hAnsi="Verdana"/>
                <w:b/>
                <w:sz w:val="18"/>
                <w:szCs w:val="18"/>
              </w:rPr>
              <w:t>limapppbanv01</w:t>
            </w:r>
            <w:r w:rsidR="000A2B80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proofErr w:type="spellStart"/>
            <w:r w:rsidRPr="00B776BB">
              <w:rPr>
                <w:rFonts w:ascii="Verdana" w:hAnsi="Verdana" w:cs="Arial"/>
                <w:sz w:val="18"/>
                <w:szCs w:val="18"/>
                <w:lang w:val="es-ES_tradnl"/>
              </w:rPr>
              <w:t>asignandole</w:t>
            </w:r>
            <w:proofErr w:type="spellEnd"/>
            <w:r w:rsidRPr="00B776BB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los siguientes permisos a las siguientes rutas de directorios:</w:t>
            </w:r>
          </w:p>
          <w:p w14:paraId="039C8B42" w14:textId="77777777" w:rsidR="00A3580C" w:rsidRPr="00B776BB" w:rsidRDefault="00A3580C" w:rsidP="00A3580C">
            <w:pPr>
              <w:pStyle w:val="Prrafodelista"/>
              <w:ind w:left="0"/>
              <w:rPr>
                <w:rFonts w:ascii="Verdana" w:hAnsi="Verdana" w:cs="Arial"/>
                <w:b/>
                <w:sz w:val="18"/>
                <w:szCs w:val="18"/>
                <w:lang w:val="es-ES_tradnl" w:eastAsia="es-ES"/>
              </w:rPr>
            </w:pPr>
          </w:p>
          <w:tbl>
            <w:tblPr>
              <w:tblW w:w="62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56"/>
              <w:gridCol w:w="2374"/>
            </w:tblGrid>
            <w:tr w:rsidR="00A3580C" w:rsidRPr="00B776BB" w14:paraId="350BD0D6" w14:textId="77777777" w:rsidTr="00E55425">
              <w:trPr>
                <w:trHeight w:val="166"/>
              </w:trPr>
              <w:tc>
                <w:tcPr>
                  <w:tcW w:w="3856" w:type="dxa"/>
                  <w:shd w:val="clear" w:color="auto" w:fill="FF0000"/>
                  <w:vAlign w:val="center"/>
                </w:tcPr>
                <w:p w14:paraId="27970825" w14:textId="77777777" w:rsidR="00A3580C" w:rsidRPr="00B776BB" w:rsidRDefault="00A3580C" w:rsidP="00A3580C">
                  <w:pPr>
                    <w:jc w:val="center"/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  <w:lang w:val="es-ES_tradnl"/>
                    </w:rPr>
                  </w:pPr>
                  <w:r w:rsidRPr="00B776BB"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  <w:lang w:val="es-ES_tradnl"/>
                    </w:rPr>
                    <w:lastRenderedPageBreak/>
                    <w:t>RUTA</w:t>
                  </w:r>
                </w:p>
              </w:tc>
              <w:tc>
                <w:tcPr>
                  <w:tcW w:w="2374" w:type="dxa"/>
                  <w:shd w:val="clear" w:color="auto" w:fill="FF0000"/>
                  <w:vAlign w:val="center"/>
                </w:tcPr>
                <w:p w14:paraId="68202A83" w14:textId="77777777" w:rsidR="00A3580C" w:rsidRPr="00B776BB" w:rsidRDefault="00A3580C" w:rsidP="00A3580C">
                  <w:pPr>
                    <w:jc w:val="center"/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  <w:lang w:val="es-ES_tradnl"/>
                    </w:rPr>
                  </w:pPr>
                  <w:r w:rsidRPr="00B776BB"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  <w:lang w:val="es-ES_tradnl"/>
                    </w:rPr>
                    <w:t>PERMISOS</w:t>
                  </w:r>
                </w:p>
              </w:tc>
            </w:tr>
            <w:tr w:rsidR="00A3580C" w:rsidRPr="00B776BB" w14:paraId="2B450344" w14:textId="77777777" w:rsidTr="00E55425">
              <w:trPr>
                <w:trHeight w:val="166"/>
              </w:trPr>
              <w:tc>
                <w:tcPr>
                  <w:tcW w:w="3856" w:type="dxa"/>
                  <w:vAlign w:val="center"/>
                </w:tcPr>
                <w:p w14:paraId="21577524" w14:textId="4346A83C" w:rsidR="00A3580C" w:rsidRPr="000A2B80" w:rsidRDefault="00B568E7" w:rsidP="00A3580C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/home/USRPRETUPS/procesosmotorprom/desactiva/</w:t>
                  </w:r>
                  <w:r w:rsidR="00A3580C" w:rsidRPr="000A2B80">
                    <w:rPr>
                      <w:rFonts w:ascii="Verdana" w:hAnsi="Verdana"/>
                      <w:sz w:val="18"/>
                      <w:szCs w:val="18"/>
                    </w:rPr>
                    <w:t>SH01_MOTPROM_ValidaDes_IncumplimientoPago</w:t>
                  </w:r>
                </w:p>
              </w:tc>
              <w:tc>
                <w:tcPr>
                  <w:tcW w:w="2374" w:type="dxa"/>
                  <w:vAlign w:val="center"/>
                </w:tcPr>
                <w:p w14:paraId="33359FED" w14:textId="77777777" w:rsidR="00A3580C" w:rsidRPr="00B776BB" w:rsidRDefault="00A3580C" w:rsidP="00A3580C">
                  <w:pPr>
                    <w:jc w:val="center"/>
                    <w:rPr>
                      <w:rFonts w:ascii="Verdana" w:hAnsi="Verdana" w:cs="Arial"/>
                      <w:sz w:val="18"/>
                      <w:szCs w:val="18"/>
                      <w:lang w:val="es-ES_tradnl"/>
                    </w:rPr>
                  </w:pPr>
                  <w:r w:rsidRPr="00B776BB">
                    <w:rPr>
                      <w:rFonts w:ascii="Verdana" w:hAnsi="Verdana" w:cs="Arial"/>
                      <w:sz w:val="18"/>
                      <w:szCs w:val="18"/>
                      <w:lang w:val="es-ES_tradnl"/>
                    </w:rPr>
                    <w:t>ESCRITURA, LECTURA, EJECUCIÓN</w:t>
                  </w:r>
                </w:p>
              </w:tc>
            </w:tr>
            <w:tr w:rsidR="00A3580C" w:rsidRPr="00B776BB" w14:paraId="7C064FFD" w14:textId="77777777" w:rsidTr="00E55425">
              <w:trPr>
                <w:trHeight w:val="166"/>
              </w:trPr>
              <w:tc>
                <w:tcPr>
                  <w:tcW w:w="3856" w:type="dxa"/>
                  <w:vAlign w:val="center"/>
                </w:tcPr>
                <w:p w14:paraId="119B1C13" w14:textId="05BF5389" w:rsidR="00A3580C" w:rsidRPr="000A2B80" w:rsidRDefault="00B568E7" w:rsidP="00A3580C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/home/USRPRETUPS/procesosmotorprom/desactiva/</w:t>
                  </w:r>
                  <w:r w:rsidR="00A3580C" w:rsidRPr="000A2B80">
                    <w:rPr>
                      <w:rFonts w:ascii="Verdana" w:hAnsi="Verdana"/>
                      <w:sz w:val="18"/>
                      <w:szCs w:val="18"/>
                    </w:rPr>
                    <w:t>SH01_MOTPROM_ValidaDes_IncumplimientoPago/BIN</w:t>
                  </w:r>
                </w:p>
              </w:tc>
              <w:tc>
                <w:tcPr>
                  <w:tcW w:w="2374" w:type="dxa"/>
                  <w:vAlign w:val="center"/>
                </w:tcPr>
                <w:p w14:paraId="0690CC9D" w14:textId="77777777" w:rsidR="00A3580C" w:rsidRPr="00B776BB" w:rsidRDefault="00A3580C" w:rsidP="00A3580C">
                  <w:pPr>
                    <w:jc w:val="center"/>
                    <w:rPr>
                      <w:rFonts w:ascii="Verdana" w:hAnsi="Verdana" w:cs="Arial"/>
                      <w:sz w:val="18"/>
                      <w:szCs w:val="18"/>
                      <w:lang w:val="en-US"/>
                    </w:rPr>
                  </w:pPr>
                  <w:r w:rsidRPr="00B776BB">
                    <w:rPr>
                      <w:rFonts w:ascii="Verdana" w:hAnsi="Verdana" w:cs="Arial"/>
                      <w:sz w:val="18"/>
                      <w:szCs w:val="18"/>
                      <w:lang w:val="es-ES_tradnl"/>
                    </w:rPr>
                    <w:t>ESCRITURA, LECTURA, EJECUCIÓN</w:t>
                  </w:r>
                </w:p>
              </w:tc>
            </w:tr>
            <w:tr w:rsidR="00A3580C" w:rsidRPr="00B776BB" w14:paraId="08EFE264" w14:textId="77777777" w:rsidTr="00E55425">
              <w:trPr>
                <w:trHeight w:val="166"/>
              </w:trPr>
              <w:tc>
                <w:tcPr>
                  <w:tcW w:w="3856" w:type="dxa"/>
                  <w:vAlign w:val="center"/>
                </w:tcPr>
                <w:p w14:paraId="19379C84" w14:textId="15C8B84B" w:rsidR="00A3580C" w:rsidRPr="000A2B80" w:rsidRDefault="00B568E7" w:rsidP="00A3580C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/home/USRPRETUPS/procesosmotorprom/desactiva/</w:t>
                  </w:r>
                  <w:r w:rsidR="00A3580C" w:rsidRPr="000A2B80">
                    <w:rPr>
                      <w:rFonts w:ascii="Verdana" w:hAnsi="Verdana"/>
                      <w:sz w:val="18"/>
                      <w:szCs w:val="18"/>
                    </w:rPr>
                    <w:t>SH01_MOTPROM_ValidaDes_IncumplimientoPago/LIB/</w:t>
                  </w:r>
                </w:p>
              </w:tc>
              <w:tc>
                <w:tcPr>
                  <w:tcW w:w="2374" w:type="dxa"/>
                  <w:vAlign w:val="center"/>
                </w:tcPr>
                <w:p w14:paraId="057C3452" w14:textId="77777777" w:rsidR="00A3580C" w:rsidRPr="00B776BB" w:rsidRDefault="00A3580C" w:rsidP="00A3580C">
                  <w:pPr>
                    <w:jc w:val="center"/>
                    <w:rPr>
                      <w:rFonts w:ascii="Verdana" w:hAnsi="Verdana" w:cs="Arial"/>
                      <w:sz w:val="18"/>
                      <w:szCs w:val="18"/>
                      <w:lang w:val="en-US"/>
                    </w:rPr>
                  </w:pPr>
                  <w:r w:rsidRPr="00B776BB">
                    <w:rPr>
                      <w:rFonts w:ascii="Verdana" w:hAnsi="Verdana" w:cs="Arial"/>
                      <w:sz w:val="18"/>
                      <w:szCs w:val="18"/>
                      <w:lang w:val="es-ES_tradnl"/>
                    </w:rPr>
                    <w:t>ESCRITURA, LECTURA, EJECUCIÓN</w:t>
                  </w:r>
                </w:p>
              </w:tc>
            </w:tr>
            <w:tr w:rsidR="00A3580C" w:rsidRPr="00B776BB" w14:paraId="775E74F7" w14:textId="77777777" w:rsidTr="00E55425">
              <w:trPr>
                <w:trHeight w:val="364"/>
              </w:trPr>
              <w:tc>
                <w:tcPr>
                  <w:tcW w:w="3856" w:type="dxa"/>
                  <w:vAlign w:val="center"/>
                </w:tcPr>
                <w:p w14:paraId="75CCDD6F" w14:textId="1577B586" w:rsidR="00A3580C" w:rsidRPr="000A2B80" w:rsidRDefault="00B568E7" w:rsidP="00A3580C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/home/USRPRETUPS/procesosmotorprom/desactiva/</w:t>
                  </w:r>
                  <w:r w:rsidR="00A3580C" w:rsidRPr="000A2B80">
                    <w:rPr>
                      <w:rFonts w:ascii="Verdana" w:hAnsi="Verdana"/>
                      <w:sz w:val="18"/>
                      <w:szCs w:val="18"/>
                    </w:rPr>
                    <w:t>SH01_MOTPROM_ValidaDes_IncumplimientoPago/LOG/</w:t>
                  </w:r>
                </w:p>
              </w:tc>
              <w:tc>
                <w:tcPr>
                  <w:tcW w:w="2374" w:type="dxa"/>
                  <w:vAlign w:val="center"/>
                </w:tcPr>
                <w:p w14:paraId="4F57D3A0" w14:textId="77777777" w:rsidR="00A3580C" w:rsidRPr="00B776BB" w:rsidRDefault="00A3580C" w:rsidP="00A3580C">
                  <w:pPr>
                    <w:jc w:val="center"/>
                    <w:rPr>
                      <w:rFonts w:ascii="Verdana" w:hAnsi="Verdana" w:cs="Arial"/>
                      <w:sz w:val="18"/>
                      <w:szCs w:val="18"/>
                      <w:lang w:val="es-ES_tradnl"/>
                    </w:rPr>
                  </w:pPr>
                  <w:r w:rsidRPr="00B776BB">
                    <w:rPr>
                      <w:rFonts w:ascii="Verdana" w:hAnsi="Verdana" w:cs="Arial"/>
                      <w:sz w:val="18"/>
                      <w:szCs w:val="18"/>
                      <w:lang w:val="es-ES_tradnl"/>
                    </w:rPr>
                    <w:t>ESCRITURA, LECTURA</w:t>
                  </w:r>
                </w:p>
              </w:tc>
            </w:tr>
          </w:tbl>
          <w:p w14:paraId="466F4BC9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</w:p>
          <w:p w14:paraId="74B242DC" w14:textId="77777777" w:rsidR="00984242" w:rsidRPr="00AE732F" w:rsidRDefault="00984242" w:rsidP="00984242">
            <w:pPr>
              <w:numPr>
                <w:ilvl w:val="0"/>
                <w:numId w:val="36"/>
              </w:numPr>
              <w:ind w:left="459" w:hanging="284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AE732F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Respetar las </w:t>
            </w:r>
            <w:proofErr w:type="spellStart"/>
            <w:r w:rsidRPr="00AE732F">
              <w:rPr>
                <w:rFonts w:ascii="Verdana" w:hAnsi="Verdana" w:cs="Arial"/>
                <w:sz w:val="18"/>
                <w:szCs w:val="18"/>
                <w:lang w:val="es-ES_tradnl"/>
              </w:rPr>
              <w:t>Mayusculas</w:t>
            </w:r>
            <w:proofErr w:type="spellEnd"/>
            <w:r w:rsidRPr="00AE732F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y </w:t>
            </w:r>
            <w:proofErr w:type="spellStart"/>
            <w:r w:rsidRPr="00AE732F">
              <w:rPr>
                <w:rFonts w:ascii="Verdana" w:hAnsi="Verdana" w:cs="Arial"/>
                <w:sz w:val="18"/>
                <w:szCs w:val="18"/>
                <w:lang w:val="es-ES_tradnl"/>
              </w:rPr>
              <w:t>Minusculas</w:t>
            </w:r>
            <w:proofErr w:type="spellEnd"/>
            <w:r w:rsidRPr="00AE732F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ya que el servidor Linux / Unix es CASESENSITIVE</w:t>
            </w:r>
          </w:p>
          <w:p w14:paraId="75BBE589" w14:textId="77777777" w:rsidR="00984242" w:rsidRPr="00AE732F" w:rsidRDefault="00984242" w:rsidP="00984242">
            <w:pPr>
              <w:numPr>
                <w:ilvl w:val="0"/>
                <w:numId w:val="36"/>
              </w:numPr>
              <w:ind w:left="430" w:hanging="283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AE732F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El </w:t>
            </w:r>
            <w:r w:rsidRPr="0059727F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servidor </w:t>
            </w:r>
            <w:r w:rsidRPr="009D73DC">
              <w:rPr>
                <w:rFonts w:ascii="Verdana" w:hAnsi="Verdana"/>
                <w:b/>
                <w:sz w:val="18"/>
                <w:szCs w:val="18"/>
              </w:rPr>
              <w:t>limapppbanv01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Pr="0059727F">
              <w:rPr>
                <w:rFonts w:ascii="Verdana" w:hAnsi="Verdana" w:cs="Arial"/>
                <w:sz w:val="18"/>
                <w:szCs w:val="18"/>
                <w:lang w:val="es-ES_tradnl"/>
              </w:rPr>
              <w:t>deberá</w:t>
            </w:r>
            <w:r w:rsidRPr="00AE732F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contar con el comando java, si no fuera el caso solicitar la </w:t>
            </w:r>
            <w:proofErr w:type="spellStart"/>
            <w:r w:rsidRPr="00AE732F">
              <w:rPr>
                <w:rFonts w:ascii="Verdana" w:hAnsi="Verdana" w:cs="Arial"/>
                <w:sz w:val="18"/>
                <w:szCs w:val="18"/>
                <w:lang w:val="es-ES_tradnl"/>
              </w:rPr>
              <w:t>instalacion</w:t>
            </w:r>
            <w:proofErr w:type="spellEnd"/>
            <w:r w:rsidRPr="00AE732F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del mismo.</w:t>
            </w:r>
          </w:p>
          <w:p w14:paraId="423DD953" w14:textId="47696196" w:rsidR="002F52B2" w:rsidRPr="00984242" w:rsidRDefault="002F52B2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862" w:type="dxa"/>
          </w:tcPr>
          <w:p w14:paraId="59C7195F" w14:textId="4A08E0F9" w:rsidR="00071854" w:rsidRPr="00B776BB" w:rsidRDefault="000A2B80" w:rsidP="00586EC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lastRenderedPageBreak/>
              <w:t>-</w:t>
            </w:r>
          </w:p>
        </w:tc>
      </w:tr>
      <w:tr w:rsidR="00071854" w:rsidRPr="00B776BB" w14:paraId="0E24942C" w14:textId="77777777" w:rsidTr="00FA46A8">
        <w:tc>
          <w:tcPr>
            <w:tcW w:w="1730" w:type="dxa"/>
          </w:tcPr>
          <w:p w14:paraId="1BEE6282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lastRenderedPageBreak/>
              <w:t>Sistema Operativo | Linux</w:t>
            </w:r>
          </w:p>
        </w:tc>
        <w:tc>
          <w:tcPr>
            <w:tcW w:w="6972" w:type="dxa"/>
          </w:tcPr>
          <w:p w14:paraId="71A253A6" w14:textId="77777777" w:rsidR="00FA46A8" w:rsidRPr="00B776BB" w:rsidRDefault="00FA46A8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color w:val="000000"/>
                <w:sz w:val="18"/>
                <w:szCs w:val="18"/>
              </w:rPr>
            </w:pPr>
          </w:p>
          <w:p w14:paraId="2345C75B" w14:textId="40C3BDCA" w:rsidR="00071854" w:rsidRPr="00B776BB" w:rsidRDefault="00FA46A8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color w:val="000000"/>
                <w:sz w:val="18"/>
                <w:szCs w:val="18"/>
              </w:rPr>
              <w:t>No aplica</w:t>
            </w:r>
          </w:p>
        </w:tc>
        <w:tc>
          <w:tcPr>
            <w:tcW w:w="862" w:type="dxa"/>
          </w:tcPr>
          <w:p w14:paraId="46FDB564" w14:textId="79095BD0" w:rsidR="00071854" w:rsidRPr="00B776BB" w:rsidRDefault="00586ECF" w:rsidP="00586EC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071854" w:rsidRPr="00B776BB" w14:paraId="5EC45F0B" w14:textId="77777777" w:rsidTr="00FA46A8">
        <w:tc>
          <w:tcPr>
            <w:tcW w:w="1730" w:type="dxa"/>
          </w:tcPr>
          <w:p w14:paraId="2C552378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Sistema Operativo | Windows</w:t>
            </w:r>
          </w:p>
        </w:tc>
        <w:tc>
          <w:tcPr>
            <w:tcW w:w="6972" w:type="dxa"/>
          </w:tcPr>
          <w:p w14:paraId="31C870F6" w14:textId="77777777" w:rsidR="00FA46A8" w:rsidRPr="00B776BB" w:rsidRDefault="00FA46A8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color w:val="000000"/>
                <w:sz w:val="18"/>
                <w:szCs w:val="18"/>
              </w:rPr>
            </w:pPr>
          </w:p>
          <w:p w14:paraId="593E7102" w14:textId="3054C6E0" w:rsidR="00071854" w:rsidRPr="00B776BB" w:rsidRDefault="00FA46A8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color w:val="000000"/>
                <w:sz w:val="18"/>
                <w:szCs w:val="18"/>
              </w:rPr>
              <w:t>No aplica</w:t>
            </w:r>
          </w:p>
        </w:tc>
        <w:tc>
          <w:tcPr>
            <w:tcW w:w="862" w:type="dxa"/>
          </w:tcPr>
          <w:p w14:paraId="4B823F54" w14:textId="77142EB3" w:rsidR="00071854" w:rsidRPr="00B776BB" w:rsidRDefault="00586ECF" w:rsidP="00586EC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071854" w:rsidRPr="00B776BB" w14:paraId="2709368E" w14:textId="77777777" w:rsidTr="00A3580C">
        <w:trPr>
          <w:trHeight w:val="931"/>
        </w:trPr>
        <w:tc>
          <w:tcPr>
            <w:tcW w:w="1730" w:type="dxa"/>
          </w:tcPr>
          <w:p w14:paraId="2E7F078F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 xml:space="preserve">Sistema Otros | </w:t>
            </w:r>
            <w:proofErr w:type="spellStart"/>
            <w:r w:rsidRPr="00B776BB">
              <w:rPr>
                <w:rFonts w:ascii="Verdana" w:hAnsi="Verdana"/>
                <w:sz w:val="18"/>
                <w:szCs w:val="18"/>
              </w:rPr>
              <w:t>Weblogic</w:t>
            </w:r>
            <w:proofErr w:type="spellEnd"/>
            <w:r w:rsidRPr="00B776BB">
              <w:rPr>
                <w:rFonts w:ascii="Verdana" w:hAnsi="Verdana"/>
                <w:sz w:val="18"/>
                <w:szCs w:val="18"/>
              </w:rPr>
              <w:t xml:space="preserve"> – App Server</w:t>
            </w:r>
          </w:p>
        </w:tc>
        <w:tc>
          <w:tcPr>
            <w:tcW w:w="6972" w:type="dxa"/>
          </w:tcPr>
          <w:p w14:paraId="5A51B544" w14:textId="05D2E20B" w:rsidR="00071854" w:rsidRPr="00B776BB" w:rsidRDefault="00A3580C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color w:val="000000"/>
                <w:sz w:val="18"/>
                <w:szCs w:val="18"/>
              </w:rPr>
              <w:t>No aplica</w:t>
            </w:r>
          </w:p>
        </w:tc>
        <w:tc>
          <w:tcPr>
            <w:tcW w:w="862" w:type="dxa"/>
          </w:tcPr>
          <w:p w14:paraId="0BA3D403" w14:textId="44619D19" w:rsidR="00071854" w:rsidRPr="00B776BB" w:rsidRDefault="00984242" w:rsidP="00984242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</w:tbl>
    <w:p w14:paraId="6D838C5F" w14:textId="4F26FF76" w:rsidR="00DF3B82" w:rsidRPr="00B776BB" w:rsidRDefault="00DF3B82" w:rsidP="00D94005">
      <w:pPr>
        <w:rPr>
          <w:rFonts w:ascii="Verdana" w:hAnsi="Verdana"/>
          <w:sz w:val="18"/>
          <w:szCs w:val="18"/>
        </w:rPr>
      </w:pPr>
    </w:p>
    <w:p w14:paraId="6AACFA71" w14:textId="2079FE0D" w:rsidR="00D94005" w:rsidRPr="00B776BB" w:rsidRDefault="00EA1A9C" w:rsidP="00C14077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6" w:name="_Toc311451359"/>
      <w:bookmarkStart w:id="7" w:name="_Toc8489250"/>
      <w:r w:rsidRPr="00B776BB">
        <w:rPr>
          <w:rFonts w:ascii="Verdana" w:hAnsi="Verdana" w:cs="Arial"/>
          <w:sz w:val="18"/>
          <w:szCs w:val="18"/>
        </w:rPr>
        <w:t>Dependencia con</w:t>
      </w:r>
      <w:r w:rsidR="00D94005" w:rsidRPr="00B776BB">
        <w:rPr>
          <w:rFonts w:ascii="Verdana" w:hAnsi="Verdana" w:cs="Arial"/>
          <w:sz w:val="18"/>
          <w:szCs w:val="18"/>
        </w:rPr>
        <w:t xml:space="preserve"> otros </w:t>
      </w:r>
      <w:bookmarkEnd w:id="6"/>
      <w:proofErr w:type="spellStart"/>
      <w:r w:rsidR="00833768" w:rsidRPr="00B776BB">
        <w:rPr>
          <w:rFonts w:ascii="Verdana" w:hAnsi="Verdana" w:cs="Arial"/>
          <w:sz w:val="18"/>
          <w:szCs w:val="18"/>
        </w:rPr>
        <w:t>Str</w:t>
      </w:r>
      <w:r w:rsidR="00EC0124" w:rsidRPr="00B776BB">
        <w:rPr>
          <w:rFonts w:ascii="Verdana" w:hAnsi="Verdana" w:cs="Arial"/>
          <w:sz w:val="18"/>
          <w:szCs w:val="18"/>
        </w:rPr>
        <w:t>eams</w:t>
      </w:r>
      <w:bookmarkEnd w:id="7"/>
      <w:proofErr w:type="spellEnd"/>
    </w:p>
    <w:tbl>
      <w:tblPr>
        <w:tblW w:w="0" w:type="auto"/>
        <w:tblInd w:w="3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2"/>
        <w:gridCol w:w="3653"/>
        <w:gridCol w:w="1969"/>
      </w:tblGrid>
      <w:tr w:rsidR="00AA60F4" w:rsidRPr="00B776BB" w14:paraId="032D0150" w14:textId="77777777" w:rsidTr="0062508A">
        <w:tc>
          <w:tcPr>
            <w:tcW w:w="39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F951F" w14:textId="77777777" w:rsidR="00AA60F4" w:rsidRPr="00B776BB" w:rsidRDefault="00AA60F4" w:rsidP="003063E2">
            <w:pPr>
              <w:jc w:val="center"/>
              <w:rPr>
                <w:rFonts w:ascii="Verdana" w:eastAsia="Calibri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Código del STREAM</w:t>
            </w:r>
          </w:p>
        </w:tc>
        <w:tc>
          <w:tcPr>
            <w:tcW w:w="365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88E45" w14:textId="77777777" w:rsidR="00AA60F4" w:rsidRPr="00B776BB" w:rsidRDefault="00AA60F4" w:rsidP="003063E2">
            <w:pPr>
              <w:jc w:val="center"/>
              <w:rPr>
                <w:rFonts w:ascii="Verdana" w:eastAsia="Calibri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Aplicativo</w:t>
            </w:r>
          </w:p>
        </w:tc>
        <w:tc>
          <w:tcPr>
            <w:tcW w:w="196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6B5E6" w14:textId="77777777" w:rsidR="00AA60F4" w:rsidRPr="00B776BB" w:rsidRDefault="00AA60F4" w:rsidP="003063E2">
            <w:pPr>
              <w:jc w:val="center"/>
              <w:rPr>
                <w:rFonts w:ascii="Verdana" w:eastAsia="Calibri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Orden de Pases</w:t>
            </w:r>
          </w:p>
        </w:tc>
      </w:tr>
      <w:tr w:rsidR="0062508A" w:rsidRPr="00B776BB" w14:paraId="6DD99E51" w14:textId="77777777" w:rsidTr="0062508A"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981BD9" w14:textId="1C44B209" w:rsidR="0062508A" w:rsidRPr="00B776BB" w:rsidRDefault="0062508A" w:rsidP="0062508A">
            <w:pPr>
              <w:pStyle w:val="Encabezado"/>
              <w:rPr>
                <w:rFonts w:ascii="Verdana" w:hAnsi="Verdana"/>
                <w:sz w:val="18"/>
                <w:szCs w:val="18"/>
                <w:lang w:val="en-US"/>
              </w:rPr>
            </w:pPr>
            <w:r w:rsidRPr="00D56C4C">
              <w:rPr>
                <w:rFonts w:ascii="Verdana" w:hAnsi="Verdana"/>
                <w:bCs/>
                <w:color w:val="000000"/>
                <w:sz w:val="18"/>
                <w:szCs w:val="18"/>
                <w:lang w:eastAsia="es-PE"/>
              </w:rPr>
              <w:t>STR.SOL.PROY-140067.MOTPROM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71401C" w14:textId="3DE0FDFD" w:rsidR="0062508A" w:rsidRPr="00B776BB" w:rsidRDefault="0062508A" w:rsidP="0062508A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D56C4C">
              <w:rPr>
                <w:rFonts w:ascii="Verdana" w:hAnsi="Verdana"/>
                <w:bCs/>
                <w:color w:val="000000"/>
                <w:sz w:val="18"/>
                <w:szCs w:val="18"/>
                <w:lang w:eastAsia="es-PE"/>
              </w:rPr>
              <w:t>MOTPROM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B52859" w14:textId="77E26018" w:rsidR="0062508A" w:rsidRPr="00B776BB" w:rsidRDefault="0062508A" w:rsidP="0062508A">
            <w:pPr>
              <w:pStyle w:val="Encabezado"/>
              <w:jc w:val="center"/>
              <w:rPr>
                <w:rFonts w:ascii="Verdana" w:hAnsi="Verdana"/>
                <w:sz w:val="18"/>
                <w:szCs w:val="18"/>
              </w:rPr>
            </w:pPr>
            <w:r w:rsidRPr="00D56C4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D50623" w:rsidRPr="00B776BB" w14:paraId="3DF19890" w14:textId="77777777" w:rsidTr="0062508A"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83D33" w14:textId="71BF349A" w:rsidR="00D50623" w:rsidRPr="00B776BB" w:rsidRDefault="00D50623" w:rsidP="00D50623">
            <w:pPr>
              <w:pStyle w:val="Encabezado"/>
              <w:rPr>
                <w:rFonts w:ascii="Verdana" w:hAnsi="Verdana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/>
                <w:color w:val="000000"/>
                <w:sz w:val="18"/>
                <w:szCs w:val="18"/>
                <w:lang w:val="en-US"/>
              </w:rPr>
              <w:t>STR.SOL.</w:t>
            </w:r>
            <w:r w:rsidRPr="00B776BB">
              <w:rPr>
                <w:rFonts w:ascii="Verdana" w:hAnsi="Verdana"/>
                <w:sz w:val="18"/>
                <w:szCs w:val="18"/>
                <w:lang w:val="en-US"/>
              </w:rPr>
              <w:t>PROY-140067</w:t>
            </w:r>
            <w:r w:rsidRPr="00757331">
              <w:rPr>
                <w:rFonts w:ascii="Verdana" w:hAnsi="Verdana"/>
                <w:sz w:val="18"/>
                <w:szCs w:val="18"/>
                <w:lang w:val="en-US"/>
              </w:rPr>
              <w:t>.EAI_ONE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0BF58" w14:textId="12F22649" w:rsidR="00D50623" w:rsidRPr="00B776BB" w:rsidRDefault="00D50623" w:rsidP="00D50623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color w:val="000000"/>
                <w:sz w:val="18"/>
                <w:szCs w:val="18"/>
              </w:rPr>
            </w:pPr>
            <w:r w:rsidRPr="00B776BB">
              <w:rPr>
                <w:rFonts w:ascii="Verdana" w:hAnsi="Verdana"/>
                <w:color w:val="000000"/>
                <w:sz w:val="18"/>
                <w:szCs w:val="18"/>
              </w:rPr>
              <w:t>EAI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196982" w14:textId="784B1139" w:rsidR="00D50623" w:rsidRPr="00B776BB" w:rsidRDefault="00D50623" w:rsidP="00D50623">
            <w:pPr>
              <w:pStyle w:val="Encabezado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B776BB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</w:tr>
    </w:tbl>
    <w:p w14:paraId="4768E30F" w14:textId="0C8FFB7D" w:rsidR="00F94741" w:rsidRPr="00B776BB" w:rsidRDefault="00F94741" w:rsidP="00F94741">
      <w:pPr>
        <w:pStyle w:val="Prrafodelista"/>
        <w:ind w:left="360"/>
        <w:rPr>
          <w:rFonts w:ascii="Verdana" w:hAnsi="Verdana"/>
          <w:color w:val="000000"/>
          <w:sz w:val="18"/>
          <w:szCs w:val="18"/>
        </w:rPr>
      </w:pPr>
    </w:p>
    <w:p w14:paraId="16B551A1" w14:textId="77777777" w:rsidR="00D97ECD" w:rsidRPr="00B776BB" w:rsidRDefault="00D97ECD" w:rsidP="0033497A">
      <w:pPr>
        <w:rPr>
          <w:rFonts w:ascii="Verdana" w:hAnsi="Verdana"/>
          <w:sz w:val="18"/>
          <w:szCs w:val="18"/>
        </w:rPr>
      </w:pPr>
    </w:p>
    <w:p w14:paraId="25567710" w14:textId="77777777" w:rsidR="00E736E1" w:rsidRPr="00B776BB" w:rsidRDefault="00E736E1" w:rsidP="00D94005">
      <w:pPr>
        <w:rPr>
          <w:rFonts w:ascii="Verdana" w:hAnsi="Verdana"/>
          <w:sz w:val="18"/>
          <w:szCs w:val="18"/>
          <w:lang w:val="es-ES_tradnl"/>
        </w:rPr>
      </w:pPr>
    </w:p>
    <w:p w14:paraId="3C220970" w14:textId="632392D9" w:rsidR="00F56068" w:rsidRPr="00B776BB" w:rsidRDefault="006747B5" w:rsidP="00AA60F4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8" w:name="_Toc311451361"/>
      <w:bookmarkStart w:id="9" w:name="_Toc8489251"/>
      <w:r w:rsidRPr="00B776BB">
        <w:rPr>
          <w:rFonts w:ascii="Verdana" w:hAnsi="Verdana" w:cs="Arial"/>
          <w:sz w:val="18"/>
          <w:szCs w:val="18"/>
        </w:rPr>
        <w:t>Generación de copias de respaldo</w:t>
      </w:r>
      <w:bookmarkEnd w:id="8"/>
      <w:bookmarkEnd w:id="9"/>
    </w:p>
    <w:p w14:paraId="20DD3734" w14:textId="02C67EBB" w:rsidR="0008443E" w:rsidRPr="00B776BB" w:rsidRDefault="00AA60F4" w:rsidP="00AA60F4">
      <w:pPr>
        <w:pStyle w:val="Prrafodelista"/>
        <w:ind w:left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619B886D" w14:textId="77777777" w:rsidR="0008443E" w:rsidRPr="00B776BB" w:rsidRDefault="0008443E" w:rsidP="0008443E">
      <w:pPr>
        <w:rPr>
          <w:rFonts w:ascii="Verdana" w:hAnsi="Verdana"/>
          <w:sz w:val="18"/>
          <w:szCs w:val="18"/>
          <w:lang w:val="es-ES_tradnl"/>
        </w:rPr>
      </w:pPr>
    </w:p>
    <w:p w14:paraId="11ED4D21" w14:textId="77777777" w:rsidR="00380C05" w:rsidRPr="00B776BB" w:rsidRDefault="00380C05" w:rsidP="00AA60F4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10" w:name="_Toc8489252"/>
      <w:bookmarkStart w:id="11" w:name="_Toc504493974"/>
      <w:r w:rsidRPr="00B776BB">
        <w:rPr>
          <w:rFonts w:ascii="Verdana" w:hAnsi="Verdana" w:cs="Arial"/>
          <w:sz w:val="18"/>
          <w:szCs w:val="18"/>
        </w:rPr>
        <w:t>Cambios en fuentes</w:t>
      </w:r>
      <w:bookmarkEnd w:id="10"/>
    </w:p>
    <w:bookmarkEnd w:id="11"/>
    <w:p w14:paraId="15F948E7" w14:textId="77777777" w:rsidR="0008443E" w:rsidRPr="00B776BB" w:rsidRDefault="0008443E" w:rsidP="0008443E">
      <w:pPr>
        <w:pStyle w:val="Prrafodelista"/>
        <w:ind w:left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772E900A" w14:textId="77777777" w:rsidR="00380C05" w:rsidRPr="00B776BB" w:rsidRDefault="00380C05" w:rsidP="0008443E">
      <w:pPr>
        <w:rPr>
          <w:rFonts w:ascii="Verdana" w:hAnsi="Verdana"/>
          <w:sz w:val="18"/>
          <w:szCs w:val="18"/>
          <w:lang w:val="es-ES_tradnl"/>
        </w:rPr>
      </w:pPr>
    </w:p>
    <w:p w14:paraId="04E7F8D9" w14:textId="554C410D" w:rsidR="0049562C" w:rsidRPr="00B776BB" w:rsidRDefault="006747B5" w:rsidP="00395DA7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12" w:name="_Toc8489253"/>
      <w:r w:rsidRPr="00B776BB">
        <w:rPr>
          <w:rFonts w:ascii="Verdana" w:hAnsi="Verdana" w:cs="Arial"/>
          <w:sz w:val="18"/>
          <w:szCs w:val="18"/>
        </w:rPr>
        <w:t>Procesos de Instalación</w:t>
      </w:r>
      <w:bookmarkEnd w:id="12"/>
    </w:p>
    <w:p w14:paraId="06E03185" w14:textId="0F993DE3" w:rsidR="00084B00" w:rsidRPr="00B776BB" w:rsidRDefault="00084B00" w:rsidP="0049562C">
      <w:pPr>
        <w:ind w:left="360"/>
        <w:rPr>
          <w:rFonts w:ascii="Verdana" w:hAnsi="Verdana"/>
          <w:color w:val="999999"/>
          <w:sz w:val="18"/>
          <w:szCs w:val="18"/>
        </w:rPr>
      </w:pPr>
      <w:r w:rsidRPr="00B776BB">
        <w:rPr>
          <w:rFonts w:ascii="Verdana" w:hAnsi="Verdana"/>
          <w:color w:val="999999"/>
          <w:sz w:val="18"/>
          <w:szCs w:val="18"/>
        </w:rPr>
        <w:t>(</w:t>
      </w:r>
      <w:r w:rsidR="00A85B0C" w:rsidRPr="00B776BB">
        <w:rPr>
          <w:rFonts w:ascii="Verdana" w:hAnsi="Verdana"/>
          <w:color w:val="999999"/>
          <w:sz w:val="18"/>
          <w:szCs w:val="18"/>
        </w:rPr>
        <w:t>Considerar el orden descrito en los pasos a seguir para instalación y modificación de los servicios</w:t>
      </w:r>
      <w:r w:rsidRPr="00B776BB">
        <w:rPr>
          <w:rFonts w:ascii="Verdana" w:hAnsi="Verdana"/>
          <w:color w:val="999999"/>
          <w:sz w:val="18"/>
          <w:szCs w:val="18"/>
        </w:rPr>
        <w:t>)</w:t>
      </w:r>
    </w:p>
    <w:p w14:paraId="379C702D" w14:textId="3A8B2390" w:rsidR="00084B00" w:rsidRPr="00B776BB" w:rsidRDefault="00084B00" w:rsidP="00084B00">
      <w:pPr>
        <w:pStyle w:val="Encabezado"/>
        <w:tabs>
          <w:tab w:val="clear" w:pos="4320"/>
          <w:tab w:val="clear" w:pos="8640"/>
        </w:tabs>
        <w:ind w:left="360"/>
        <w:jc w:val="left"/>
        <w:rPr>
          <w:rFonts w:ascii="Verdana" w:hAnsi="Verdana"/>
          <w:b/>
          <w:sz w:val="18"/>
          <w:szCs w:val="18"/>
        </w:rPr>
      </w:pPr>
    </w:p>
    <w:p w14:paraId="51924186" w14:textId="3A7595A0" w:rsidR="00C2702F" w:rsidRPr="00B776BB" w:rsidRDefault="00FC7E62" w:rsidP="00C2702F">
      <w:pPr>
        <w:pStyle w:val="Encabezado"/>
        <w:tabs>
          <w:tab w:val="clear" w:pos="4320"/>
          <w:tab w:val="clear" w:pos="8640"/>
        </w:tabs>
        <w:ind w:left="360"/>
        <w:jc w:val="left"/>
        <w:rPr>
          <w:rFonts w:ascii="Verdana" w:hAnsi="Verdana"/>
          <w:b/>
          <w:sz w:val="18"/>
          <w:szCs w:val="18"/>
        </w:rPr>
      </w:pPr>
      <w:r w:rsidRPr="00B776BB">
        <w:rPr>
          <w:rFonts w:ascii="Verdana" w:hAnsi="Verdana"/>
          <w:b/>
          <w:sz w:val="18"/>
          <w:szCs w:val="18"/>
        </w:rPr>
        <w:t>Pasos a Seguir:</w:t>
      </w:r>
      <w:r w:rsidR="00C2702F" w:rsidRPr="00B776BB">
        <w:rPr>
          <w:rFonts w:ascii="Verdana" w:hAnsi="Verdana"/>
          <w:b/>
          <w:sz w:val="18"/>
          <w:szCs w:val="18"/>
        </w:rPr>
        <w:t xml:space="preserve"> </w:t>
      </w:r>
    </w:p>
    <w:p w14:paraId="51F436BB" w14:textId="37FC756B" w:rsidR="00BB67B8" w:rsidRPr="00B776BB" w:rsidRDefault="00BB67B8" w:rsidP="00BB67B8">
      <w:pPr>
        <w:ind w:firstLine="36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>(Considerar el orden de instalación de los componentes necesarios en la instalación)</w:t>
      </w:r>
    </w:p>
    <w:p w14:paraId="53AE18CA" w14:textId="77777777" w:rsidR="0067713C" w:rsidRPr="00B776BB" w:rsidRDefault="0067713C" w:rsidP="00BB67B8">
      <w:pPr>
        <w:ind w:firstLine="360"/>
        <w:rPr>
          <w:rFonts w:ascii="Verdana" w:hAnsi="Verdana" w:cs="Arial"/>
          <w:sz w:val="18"/>
          <w:szCs w:val="18"/>
        </w:rPr>
      </w:pPr>
    </w:p>
    <w:p w14:paraId="72E89D0D" w14:textId="525007E8" w:rsidR="00C2702F" w:rsidRPr="00B776BB" w:rsidRDefault="00C2702F" w:rsidP="007B18BE">
      <w:pPr>
        <w:pStyle w:val="Encabezado"/>
        <w:numPr>
          <w:ilvl w:val="0"/>
          <w:numId w:val="8"/>
        </w:numPr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</w:rPr>
        <w:t xml:space="preserve">Instalación </w:t>
      </w:r>
      <w:r w:rsidR="009A5097" w:rsidRPr="00B776BB">
        <w:rPr>
          <w:rFonts w:ascii="Verdana" w:hAnsi="Verdana"/>
          <w:sz w:val="18"/>
          <w:szCs w:val="18"/>
        </w:rPr>
        <w:t>de base de datos</w:t>
      </w:r>
    </w:p>
    <w:p w14:paraId="39D52C67" w14:textId="53974BFD" w:rsidR="009A5097" w:rsidRPr="00B776BB" w:rsidRDefault="009A5097" w:rsidP="007B18BE">
      <w:pPr>
        <w:pStyle w:val="Encabezado"/>
        <w:numPr>
          <w:ilvl w:val="0"/>
          <w:numId w:val="8"/>
        </w:numPr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B776BB">
        <w:rPr>
          <w:rFonts w:ascii="Verdana" w:hAnsi="Verdana" w:cs="Arial"/>
          <w:bCs/>
          <w:sz w:val="18"/>
          <w:szCs w:val="18"/>
        </w:rPr>
        <w:t xml:space="preserve">Instalación de </w:t>
      </w:r>
      <w:proofErr w:type="spellStart"/>
      <w:r w:rsidRPr="00B776BB">
        <w:rPr>
          <w:rFonts w:ascii="Verdana" w:hAnsi="Verdana" w:cs="Arial"/>
          <w:bCs/>
          <w:sz w:val="18"/>
          <w:szCs w:val="18"/>
        </w:rPr>
        <w:t>properties</w:t>
      </w:r>
      <w:proofErr w:type="spellEnd"/>
    </w:p>
    <w:p w14:paraId="60DDE0B9" w14:textId="554F8119" w:rsidR="00C2702F" w:rsidRPr="00B776BB" w:rsidRDefault="00C2702F" w:rsidP="00C14077">
      <w:pPr>
        <w:pStyle w:val="Encabezado"/>
        <w:numPr>
          <w:ilvl w:val="0"/>
          <w:numId w:val="8"/>
        </w:numPr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</w:rPr>
        <w:t>Instalación de log</w:t>
      </w:r>
    </w:p>
    <w:p w14:paraId="6B7A270C" w14:textId="4EF05A20" w:rsidR="00CD16FD" w:rsidRPr="00B776BB" w:rsidRDefault="00CD16FD" w:rsidP="00CD16FD">
      <w:pPr>
        <w:pStyle w:val="Prrafodelista"/>
        <w:numPr>
          <w:ilvl w:val="0"/>
          <w:numId w:val="8"/>
        </w:numPr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</w:rPr>
        <w:t>Configuración de Servicios de Mensajería (JMS)</w:t>
      </w:r>
    </w:p>
    <w:p w14:paraId="3B0313B7" w14:textId="39FEC778" w:rsidR="00C2702F" w:rsidRPr="00B776BB" w:rsidRDefault="007B18BE" w:rsidP="00C14077">
      <w:pPr>
        <w:pStyle w:val="Encabezado"/>
        <w:numPr>
          <w:ilvl w:val="0"/>
          <w:numId w:val="8"/>
        </w:numPr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</w:rPr>
        <w:t xml:space="preserve">Instalación de </w:t>
      </w:r>
      <w:proofErr w:type="spellStart"/>
      <w:r w:rsidRPr="00B776BB">
        <w:rPr>
          <w:rFonts w:ascii="Verdana" w:hAnsi="Verdana"/>
          <w:sz w:val="18"/>
          <w:szCs w:val="18"/>
        </w:rPr>
        <w:t>DataSource</w:t>
      </w:r>
      <w:proofErr w:type="spellEnd"/>
    </w:p>
    <w:p w14:paraId="00182CA6" w14:textId="68FB8A11" w:rsidR="00C2702F" w:rsidRPr="00B776BB" w:rsidRDefault="00C2702F" w:rsidP="00C14077">
      <w:pPr>
        <w:pStyle w:val="Encabezado"/>
        <w:numPr>
          <w:ilvl w:val="0"/>
          <w:numId w:val="8"/>
        </w:numPr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</w:rPr>
        <w:lastRenderedPageBreak/>
        <w:t>Instalación del EAR</w:t>
      </w:r>
    </w:p>
    <w:p w14:paraId="35501B18" w14:textId="532F1DAC" w:rsidR="00FC7E62" w:rsidRPr="00B776BB" w:rsidRDefault="00FC7E62" w:rsidP="00C2702F">
      <w:pPr>
        <w:ind w:left="284"/>
        <w:rPr>
          <w:rFonts w:ascii="Verdana" w:hAnsi="Verdana"/>
          <w:b/>
          <w:sz w:val="18"/>
          <w:szCs w:val="18"/>
        </w:rPr>
      </w:pPr>
    </w:p>
    <w:p w14:paraId="5FA84A3B" w14:textId="77777777" w:rsidR="006747B5" w:rsidRPr="00B776BB" w:rsidRDefault="006747B5" w:rsidP="00C1407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r w:rsidRPr="00B776BB">
        <w:rPr>
          <w:rFonts w:ascii="Verdana" w:hAnsi="Verdana"/>
          <w:b/>
          <w:sz w:val="18"/>
          <w:szCs w:val="18"/>
        </w:rPr>
        <w:t xml:space="preserve"> </w:t>
      </w:r>
      <w:bookmarkStart w:id="13" w:name="_Toc8489254"/>
      <w:r w:rsidRPr="00B776BB">
        <w:rPr>
          <w:rFonts w:ascii="Verdana" w:hAnsi="Verdana" w:cs="Arial"/>
          <w:b/>
          <w:sz w:val="18"/>
          <w:szCs w:val="18"/>
        </w:rPr>
        <w:t>Proceso de instalación de base de datos</w:t>
      </w:r>
      <w:bookmarkEnd w:id="13"/>
    </w:p>
    <w:p w14:paraId="0E08EA64" w14:textId="77777777" w:rsidR="00EB71A6" w:rsidRPr="00B776BB" w:rsidRDefault="00EB71A6" w:rsidP="00EB71A6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5683E337" w14:textId="580BBDFC" w:rsidR="00766D9D" w:rsidRPr="00B776BB" w:rsidRDefault="00766D9D" w:rsidP="00EB71A6">
      <w:pPr>
        <w:pStyle w:val="Encabezado"/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  <w:lang w:val="es-ES_tradnl"/>
        </w:rPr>
        <w:t xml:space="preserve">  </w:t>
      </w:r>
    </w:p>
    <w:p w14:paraId="2FAAB6A8" w14:textId="77777777" w:rsidR="00137D91" w:rsidRPr="00B776BB" w:rsidRDefault="00754265" w:rsidP="00291ECA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14" w:name="_Toc418172500"/>
      <w:bookmarkStart w:id="15" w:name="_Toc8489255"/>
      <w:r w:rsidRPr="00B776BB">
        <w:rPr>
          <w:rFonts w:ascii="Verdana" w:hAnsi="Verdana" w:cs="Arial"/>
          <w:b/>
          <w:sz w:val="18"/>
          <w:szCs w:val="18"/>
        </w:rPr>
        <w:t xml:space="preserve">Consideraciones  de </w:t>
      </w:r>
      <w:proofErr w:type="spellStart"/>
      <w:r w:rsidRPr="00B776BB">
        <w:rPr>
          <w:rFonts w:ascii="Verdana" w:hAnsi="Verdana" w:cs="Arial"/>
          <w:b/>
          <w:sz w:val="18"/>
          <w:szCs w:val="18"/>
        </w:rPr>
        <w:t>Properties</w:t>
      </w:r>
      <w:proofErr w:type="spellEnd"/>
      <w:r w:rsidRPr="00B776BB">
        <w:rPr>
          <w:rFonts w:ascii="Verdana" w:hAnsi="Verdana" w:cs="Arial"/>
          <w:b/>
          <w:sz w:val="18"/>
          <w:szCs w:val="18"/>
        </w:rPr>
        <w:t xml:space="preserve"> E</w:t>
      </w:r>
      <w:r w:rsidR="00490820" w:rsidRPr="00B776BB">
        <w:rPr>
          <w:rFonts w:ascii="Verdana" w:hAnsi="Verdana" w:cs="Arial"/>
          <w:b/>
          <w:sz w:val="18"/>
          <w:szCs w:val="18"/>
        </w:rPr>
        <w:t>xterno</w:t>
      </w:r>
      <w:bookmarkEnd w:id="14"/>
      <w:bookmarkEnd w:id="15"/>
    </w:p>
    <w:p w14:paraId="0431356D" w14:textId="432E258B" w:rsidR="00587925" w:rsidRPr="00B776BB" w:rsidRDefault="006A002F" w:rsidP="005E0EF1">
      <w:pPr>
        <w:pStyle w:val="Encabezado"/>
        <w:tabs>
          <w:tab w:val="clear" w:pos="4320"/>
          <w:tab w:val="clear" w:pos="8640"/>
        </w:tabs>
        <w:ind w:left="851"/>
        <w:jc w:val="left"/>
        <w:rPr>
          <w:rFonts w:ascii="Verdana" w:hAnsi="Verdana" w:cs="Arial"/>
          <w:b/>
          <w:sz w:val="18"/>
          <w:szCs w:val="18"/>
          <w:u w:val="single"/>
          <w:lang w:val="es-ES_tradnl"/>
        </w:rPr>
      </w:pPr>
      <w:r w:rsidRPr="00B776BB">
        <w:rPr>
          <w:rFonts w:ascii="Verdana" w:hAnsi="Verdana"/>
          <w:color w:val="999999"/>
          <w:sz w:val="18"/>
          <w:szCs w:val="18"/>
        </w:rPr>
        <w:t>(Considerar los datos necesarios que se utilizarán como input en el documento de estándares)</w:t>
      </w:r>
    </w:p>
    <w:p w14:paraId="6EB260E4" w14:textId="77777777" w:rsidR="00490820" w:rsidRPr="00B776BB" w:rsidRDefault="00490820" w:rsidP="00490820">
      <w:pPr>
        <w:rPr>
          <w:rFonts w:ascii="Verdana" w:hAnsi="Verdana"/>
          <w:sz w:val="18"/>
          <w:szCs w:val="18"/>
          <w:lang w:val="es-ES_tradnl"/>
        </w:rPr>
      </w:pPr>
    </w:p>
    <w:tbl>
      <w:tblPr>
        <w:tblW w:w="0" w:type="auto"/>
        <w:tblInd w:w="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0"/>
        <w:gridCol w:w="7866"/>
      </w:tblGrid>
      <w:tr w:rsidR="00EB71A6" w:rsidRPr="00B776BB" w14:paraId="73A6ACBE" w14:textId="77777777" w:rsidTr="009E6461">
        <w:trPr>
          <w:trHeight w:val="212"/>
        </w:trPr>
        <w:tc>
          <w:tcPr>
            <w:tcW w:w="2825" w:type="dxa"/>
            <w:vAlign w:val="center"/>
          </w:tcPr>
          <w:p w14:paraId="4C3BEB7C" w14:textId="657604E9" w:rsidR="00EB71A6" w:rsidRPr="00B776BB" w:rsidRDefault="00EB71A6" w:rsidP="00EB71A6">
            <w:pPr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Servidor:</w:t>
            </w:r>
          </w:p>
        </w:tc>
        <w:tc>
          <w:tcPr>
            <w:tcW w:w="5926" w:type="dxa"/>
            <w:vAlign w:val="center"/>
          </w:tcPr>
          <w:p w14:paraId="297B20D1" w14:textId="5FB84B1E" w:rsidR="00EB71A6" w:rsidRPr="00B776BB" w:rsidRDefault="0062508A" w:rsidP="00EB71A6">
            <w:pPr>
              <w:pStyle w:val="Textocomentario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07045">
              <w:rPr>
                <w:rFonts w:ascii="Verdana" w:hAnsi="Verdana"/>
                <w:sz w:val="18"/>
                <w:szCs w:val="18"/>
                <w:lang w:eastAsia="es-PE"/>
              </w:rPr>
              <w:t>172.1</w:t>
            </w:r>
            <w:r>
              <w:rPr>
                <w:rFonts w:ascii="Verdana" w:hAnsi="Verdana"/>
                <w:sz w:val="18"/>
                <w:szCs w:val="18"/>
                <w:lang w:eastAsia="es-PE"/>
              </w:rPr>
              <w:t>7</w:t>
            </w:r>
            <w:r w:rsidRPr="00907045">
              <w:rPr>
                <w:rFonts w:ascii="Verdana" w:hAnsi="Verdana"/>
                <w:sz w:val="18"/>
                <w:szCs w:val="18"/>
                <w:lang w:eastAsia="es-PE"/>
              </w:rPr>
              <w:t>.27.166</w:t>
            </w:r>
          </w:p>
        </w:tc>
      </w:tr>
      <w:tr w:rsidR="00EB71A6" w:rsidRPr="00683176" w14:paraId="29E03AF3" w14:textId="77777777" w:rsidTr="009E6461">
        <w:trPr>
          <w:trHeight w:val="226"/>
        </w:trPr>
        <w:tc>
          <w:tcPr>
            <w:tcW w:w="2825" w:type="dxa"/>
            <w:vAlign w:val="center"/>
          </w:tcPr>
          <w:p w14:paraId="5C3DE56A" w14:textId="5766BA55" w:rsidR="00EB71A6" w:rsidRPr="00B776BB" w:rsidRDefault="00EB71A6" w:rsidP="00EB71A6">
            <w:pPr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Ruta:</w:t>
            </w:r>
          </w:p>
        </w:tc>
        <w:tc>
          <w:tcPr>
            <w:tcW w:w="5926" w:type="dxa"/>
            <w:vAlign w:val="center"/>
          </w:tcPr>
          <w:p w14:paraId="34C2A27C" w14:textId="1DC1CD3E" w:rsidR="00EB71A6" w:rsidRPr="00683176" w:rsidRDefault="00B568E7" w:rsidP="00EB71A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  <w:highlight w:val="yellow"/>
              </w:rPr>
              <w:t>/home/USRPRETUPS/procesosmotorprom/desactiva/</w:t>
            </w:r>
            <w:r w:rsidR="00EB71A6" w:rsidRPr="00683176">
              <w:rPr>
                <w:rFonts w:ascii="Verdana" w:hAnsi="Verdana" w:cs="Arial"/>
                <w:sz w:val="18"/>
                <w:szCs w:val="18"/>
              </w:rPr>
              <w:t>SH01_MOTPROM_ValidaDes_IncumplimientoPago</w:t>
            </w:r>
          </w:p>
        </w:tc>
      </w:tr>
      <w:tr w:rsidR="00EB71A6" w:rsidRPr="00B776BB" w14:paraId="6A89464C" w14:textId="77777777" w:rsidTr="009E6461">
        <w:trPr>
          <w:trHeight w:val="226"/>
        </w:trPr>
        <w:tc>
          <w:tcPr>
            <w:tcW w:w="2825" w:type="dxa"/>
            <w:vAlign w:val="center"/>
          </w:tcPr>
          <w:p w14:paraId="1A425632" w14:textId="7DA1E0C5" w:rsidR="00EB71A6" w:rsidRPr="00B776BB" w:rsidRDefault="00EB71A6" w:rsidP="00EB71A6">
            <w:pPr>
              <w:jc w:val="left"/>
              <w:rPr>
                <w:rFonts w:ascii="Verdana" w:hAnsi="Verdana" w:cs="Arial"/>
                <w:b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Privilegios:</w:t>
            </w:r>
          </w:p>
        </w:tc>
        <w:tc>
          <w:tcPr>
            <w:tcW w:w="5926" w:type="dxa"/>
            <w:vAlign w:val="center"/>
          </w:tcPr>
          <w:p w14:paraId="12C6AA8B" w14:textId="4638E877" w:rsidR="00EB71A6" w:rsidRPr="00B776BB" w:rsidRDefault="00EB71A6" w:rsidP="00EB71A6">
            <w:pPr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 xml:space="preserve">Permisos a directorios (ejecución y escritura a </w:t>
            </w:r>
            <w:proofErr w:type="spellStart"/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>shells</w:t>
            </w:r>
            <w:proofErr w:type="spellEnd"/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>).</w:t>
            </w:r>
          </w:p>
        </w:tc>
      </w:tr>
      <w:tr w:rsidR="00F90DF2" w:rsidRPr="00B776BB" w14:paraId="20D0A370" w14:textId="77777777" w:rsidTr="00931D5C">
        <w:trPr>
          <w:trHeight w:val="226"/>
        </w:trPr>
        <w:tc>
          <w:tcPr>
            <w:tcW w:w="2825" w:type="dxa"/>
          </w:tcPr>
          <w:p w14:paraId="1CB82135" w14:textId="7F1AB0B0" w:rsidR="00F90DF2" w:rsidRPr="00B776BB" w:rsidRDefault="00F90DF2" w:rsidP="00754265">
            <w:pPr>
              <w:jc w:val="left"/>
              <w:rPr>
                <w:rFonts w:ascii="Verdana" w:hAnsi="Verdana"/>
                <w:b/>
                <w:sz w:val="18"/>
                <w:szCs w:val="18"/>
                <w:highlight w:val="yellow"/>
                <w:lang w:val="es-ES_tradnl"/>
              </w:rPr>
            </w:pPr>
            <w:r w:rsidRPr="00B776BB">
              <w:rPr>
                <w:rFonts w:ascii="Verdana" w:hAnsi="Verdana"/>
                <w:b/>
                <w:sz w:val="18"/>
                <w:szCs w:val="18"/>
                <w:highlight w:val="yellow"/>
                <w:lang w:val="es-ES_tradnl"/>
              </w:rPr>
              <w:t>Ruta en RTC</w:t>
            </w:r>
          </w:p>
        </w:tc>
        <w:tc>
          <w:tcPr>
            <w:tcW w:w="5926" w:type="dxa"/>
          </w:tcPr>
          <w:p w14:paraId="5EDEB4F2" w14:textId="1844DA54" w:rsidR="00F90DF2" w:rsidRPr="00B776BB" w:rsidRDefault="00F90DF2" w:rsidP="00754265">
            <w:pPr>
              <w:jc w:val="left"/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38E304FF" w14:textId="77777777" w:rsidR="00754265" w:rsidRPr="00B776BB" w:rsidRDefault="00754265" w:rsidP="00754265">
      <w:pPr>
        <w:rPr>
          <w:rFonts w:ascii="Verdana" w:hAnsi="Verdana"/>
          <w:b/>
          <w:sz w:val="18"/>
          <w:szCs w:val="18"/>
        </w:rPr>
      </w:pPr>
    </w:p>
    <w:p w14:paraId="4F3DD5DA" w14:textId="63B69536" w:rsidR="007E0142" w:rsidRPr="00B776BB" w:rsidRDefault="007E0142" w:rsidP="007E0142">
      <w:pPr>
        <w:ind w:left="72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/>
          <w:sz w:val="18"/>
          <w:szCs w:val="18"/>
          <w:lang w:val="es-ES_tradnl"/>
        </w:rPr>
        <w:t>(</w:t>
      </w:r>
      <w:r w:rsidRPr="00B776BB">
        <w:rPr>
          <w:rFonts w:ascii="Verdana" w:hAnsi="Verdana" w:cs="Arial"/>
          <w:sz w:val="18"/>
          <w:szCs w:val="18"/>
          <w:lang w:val="es-ES_tradnl"/>
        </w:rPr>
        <w:t>Para</w:t>
      </w:r>
      <w:r w:rsidR="0064304D" w:rsidRPr="00B776BB">
        <w:rPr>
          <w:rFonts w:ascii="Verdana" w:hAnsi="Verdana" w:cs="Arial"/>
          <w:sz w:val="18"/>
          <w:szCs w:val="18"/>
          <w:lang w:val="es-ES_tradnl"/>
        </w:rPr>
        <w:t xml:space="preserve"> la instalación del archivo </w:t>
      </w:r>
      <w:proofErr w:type="spellStart"/>
      <w:r w:rsidR="0064304D" w:rsidRPr="00B776BB">
        <w:rPr>
          <w:rFonts w:ascii="Verdana" w:hAnsi="Verdana" w:cs="Arial"/>
          <w:sz w:val="18"/>
          <w:szCs w:val="18"/>
          <w:lang w:val="es-ES_tradnl"/>
        </w:rPr>
        <w:t>properties</w:t>
      </w:r>
      <w:proofErr w:type="spellEnd"/>
      <w:r w:rsidR="0064304D" w:rsidRPr="00B776BB">
        <w:rPr>
          <w:rFonts w:ascii="Verdana" w:hAnsi="Verdana" w:cs="Arial"/>
          <w:sz w:val="18"/>
          <w:szCs w:val="18"/>
          <w:lang w:val="es-ES_tradnl"/>
        </w:rPr>
        <w:t xml:space="preserve"> </w:t>
      </w:r>
      <w:r w:rsidR="001F3042" w:rsidRPr="00B776BB">
        <w:rPr>
          <w:rFonts w:ascii="Verdana" w:hAnsi="Verdana" w:cs="Arial"/>
          <w:sz w:val="18"/>
          <w:szCs w:val="18"/>
          <w:lang w:val="es-ES_tradnl"/>
        </w:rPr>
        <w:t xml:space="preserve">ver el procedimiento en el documento Anexo Estándares de </w:t>
      </w:r>
      <w:r w:rsidR="00D91FAF" w:rsidRPr="00B776BB">
        <w:rPr>
          <w:rFonts w:ascii="Verdana" w:hAnsi="Verdana" w:cs="Arial"/>
          <w:sz w:val="18"/>
          <w:szCs w:val="18"/>
          <w:lang w:val="es-ES_tradnl"/>
        </w:rPr>
        <w:t>Configuración</w:t>
      </w:r>
      <w:r w:rsidR="001F3042" w:rsidRPr="00B776BB">
        <w:rPr>
          <w:rFonts w:ascii="Verdana" w:hAnsi="Verdana" w:cs="Arial"/>
          <w:sz w:val="18"/>
          <w:szCs w:val="18"/>
          <w:lang w:val="es-ES_tradnl"/>
        </w:rPr>
        <w:t xml:space="preserve"> de Componentes_v1.0 – 6.2</w:t>
      </w:r>
      <w:r w:rsidRPr="00B776BB">
        <w:rPr>
          <w:rFonts w:ascii="Verdana" w:hAnsi="Verdana" w:cs="Arial"/>
          <w:sz w:val="18"/>
          <w:szCs w:val="18"/>
          <w:lang w:val="es-ES_tradnl"/>
        </w:rPr>
        <w:t xml:space="preserve">. </w:t>
      </w:r>
      <w:r w:rsidR="001F3042" w:rsidRPr="00B776BB">
        <w:rPr>
          <w:rFonts w:ascii="Verdana" w:hAnsi="Verdana" w:cs="Arial"/>
          <w:sz w:val="18"/>
          <w:szCs w:val="18"/>
        </w:rPr>
        <w:t>Configuración de archivo .</w:t>
      </w:r>
      <w:proofErr w:type="spellStart"/>
      <w:r w:rsidR="001F3042" w:rsidRPr="00B776BB">
        <w:rPr>
          <w:rFonts w:ascii="Verdana" w:hAnsi="Verdana" w:cs="Arial"/>
          <w:sz w:val="18"/>
          <w:szCs w:val="18"/>
        </w:rPr>
        <w:t>properties</w:t>
      </w:r>
      <w:proofErr w:type="spellEnd"/>
      <w:r w:rsidRPr="00B776BB">
        <w:rPr>
          <w:rFonts w:ascii="Verdana" w:hAnsi="Verdana" w:cs="Arial"/>
          <w:sz w:val="18"/>
          <w:szCs w:val="18"/>
        </w:rPr>
        <w:t>)</w:t>
      </w:r>
    </w:p>
    <w:p w14:paraId="5C3941E8" w14:textId="77777777" w:rsidR="003C1241" w:rsidRPr="00B776BB" w:rsidRDefault="003C1241" w:rsidP="003C1241">
      <w:pPr>
        <w:rPr>
          <w:rFonts w:ascii="Verdana" w:hAnsi="Verdana" w:cs="Arial"/>
          <w:b/>
          <w:sz w:val="18"/>
          <w:szCs w:val="18"/>
        </w:rPr>
      </w:pPr>
    </w:p>
    <w:p w14:paraId="1BA236B4" w14:textId="77777777" w:rsidR="003C1241" w:rsidRPr="00B776BB" w:rsidRDefault="003C1241" w:rsidP="003C1241">
      <w:pPr>
        <w:ind w:left="1080"/>
        <w:rPr>
          <w:rFonts w:ascii="Verdana" w:hAnsi="Verdana" w:cs="Arial"/>
          <w:b/>
          <w:sz w:val="18"/>
          <w:szCs w:val="18"/>
        </w:rPr>
      </w:pPr>
      <w:r w:rsidRPr="00B776BB">
        <w:rPr>
          <w:rFonts w:ascii="Verdana" w:hAnsi="Verdana" w:cs="Arial"/>
          <w:b/>
          <w:sz w:val="18"/>
          <w:szCs w:val="18"/>
        </w:rPr>
        <w:t>SH01_MOTPROM_ValidaDes_IncumplimientoPago.properties</w:t>
      </w:r>
    </w:p>
    <w:p w14:paraId="0164AEE2" w14:textId="77777777" w:rsidR="003C1241" w:rsidRPr="00B776BB" w:rsidRDefault="003C1241" w:rsidP="003C1241">
      <w:pPr>
        <w:ind w:left="1080"/>
        <w:rPr>
          <w:rFonts w:ascii="Verdana" w:hAnsi="Verdana" w:cs="Arial"/>
          <w:b/>
          <w:sz w:val="18"/>
          <w:szCs w:val="18"/>
        </w:rPr>
      </w:pPr>
    </w:p>
    <w:p w14:paraId="0E95BC57" w14:textId="77777777" w:rsidR="003C1241" w:rsidRPr="00B776BB" w:rsidRDefault="003C1241" w:rsidP="003C1241">
      <w:pPr>
        <w:ind w:left="1080"/>
        <w:rPr>
          <w:rFonts w:ascii="Verdana" w:hAnsi="Verdana" w:cs="Arial"/>
          <w:b/>
          <w:sz w:val="18"/>
          <w:szCs w:val="18"/>
        </w:rPr>
      </w:pPr>
    </w:p>
    <w:p w14:paraId="39194D91" w14:textId="1F0AEE4C" w:rsidR="003C1241" w:rsidRPr="00B776BB" w:rsidRDefault="003C1241" w:rsidP="003C1241">
      <w:pPr>
        <w:ind w:left="1560"/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</w:rPr>
        <w:t>Estos datos se deben actualizar por los valores de producción.</w:t>
      </w:r>
    </w:p>
    <w:tbl>
      <w:tblPr>
        <w:tblW w:w="992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3"/>
      </w:tblGrid>
      <w:tr w:rsidR="003C1241" w:rsidRPr="00B776BB" w14:paraId="610DF368" w14:textId="77777777" w:rsidTr="0041404F">
        <w:trPr>
          <w:trHeight w:val="1771"/>
        </w:trPr>
        <w:tc>
          <w:tcPr>
            <w:tcW w:w="9923" w:type="dxa"/>
            <w:shd w:val="clear" w:color="auto" w:fill="auto"/>
          </w:tcPr>
          <w:p w14:paraId="1AC173AB" w14:textId="77777777" w:rsidR="003C1241" w:rsidRPr="00B776BB" w:rsidRDefault="003C1241" w:rsidP="0041404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bookmarkStart w:id="16" w:name="_Hlk520454078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### LOG4J ###</w:t>
            </w:r>
          </w:p>
          <w:p w14:paraId="0A7F1F3F" w14:textId="1ED2F80A" w:rsidR="003C1241" w:rsidRPr="00B776BB" w:rsidRDefault="003C1241" w:rsidP="0041404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log4j.dir=</w:t>
            </w:r>
            <w:r w:rsidR="00B568E7">
              <w:rPr>
                <w:rFonts w:ascii="Verdana" w:eastAsia="Symbol" w:hAnsi="Verdana" w:cs="Arial"/>
                <w:color w:val="4F6228"/>
                <w:sz w:val="18"/>
                <w:szCs w:val="18"/>
                <w:highlight w:val="yellow"/>
                <w:lang w:val="pt-BR" w:eastAsia="es-ES"/>
              </w:rPr>
              <w:t>/home/USRPRETUPS/procesosmotorprom/desactiva/</w:t>
            </w: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SH01_MOTPROM_ValidaDes_IncumplimientoPago/log4j.properties</w:t>
            </w:r>
          </w:p>
          <w:p w14:paraId="49DE693C" w14:textId="77777777" w:rsidR="003C1241" w:rsidRPr="00B776BB" w:rsidRDefault="003C1241" w:rsidP="0041404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74780939" w14:textId="77777777" w:rsidR="003C1241" w:rsidRPr="00B776BB" w:rsidRDefault="003C1241" w:rsidP="0041404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#MOTPROM</w:t>
            </w:r>
          </w:p>
          <w:p w14:paraId="3C06B529" w14:textId="77777777" w:rsidR="003C1241" w:rsidRPr="00B776BB" w:rsidRDefault="003C1241" w:rsidP="0041404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db.bscs.nombre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=BSCS</w:t>
            </w:r>
          </w:p>
          <w:p w14:paraId="6860BDA2" w14:textId="438861E7" w:rsidR="003C1241" w:rsidRPr="00B776BB" w:rsidRDefault="003C1241" w:rsidP="0041404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oracle.jdbc.owner.bscs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r w:rsidR="00D02C19" w:rsidRPr="00D02C19">
              <w:rPr>
                <w:rFonts w:ascii="Verdana" w:hAnsi="Verdana"/>
                <w:sz w:val="18"/>
                <w:szCs w:val="18"/>
                <w:lang w:val="pt-BR"/>
              </w:rPr>
              <w:t>MOTPROM</w:t>
            </w:r>
          </w:p>
          <w:p w14:paraId="6257E497" w14:textId="77777777" w:rsidR="003C1241" w:rsidRPr="00B776BB" w:rsidRDefault="003C1241" w:rsidP="0041404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bscs.pkg.motprom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pkg_motprom_proces_transbk</w:t>
            </w:r>
            <w:proofErr w:type="spellEnd"/>
          </w:p>
          <w:p w14:paraId="60E94E8B" w14:textId="77777777" w:rsidR="003C1241" w:rsidRPr="00B776BB" w:rsidRDefault="003C1241" w:rsidP="0041404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bscs.promss.cambio.pago.puntual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promss_desa_cambio_pagopuntual</w:t>
            </w:r>
            <w:proofErr w:type="spellEnd"/>
          </w:p>
          <w:p w14:paraId="71771498" w14:textId="77777777" w:rsidR="003C1241" w:rsidRPr="00B776BB" w:rsidRDefault="003C1241" w:rsidP="0041404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bscs.su.cambio.plan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promsu_desa_cambio_planlinea</w:t>
            </w:r>
            <w:proofErr w:type="spellEnd"/>
          </w:p>
          <w:p w14:paraId="005DECDB" w14:textId="77777777" w:rsidR="003C1241" w:rsidRPr="00B776BB" w:rsidRDefault="003C1241" w:rsidP="0041404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db.bscs.timeout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=5000</w:t>
            </w:r>
          </w:p>
          <w:p w14:paraId="2E5434BF" w14:textId="77777777" w:rsidR="003C1241" w:rsidRPr="00B776BB" w:rsidRDefault="003C1241" w:rsidP="0041404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6F785D26" w14:textId="1F16BD48" w:rsidR="003C1241" w:rsidRPr="00B776BB" w:rsidRDefault="003C1241" w:rsidP="0041404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oracle.jdbc.conexion.bscs=jdbc:oracle:thin:@</w:t>
            </w:r>
            <w:r w:rsidR="00984242" w:rsidRPr="00984242">
              <w:rPr>
                <w:rFonts w:ascii="Verdana" w:hAnsi="Verdana"/>
                <w:sz w:val="18"/>
                <w:szCs w:val="18"/>
                <w:highlight w:val="yellow"/>
                <w:lang w:val="pt-BR"/>
              </w:rPr>
              <w:t>scan-fcprod.tim.com.pe:1521:MOTPROM</w:t>
            </w:r>
          </w:p>
          <w:p w14:paraId="779A7A41" w14:textId="77777777" w:rsidR="003C1241" w:rsidRPr="00B776BB" w:rsidRDefault="003C1241" w:rsidP="0041404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oracle.jdbc.driver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oracle.jdbc.driver.OracleDriver</w:t>
            </w:r>
            <w:proofErr w:type="spellEnd"/>
          </w:p>
          <w:p w14:paraId="7C510EC3" w14:textId="719FEC43" w:rsidR="003C1241" w:rsidRPr="00B776BB" w:rsidRDefault="003C1241" w:rsidP="0041404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oracle.jdbc.usuario.bscs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r w:rsidR="00984242" w:rsidRPr="00984242">
              <w:rPr>
                <w:rFonts w:ascii="Verdana" w:hAnsi="Verdana"/>
                <w:sz w:val="18"/>
                <w:szCs w:val="18"/>
                <w:highlight w:val="yellow"/>
                <w:lang w:val="pt-BR"/>
              </w:rPr>
              <w:t xml:space="preserve"> </w:t>
            </w:r>
            <w:proofErr w:type="spellStart"/>
            <w:r w:rsidR="00984242" w:rsidRPr="00984242">
              <w:rPr>
                <w:rFonts w:ascii="Verdana" w:hAnsi="Verdana"/>
                <w:sz w:val="18"/>
                <w:szCs w:val="18"/>
                <w:highlight w:val="yellow"/>
                <w:lang w:val="pt-BR"/>
              </w:rPr>
              <w:t>usrappmotorp</w:t>
            </w:r>
            <w:proofErr w:type="spellEnd"/>
          </w:p>
          <w:p w14:paraId="4CB0587C" w14:textId="7F545AC5" w:rsidR="003C1241" w:rsidRPr="00B776BB" w:rsidRDefault="003C1241" w:rsidP="0041404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oracle.jdbc.password.bscs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r w:rsidR="00984242" w:rsidRPr="00984242">
              <w:rPr>
                <w:rFonts w:ascii="Verdana" w:eastAsia="Symbol" w:hAnsi="Verdana" w:cs="Arial"/>
                <w:color w:val="4F6228"/>
                <w:sz w:val="18"/>
                <w:szCs w:val="18"/>
                <w:highlight w:val="yellow"/>
                <w:lang w:val="pt-BR" w:eastAsia="es-ES"/>
              </w:rPr>
              <w:t>****</w:t>
            </w:r>
          </w:p>
          <w:p w14:paraId="243F5A73" w14:textId="77777777" w:rsidR="003C1241" w:rsidRPr="00B776BB" w:rsidRDefault="003C1241" w:rsidP="0041404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2D7DB99B" w14:textId="77777777" w:rsidR="003C1241" w:rsidRPr="00B776BB" w:rsidRDefault="003C1241" w:rsidP="0041404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##########################</w:t>
            </w:r>
          </w:p>
          <w:p w14:paraId="4B464241" w14:textId="77777777" w:rsidR="003C1241" w:rsidRPr="00B776BB" w:rsidRDefault="003C1241" w:rsidP="0041404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6168945F" w14:textId="77777777" w:rsidR="003C1241" w:rsidRPr="00B776BB" w:rsidRDefault="003C1241" w:rsidP="0041404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#OACBD</w:t>
            </w:r>
          </w:p>
          <w:p w14:paraId="0410FBC6" w14:textId="77777777" w:rsidR="003C1241" w:rsidRPr="00B776BB" w:rsidRDefault="003C1241" w:rsidP="0041404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oac.db.nombre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=OAC</w:t>
            </w:r>
          </w:p>
          <w:p w14:paraId="1A9786B1" w14:textId="78055096" w:rsidR="003C1241" w:rsidRPr="00B776BB" w:rsidRDefault="003C1241" w:rsidP="0041404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oac.oracle.jdbc.owner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r w:rsidR="00423F0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APPS</w:t>
            </w:r>
          </w:p>
          <w:p w14:paraId="4216EAC6" w14:textId="77777777" w:rsidR="003C1241" w:rsidRPr="00B776BB" w:rsidRDefault="003C1241" w:rsidP="0041404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oac.pkg.motprom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=TS_OAC_CL_CONS_PAGO_PKG</w:t>
            </w:r>
          </w:p>
          <w:p w14:paraId="043989CC" w14:textId="77777777" w:rsidR="003C1241" w:rsidRPr="00B776BB" w:rsidRDefault="003C1241" w:rsidP="0041404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oac.promss.cambio.pago.puntual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pr_pago_puntual</w:t>
            </w:r>
            <w:proofErr w:type="spellEnd"/>
          </w:p>
          <w:p w14:paraId="2E67FEBF" w14:textId="77777777" w:rsidR="003C1241" w:rsidRPr="00B776BB" w:rsidRDefault="003C1241" w:rsidP="0041404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oac.promss.cambio.pago.indicador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=2</w:t>
            </w:r>
          </w:p>
          <w:p w14:paraId="66A4C298" w14:textId="77777777" w:rsidR="003C1241" w:rsidRPr="00B776BB" w:rsidRDefault="003C1241" w:rsidP="0041404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oac.db.timeout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=5000</w:t>
            </w:r>
          </w:p>
          <w:p w14:paraId="59CA3FEC" w14:textId="77777777" w:rsidR="003C1241" w:rsidRPr="00B776BB" w:rsidRDefault="003C1241" w:rsidP="0041404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##########################</w:t>
            </w:r>
          </w:p>
          <w:p w14:paraId="3F03207E" w14:textId="77777777" w:rsidR="003C1241" w:rsidRPr="00B776BB" w:rsidRDefault="003C1241" w:rsidP="0041404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760260DB" w14:textId="77777777" w:rsidR="003C1241" w:rsidRPr="00B776BB" w:rsidRDefault="003C1241" w:rsidP="0041404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oracle.oac.conexion.oac=jdbc:oracle:thin:@</w:t>
            </w: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highlight w:val="yellow"/>
                <w:lang w:val="pt-BR" w:eastAsia="es-ES"/>
              </w:rPr>
              <w:t>172.19.74.211:1530:TEST</w:t>
            </w:r>
          </w:p>
          <w:p w14:paraId="544A9EA7" w14:textId="77777777" w:rsidR="003C1241" w:rsidRPr="00B776BB" w:rsidRDefault="003C1241" w:rsidP="0041404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oracle.oac.driver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oracle.jdbc.driver.OracleDriver</w:t>
            </w:r>
            <w:proofErr w:type="spellEnd"/>
          </w:p>
          <w:p w14:paraId="4DB5587D" w14:textId="10E47D20" w:rsidR="003C1241" w:rsidRPr="00B776BB" w:rsidRDefault="003C1241" w:rsidP="0041404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oracle.oac.usuario.bscs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r w:rsidR="00423F0B">
              <w:rPr>
                <w:rFonts w:ascii="Verdana" w:eastAsia="Symbol" w:hAnsi="Verdana" w:cs="Arial"/>
                <w:color w:val="4F6228"/>
                <w:sz w:val="18"/>
                <w:szCs w:val="18"/>
                <w:highlight w:val="yellow"/>
                <w:lang w:val="pt-BR" w:eastAsia="es-ES"/>
              </w:rPr>
              <w:t>APPS</w:t>
            </w:r>
          </w:p>
          <w:p w14:paraId="41109BDC" w14:textId="4011BDD3" w:rsidR="003C1241" w:rsidRPr="00B776BB" w:rsidRDefault="003C1241" w:rsidP="0041404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lastRenderedPageBreak/>
              <w:t>oracle.oac.password.bscs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r w:rsidR="00423F0B">
              <w:rPr>
                <w:rFonts w:ascii="Verdana" w:eastAsia="Symbol" w:hAnsi="Verdana" w:cs="Arial"/>
                <w:color w:val="4F6228"/>
                <w:sz w:val="18"/>
                <w:szCs w:val="18"/>
                <w:highlight w:val="yellow"/>
                <w:lang w:val="pt-BR" w:eastAsia="es-ES"/>
              </w:rPr>
              <w:t>APPS</w:t>
            </w:r>
          </w:p>
          <w:p w14:paraId="353828B4" w14:textId="77777777" w:rsidR="003C1241" w:rsidRPr="00B776BB" w:rsidRDefault="003C1241" w:rsidP="0041404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467E5CCE" w14:textId="77777777" w:rsidR="003C1241" w:rsidRPr="00B776BB" w:rsidRDefault="003C1241" w:rsidP="0041404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codigo.idf1=1</w:t>
            </w:r>
          </w:p>
          <w:p w14:paraId="78BB1563" w14:textId="77777777" w:rsidR="003C1241" w:rsidRPr="00B776BB" w:rsidRDefault="003C1241" w:rsidP="0041404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mensaje.idf1=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Error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en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proceso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Cambio de 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Plan</w:t>
            </w:r>
            <w:proofErr w:type="spellEnd"/>
          </w:p>
          <w:p w14:paraId="3C306CE7" w14:textId="77777777" w:rsidR="003C1241" w:rsidRPr="00B776BB" w:rsidRDefault="003C1241" w:rsidP="0041404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codigo.idf2=2</w:t>
            </w:r>
          </w:p>
          <w:p w14:paraId="28CEB02A" w14:textId="77777777" w:rsidR="003C1241" w:rsidRPr="00B776BB" w:rsidRDefault="003C1241" w:rsidP="0041404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mensaje.idf2=No se 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encontraron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bonos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a 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desactivar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por cambio de 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Plan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Por 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Inclumimiento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Pago</w:t>
            </w:r>
          </w:p>
          <w:p w14:paraId="1C48F15C" w14:textId="77777777" w:rsidR="003C1241" w:rsidRPr="00B776BB" w:rsidRDefault="003C1241" w:rsidP="0041404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35600F71" w14:textId="77777777" w:rsidR="003C1241" w:rsidRPr="00B776BB" w:rsidRDefault="003C1241" w:rsidP="0041404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desactiva.bono.cambio.plan.reintento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=2</w:t>
            </w:r>
          </w:p>
          <w:p w14:paraId="413D44A8" w14:textId="77777777" w:rsidR="003C1241" w:rsidRPr="00B776BB" w:rsidRDefault="003C1241" w:rsidP="0041404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desactiva.bono.cambio.incumplimiento.pago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=100</w:t>
            </w:r>
          </w:p>
          <w:p w14:paraId="667FBC5E" w14:textId="77777777" w:rsidR="003C1241" w:rsidRPr="00B776BB" w:rsidRDefault="003C1241" w:rsidP="0041404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4D6A4C19" w14:textId="77777777" w:rsidR="003C1241" w:rsidRPr="00B776BB" w:rsidRDefault="003C1241" w:rsidP="0041404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#IDT</w:t>
            </w:r>
          </w:p>
          <w:p w14:paraId="01F62EC8" w14:textId="77777777" w:rsidR="003C1241" w:rsidRPr="00B776BB" w:rsidRDefault="003C1241" w:rsidP="0041404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cargadatos.motprom.codigo.idt1=-1</w:t>
            </w:r>
          </w:p>
          <w:p w14:paraId="5C6D5E02" w14:textId="77777777" w:rsidR="003C1241" w:rsidRPr="00B776BB" w:rsidRDefault="003C1241" w:rsidP="0041404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cargadatos.motprom.mensaje.idt1=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Error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: 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Superó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tiempo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espera del SP '$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nombre_SP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' - JNDI '$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usuario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'</w:t>
            </w:r>
          </w:p>
          <w:p w14:paraId="6ABC6B23" w14:textId="77777777" w:rsidR="003C1241" w:rsidRPr="00B776BB" w:rsidRDefault="003C1241" w:rsidP="0041404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cargadatos.motprom.codigo.idt2=-2</w:t>
            </w:r>
          </w:p>
          <w:p w14:paraId="59670A96" w14:textId="77777777" w:rsidR="003C1241" w:rsidRPr="00B776BB" w:rsidRDefault="003C1241" w:rsidP="0041404F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cargadatos.motprom.mensaje.idt2=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Error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: Recurso no 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disponible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- SP '$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nombre_SP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' - JNDI '$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usuario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'</w:t>
            </w:r>
          </w:p>
        </w:tc>
      </w:tr>
      <w:bookmarkEnd w:id="16"/>
    </w:tbl>
    <w:p w14:paraId="6F3FD198" w14:textId="77777777" w:rsidR="003C1241" w:rsidRPr="00B776BB" w:rsidRDefault="003C1241" w:rsidP="003C1241">
      <w:pPr>
        <w:ind w:left="1080"/>
        <w:rPr>
          <w:rFonts w:ascii="Verdana" w:hAnsi="Verdana" w:cs="Arial"/>
          <w:b/>
          <w:sz w:val="18"/>
          <w:szCs w:val="18"/>
          <w:lang w:val="pt-BR"/>
        </w:rPr>
      </w:pPr>
    </w:p>
    <w:p w14:paraId="7E5894DF" w14:textId="77777777" w:rsidR="003C1241" w:rsidRPr="00B776BB" w:rsidRDefault="003C1241" w:rsidP="003C1241">
      <w:pPr>
        <w:ind w:left="1080"/>
        <w:rPr>
          <w:rFonts w:ascii="Verdana" w:hAnsi="Verdana" w:cs="Arial"/>
          <w:b/>
          <w:sz w:val="18"/>
          <w:szCs w:val="18"/>
          <w:lang w:val="pt-BR"/>
        </w:rPr>
      </w:pPr>
    </w:p>
    <w:p w14:paraId="2341568C" w14:textId="77777777" w:rsidR="003C1241" w:rsidRPr="00B776BB" w:rsidRDefault="003C1241" w:rsidP="003C1241">
      <w:pPr>
        <w:spacing w:line="276" w:lineRule="auto"/>
        <w:jc w:val="left"/>
        <w:rPr>
          <w:rFonts w:ascii="Verdana" w:hAnsi="Verdana" w:cs="Arial"/>
          <w:sz w:val="18"/>
          <w:szCs w:val="18"/>
          <w:lang w:val="pt-BR"/>
        </w:rPr>
      </w:pPr>
    </w:p>
    <w:p w14:paraId="1FD76CF8" w14:textId="77777777" w:rsidR="00EF4366" w:rsidRPr="00B776BB" w:rsidRDefault="00EF4366" w:rsidP="00EF4366">
      <w:pPr>
        <w:spacing w:line="276" w:lineRule="auto"/>
        <w:ind w:left="1701"/>
        <w:jc w:val="left"/>
        <w:rPr>
          <w:rFonts w:ascii="Verdana" w:hAnsi="Verdana" w:cs="Arial"/>
          <w:sz w:val="18"/>
          <w:szCs w:val="18"/>
        </w:rPr>
      </w:pPr>
    </w:p>
    <w:p w14:paraId="2B4E6EB0" w14:textId="77777777" w:rsidR="00490820" w:rsidRPr="00B776BB" w:rsidRDefault="008E29E9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17" w:name="_Toc8489256"/>
      <w:r w:rsidRPr="00B776BB">
        <w:rPr>
          <w:rFonts w:ascii="Verdana" w:hAnsi="Verdana" w:cs="Arial"/>
          <w:b/>
          <w:sz w:val="18"/>
          <w:szCs w:val="18"/>
        </w:rPr>
        <w:t>Configuración</w:t>
      </w:r>
      <w:r w:rsidR="00490820" w:rsidRPr="00B776BB">
        <w:rPr>
          <w:rFonts w:ascii="Verdana" w:hAnsi="Verdana" w:cs="Arial"/>
          <w:b/>
          <w:sz w:val="18"/>
          <w:szCs w:val="18"/>
        </w:rPr>
        <w:t xml:space="preserve"> de archivos .</w:t>
      </w:r>
      <w:proofErr w:type="spellStart"/>
      <w:r w:rsidR="00490820" w:rsidRPr="00B776BB">
        <w:rPr>
          <w:rFonts w:ascii="Verdana" w:hAnsi="Verdana" w:cs="Arial"/>
          <w:b/>
          <w:sz w:val="18"/>
          <w:szCs w:val="18"/>
        </w:rPr>
        <w:t>logs</w:t>
      </w:r>
      <w:bookmarkEnd w:id="17"/>
      <w:proofErr w:type="spellEnd"/>
    </w:p>
    <w:p w14:paraId="7322E9DB" w14:textId="77777777" w:rsidR="00010ABB" w:rsidRPr="00B776BB" w:rsidRDefault="00010ABB" w:rsidP="00010ABB">
      <w:pPr>
        <w:ind w:left="1080"/>
        <w:rPr>
          <w:rFonts w:ascii="Verdana" w:hAnsi="Verdana" w:cs="Arial"/>
          <w:sz w:val="18"/>
          <w:szCs w:val="18"/>
        </w:rPr>
      </w:pPr>
    </w:p>
    <w:p w14:paraId="1D726109" w14:textId="0B2BF591" w:rsidR="00010ABB" w:rsidRPr="00B776BB" w:rsidRDefault="00010ABB" w:rsidP="00010ABB">
      <w:pPr>
        <w:ind w:left="567"/>
        <w:rPr>
          <w:rFonts w:ascii="Verdana" w:hAnsi="Verdana" w:cs="Arial"/>
          <w:sz w:val="18"/>
          <w:szCs w:val="18"/>
          <w:lang w:val="es-ES_tradnl"/>
        </w:rPr>
      </w:pPr>
      <w:r w:rsidRPr="00B776BB">
        <w:rPr>
          <w:rFonts w:ascii="Verdana" w:hAnsi="Verdana" w:cs="Arial"/>
          <w:sz w:val="18"/>
          <w:szCs w:val="18"/>
          <w:lang w:val="es-ES_tradnl"/>
        </w:rPr>
        <w:t xml:space="preserve">El archivo </w:t>
      </w:r>
      <w:r w:rsidRPr="00B776BB">
        <w:rPr>
          <w:rFonts w:ascii="Verdana" w:hAnsi="Verdana" w:cs="Arial"/>
          <w:b/>
          <w:sz w:val="18"/>
          <w:szCs w:val="18"/>
          <w:lang w:val="es-ES_tradnl"/>
        </w:rPr>
        <w:t>log4j.properties</w:t>
      </w:r>
      <w:r w:rsidRPr="00B776BB">
        <w:rPr>
          <w:rFonts w:ascii="Verdana" w:hAnsi="Verdana" w:cs="Arial"/>
          <w:sz w:val="18"/>
          <w:szCs w:val="18"/>
          <w:lang w:val="es-ES_tradnl"/>
        </w:rPr>
        <w:t xml:space="preserve"> contiene la configuración del log del aplicativo (ruta y nombre del log, nivel de traza, </w:t>
      </w:r>
      <w:proofErr w:type="spellStart"/>
      <w:r w:rsidRPr="00B776BB">
        <w:rPr>
          <w:rFonts w:ascii="Verdana" w:hAnsi="Verdana" w:cs="Arial"/>
          <w:sz w:val="18"/>
          <w:szCs w:val="18"/>
          <w:lang w:val="es-ES_tradnl"/>
        </w:rPr>
        <w:t>etc</w:t>
      </w:r>
      <w:proofErr w:type="spellEnd"/>
      <w:r w:rsidRPr="00B776BB">
        <w:rPr>
          <w:rFonts w:ascii="Verdana" w:hAnsi="Verdana" w:cs="Arial"/>
          <w:sz w:val="18"/>
          <w:szCs w:val="18"/>
          <w:lang w:val="es-ES_tradnl"/>
        </w:rPr>
        <w:t>).</w:t>
      </w:r>
    </w:p>
    <w:p w14:paraId="48014E17" w14:textId="77777777" w:rsidR="00010ABB" w:rsidRPr="00B776BB" w:rsidRDefault="00010ABB" w:rsidP="00010ABB">
      <w:pPr>
        <w:ind w:left="1080"/>
        <w:rPr>
          <w:rFonts w:ascii="Verdana" w:hAnsi="Verdana" w:cs="Arial"/>
          <w:sz w:val="18"/>
          <w:szCs w:val="18"/>
        </w:rPr>
      </w:pPr>
    </w:p>
    <w:tbl>
      <w:tblPr>
        <w:tblW w:w="8572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19"/>
      </w:tblGrid>
      <w:tr w:rsidR="00010ABB" w:rsidRPr="00423F0B" w14:paraId="2731D608" w14:textId="77777777" w:rsidTr="00010ABB">
        <w:tc>
          <w:tcPr>
            <w:tcW w:w="8572" w:type="dxa"/>
            <w:shd w:val="clear" w:color="auto" w:fill="auto"/>
          </w:tcPr>
          <w:p w14:paraId="751DAE8E" w14:textId="77777777" w:rsidR="00010ABB" w:rsidRPr="00B776BB" w:rsidRDefault="00010ABB" w:rsidP="0041404F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# Root logger option</w:t>
            </w:r>
          </w:p>
          <w:p w14:paraId="0EBE7480" w14:textId="77777777" w:rsidR="00010ABB" w:rsidRPr="00B776BB" w:rsidRDefault="00010ABB" w:rsidP="0041404F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log4j.rootLogger=INFO, R</w:t>
            </w:r>
          </w:p>
          <w:p w14:paraId="3B88102B" w14:textId="77777777" w:rsidR="00010ABB" w:rsidRPr="00B776BB" w:rsidRDefault="00010ABB" w:rsidP="0041404F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 xml:space="preserve"> </w:t>
            </w:r>
          </w:p>
          <w:p w14:paraId="6DE107E7" w14:textId="77777777" w:rsidR="00010ABB" w:rsidRPr="00B776BB" w:rsidRDefault="00010ABB" w:rsidP="0041404F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# Direct log messages to a log file</w:t>
            </w:r>
          </w:p>
          <w:p w14:paraId="6CF9114A" w14:textId="77777777" w:rsidR="00010ABB" w:rsidRPr="00B776BB" w:rsidRDefault="00010ABB" w:rsidP="0041404F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log4j.appender.R=org.apache.log4j.DailyRollingFileAppender</w:t>
            </w:r>
          </w:p>
          <w:p w14:paraId="2A194523" w14:textId="77777777" w:rsidR="00010ABB" w:rsidRPr="00B776BB" w:rsidRDefault="00010ABB" w:rsidP="0041404F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log4j.appender.R.layout=org.apache.log4j.PatternLayout</w:t>
            </w:r>
          </w:p>
          <w:p w14:paraId="267E0FEE" w14:textId="77777777" w:rsidR="00010ABB" w:rsidRPr="00B776BB" w:rsidRDefault="00010ABB" w:rsidP="0041404F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log4j.appender.R.layout.ConversionPattern= [%-5p] [%d{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yyyy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-MM-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dd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HH:mm:ss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}] (%c{1}:%L) - %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m%n</w:t>
            </w:r>
            <w:proofErr w:type="spellEnd"/>
          </w:p>
          <w:p w14:paraId="4D35EA7D" w14:textId="35517EED" w:rsidR="00010ABB" w:rsidRPr="00984242" w:rsidRDefault="00010ABB" w:rsidP="0041404F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</w:rPr>
            </w:pPr>
            <w:r w:rsidRPr="00984242">
              <w:rPr>
                <w:rFonts w:ascii="Verdana" w:eastAsia="Symbol" w:hAnsi="Verdana" w:cs="Arial"/>
                <w:color w:val="4F6228"/>
                <w:sz w:val="18"/>
                <w:szCs w:val="18"/>
              </w:rPr>
              <w:t>log4j.appender.R.File=</w:t>
            </w:r>
            <w:r w:rsidR="00B568E7">
              <w:rPr>
                <w:rFonts w:ascii="Verdana" w:eastAsia="Symbol" w:hAnsi="Verdana" w:cs="Arial"/>
                <w:color w:val="4F6228"/>
                <w:sz w:val="18"/>
                <w:szCs w:val="18"/>
              </w:rPr>
              <w:t>/home/USRPRETUPS/procesosmotorprom/desactiva/</w:t>
            </w:r>
            <w:r w:rsidRPr="00984242">
              <w:rPr>
                <w:rFonts w:ascii="Verdana" w:eastAsia="Symbol" w:hAnsi="Verdana" w:cs="Arial"/>
                <w:color w:val="4F6228"/>
                <w:sz w:val="18"/>
                <w:szCs w:val="18"/>
              </w:rPr>
              <w:t>SH01_MOTPROM_ValidaDes_IncumplimientoPago/LOG/SH01_MOTPROM_ValidaDes_IncumplimientoPago.log</w:t>
            </w:r>
          </w:p>
          <w:p w14:paraId="28718CC3" w14:textId="04DF6A06" w:rsidR="00010ABB" w:rsidRPr="00B776BB" w:rsidRDefault="00010ABB" w:rsidP="0041404F">
            <w:pPr>
              <w:ind w:left="142"/>
              <w:jc w:val="left"/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log4j.appen</w:t>
            </w:r>
            <w:r w:rsidR="000F6012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der.R.DatePattern='.'</w:t>
            </w:r>
            <w:proofErr w:type="spellStart"/>
            <w:r w:rsidR="000F6012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yyyy</w:t>
            </w:r>
            <w:proofErr w:type="spellEnd"/>
            <w:r w:rsidR="000F6012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-MM-</w:t>
            </w:r>
            <w:proofErr w:type="spellStart"/>
            <w:r w:rsidR="000F6012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dd</w:t>
            </w:r>
            <w:proofErr w:type="spellEnd"/>
          </w:p>
        </w:tc>
      </w:tr>
    </w:tbl>
    <w:p w14:paraId="25368710" w14:textId="2FAF4CD2" w:rsidR="007C7732" w:rsidRPr="00B776BB" w:rsidRDefault="007C7732" w:rsidP="00CD2F24">
      <w:pPr>
        <w:ind w:left="720"/>
        <w:rPr>
          <w:rFonts w:ascii="Verdana" w:hAnsi="Verdana" w:cs="Arial"/>
          <w:sz w:val="18"/>
          <w:szCs w:val="18"/>
          <w:lang w:val="en-US"/>
        </w:rPr>
      </w:pPr>
    </w:p>
    <w:p w14:paraId="3FBBE269" w14:textId="48622C2A" w:rsidR="00031EB7" w:rsidRPr="00B776BB" w:rsidRDefault="00490820" w:rsidP="00754265">
      <w:pPr>
        <w:ind w:left="1152"/>
        <w:rPr>
          <w:rFonts w:ascii="Verdana" w:hAnsi="Verdana" w:cs="Arial"/>
          <w:b/>
          <w:sz w:val="18"/>
          <w:szCs w:val="18"/>
          <w:lang w:val="en-US"/>
        </w:rPr>
      </w:pPr>
      <w:r w:rsidRPr="00B776BB">
        <w:rPr>
          <w:rFonts w:ascii="Verdana" w:hAnsi="Verdana" w:cs="Arial"/>
          <w:b/>
          <w:sz w:val="18"/>
          <w:szCs w:val="18"/>
          <w:lang w:val="en-US"/>
        </w:rPr>
        <w:t xml:space="preserve">   </w:t>
      </w:r>
    </w:p>
    <w:p w14:paraId="674B80C7" w14:textId="77777777" w:rsidR="001B6115" w:rsidRPr="00B776BB" w:rsidRDefault="007E4E56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18" w:name="_Toc8489257"/>
      <w:r w:rsidRPr="00B776BB">
        <w:rPr>
          <w:rFonts w:ascii="Verdana" w:hAnsi="Verdana" w:cs="Arial"/>
          <w:b/>
          <w:sz w:val="18"/>
          <w:szCs w:val="18"/>
        </w:rPr>
        <w:t xml:space="preserve">Configuración de </w:t>
      </w:r>
      <w:r w:rsidR="00CD2F24" w:rsidRPr="00B776BB">
        <w:rPr>
          <w:rFonts w:ascii="Verdana" w:hAnsi="Verdana" w:cs="Arial"/>
          <w:b/>
          <w:sz w:val="18"/>
          <w:szCs w:val="18"/>
        </w:rPr>
        <w:t>Servicios de Mensajería (JMS)</w:t>
      </w:r>
      <w:bookmarkEnd w:id="18"/>
    </w:p>
    <w:p w14:paraId="719E0732" w14:textId="77777777" w:rsidR="00454EA5" w:rsidRPr="00B776BB" w:rsidRDefault="00454EA5" w:rsidP="00454EA5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1BDE5948" w14:textId="4DD76593" w:rsidR="00F479B4" w:rsidRPr="00B776BB" w:rsidRDefault="00F479B4" w:rsidP="00F14FF6">
      <w:pPr>
        <w:jc w:val="left"/>
        <w:rPr>
          <w:rFonts w:ascii="Verdana" w:hAnsi="Verdana"/>
          <w:sz w:val="18"/>
          <w:szCs w:val="18"/>
          <w:lang w:val="es-ES_tradnl"/>
        </w:rPr>
      </w:pPr>
    </w:p>
    <w:p w14:paraId="6EB22BC5" w14:textId="77777777" w:rsidR="001B6115" w:rsidRPr="00B776BB" w:rsidRDefault="007E4E56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19" w:name="_Toc8489258"/>
      <w:r w:rsidRPr="00B776BB">
        <w:rPr>
          <w:rFonts w:ascii="Verdana" w:hAnsi="Verdana" w:cs="Arial"/>
          <w:b/>
          <w:sz w:val="18"/>
          <w:szCs w:val="18"/>
        </w:rPr>
        <w:t>Configuración</w:t>
      </w:r>
      <w:r w:rsidR="00490820" w:rsidRPr="00B776BB">
        <w:rPr>
          <w:rFonts w:ascii="Verdana" w:hAnsi="Verdana" w:cs="Arial"/>
          <w:b/>
          <w:sz w:val="18"/>
          <w:szCs w:val="18"/>
        </w:rPr>
        <w:t xml:space="preserve"> de </w:t>
      </w:r>
      <w:proofErr w:type="spellStart"/>
      <w:r w:rsidR="00490820" w:rsidRPr="00B776BB">
        <w:rPr>
          <w:rFonts w:ascii="Verdana" w:hAnsi="Verdana" w:cs="Arial"/>
          <w:b/>
          <w:sz w:val="18"/>
          <w:szCs w:val="18"/>
        </w:rPr>
        <w:t>DataSource</w:t>
      </w:r>
      <w:proofErr w:type="spellEnd"/>
      <w:r w:rsidR="00490820" w:rsidRPr="00B776BB">
        <w:rPr>
          <w:rFonts w:ascii="Verdana" w:hAnsi="Verdana" w:cs="Arial"/>
          <w:b/>
          <w:sz w:val="18"/>
          <w:szCs w:val="18"/>
        </w:rPr>
        <w:t>:</w:t>
      </w:r>
      <w:bookmarkEnd w:id="19"/>
      <w:r w:rsidR="00490820" w:rsidRPr="00B776BB">
        <w:rPr>
          <w:rFonts w:ascii="Verdana" w:hAnsi="Verdana" w:cs="Arial"/>
          <w:b/>
          <w:sz w:val="18"/>
          <w:szCs w:val="18"/>
        </w:rPr>
        <w:t xml:space="preserve"> </w:t>
      </w:r>
    </w:p>
    <w:p w14:paraId="1511F1D0" w14:textId="77777777" w:rsidR="00454EA5" w:rsidRPr="00B776BB" w:rsidRDefault="00454EA5" w:rsidP="00454EA5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56870685" w14:textId="77777777" w:rsidR="00454EA5" w:rsidRPr="00B776BB" w:rsidRDefault="00454EA5" w:rsidP="00120546">
      <w:pPr>
        <w:rPr>
          <w:rFonts w:ascii="Verdana" w:hAnsi="Verdana" w:cs="Arial"/>
          <w:sz w:val="18"/>
          <w:szCs w:val="18"/>
        </w:rPr>
      </w:pPr>
    </w:p>
    <w:p w14:paraId="1DE755A5" w14:textId="727C738F" w:rsidR="001B6115" w:rsidRPr="00B776BB" w:rsidRDefault="00D91FAF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0" w:name="_Toc8489259"/>
      <w:r w:rsidRPr="00B776BB">
        <w:rPr>
          <w:rFonts w:ascii="Verdana" w:hAnsi="Verdana" w:cs="Arial"/>
          <w:b/>
          <w:sz w:val="18"/>
          <w:szCs w:val="18"/>
        </w:rPr>
        <w:t>Configuración</w:t>
      </w:r>
      <w:r w:rsidR="00092698" w:rsidRPr="00B776BB">
        <w:rPr>
          <w:rFonts w:ascii="Verdana" w:hAnsi="Verdana" w:cs="Arial"/>
          <w:b/>
          <w:sz w:val="18"/>
          <w:szCs w:val="18"/>
        </w:rPr>
        <w:t xml:space="preserve"> de Certificado de Seguridad</w:t>
      </w:r>
      <w:bookmarkEnd w:id="20"/>
    </w:p>
    <w:p w14:paraId="6C7675B4" w14:textId="77777777" w:rsidR="00454EA5" w:rsidRPr="00B776BB" w:rsidRDefault="00454EA5" w:rsidP="00454EA5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2EB463DA" w14:textId="77777777" w:rsidR="00092698" w:rsidRPr="00B776BB" w:rsidRDefault="00092698" w:rsidP="00092698">
      <w:pPr>
        <w:pStyle w:val="Prrafodelista"/>
        <w:ind w:left="1152"/>
        <w:rPr>
          <w:rFonts w:ascii="Verdana" w:hAnsi="Verdana"/>
          <w:sz w:val="18"/>
          <w:szCs w:val="18"/>
          <w:lang w:val="es-ES_tradnl"/>
        </w:rPr>
      </w:pPr>
    </w:p>
    <w:p w14:paraId="1C849DE0" w14:textId="77777777" w:rsidR="001B6115" w:rsidRPr="00B776BB" w:rsidRDefault="00092698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1" w:name="_Toc8489260"/>
      <w:r w:rsidRPr="00B776BB">
        <w:rPr>
          <w:rFonts w:ascii="Verdana" w:hAnsi="Verdana" w:cs="Arial"/>
          <w:b/>
          <w:sz w:val="18"/>
          <w:szCs w:val="18"/>
        </w:rPr>
        <w:t>Configuración de Librería</w:t>
      </w:r>
      <w:bookmarkEnd w:id="21"/>
    </w:p>
    <w:p w14:paraId="68CBE028" w14:textId="45CBFB74" w:rsidR="00A30E1D" w:rsidRPr="00B776BB" w:rsidRDefault="00A30E1D" w:rsidP="00641663">
      <w:pPr>
        <w:pStyle w:val="Prrafodelista"/>
        <w:ind w:left="360" w:firstLine="36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</w:t>
      </w:r>
      <w:r w:rsidRPr="00B776BB">
        <w:rPr>
          <w:rFonts w:ascii="Verdana" w:hAnsi="Verdana" w:cs="Arial"/>
          <w:sz w:val="18"/>
          <w:szCs w:val="18"/>
        </w:rPr>
        <w:t xml:space="preserve"> aplica.</w:t>
      </w:r>
    </w:p>
    <w:p w14:paraId="1A19BBE8" w14:textId="77777777" w:rsidR="00A30E1D" w:rsidRPr="00B776BB" w:rsidRDefault="00A30E1D" w:rsidP="00A30E1D">
      <w:pPr>
        <w:pStyle w:val="Encabezado"/>
        <w:tabs>
          <w:tab w:val="clear" w:pos="4320"/>
          <w:tab w:val="clear" w:pos="8640"/>
        </w:tabs>
        <w:ind w:left="792"/>
        <w:jc w:val="left"/>
        <w:outlineLvl w:val="1"/>
        <w:rPr>
          <w:rFonts w:ascii="Verdana" w:hAnsi="Verdana" w:cs="Arial"/>
          <w:sz w:val="18"/>
          <w:szCs w:val="18"/>
        </w:rPr>
      </w:pPr>
    </w:p>
    <w:p w14:paraId="7CD4CEDC" w14:textId="77777777" w:rsidR="001B6115" w:rsidRPr="00B776BB" w:rsidRDefault="00092698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2" w:name="_Toc8489261"/>
      <w:r w:rsidRPr="00B776BB">
        <w:rPr>
          <w:rFonts w:ascii="Verdana" w:hAnsi="Verdana" w:cs="Arial"/>
          <w:b/>
          <w:sz w:val="18"/>
          <w:szCs w:val="18"/>
        </w:rPr>
        <w:t xml:space="preserve">Instalación de la </w:t>
      </w:r>
      <w:r w:rsidR="00941185" w:rsidRPr="00B776BB">
        <w:rPr>
          <w:rFonts w:ascii="Verdana" w:hAnsi="Verdana" w:cs="Arial"/>
          <w:b/>
          <w:sz w:val="18"/>
          <w:szCs w:val="18"/>
        </w:rPr>
        <w:t>Componente</w:t>
      </w:r>
      <w:bookmarkEnd w:id="22"/>
    </w:p>
    <w:p w14:paraId="25C4C68B" w14:textId="58CF76D4" w:rsidR="00CD2F24" w:rsidRPr="00B776BB" w:rsidRDefault="00A30E1D" w:rsidP="00641663">
      <w:pPr>
        <w:pStyle w:val="Prrafodelista"/>
        <w:ind w:left="360" w:firstLine="360"/>
        <w:rPr>
          <w:rFonts w:ascii="Verdana" w:hAnsi="Verdana"/>
          <w:b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</w:t>
      </w:r>
      <w:r w:rsidRPr="00B776BB">
        <w:rPr>
          <w:rFonts w:ascii="Verdana" w:hAnsi="Verdana"/>
          <w:color w:val="999999"/>
          <w:sz w:val="18"/>
          <w:szCs w:val="18"/>
        </w:rPr>
        <w:t xml:space="preserve"> </w:t>
      </w:r>
      <w:r w:rsidRPr="00B776BB">
        <w:rPr>
          <w:rFonts w:ascii="Verdana" w:hAnsi="Verdana" w:cs="Arial"/>
          <w:sz w:val="18"/>
          <w:szCs w:val="18"/>
        </w:rPr>
        <w:t>aplica</w:t>
      </w:r>
      <w:r w:rsidRPr="00B776BB">
        <w:rPr>
          <w:rFonts w:ascii="Verdana" w:hAnsi="Verdana"/>
          <w:color w:val="999999"/>
          <w:sz w:val="18"/>
          <w:szCs w:val="18"/>
        </w:rPr>
        <w:t>.</w:t>
      </w:r>
    </w:p>
    <w:p w14:paraId="77B469A8" w14:textId="77777777" w:rsidR="00AE0A08" w:rsidRPr="00B776BB" w:rsidRDefault="00AE0A08" w:rsidP="00CD2F24">
      <w:pPr>
        <w:rPr>
          <w:rFonts w:ascii="Verdana" w:hAnsi="Verdana"/>
          <w:b/>
          <w:sz w:val="18"/>
          <w:szCs w:val="18"/>
        </w:rPr>
      </w:pPr>
    </w:p>
    <w:p w14:paraId="09295E81" w14:textId="77777777" w:rsidR="001B6115" w:rsidRPr="00B776BB" w:rsidRDefault="006747B5" w:rsidP="000F3E0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3" w:name="_Toc8489262"/>
      <w:r w:rsidRPr="00B776BB">
        <w:rPr>
          <w:rFonts w:ascii="Verdana" w:hAnsi="Verdana" w:cs="Arial"/>
          <w:b/>
          <w:sz w:val="18"/>
          <w:szCs w:val="18"/>
        </w:rPr>
        <w:t>Procesos de instalación de la capa de presentación</w:t>
      </w:r>
      <w:bookmarkEnd w:id="23"/>
    </w:p>
    <w:p w14:paraId="36C8A2D2" w14:textId="77777777" w:rsidR="00FC30AC" w:rsidRPr="00B776BB" w:rsidRDefault="00FC30AC" w:rsidP="00641663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46E2A6A8" w14:textId="77777777" w:rsidR="00A62878" w:rsidRPr="00B776BB" w:rsidRDefault="00A62878" w:rsidP="00FC30AC">
      <w:pPr>
        <w:pStyle w:val="Encabezado"/>
        <w:tabs>
          <w:tab w:val="clear" w:pos="4320"/>
          <w:tab w:val="clear" w:pos="8640"/>
        </w:tabs>
        <w:ind w:left="720"/>
        <w:jc w:val="left"/>
        <w:rPr>
          <w:rFonts w:ascii="Verdana" w:hAnsi="Verdana"/>
          <w:sz w:val="18"/>
          <w:szCs w:val="18"/>
        </w:rPr>
      </w:pPr>
    </w:p>
    <w:p w14:paraId="666C4D7D" w14:textId="77777777" w:rsidR="001B6115" w:rsidRPr="00B776BB" w:rsidRDefault="006747B5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ind w:left="993" w:hanging="633"/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4" w:name="_Toc8489263"/>
      <w:r w:rsidRPr="00B776BB">
        <w:rPr>
          <w:rFonts w:ascii="Verdana" w:hAnsi="Verdana" w:cs="Arial"/>
          <w:b/>
          <w:sz w:val="18"/>
          <w:szCs w:val="18"/>
        </w:rPr>
        <w:t>Proceso de instalación de Shell UNIX / LINUX</w:t>
      </w:r>
      <w:bookmarkEnd w:id="24"/>
    </w:p>
    <w:p w14:paraId="7D3AA5BA" w14:textId="63E5B160" w:rsidR="00E06389" w:rsidRPr="00B776BB" w:rsidRDefault="00E06389" w:rsidP="005E0EF1">
      <w:pPr>
        <w:pStyle w:val="Prrafodelista"/>
        <w:ind w:left="993"/>
        <w:rPr>
          <w:rFonts w:ascii="Verdana" w:hAnsi="Verdana"/>
          <w:color w:val="999999"/>
          <w:sz w:val="18"/>
          <w:szCs w:val="18"/>
        </w:rPr>
      </w:pPr>
      <w:r w:rsidRPr="00B776BB">
        <w:rPr>
          <w:rFonts w:ascii="Verdana" w:hAnsi="Verdana"/>
          <w:color w:val="999999"/>
          <w:sz w:val="18"/>
          <w:szCs w:val="18"/>
        </w:rPr>
        <w:t>(Considerar los datos necesarios que se utilizarán como input en el documento de estándares</w:t>
      </w:r>
    </w:p>
    <w:p w14:paraId="4300F8BC" w14:textId="77777777" w:rsidR="00A30E1D" w:rsidRPr="00B776BB" w:rsidRDefault="00A30E1D" w:rsidP="005E0EF1">
      <w:pPr>
        <w:pStyle w:val="Prrafodelista"/>
        <w:ind w:left="993"/>
        <w:rPr>
          <w:rFonts w:ascii="Verdana" w:hAnsi="Verdana"/>
          <w:color w:val="999999"/>
          <w:sz w:val="18"/>
          <w:szCs w:val="18"/>
        </w:rPr>
      </w:pPr>
    </w:p>
    <w:p w14:paraId="21674912" w14:textId="77777777" w:rsidR="00A30E1D" w:rsidRPr="00B776BB" w:rsidRDefault="00A30E1D" w:rsidP="00A30E1D">
      <w:pPr>
        <w:pStyle w:val="Prrafodelista"/>
        <w:ind w:left="1152"/>
        <w:rPr>
          <w:rFonts w:ascii="Verdana" w:hAnsi="Verdana"/>
          <w:sz w:val="18"/>
          <w:szCs w:val="18"/>
          <w:lang w:val="es-ES_tradnl"/>
        </w:rPr>
      </w:pPr>
    </w:p>
    <w:tbl>
      <w:tblPr>
        <w:tblW w:w="0" w:type="auto"/>
        <w:tblInd w:w="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49"/>
        <w:gridCol w:w="7267"/>
      </w:tblGrid>
      <w:tr w:rsidR="00A30E1D" w:rsidRPr="00B776BB" w14:paraId="251FE8BD" w14:textId="77777777" w:rsidTr="00E55425">
        <w:trPr>
          <w:trHeight w:val="226"/>
        </w:trPr>
        <w:tc>
          <w:tcPr>
            <w:tcW w:w="1749" w:type="dxa"/>
            <w:vAlign w:val="center"/>
          </w:tcPr>
          <w:p w14:paraId="126AF210" w14:textId="77777777" w:rsidR="00A30E1D" w:rsidRPr="00B776BB" w:rsidRDefault="00A30E1D" w:rsidP="00E55425">
            <w:pPr>
              <w:rPr>
                <w:rFonts w:ascii="Verdana" w:hAnsi="Verdana" w:cs="Arial"/>
                <w:b/>
                <w:color w:val="000000" w:themeColor="text1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Servidor:</w:t>
            </w:r>
          </w:p>
        </w:tc>
        <w:tc>
          <w:tcPr>
            <w:tcW w:w="7267" w:type="dxa"/>
            <w:vAlign w:val="center"/>
          </w:tcPr>
          <w:p w14:paraId="2BD4FDF8" w14:textId="40DA544F" w:rsidR="00A30E1D" w:rsidRPr="00B776BB" w:rsidRDefault="00984242" w:rsidP="00E55425">
            <w:pPr>
              <w:rPr>
                <w:rFonts w:ascii="Verdana" w:hAnsi="Verdana" w:cs="Arial"/>
                <w:color w:val="000000" w:themeColor="text1"/>
                <w:sz w:val="18"/>
                <w:szCs w:val="18"/>
                <w:lang w:val="es-ES_tradnl"/>
              </w:rPr>
            </w:pPr>
            <w:r w:rsidRPr="00907045">
              <w:rPr>
                <w:rFonts w:ascii="Verdana" w:hAnsi="Verdana"/>
                <w:sz w:val="18"/>
                <w:szCs w:val="18"/>
                <w:lang w:eastAsia="es-PE"/>
              </w:rPr>
              <w:t>172.1</w:t>
            </w:r>
            <w:r>
              <w:rPr>
                <w:rFonts w:ascii="Verdana" w:hAnsi="Verdana"/>
                <w:sz w:val="18"/>
                <w:szCs w:val="18"/>
                <w:lang w:eastAsia="es-PE"/>
              </w:rPr>
              <w:t>7</w:t>
            </w:r>
            <w:r w:rsidRPr="00907045">
              <w:rPr>
                <w:rFonts w:ascii="Verdana" w:hAnsi="Verdana"/>
                <w:sz w:val="18"/>
                <w:szCs w:val="18"/>
                <w:lang w:eastAsia="es-PE"/>
              </w:rPr>
              <w:t>.27.166</w:t>
            </w:r>
          </w:p>
        </w:tc>
      </w:tr>
      <w:tr w:rsidR="00A30E1D" w:rsidRPr="00984242" w14:paraId="453308EA" w14:textId="77777777" w:rsidTr="00E55425">
        <w:trPr>
          <w:trHeight w:val="226"/>
        </w:trPr>
        <w:tc>
          <w:tcPr>
            <w:tcW w:w="1749" w:type="dxa"/>
            <w:vAlign w:val="center"/>
          </w:tcPr>
          <w:p w14:paraId="543065BD" w14:textId="77777777" w:rsidR="00A30E1D" w:rsidRPr="00B776BB" w:rsidRDefault="00A30E1D" w:rsidP="00E55425">
            <w:pPr>
              <w:rPr>
                <w:rFonts w:ascii="Verdana" w:hAnsi="Verdana" w:cs="Arial"/>
                <w:b/>
                <w:color w:val="000000" w:themeColor="text1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Ruta:</w:t>
            </w:r>
          </w:p>
        </w:tc>
        <w:tc>
          <w:tcPr>
            <w:tcW w:w="7267" w:type="dxa"/>
            <w:vAlign w:val="center"/>
          </w:tcPr>
          <w:p w14:paraId="5FBBDDA6" w14:textId="32E5DC1C" w:rsidR="00A30E1D" w:rsidRPr="00984242" w:rsidRDefault="00B568E7" w:rsidP="00E55425">
            <w:pPr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/home/USRPRETUPS/procesosmotorprom/desactiva/</w:t>
            </w:r>
            <w:r w:rsidR="00A30E1D" w:rsidRPr="00984242">
              <w:rPr>
                <w:rFonts w:ascii="Verdana" w:hAnsi="Verdana" w:cs="Arial"/>
                <w:sz w:val="18"/>
                <w:szCs w:val="18"/>
              </w:rPr>
              <w:t>SH01_MOTPROM_ValidaDes_IncumplimientoPago</w:t>
            </w:r>
          </w:p>
        </w:tc>
      </w:tr>
      <w:tr w:rsidR="00A30E1D" w:rsidRPr="00B776BB" w14:paraId="5C1452EF" w14:textId="77777777" w:rsidTr="00E55425">
        <w:trPr>
          <w:trHeight w:val="226"/>
        </w:trPr>
        <w:tc>
          <w:tcPr>
            <w:tcW w:w="1749" w:type="dxa"/>
            <w:vAlign w:val="center"/>
          </w:tcPr>
          <w:p w14:paraId="51E9CA28" w14:textId="77777777" w:rsidR="00A30E1D" w:rsidRPr="00B776BB" w:rsidRDefault="00A30E1D" w:rsidP="00E55425">
            <w:pPr>
              <w:rPr>
                <w:rFonts w:ascii="Verdana" w:hAnsi="Verdana" w:cs="Arial"/>
                <w:b/>
                <w:color w:val="000000" w:themeColor="text1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Privilegios:</w:t>
            </w:r>
          </w:p>
        </w:tc>
        <w:tc>
          <w:tcPr>
            <w:tcW w:w="7267" w:type="dxa"/>
            <w:vAlign w:val="center"/>
          </w:tcPr>
          <w:p w14:paraId="10FD2F82" w14:textId="77777777" w:rsidR="00A30E1D" w:rsidRPr="00B776BB" w:rsidRDefault="00A30E1D" w:rsidP="00E55425">
            <w:pPr>
              <w:rPr>
                <w:rFonts w:ascii="Verdana" w:hAnsi="Verdana" w:cs="Arial"/>
                <w:b/>
                <w:color w:val="000000" w:themeColor="text1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 xml:space="preserve">Permisos a directorios (ejecución y escritura a </w:t>
            </w:r>
            <w:proofErr w:type="spellStart"/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>shells</w:t>
            </w:r>
            <w:proofErr w:type="spellEnd"/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>).</w:t>
            </w:r>
          </w:p>
        </w:tc>
      </w:tr>
    </w:tbl>
    <w:p w14:paraId="12BE8A52" w14:textId="77777777" w:rsidR="00A30E1D" w:rsidRPr="00B776BB" w:rsidRDefault="00A30E1D" w:rsidP="00A30E1D">
      <w:pPr>
        <w:pStyle w:val="Prrafodelista"/>
        <w:ind w:left="1152"/>
        <w:rPr>
          <w:rFonts w:ascii="Verdana" w:hAnsi="Verdana"/>
          <w:sz w:val="18"/>
          <w:szCs w:val="18"/>
          <w:lang w:val="es-ES_tradnl"/>
        </w:rPr>
      </w:pPr>
    </w:p>
    <w:tbl>
      <w:tblPr>
        <w:tblpPr w:leftFromText="141" w:rightFromText="141" w:vertAnchor="text" w:horzAnchor="margin" w:tblpX="354" w:tblpY="113"/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A30E1D" w:rsidRPr="00B776BB" w14:paraId="03D332C2" w14:textId="77777777" w:rsidTr="00E55425">
        <w:trPr>
          <w:cantSplit/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</w:tcPr>
          <w:p w14:paraId="32CD2A0E" w14:textId="77777777" w:rsidR="00A30E1D" w:rsidRPr="00B776BB" w:rsidRDefault="00A30E1D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</w:pPr>
            <w:r w:rsidRPr="00B776BB"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  <w:t>Aplicación en RTC: COMP.EAI</w:t>
            </w:r>
          </w:p>
        </w:tc>
      </w:tr>
      <w:tr w:rsidR="00A30E1D" w:rsidRPr="00B776BB" w14:paraId="64951520" w14:textId="77777777" w:rsidTr="00E55425">
        <w:trPr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</w:tcPr>
          <w:p w14:paraId="584EDD85" w14:textId="77777777" w:rsidR="00A30E1D" w:rsidRPr="00B776BB" w:rsidRDefault="00A30E1D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" w:eastAsia="es-ES"/>
              </w:rPr>
            </w:pPr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" w:eastAsia="es-ES"/>
              </w:rPr>
              <w:t>Archivos</w:t>
            </w:r>
          </w:p>
        </w:tc>
      </w:tr>
      <w:tr w:rsidR="00590734" w:rsidRPr="00B776BB" w14:paraId="45F5797C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85659" w14:textId="7052AC08" w:rsidR="00590734" w:rsidRPr="00B776BB" w:rsidRDefault="00590734" w:rsidP="00590734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>EAI_ONE/06SHELL</w:t>
            </w:r>
            <w:r w:rsidRPr="00B776BB">
              <w:rPr>
                <w:rFonts w:ascii="Verdana" w:hAnsi="Verdana"/>
                <w:sz w:val="18"/>
                <w:szCs w:val="18"/>
              </w:rPr>
              <w:t>/</w:t>
            </w:r>
            <w:r w:rsidRPr="00B776BB">
              <w:rPr>
                <w:rFonts w:ascii="Verdana" w:hAnsi="Verdana" w:cs="Arial"/>
                <w:sz w:val="18"/>
                <w:szCs w:val="18"/>
              </w:rPr>
              <w:t>SH01_MOTPROM_ValidaDes_IncumplimientoPago/</w:t>
            </w:r>
            <w:r w:rsidRPr="00B776BB">
              <w:rPr>
                <w:rFonts w:ascii="Verdana" w:hAnsi="Verdana"/>
                <w:sz w:val="18"/>
                <w:szCs w:val="18"/>
              </w:rPr>
              <w:t>SH01_MOTPROM_ValidaDes_IncumplimientoPago.jar</w:t>
            </w:r>
          </w:p>
        </w:tc>
      </w:tr>
      <w:tr w:rsidR="00590734" w:rsidRPr="00B776BB" w14:paraId="41F6E6C5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6F236" w14:textId="152FBF45" w:rsidR="00590734" w:rsidRPr="00B776BB" w:rsidRDefault="00590734" w:rsidP="00590734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>EAI_ONE/06SHELL</w:t>
            </w:r>
            <w:r w:rsidRPr="00B776BB">
              <w:rPr>
                <w:rFonts w:ascii="Verdana" w:hAnsi="Verdana"/>
                <w:sz w:val="18"/>
                <w:szCs w:val="18"/>
              </w:rPr>
              <w:t>/</w:t>
            </w:r>
            <w:r w:rsidRPr="00B776BB">
              <w:rPr>
                <w:rFonts w:ascii="Verdana" w:hAnsi="Verdana" w:cs="Arial"/>
                <w:sz w:val="18"/>
                <w:szCs w:val="18"/>
              </w:rPr>
              <w:t>SH01_MOTPROM_ValidaDes_IncumplimientoPago/</w:t>
            </w:r>
            <w:r w:rsidRPr="00B776BB">
              <w:rPr>
                <w:rFonts w:ascii="Verdana" w:hAnsi="Verdana"/>
                <w:sz w:val="18"/>
                <w:szCs w:val="18"/>
              </w:rPr>
              <w:t>SH01_MOTPROM_ValidaDes_IncumplimientoPago.properties</w:t>
            </w:r>
          </w:p>
        </w:tc>
      </w:tr>
      <w:tr w:rsidR="00590734" w:rsidRPr="00B776BB" w14:paraId="4AE53B81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FB239" w14:textId="653058C9" w:rsidR="00590734" w:rsidRPr="00B776BB" w:rsidRDefault="00590734" w:rsidP="007559CF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>EAI_ONE/06SHELL</w:t>
            </w:r>
            <w:r w:rsidRPr="00B776BB">
              <w:rPr>
                <w:rFonts w:ascii="Verdana" w:hAnsi="Verdana"/>
                <w:sz w:val="18"/>
                <w:szCs w:val="18"/>
              </w:rPr>
              <w:t xml:space="preserve"> /</w:t>
            </w:r>
            <w:r w:rsidRPr="00B776BB">
              <w:rPr>
                <w:rFonts w:ascii="Verdana" w:hAnsi="Verdana" w:cs="Arial"/>
                <w:sz w:val="18"/>
                <w:szCs w:val="18"/>
              </w:rPr>
              <w:t>SH01_MOTPROM_ValidaDes_IncumplimientoPago/log4j</w:t>
            </w:r>
            <w:r w:rsidRPr="00B776BB">
              <w:rPr>
                <w:rFonts w:ascii="Verdana" w:hAnsi="Verdana" w:cs="Arial"/>
                <w:b/>
                <w:sz w:val="18"/>
                <w:szCs w:val="18"/>
              </w:rPr>
              <w:t>.</w:t>
            </w:r>
            <w:r w:rsidRPr="00B776BB">
              <w:rPr>
                <w:rFonts w:ascii="Verdana" w:hAnsi="Verdana" w:cs="Arial"/>
                <w:sz w:val="18"/>
                <w:szCs w:val="18"/>
              </w:rPr>
              <w:t>properties</w:t>
            </w:r>
          </w:p>
        </w:tc>
      </w:tr>
      <w:tr w:rsidR="00590734" w:rsidRPr="00B776BB" w14:paraId="768A47E2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96310" w14:textId="38D6F62B" w:rsidR="00590734" w:rsidRPr="00B776BB" w:rsidRDefault="00CA735F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>EAI_ONE/06SHELL/ SH01_MOTPROM_ValidaDes_IncumplimientoPago/BIN/.</w:t>
            </w:r>
            <w:proofErr w:type="spellStart"/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>varset</w:t>
            </w:r>
            <w:proofErr w:type="spellEnd"/>
          </w:p>
        </w:tc>
      </w:tr>
      <w:tr w:rsidR="007559CF" w:rsidRPr="00423F0B" w14:paraId="4DD11A10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93EF4" w14:textId="019A3F50" w:rsidR="007559CF" w:rsidRPr="00B776BB" w:rsidRDefault="007559CF" w:rsidP="007559CF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SH01_MOTPROM_ValidaDes_IncumplimientoPago/BIN/.</w:t>
            </w:r>
            <w:proofErr w:type="spellStart"/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mailset</w:t>
            </w:r>
            <w:proofErr w:type="spellEnd"/>
          </w:p>
        </w:tc>
      </w:tr>
      <w:tr w:rsidR="007559CF" w:rsidRPr="00B776BB" w14:paraId="7EE8BF4F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220FF" w14:textId="339F9C1C" w:rsidR="00CA735F" w:rsidRPr="00B776BB" w:rsidRDefault="00CA735F" w:rsidP="007559CF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>EAI_ONE/06SHELL/ SH01_MOTPROM_ValidaDes_IncumplimientoPago/LIB/aopalliance-1.0.jar</w:t>
            </w:r>
          </w:p>
        </w:tc>
      </w:tr>
      <w:tr w:rsidR="00A30E1D" w:rsidRPr="00423F0B" w14:paraId="103AFEEA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6C20" w14:textId="6D868063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 SH01_MOTPROM_ValidaDes_IncumplimientoPago/LIB/commons-logging-1.2.jar</w:t>
            </w:r>
          </w:p>
        </w:tc>
      </w:tr>
      <w:tr w:rsidR="00A30E1D" w:rsidRPr="00423F0B" w14:paraId="6165FD56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21114" w14:textId="5C34B93C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 SH01_MOTPROM_ValidaDes_IncumplimientoPago/LIB/commons-vfs-1.0.jar</w:t>
            </w:r>
          </w:p>
        </w:tc>
      </w:tr>
      <w:tr w:rsidR="00A30E1D" w:rsidRPr="00B776BB" w14:paraId="5067E1DD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4BA9D" w14:textId="0C4894BD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</w:rPr>
              <w:t>/06SHELL/ SH01_MOTPROM_ValidaDes_IncumplimientoPago/LIB/log4j.jar</w:t>
            </w:r>
          </w:p>
        </w:tc>
      </w:tr>
      <w:tr w:rsidR="00A30E1D" w:rsidRPr="00B776BB" w14:paraId="0271B993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0CA68" w14:textId="37D81E79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</w:rPr>
              <w:t>/06SHELL/ SH01_MOTPROM_ValidaDes_IncumplimientoPago/LIB/ojdbc6.jar</w:t>
            </w:r>
          </w:p>
        </w:tc>
      </w:tr>
      <w:tr w:rsidR="00A30E1D" w:rsidRPr="00423F0B" w14:paraId="034ABED1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DBF2" w14:textId="5453C582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 SH01_MOTPROM_ValidaDes_IncumplimientoPago/LIB/org.springframework.aop-3.1.0.RELEASE.jar</w:t>
            </w:r>
          </w:p>
        </w:tc>
      </w:tr>
      <w:tr w:rsidR="00A30E1D" w:rsidRPr="00423F0B" w14:paraId="09BBD55D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119E" w14:textId="4E82CABD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 SH01_MOTPROM_ValidaDes_IncumplimientoPago/LIB/org.springframework.asm-3.1.0.RELEASE.jar</w:t>
            </w:r>
          </w:p>
        </w:tc>
      </w:tr>
      <w:tr w:rsidR="00A30E1D" w:rsidRPr="00423F0B" w14:paraId="21CE65BE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F7AD" w14:textId="023E35D8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 SH01_MOTPROM_ValidaDes_IncumplimientoPago/LIB/org.springframework.aspects-3.1.0.RELEASE.jar</w:t>
            </w:r>
          </w:p>
        </w:tc>
      </w:tr>
      <w:tr w:rsidR="00A30E1D" w:rsidRPr="00423F0B" w14:paraId="5C6F06D8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1DEDA" w14:textId="66D256CB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 SH01_MOTPROM_ValidaDes_IncumplimientoPago/LIB/org.springframework.beans-3.1.0.RELEASE.jar</w:t>
            </w:r>
          </w:p>
        </w:tc>
      </w:tr>
      <w:tr w:rsidR="00A30E1D" w:rsidRPr="00423F0B" w14:paraId="35C032C0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66868" w14:textId="165DB06A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 SH01_MOTPROM_ValidaDes_IncumplimientoPago/LIB/org.springframework.context-3.1.0.RELEASE.jar</w:t>
            </w:r>
          </w:p>
        </w:tc>
      </w:tr>
      <w:tr w:rsidR="00A30E1D" w:rsidRPr="00423F0B" w14:paraId="0D90B8D3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C8D7" w14:textId="3F906AEE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 SH01_MOTPROM_ValidaDes_IncumplimientoPago/LIB/org.springframework.context.support-3.1.0.RELEASE.jar</w:t>
            </w:r>
          </w:p>
        </w:tc>
      </w:tr>
      <w:tr w:rsidR="00A30E1D" w:rsidRPr="00423F0B" w14:paraId="552C0185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2C88" w14:textId="4DCFD44E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 SH01_MOTPROM_ValidaDes_IncumplimientoPago/LIB/org.springframework.core-3.1.0.RELEASE.jar</w:t>
            </w:r>
          </w:p>
        </w:tc>
      </w:tr>
      <w:tr w:rsidR="00A30E1D" w:rsidRPr="00423F0B" w14:paraId="721FDCBB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33A4A" w14:textId="4CAF348F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 SH01_MOTPROM_ValidaDes_IncumplimientoPago/LIB/org.springframework.expression-3.1.0.RELEASE.jar</w:t>
            </w:r>
          </w:p>
        </w:tc>
      </w:tr>
      <w:tr w:rsidR="00A30E1D" w:rsidRPr="00423F0B" w14:paraId="528C8EA3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E672" w14:textId="6AE875DA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 SH01_MOTPROM_ValidaDes_IncumplimientoPago/LIB/org.springframework.jdbc-3.1.0.RELEASE.jar</w:t>
            </w:r>
          </w:p>
        </w:tc>
      </w:tr>
      <w:tr w:rsidR="00A30E1D" w:rsidRPr="00423F0B" w14:paraId="06EAD88C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8DA47" w14:textId="179EC8FC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 SH01_MOTPROM_ValidaDes_IncumplimientoPago/LIB/org.springframework.jms-3.1.0.RELEASE.jar</w:t>
            </w:r>
          </w:p>
        </w:tc>
      </w:tr>
      <w:tr w:rsidR="00A30E1D" w:rsidRPr="00423F0B" w14:paraId="6DD1C53D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224FC" w14:textId="768584AD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 SH01_MOTPROM_ValidaDes_IncumplimientoPago/LIB/org.springframework.orm-3.1.0.RELEASE.jar</w:t>
            </w:r>
          </w:p>
        </w:tc>
      </w:tr>
      <w:tr w:rsidR="00A30E1D" w:rsidRPr="00423F0B" w14:paraId="4E2F87B4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8B25E" w14:textId="5D89B761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 SH01_MOTPROM_ValidaDes_IncumplimientoPago/LIB/org.springframework.oxm-3.1.0.RELEASE.jar</w:t>
            </w:r>
          </w:p>
        </w:tc>
      </w:tr>
      <w:tr w:rsidR="00A30E1D" w:rsidRPr="00423F0B" w14:paraId="178A5033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5F024" w14:textId="2F7F826F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lastRenderedPageBreak/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 SH01_MOTPROM_ValidaDes_IncumplimientoPago/LIB/org.springframework.test-3.1.0.RELEASE.jar</w:t>
            </w:r>
          </w:p>
        </w:tc>
      </w:tr>
      <w:tr w:rsidR="00A30E1D" w:rsidRPr="00423F0B" w14:paraId="40F88B37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37411" w14:textId="3DB06450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 SH01_MOTPROM_ValidaDes_IncumplimientoPago/LIB/org.springframework.transaction-3.1.0.RELEASE.jar</w:t>
            </w:r>
          </w:p>
        </w:tc>
      </w:tr>
      <w:tr w:rsidR="00A30E1D" w:rsidRPr="00423F0B" w14:paraId="48407C44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18B0F" w14:textId="6A625988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 SH01_MOTPROM_ValidaDes_IncumplimientoPago/LIB/org.springframework.web-3.1.0.RELEASE.jar</w:t>
            </w:r>
          </w:p>
        </w:tc>
      </w:tr>
      <w:tr w:rsidR="00A30E1D" w:rsidRPr="00423F0B" w14:paraId="37520DDE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C10EC" w14:textId="74A2CFD3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 SH01_MOTPROM_ValidaDes_IncumplimientoPago/LIB/org.springframework.web.portlet-3.1.0.RELEASE.jar</w:t>
            </w:r>
          </w:p>
        </w:tc>
      </w:tr>
      <w:tr w:rsidR="00A30E1D" w:rsidRPr="00423F0B" w14:paraId="099EA4FB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D949" w14:textId="4EF4ED88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 SH01_MOTPROM_ValidaDes_IncumplimientoPago/LIB/org.springframework.web.servlet-3.1.0.RELEASE.jar</w:t>
            </w:r>
          </w:p>
        </w:tc>
      </w:tr>
      <w:tr w:rsidR="00A30E1D" w:rsidRPr="00423F0B" w14:paraId="7F4B9DE8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F465" w14:textId="0BC408F2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 SH01_MOTPROM_ValidaDes_IncumplimientoPago/LIB/springframework.aop-3.1.0.jar</w:t>
            </w:r>
          </w:p>
        </w:tc>
      </w:tr>
      <w:tr w:rsidR="00A30E1D" w:rsidRPr="00423F0B" w14:paraId="7791858E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B79C" w14:textId="319DD744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 SH01_MOTPROM_ValidaDes_IncumplimientoPago/LIB/springframework.asm-3.1.0.jar</w:t>
            </w:r>
          </w:p>
        </w:tc>
      </w:tr>
      <w:tr w:rsidR="00A30E1D" w:rsidRPr="00423F0B" w14:paraId="15F20DDC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8708" w14:textId="416BF0C6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 SH01_MOTPROM_ValidaDes_IncumplimientoPago/LIB/springframework.beans-3.1.0.jar</w:t>
            </w:r>
          </w:p>
        </w:tc>
      </w:tr>
      <w:tr w:rsidR="00A30E1D" w:rsidRPr="00423F0B" w14:paraId="62A39B45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A5D22" w14:textId="68C5872A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 SH01_MOTPROM_ValidaDes_IncumplimientoPago/LIB/springframework.context-3.1.0.jar</w:t>
            </w:r>
          </w:p>
        </w:tc>
      </w:tr>
      <w:tr w:rsidR="00A30E1D" w:rsidRPr="00423F0B" w14:paraId="46F894ED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8F92" w14:textId="1DEB0B37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 SH01_MOTPROM_ValidaDes_IncumplimientoPago/LIB/springframework.core-3.1.0.jar</w:t>
            </w:r>
          </w:p>
        </w:tc>
      </w:tr>
      <w:tr w:rsidR="00A30E1D" w:rsidRPr="00423F0B" w14:paraId="55BB71F1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62D7A" w14:textId="4A216809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 SH01_MOTPROM_ValidaDes_IncumplimientoPago/LIB/springframework.expression-3.1.0.jar</w:t>
            </w:r>
          </w:p>
        </w:tc>
      </w:tr>
      <w:tr w:rsidR="00A30E1D" w:rsidRPr="00423F0B" w14:paraId="44B7A484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F157A" w14:textId="7EAC0B6A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 SH01_MOTPROM_ValidaDes_IncumplimientoPago/LIB/springframework.jdbc-3.1.0.jar</w:t>
            </w:r>
          </w:p>
        </w:tc>
      </w:tr>
      <w:tr w:rsidR="00A30E1D" w:rsidRPr="00423F0B" w14:paraId="2F49DFC9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F2276" w14:textId="68F07CB2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 SH01_MOTPROM_ValidaDes_IncumplimientoPago/LIB/springframework.transaction-3.1.0.jar</w:t>
            </w:r>
          </w:p>
        </w:tc>
      </w:tr>
      <w:tr w:rsidR="00A30E1D" w:rsidRPr="00423F0B" w14:paraId="64880C40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AF078" w14:textId="4C35BF98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 SH01_MOTPROM_ValidaDes_IncumplimientoPago/LIB/springframework.web-3.1.0.jar</w:t>
            </w:r>
          </w:p>
        </w:tc>
      </w:tr>
      <w:tr w:rsidR="00A30E1D" w:rsidRPr="00B776BB" w14:paraId="1C7C6814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AD93A" w14:textId="45A3CA8D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</w:rPr>
              <w:t>/06SHELL/ SH01_MOTPROM_ValidaDes_IncumplimientoPago/LIB/wljmsclient.jar</w:t>
            </w:r>
          </w:p>
        </w:tc>
      </w:tr>
      <w:tr w:rsidR="00A30E1D" w:rsidRPr="00423F0B" w14:paraId="161CF5E7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19138" w14:textId="5444DF60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 SH01_MOTPROM_ValidaDes_IncumplimientoPago/LIB/wlthint3client.jar</w:t>
            </w:r>
          </w:p>
        </w:tc>
      </w:tr>
      <w:tr w:rsidR="00A30E1D" w:rsidRPr="00B776BB" w14:paraId="0896CDE3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24966" w14:textId="6579C0D2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</w:rPr>
              <w:t>/06SHELL/ SH01_MOTPROM_ValidaDes_IncumplimientoPago/LIB/xbean-2.0.0.jar</w:t>
            </w:r>
          </w:p>
        </w:tc>
      </w:tr>
      <w:tr w:rsidR="00A30E1D" w:rsidRPr="00B776BB" w14:paraId="7066E6FB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52C73" w14:textId="5E72C4DD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C0C0C0"/>
                <w:sz w:val="18"/>
                <w:szCs w:val="18"/>
                <w:highlight w:val="yellow"/>
                <w:lang w:val="en-US" w:eastAsia="es-E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</w:rPr>
              <w:t>/06SHELL/ SH01_MOTPROM_ValidaDes_IncumplimientoPago/LIB/xmlbeans-2.4.0.jar</w:t>
            </w:r>
          </w:p>
        </w:tc>
      </w:tr>
    </w:tbl>
    <w:p w14:paraId="36B815A8" w14:textId="77777777" w:rsidR="00A30E1D" w:rsidRPr="00B776BB" w:rsidRDefault="00A30E1D" w:rsidP="00A30E1D">
      <w:pPr>
        <w:rPr>
          <w:rFonts w:ascii="Verdana" w:hAnsi="Verdana"/>
          <w:sz w:val="18"/>
          <w:szCs w:val="18"/>
          <w:lang w:val="es-ES_tradnl"/>
        </w:rPr>
      </w:pPr>
    </w:p>
    <w:p w14:paraId="528B3835" w14:textId="77777777" w:rsidR="00EF1D1D" w:rsidRPr="00B776BB" w:rsidRDefault="00EF1D1D" w:rsidP="00A30E1D">
      <w:pPr>
        <w:jc w:val="left"/>
        <w:rPr>
          <w:rFonts w:ascii="Verdana" w:hAnsi="Verdana"/>
          <w:sz w:val="18"/>
          <w:szCs w:val="18"/>
          <w:lang w:val="es-ES_tradnl"/>
        </w:rPr>
      </w:pPr>
    </w:p>
    <w:p w14:paraId="6AFC040B" w14:textId="77777777" w:rsidR="00CA735F" w:rsidRPr="00B568E7" w:rsidRDefault="00CA735F" w:rsidP="00B568E7">
      <w:pPr>
        <w:rPr>
          <w:rFonts w:ascii="Verdana" w:hAnsi="Verdana"/>
          <w:sz w:val="18"/>
          <w:szCs w:val="18"/>
          <w:lang w:val="es-ES_tradnl"/>
        </w:rPr>
      </w:pPr>
    </w:p>
    <w:p w14:paraId="61340418" w14:textId="77777777" w:rsidR="00CA735F" w:rsidRPr="00B776BB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s-ES_tradnl"/>
        </w:rPr>
      </w:pPr>
    </w:p>
    <w:p w14:paraId="3FE0BCB9" w14:textId="77777777" w:rsidR="00CA735F" w:rsidRPr="00B776BB" w:rsidRDefault="00CA735F" w:rsidP="00CA735F">
      <w:pPr>
        <w:rPr>
          <w:rFonts w:ascii="Verdana" w:hAnsi="Verdana"/>
          <w:b/>
          <w:sz w:val="18"/>
          <w:szCs w:val="18"/>
          <w:u w:val="single"/>
        </w:rPr>
      </w:pPr>
      <w:r w:rsidRPr="00B776BB">
        <w:rPr>
          <w:rFonts w:ascii="Verdana" w:hAnsi="Verdana"/>
          <w:b/>
          <w:sz w:val="18"/>
          <w:szCs w:val="18"/>
          <w:u w:val="single"/>
        </w:rPr>
        <w:t xml:space="preserve">Configuración por componentes: </w:t>
      </w:r>
    </w:p>
    <w:p w14:paraId="238DEE5A" w14:textId="77777777" w:rsidR="00CA735F" w:rsidRPr="00B776BB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s-ES_tradnl"/>
        </w:rPr>
      </w:pPr>
    </w:p>
    <w:p w14:paraId="16FDC02D" w14:textId="77777777" w:rsidR="00CA735F" w:rsidRPr="00B776BB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s-ES_tradnl"/>
        </w:rPr>
      </w:pPr>
    </w:p>
    <w:p w14:paraId="1FC22AC8" w14:textId="77777777" w:rsidR="00CA735F" w:rsidRPr="00B776BB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s-ES_tradnl"/>
        </w:rPr>
      </w:pPr>
    </w:p>
    <w:p w14:paraId="76F0097A" w14:textId="77777777" w:rsidR="00CA735F" w:rsidRPr="00B776BB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s-ES_tradnl"/>
        </w:rPr>
      </w:pPr>
    </w:p>
    <w:p w14:paraId="71A890D1" w14:textId="77777777" w:rsidR="00CA735F" w:rsidRPr="00B776BB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s-ES_tradnl"/>
        </w:rPr>
      </w:pPr>
    </w:p>
    <w:p w14:paraId="6AC899BC" w14:textId="77777777" w:rsidR="00CA735F" w:rsidRPr="00B776BB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s-ES_tradnl"/>
        </w:rPr>
      </w:pPr>
    </w:p>
    <w:p w14:paraId="2CBEAC39" w14:textId="77777777" w:rsidR="00CA735F" w:rsidRPr="00B776BB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s-ES_tradnl"/>
        </w:rPr>
      </w:pPr>
    </w:p>
    <w:p w14:paraId="58FD8266" w14:textId="77777777" w:rsidR="00CA735F" w:rsidRPr="00B776BB" w:rsidRDefault="00CA735F" w:rsidP="00CA735F">
      <w:pPr>
        <w:rPr>
          <w:rFonts w:ascii="Verdana" w:hAnsi="Verdana"/>
          <w:sz w:val="18"/>
          <w:szCs w:val="18"/>
          <w:lang w:val="es-ES_tradnl"/>
        </w:rPr>
      </w:pPr>
    </w:p>
    <w:p w14:paraId="10807074" w14:textId="77777777" w:rsidR="00CA735F" w:rsidRPr="00B776BB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s-ES_tradnl"/>
        </w:rPr>
      </w:pPr>
    </w:p>
    <w:p w14:paraId="2A66CD1C" w14:textId="77777777" w:rsidR="00CA735F" w:rsidRPr="00B776BB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s-ES_tradnl"/>
        </w:rPr>
      </w:pPr>
    </w:p>
    <w:p w14:paraId="44D78323" w14:textId="77777777" w:rsidR="00CA735F" w:rsidRPr="00B776BB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s-ES_tradnl"/>
        </w:rPr>
      </w:pPr>
    </w:p>
    <w:p w14:paraId="64AE091C" w14:textId="77777777" w:rsidR="00CA735F" w:rsidRPr="00B776BB" w:rsidRDefault="00CA735F" w:rsidP="00CA735F">
      <w:pPr>
        <w:rPr>
          <w:rFonts w:ascii="Verdana" w:hAnsi="Verdana"/>
          <w:b/>
          <w:sz w:val="18"/>
          <w:szCs w:val="18"/>
          <w:u w:val="single"/>
        </w:rPr>
        <w:sectPr w:rsidR="00CA735F" w:rsidRPr="00B776BB" w:rsidSect="009C1F73">
          <w:headerReference w:type="default" r:id="rId8"/>
          <w:footerReference w:type="default" r:id="rId9"/>
          <w:footerReference w:type="first" r:id="rId10"/>
          <w:pgSz w:w="12242" w:h="15842" w:code="1"/>
          <w:pgMar w:top="850" w:right="1138" w:bottom="1138" w:left="1138" w:header="677" w:footer="619" w:gutter="0"/>
          <w:cols w:space="720"/>
          <w:titlePg/>
          <w:docGrid w:linePitch="326"/>
        </w:sectPr>
      </w:pPr>
    </w:p>
    <w:p w14:paraId="334BAFAD" w14:textId="26E96968" w:rsidR="00A644E1" w:rsidRPr="00B776BB" w:rsidRDefault="00A644E1" w:rsidP="00FC30AC">
      <w:pPr>
        <w:rPr>
          <w:rFonts w:ascii="Verdana" w:hAnsi="Verdana"/>
          <w:sz w:val="18"/>
          <w:szCs w:val="18"/>
          <w:lang w:val="es-ES_tradnl"/>
        </w:rPr>
      </w:pPr>
    </w:p>
    <w:p w14:paraId="65A99DFE" w14:textId="5FE80BBD" w:rsidR="00FC30AC" w:rsidRPr="00B776BB" w:rsidRDefault="00FC30AC" w:rsidP="00FC30AC">
      <w:pPr>
        <w:pStyle w:val="Prrafodelista"/>
        <w:numPr>
          <w:ilvl w:val="0"/>
          <w:numId w:val="30"/>
        </w:numPr>
        <w:rPr>
          <w:rFonts w:ascii="Verdana" w:hAnsi="Verdana"/>
          <w:sz w:val="18"/>
          <w:szCs w:val="18"/>
          <w:lang w:val="es-ES_tradnl"/>
        </w:rPr>
      </w:pPr>
      <w:r w:rsidRPr="00B776BB">
        <w:rPr>
          <w:rFonts w:ascii="Verdana" w:hAnsi="Verdana"/>
          <w:b/>
          <w:sz w:val="18"/>
          <w:szCs w:val="18"/>
        </w:rPr>
        <w:t>SH01_MOTPROM_ValidaDes_IncumplimientoPago.sh</w:t>
      </w:r>
    </w:p>
    <w:p w14:paraId="44865AF2" w14:textId="03A054C3" w:rsidR="00FC30AC" w:rsidRPr="00B776BB" w:rsidRDefault="00FC30AC" w:rsidP="00A644E1">
      <w:pPr>
        <w:pStyle w:val="Prrafodelista"/>
        <w:rPr>
          <w:rFonts w:ascii="Verdana" w:hAnsi="Verdana"/>
          <w:b/>
          <w:sz w:val="18"/>
          <w:szCs w:val="18"/>
        </w:rPr>
      </w:pPr>
    </w:p>
    <w:p w14:paraId="79E680DD" w14:textId="77777777" w:rsidR="00CA735F" w:rsidRPr="00B776BB" w:rsidRDefault="00CA735F" w:rsidP="00CA735F">
      <w:pPr>
        <w:rPr>
          <w:rFonts w:ascii="Verdana" w:hAnsi="Verdana" w:cs="Arial"/>
          <w:sz w:val="18"/>
          <w:szCs w:val="18"/>
          <w:lang w:val="es-ES_tradnl"/>
        </w:rPr>
      </w:pPr>
    </w:p>
    <w:tbl>
      <w:tblPr>
        <w:tblW w:w="1414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3"/>
      </w:tblGrid>
      <w:tr w:rsidR="00CA735F" w:rsidRPr="00B776BB" w14:paraId="4301B58D" w14:textId="77777777" w:rsidTr="00E55425">
        <w:trPr>
          <w:trHeight w:val="2907"/>
        </w:trPr>
        <w:tc>
          <w:tcPr>
            <w:tcW w:w="14140" w:type="dxa"/>
            <w:shd w:val="clear" w:color="auto" w:fill="auto"/>
          </w:tcPr>
          <w:p w14:paraId="68778317" w14:textId="77777777" w:rsidR="00616A8D" w:rsidRPr="00B776BB" w:rsidRDefault="00616A8D" w:rsidP="00616A8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#! /bin/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ksh</w:t>
            </w:r>
            <w:proofErr w:type="spellEnd"/>
          </w:p>
          <w:p w14:paraId="4BECE7EA" w14:textId="77777777" w:rsidR="00616A8D" w:rsidRPr="00B776BB" w:rsidRDefault="00616A8D" w:rsidP="00616A8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#********************************************************************</w:t>
            </w:r>
          </w:p>
          <w:p w14:paraId="5A89DEB0" w14:textId="77777777" w:rsidR="00616A8D" w:rsidRPr="00B776BB" w:rsidRDefault="00616A8D" w:rsidP="00616A8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#* DESCRIPCION: SH01_MOTPROM_ValidaDes_IncumplimientoPago </w:t>
            </w: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 xml:space="preserve">                    *</w:t>
            </w:r>
          </w:p>
          <w:p w14:paraId="7630E83E" w14:textId="77777777" w:rsidR="00616A8D" w:rsidRPr="00B776BB" w:rsidRDefault="00616A8D" w:rsidP="00616A8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#* EJECUCION  : 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Control-M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 xml:space="preserve">    </w:t>
            </w: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 xml:space="preserve">   </w:t>
            </w: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>*</w:t>
            </w:r>
          </w:p>
          <w:p w14:paraId="4D4A785A" w14:textId="77777777" w:rsidR="00616A8D" w:rsidRPr="00B776BB" w:rsidRDefault="00616A8D" w:rsidP="00616A8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#* AUTOR</w:t>
            </w: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 xml:space="preserve">  : JM                               *</w:t>
            </w:r>
          </w:p>
          <w:p w14:paraId="3CF7E8D7" w14:textId="77777777" w:rsidR="00616A8D" w:rsidRPr="00B776BB" w:rsidRDefault="00616A8D" w:rsidP="00616A8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#* FECHA</w:t>
            </w: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 xml:space="preserve">  : 09/04/2019</w:t>
            </w: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 xml:space="preserve">                *</w:t>
            </w:r>
          </w:p>
          <w:p w14:paraId="0DAC5946" w14:textId="77777777" w:rsidR="00616A8D" w:rsidRPr="00B776BB" w:rsidRDefault="00616A8D" w:rsidP="00616A8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#* VERSION</w:t>
            </w: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 xml:space="preserve">  : 1.0</w:t>
            </w: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 xml:space="preserve">       </w:t>
            </w: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 xml:space="preserve">        *</w:t>
            </w:r>
          </w:p>
          <w:p w14:paraId="27E98BC0" w14:textId="77777777" w:rsidR="00616A8D" w:rsidRPr="00B776BB" w:rsidRDefault="00616A8D" w:rsidP="00616A8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#********************************************************************</w:t>
            </w:r>
          </w:p>
          <w:p w14:paraId="45A31CDE" w14:textId="77777777" w:rsidR="00616A8D" w:rsidRPr="00B776BB" w:rsidRDefault="00616A8D" w:rsidP="00616A8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clear</w:t>
            </w:r>
            <w:proofErr w:type="spellEnd"/>
          </w:p>
          <w:p w14:paraId="1D973B81" w14:textId="77777777" w:rsidR="00616A8D" w:rsidRPr="00B776BB" w:rsidRDefault="00616A8D" w:rsidP="00616A8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4DD288F2" w14:textId="77777777" w:rsidR="00616A8D" w:rsidRPr="00B776BB" w:rsidRDefault="00616A8D" w:rsidP="00616A8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#Setup:</w:t>
            </w:r>
          </w:p>
          <w:p w14:paraId="20DC97E3" w14:textId="77777777" w:rsidR="00616A8D" w:rsidRPr="00B776BB" w:rsidRDefault="00616A8D" w:rsidP="00616A8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SCRIPT=$(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readlink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-f $0);</w:t>
            </w:r>
          </w:p>
          <w:p w14:paraId="49BBAF7D" w14:textId="77777777" w:rsidR="00616A8D" w:rsidRPr="00B776BB" w:rsidRDefault="00616A8D" w:rsidP="00616A8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dir_base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=`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dirname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$SCRIPT`;</w:t>
            </w:r>
          </w:p>
          <w:p w14:paraId="404827F3" w14:textId="77777777" w:rsidR="00616A8D" w:rsidRPr="00B776BB" w:rsidRDefault="00616A8D" w:rsidP="00616A8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2B317171" w14:textId="77777777" w:rsidR="00616A8D" w:rsidRPr="00B776BB" w:rsidRDefault="00616A8D" w:rsidP="00616A8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. $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dir_base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/BIN/.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varset</w:t>
            </w:r>
            <w:proofErr w:type="spellEnd"/>
          </w:p>
          <w:p w14:paraId="22D9BF90" w14:textId="77777777" w:rsidR="00616A8D" w:rsidRPr="00B776BB" w:rsidRDefault="00616A8D" w:rsidP="00616A8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. $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dir_base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/BIN/.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mailset</w:t>
            </w:r>
            <w:proofErr w:type="spellEnd"/>
          </w:p>
          <w:p w14:paraId="1696C40B" w14:textId="77777777" w:rsidR="00616A8D" w:rsidRPr="00B776BB" w:rsidRDefault="00616A8D" w:rsidP="00616A8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30EB8D79" w14:textId="77777777" w:rsidR="00616A8D" w:rsidRPr="00B776BB" w:rsidRDefault="00616A8D" w:rsidP="00616A8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LOG_NAME="$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LOG_NAME_REQUEST".log</w:t>
            </w:r>
            <w:proofErr w:type="spellEnd"/>
          </w:p>
          <w:p w14:paraId="579F2CA1" w14:textId="77777777" w:rsidR="00616A8D" w:rsidRPr="00B776BB" w:rsidRDefault="00616A8D" w:rsidP="00616A8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FECHA_LOG=`date +"%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d%m%Y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"`</w:t>
            </w:r>
          </w:p>
          <w:p w14:paraId="107FF5E2" w14:textId="77777777" w:rsidR="00616A8D" w:rsidRPr="00B776BB" w:rsidRDefault="00616A8D" w:rsidP="00616A8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TRANSACTION=`date +%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Y%m%d%H%M%S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`</w:t>
            </w:r>
          </w:p>
          <w:p w14:paraId="180886F7" w14:textId="77777777" w:rsidR="00616A8D" w:rsidRPr="00B776BB" w:rsidRDefault="00616A8D" w:rsidP="00616A8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1A2E7D7C" w14:textId="77777777" w:rsidR="00616A8D" w:rsidRPr="00B776BB" w:rsidRDefault="00616A8D" w:rsidP="00616A8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FILELOG="$DIR_LOG"/"$LOG_NAME"</w:t>
            </w:r>
          </w:p>
          <w:p w14:paraId="0490CA07" w14:textId="77777777" w:rsidR="00616A8D" w:rsidRPr="00B776BB" w:rsidRDefault="00616A8D" w:rsidP="00616A8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LOGDATE=`date +"%d-%m-%Y %H:%M:%S"`</w:t>
            </w:r>
          </w:p>
          <w:p w14:paraId="41A32910" w14:textId="77777777" w:rsidR="00616A8D" w:rsidRPr="00B776BB" w:rsidRDefault="00616A8D" w:rsidP="00616A8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2B6B1F55" w14:textId="77777777" w:rsidR="00616A8D" w:rsidRPr="00B776BB" w:rsidRDefault="00616A8D" w:rsidP="00616A8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USR=`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whoami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`</w:t>
            </w:r>
          </w:p>
          <w:p w14:paraId="479DD586" w14:textId="77777777" w:rsidR="00616A8D" w:rsidRPr="00B776BB" w:rsidRDefault="00616A8D" w:rsidP="00616A8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export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properties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=$PROPERTIES_PATH</w:t>
            </w:r>
          </w:p>
          <w:p w14:paraId="0D1540C3" w14:textId="77777777" w:rsidR="00616A8D" w:rsidRPr="00B776BB" w:rsidRDefault="00616A8D" w:rsidP="00616A8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03622C78" w14:textId="77777777" w:rsidR="00616A8D" w:rsidRPr="00B776BB" w:rsidRDefault="00616A8D" w:rsidP="00616A8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</w:p>
          <w:p w14:paraId="6850B0D6" w14:textId="77777777" w:rsidR="00616A8D" w:rsidRPr="00B776BB" w:rsidRDefault="00616A8D" w:rsidP="00616A8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>############### 2 - EJECUCION DE JAR ###############</w:t>
            </w:r>
          </w:p>
          <w:p w14:paraId="7A9CF940" w14:textId="77777777" w:rsidR="00616A8D" w:rsidRPr="00B776BB" w:rsidRDefault="00616A8D" w:rsidP="00616A8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Launch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</w:t>
            </w:r>
          </w:p>
          <w:p w14:paraId="73130196" w14:textId="77777777" w:rsidR="00616A8D" w:rsidRPr="00B776BB" w:rsidRDefault="00616A8D" w:rsidP="00616A8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[INICIO del 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proceso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][`date +%Y-%m-%d@%H:%M:%S`]"  </w:t>
            </w:r>
          </w:p>
          <w:p w14:paraId="3B30C2B7" w14:textId="77777777" w:rsidR="00616A8D" w:rsidRPr="00B776BB" w:rsidRDefault="00616A8D" w:rsidP="00616A8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[INICIO del 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proceso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][`date +%Y-%m-%d@%H:%M:%S`]"  &gt;&gt; $FILELOG</w:t>
            </w:r>
          </w:p>
          <w:p w14:paraId="58AABD9F" w14:textId="77777777" w:rsidR="00616A8D" w:rsidRPr="00B776BB" w:rsidRDefault="00616A8D" w:rsidP="00616A8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Usuario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: $USR "  </w:t>
            </w:r>
          </w:p>
          <w:p w14:paraId="2939601E" w14:textId="77777777" w:rsidR="00616A8D" w:rsidRPr="00B776BB" w:rsidRDefault="00616A8D" w:rsidP="00616A8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Usuario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 $USR "  &gt;&gt; $FILELOG</w:t>
            </w:r>
          </w:p>
          <w:p w14:paraId="19293332" w14:textId="77777777" w:rsidR="00616A8D" w:rsidRPr="00B776BB" w:rsidRDefault="00616A8D" w:rsidP="00616A8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Transaccion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: ${TRANSACTION}" </w:t>
            </w:r>
          </w:p>
          <w:p w14:paraId="5C9DC5E7" w14:textId="77777777" w:rsidR="00616A8D" w:rsidRPr="00B776BB" w:rsidRDefault="00616A8D" w:rsidP="00616A8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Transaccion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 ${TRANSACTION}"  &gt;&gt; $FILELOG</w:t>
            </w:r>
          </w:p>
          <w:p w14:paraId="2BBE065C" w14:textId="77777777" w:rsidR="00616A8D" w:rsidRPr="00B776BB" w:rsidRDefault="00616A8D" w:rsidP="00616A8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Ruta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del 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archivo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properties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: ${PROPERTIES_PATH}"  </w:t>
            </w:r>
          </w:p>
          <w:p w14:paraId="3406D04A" w14:textId="77777777" w:rsidR="00616A8D" w:rsidRPr="00B776BB" w:rsidRDefault="00616A8D" w:rsidP="00616A8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Ruta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del 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archivo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properties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 ${PROPERTIES_PATH}"  &gt;&gt; $FILELOG</w:t>
            </w:r>
          </w:p>
          <w:p w14:paraId="04716AB2" w14:textId="77777777" w:rsidR="00616A8D" w:rsidRPr="00B776BB" w:rsidRDefault="00616A8D" w:rsidP="00616A8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[INICIO de la 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ejecucion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la Shell][`date +%Y-%m-%d@%H:%M:%S`]" </w:t>
            </w:r>
          </w:p>
          <w:p w14:paraId="0E16F0E7" w14:textId="77777777" w:rsidR="00616A8D" w:rsidRPr="00B776BB" w:rsidRDefault="00616A8D" w:rsidP="00616A8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[INICIO de la 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ejecucion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la Shell][`date +%Y-%m-%d@%H:%M:%S`]"  &gt;&gt; $FILELOG</w:t>
            </w:r>
          </w:p>
          <w:p w14:paraId="21249746" w14:textId="77777777" w:rsidR="00616A8D" w:rsidRPr="00B776BB" w:rsidRDefault="00616A8D" w:rsidP="00616A8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13CC2B9A" w14:textId="77777777" w:rsidR="00616A8D" w:rsidRPr="00B776BB" w:rsidRDefault="00616A8D" w:rsidP="00616A8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lastRenderedPageBreak/>
              <w:tab/>
              <w:t>${JAVA_PATH}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java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-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jar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$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dir_base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/SH01_MOTPROM_ValidaDes_IncumplimientoPago.jar ${TRANSACTION} ${PROPERTIES_PATH} 2&gt;&gt; $FILELOG</w:t>
            </w:r>
          </w:p>
          <w:p w14:paraId="1AB17E40" w14:textId="77777777" w:rsidR="00616A8D" w:rsidRPr="00B776BB" w:rsidRDefault="00616A8D" w:rsidP="00616A8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   ERROR_CODE=$?</w:t>
            </w: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</w:p>
          <w:p w14:paraId="264525C8" w14:textId="77777777" w:rsidR="00616A8D" w:rsidRPr="00B776BB" w:rsidRDefault="00616A8D" w:rsidP="00616A8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>DATE=`date +%Y-%m-%d@%H:%M:%S`</w:t>
            </w:r>
          </w:p>
          <w:p w14:paraId="45C73CE7" w14:textId="77777777" w:rsidR="00616A8D" w:rsidRPr="00B776BB" w:rsidRDefault="00616A8D" w:rsidP="00616A8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07783C31" w14:textId="77777777" w:rsidR="00616A8D" w:rsidRPr="00B776BB" w:rsidRDefault="00616A8D" w:rsidP="00616A8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>############### FIN - EJECUCION DE JAR ###############</w:t>
            </w:r>
          </w:p>
          <w:p w14:paraId="2AA9E836" w14:textId="77777777" w:rsidR="00616A8D" w:rsidRPr="00B776BB" w:rsidRDefault="00616A8D" w:rsidP="00616A8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"${LOGDATE} INFO  @ [FIN de 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ejecucion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la Shell - SH01_MOTPROM_Incumplimiento_Pago -][`date +%Y-%m-%d@%H:%M:%S`]"  </w:t>
            </w:r>
          </w:p>
          <w:p w14:paraId="533E333C" w14:textId="77777777" w:rsidR="00616A8D" w:rsidRPr="00B776BB" w:rsidRDefault="00616A8D" w:rsidP="00616A8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"${LOGDATE} INFO  @ [FIN de 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ejecucion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la Shell - SH01_MOTPROM_Incumplimiento_Pago -][`date +%Y-%m-%d@%H:%M:%S`]"  &gt;&gt; $FILELOG</w:t>
            </w:r>
          </w:p>
          <w:p w14:paraId="144079EA" w14:textId="77777777" w:rsidR="00616A8D" w:rsidRPr="00B776BB" w:rsidRDefault="00616A8D" w:rsidP="00616A8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Codigo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Ejecucion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:${ERROR_CODE}"  </w:t>
            </w:r>
          </w:p>
          <w:p w14:paraId="0891B5D1" w14:textId="77777777" w:rsidR="00616A8D" w:rsidRPr="00B776BB" w:rsidRDefault="00616A8D" w:rsidP="00616A8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Ruta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del 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archivo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log 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generado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:${FILELOG}"  </w:t>
            </w:r>
          </w:p>
          <w:p w14:paraId="58F8C20E" w14:textId="77777777" w:rsidR="00616A8D" w:rsidRPr="00B776BB" w:rsidRDefault="00616A8D" w:rsidP="00616A8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Ruta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del 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archivo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log 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generado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:${FILELOG}"  &gt;&gt; $FILELOG</w:t>
            </w:r>
          </w:p>
          <w:p w14:paraId="5A397697" w14:textId="77777777" w:rsidR="00616A8D" w:rsidRPr="00B776BB" w:rsidRDefault="00616A8D" w:rsidP="00616A8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"*************************************************************************************************************************************" </w:t>
            </w:r>
          </w:p>
          <w:p w14:paraId="69876116" w14:textId="77777777" w:rsidR="00616A8D" w:rsidRPr="00B776BB" w:rsidRDefault="00616A8D" w:rsidP="00616A8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"*************************************************************************************************************************************"  &gt;&gt; $FILELOG</w:t>
            </w:r>
          </w:p>
          <w:p w14:paraId="09A467DB" w14:textId="77777777" w:rsidR="00616A8D" w:rsidRPr="00B776BB" w:rsidRDefault="00616A8D" w:rsidP="00616A8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 xml:space="preserve"> 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if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[ $ERROR_CODE -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eq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1 ]</w:t>
            </w:r>
          </w:p>
          <w:p w14:paraId="0330EE64" w14:textId="77777777" w:rsidR="00616A8D" w:rsidRPr="00B776BB" w:rsidRDefault="00616A8D" w:rsidP="00616A8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 xml:space="preserve">            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then</w:t>
            </w:r>
            <w:proofErr w:type="spellEnd"/>
          </w:p>
          <w:p w14:paraId="07361DCA" w14:textId="77777777" w:rsidR="00616A8D" w:rsidRPr="00B776BB" w:rsidRDefault="00616A8D" w:rsidP="00616A8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               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 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Proceso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con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errores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en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ejecucion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JAR-SH01_MOTPROM_Incumplimiento_Pago: Se  procede  a Envio de 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Correo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con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detalles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 ${DIRECCION} "</w:t>
            </w:r>
          </w:p>
          <w:p w14:paraId="42218F59" w14:textId="77777777" w:rsidR="00616A8D" w:rsidRPr="00B776BB" w:rsidRDefault="00616A8D" w:rsidP="00616A8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               #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Env¦o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correo</w:t>
            </w:r>
            <w:proofErr w:type="spellEnd"/>
          </w:p>
          <w:p w14:paraId="1C852650" w14:textId="77777777" w:rsidR="00616A8D" w:rsidRPr="00B776BB" w:rsidRDefault="00616A8D" w:rsidP="00616A8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>(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$MENSAJE_MAIL ; 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uuencode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$FILELOG "SH01_MOTPROM_Incumplimiento_Pago.log") | </w:t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mailx</w:t>
            </w:r>
            <w:proofErr w:type="spellEnd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-s "$ASUNTO_CORREO_JAR" "$DIRECCION"</w:t>
            </w:r>
          </w:p>
          <w:p w14:paraId="3B1B7F37" w14:textId="77777777" w:rsidR="00616A8D" w:rsidRPr="00B776BB" w:rsidRDefault="00616A8D" w:rsidP="00616A8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fi</w:t>
            </w:r>
            <w:proofErr w:type="spellEnd"/>
          </w:p>
          <w:p w14:paraId="2B3FA09F" w14:textId="28EC24A4" w:rsidR="00CA735F" w:rsidRPr="00B776BB" w:rsidRDefault="00616A8D" w:rsidP="00616A8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B776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exit</w:t>
            </w:r>
            <w:proofErr w:type="spellEnd"/>
          </w:p>
        </w:tc>
      </w:tr>
    </w:tbl>
    <w:p w14:paraId="1AEAA1C9" w14:textId="77777777" w:rsidR="00CA735F" w:rsidRPr="00B776BB" w:rsidRDefault="00CA735F" w:rsidP="00CA735F">
      <w:pPr>
        <w:pStyle w:val="Prrafodelista"/>
        <w:ind w:left="1080"/>
        <w:rPr>
          <w:rFonts w:ascii="Verdana" w:hAnsi="Verdana" w:cs="Arial"/>
          <w:sz w:val="18"/>
          <w:szCs w:val="18"/>
          <w:lang w:val="es-ES_tradnl"/>
        </w:rPr>
      </w:pPr>
    </w:p>
    <w:p w14:paraId="4B175DB2" w14:textId="77777777" w:rsidR="00616A8D" w:rsidRPr="00B776BB" w:rsidRDefault="00616A8D" w:rsidP="00CA735F">
      <w:pPr>
        <w:pStyle w:val="Prrafodelista"/>
        <w:ind w:left="1080"/>
        <w:rPr>
          <w:rFonts w:ascii="Verdana" w:hAnsi="Verdana" w:cs="Arial"/>
          <w:sz w:val="18"/>
          <w:szCs w:val="18"/>
          <w:lang w:val="es-ES_tradnl"/>
        </w:rPr>
        <w:sectPr w:rsidR="00616A8D" w:rsidRPr="00B776BB" w:rsidSect="00CA735F">
          <w:pgSz w:w="15842" w:h="12242" w:orient="landscape" w:code="1"/>
          <w:pgMar w:top="1140" w:right="1140" w:bottom="1140" w:left="851" w:header="675" w:footer="618" w:gutter="0"/>
          <w:cols w:space="720"/>
          <w:titlePg/>
          <w:docGrid w:linePitch="326"/>
        </w:sectPr>
      </w:pPr>
    </w:p>
    <w:p w14:paraId="364D6D78" w14:textId="089B5BA4" w:rsidR="00CA735F" w:rsidRPr="00B776BB" w:rsidRDefault="00CA735F" w:rsidP="00CA735F">
      <w:pPr>
        <w:pStyle w:val="Prrafodelista"/>
        <w:ind w:left="1080"/>
        <w:rPr>
          <w:rFonts w:ascii="Verdana" w:hAnsi="Verdana" w:cs="Arial"/>
          <w:sz w:val="18"/>
          <w:szCs w:val="18"/>
          <w:lang w:val="es-ES_tradnl"/>
        </w:rPr>
      </w:pPr>
    </w:p>
    <w:p w14:paraId="536D5914" w14:textId="77777777" w:rsidR="00CA735F" w:rsidRPr="00B776BB" w:rsidRDefault="00CA735F" w:rsidP="00CA735F">
      <w:pPr>
        <w:pStyle w:val="Prrafodelista"/>
        <w:ind w:left="1080"/>
        <w:rPr>
          <w:rFonts w:ascii="Verdana" w:hAnsi="Verdana" w:cs="Arial"/>
          <w:sz w:val="18"/>
          <w:szCs w:val="18"/>
          <w:lang w:val="es-ES_tradnl"/>
        </w:rPr>
      </w:pPr>
    </w:p>
    <w:p w14:paraId="739F5410" w14:textId="77777777" w:rsidR="00616A8D" w:rsidRPr="00B776BB" w:rsidRDefault="00616A8D" w:rsidP="00616A8D">
      <w:pPr>
        <w:pStyle w:val="Prrafodelista"/>
        <w:rPr>
          <w:rFonts w:ascii="Verdana" w:hAnsi="Verdana"/>
          <w:b/>
          <w:sz w:val="18"/>
          <w:szCs w:val="18"/>
          <w:lang w:val="en-US"/>
        </w:rPr>
      </w:pPr>
    </w:p>
    <w:p w14:paraId="4268E1EC" w14:textId="77777777" w:rsidR="00616A8D" w:rsidRPr="00B776BB" w:rsidRDefault="00616A8D" w:rsidP="00616A8D">
      <w:pPr>
        <w:numPr>
          <w:ilvl w:val="0"/>
          <w:numId w:val="34"/>
        </w:numPr>
        <w:ind w:left="108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 xml:space="preserve">En el archivo </w:t>
      </w:r>
      <w:r w:rsidRPr="00B776BB">
        <w:rPr>
          <w:rFonts w:ascii="Verdana" w:hAnsi="Verdana" w:cs="Arial"/>
          <w:b/>
          <w:sz w:val="18"/>
          <w:szCs w:val="18"/>
        </w:rPr>
        <w:t>.</w:t>
      </w:r>
      <w:proofErr w:type="spellStart"/>
      <w:r w:rsidRPr="00B776BB">
        <w:rPr>
          <w:rFonts w:ascii="Verdana" w:hAnsi="Verdana" w:cs="Arial"/>
          <w:b/>
          <w:sz w:val="18"/>
          <w:szCs w:val="18"/>
        </w:rPr>
        <w:t>varset</w:t>
      </w:r>
      <w:proofErr w:type="spellEnd"/>
      <w:r w:rsidRPr="00B776BB">
        <w:rPr>
          <w:rFonts w:ascii="Verdana" w:hAnsi="Verdana" w:cs="Arial"/>
          <w:sz w:val="18"/>
          <w:szCs w:val="18"/>
        </w:rPr>
        <w:t xml:space="preserve"> se define variables esto permite una rápida configuración. Colocar los valores correspondientes al ambiente de Producción.</w:t>
      </w:r>
    </w:p>
    <w:p w14:paraId="4CAFFB2B" w14:textId="77777777" w:rsidR="00616A8D" w:rsidRPr="00B776BB" w:rsidRDefault="00616A8D" w:rsidP="00616A8D">
      <w:pPr>
        <w:ind w:left="1080"/>
        <w:rPr>
          <w:rFonts w:ascii="Verdana" w:hAnsi="Verdana"/>
          <w:sz w:val="18"/>
          <w:szCs w:val="18"/>
        </w:rPr>
      </w:pPr>
    </w:p>
    <w:p w14:paraId="164371B2" w14:textId="77777777" w:rsidR="00616A8D" w:rsidRPr="00B776BB" w:rsidRDefault="00616A8D" w:rsidP="00616A8D">
      <w:pPr>
        <w:ind w:left="1134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>La configuración es la siguiente:</w:t>
      </w:r>
    </w:p>
    <w:p w14:paraId="346D81AC" w14:textId="77777777" w:rsidR="00616A8D" w:rsidRPr="00B776BB" w:rsidRDefault="00616A8D" w:rsidP="00616A8D">
      <w:pPr>
        <w:ind w:left="786" w:firstLine="426"/>
        <w:rPr>
          <w:rFonts w:ascii="Verdana" w:hAnsi="Verdana" w:cs="Arial"/>
          <w:sz w:val="18"/>
          <w:szCs w:val="18"/>
          <w:u w:val="single"/>
        </w:rPr>
      </w:pPr>
    </w:p>
    <w:p w14:paraId="68146C50" w14:textId="77777777" w:rsidR="00616A8D" w:rsidRPr="00B776BB" w:rsidRDefault="00616A8D" w:rsidP="00616A8D">
      <w:pPr>
        <w:ind w:left="786" w:firstLine="426"/>
        <w:rPr>
          <w:rFonts w:ascii="Verdana" w:hAnsi="Verdana" w:cs="Arial"/>
          <w:sz w:val="18"/>
          <w:szCs w:val="18"/>
          <w:u w:val="single"/>
        </w:rPr>
      </w:pPr>
    </w:p>
    <w:p w14:paraId="728C282E" w14:textId="6F17D5E0" w:rsidR="00616A8D" w:rsidRPr="00B776BB" w:rsidRDefault="00042702" w:rsidP="00616A8D">
      <w:pPr>
        <w:ind w:left="1069"/>
        <w:rPr>
          <w:rFonts w:ascii="Verdana" w:hAnsi="Verdana"/>
          <w:b/>
          <w:color w:val="C00000"/>
          <w:sz w:val="18"/>
          <w:szCs w:val="18"/>
          <w:lang w:val="en-US"/>
        </w:rPr>
      </w:pPr>
      <w:r w:rsidRPr="00B776BB">
        <w:rPr>
          <w:rFonts w:ascii="Verdana" w:hAnsi="Verdana"/>
          <w:b/>
          <w:color w:val="C00000"/>
          <w:sz w:val="18"/>
          <w:szCs w:val="18"/>
        </w:rPr>
        <w:t>SH01_MOTPROM_ValidaDes_IncumplimientoPago</w:t>
      </w:r>
    </w:p>
    <w:tbl>
      <w:tblPr>
        <w:tblW w:w="0" w:type="auto"/>
        <w:tblInd w:w="10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83"/>
      </w:tblGrid>
      <w:tr w:rsidR="00616A8D" w:rsidRPr="00423F0B" w14:paraId="2E1512CB" w14:textId="77777777" w:rsidTr="00E55425">
        <w:tc>
          <w:tcPr>
            <w:tcW w:w="10106" w:type="dxa"/>
            <w:shd w:val="clear" w:color="auto" w:fill="auto"/>
          </w:tcPr>
          <w:p w14:paraId="4048F23A" w14:textId="77777777" w:rsidR="00616A8D" w:rsidRPr="00B776BB" w:rsidRDefault="00616A8D" w:rsidP="00616A8D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LOG_NAME_REQUEST=SH01_MOTPROM_ValidaDes_IncumplimientoPago</w:t>
            </w:r>
          </w:p>
          <w:p w14:paraId="4981762F" w14:textId="77777777" w:rsidR="00616A8D" w:rsidRPr="00B776BB" w:rsidRDefault="00616A8D" w:rsidP="00616A8D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SCRIPT=$(</w:t>
            </w:r>
            <w:proofErr w:type="spellStart"/>
            <w:r w:rsidRPr="00B776BB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readlink</w:t>
            </w:r>
            <w:proofErr w:type="spellEnd"/>
            <w:r w:rsidRPr="00B776BB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 xml:space="preserve"> -f $0);</w:t>
            </w:r>
          </w:p>
          <w:p w14:paraId="069FBE1F" w14:textId="77777777" w:rsidR="00616A8D" w:rsidRPr="00B776BB" w:rsidRDefault="00616A8D" w:rsidP="00616A8D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B776BB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dir_base</w:t>
            </w:r>
            <w:proofErr w:type="spellEnd"/>
            <w:r w:rsidRPr="00B776BB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=`</w:t>
            </w:r>
            <w:proofErr w:type="spellStart"/>
            <w:r w:rsidRPr="00B776BB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dirname</w:t>
            </w:r>
            <w:proofErr w:type="spellEnd"/>
            <w:r w:rsidRPr="00B776BB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 xml:space="preserve"> $SCRIPT`;</w:t>
            </w:r>
          </w:p>
          <w:p w14:paraId="394D64F5" w14:textId="77777777" w:rsidR="00616A8D" w:rsidRPr="00B776BB" w:rsidRDefault="00616A8D" w:rsidP="00616A8D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</w:p>
          <w:p w14:paraId="6926DF99" w14:textId="77777777" w:rsidR="00616A8D" w:rsidRPr="00B776BB" w:rsidRDefault="00616A8D" w:rsidP="00616A8D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HOME_REQUEST=$</w:t>
            </w:r>
            <w:proofErr w:type="spellStart"/>
            <w:r w:rsidRPr="00B776BB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dir_base</w:t>
            </w:r>
            <w:proofErr w:type="spellEnd"/>
          </w:p>
          <w:p w14:paraId="135CCD32" w14:textId="77777777" w:rsidR="00616A8D" w:rsidRPr="00B776BB" w:rsidRDefault="00616A8D" w:rsidP="00616A8D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PROPERTIES_PATH=$dir_base/SH01_MOTPROM_ValidaDes_IncumplimientoPago.properties</w:t>
            </w:r>
          </w:p>
          <w:p w14:paraId="6A38BE1E" w14:textId="77777777" w:rsidR="00616A8D" w:rsidRPr="00B776BB" w:rsidRDefault="00616A8D" w:rsidP="00616A8D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</w:p>
          <w:p w14:paraId="1DE285A1" w14:textId="77777777" w:rsidR="00616A8D" w:rsidRPr="00B776BB" w:rsidRDefault="00616A8D" w:rsidP="00616A8D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DIR_LOG=$HOME_REQUEST/LOG</w:t>
            </w:r>
          </w:p>
          <w:p w14:paraId="162D2737" w14:textId="77777777" w:rsidR="00616A8D" w:rsidRPr="00B776BB" w:rsidRDefault="00616A8D" w:rsidP="00616A8D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JAVA_PATH=</w:t>
            </w:r>
            <w:r w:rsidRPr="00B776BB">
              <w:rPr>
                <w:rFonts w:ascii="Verdana" w:hAnsi="Verdana"/>
                <w:b/>
                <w:color w:val="C00000"/>
                <w:sz w:val="18"/>
                <w:szCs w:val="18"/>
                <w:highlight w:val="yellow"/>
                <w:lang w:val="en-US"/>
              </w:rPr>
              <w:t>/u01/oracle/product/jdk1.8.0_73/bin/</w:t>
            </w:r>
          </w:p>
          <w:p w14:paraId="5D462585" w14:textId="77777777" w:rsidR="00616A8D" w:rsidRPr="00B776BB" w:rsidRDefault="00616A8D" w:rsidP="00616A8D">
            <w:pPr>
              <w:rPr>
                <w:rFonts w:ascii="Verdana" w:hAnsi="Verdana"/>
                <w:b/>
                <w:color w:val="C00000"/>
                <w:sz w:val="18"/>
                <w:szCs w:val="18"/>
              </w:rPr>
            </w:pPr>
            <w:r w:rsidRPr="00B776BB">
              <w:rPr>
                <w:rFonts w:ascii="Verdana" w:hAnsi="Verdana"/>
                <w:b/>
                <w:color w:val="C00000"/>
                <w:sz w:val="18"/>
                <w:szCs w:val="18"/>
              </w:rPr>
              <w:t>DIAS_EXPIRA_LOG=14</w:t>
            </w:r>
          </w:p>
          <w:p w14:paraId="671A5686" w14:textId="77777777" w:rsidR="00616A8D" w:rsidRPr="00B776BB" w:rsidRDefault="00616A8D" w:rsidP="00616A8D">
            <w:pPr>
              <w:rPr>
                <w:rFonts w:ascii="Verdana" w:hAnsi="Verdana"/>
                <w:b/>
                <w:color w:val="C00000"/>
                <w:sz w:val="18"/>
                <w:szCs w:val="18"/>
              </w:rPr>
            </w:pPr>
            <w:r w:rsidRPr="00B776BB">
              <w:rPr>
                <w:rFonts w:ascii="Verdana" w:hAnsi="Verdana"/>
                <w:b/>
                <w:color w:val="C00000"/>
                <w:sz w:val="18"/>
                <w:szCs w:val="18"/>
              </w:rPr>
              <w:t xml:space="preserve">MENSAJE_MAIL="Estimado, se adjunta archivo Log, con detalles  del Error." </w:t>
            </w:r>
          </w:p>
          <w:p w14:paraId="3F02C6A4" w14:textId="78765281" w:rsidR="00616A8D" w:rsidRPr="00B776BB" w:rsidRDefault="00616A8D" w:rsidP="00616A8D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export HOME_REQUEST LOG_NAME_REQUEST PROPERTIES_PATH DIR_LOG JAVA_PATH DIAS_EXPIRA_LOG MENSAJE_MAIL</w:t>
            </w:r>
          </w:p>
          <w:p w14:paraId="55E0D9EC" w14:textId="3A832D78" w:rsidR="00616A8D" w:rsidRPr="00B776BB" w:rsidRDefault="00616A8D" w:rsidP="00E55425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</w:p>
        </w:tc>
      </w:tr>
    </w:tbl>
    <w:p w14:paraId="797ECA56" w14:textId="77777777" w:rsidR="00616A8D" w:rsidRPr="00B776BB" w:rsidRDefault="00616A8D" w:rsidP="00616A8D">
      <w:pPr>
        <w:pStyle w:val="Prrafodelista"/>
        <w:rPr>
          <w:rFonts w:ascii="Verdana" w:hAnsi="Verdana"/>
          <w:b/>
          <w:sz w:val="18"/>
          <w:szCs w:val="18"/>
          <w:lang w:val="en-US"/>
        </w:rPr>
      </w:pPr>
    </w:p>
    <w:p w14:paraId="6A6F351C" w14:textId="77777777" w:rsidR="00616A8D" w:rsidRPr="00B776BB" w:rsidRDefault="00616A8D" w:rsidP="00616A8D">
      <w:pPr>
        <w:pStyle w:val="Prrafodelista"/>
        <w:rPr>
          <w:rFonts w:ascii="Verdana" w:hAnsi="Verdana"/>
          <w:b/>
          <w:sz w:val="18"/>
          <w:szCs w:val="18"/>
          <w:lang w:val="en-US"/>
        </w:rPr>
      </w:pPr>
    </w:p>
    <w:p w14:paraId="31CDF75A" w14:textId="5EABFC1F" w:rsidR="00616A8D" w:rsidRPr="00B776BB" w:rsidRDefault="00616A8D" w:rsidP="00616A8D">
      <w:pPr>
        <w:numPr>
          <w:ilvl w:val="0"/>
          <w:numId w:val="34"/>
        </w:numPr>
        <w:ind w:left="108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 xml:space="preserve">En el archivo </w:t>
      </w:r>
      <w:r w:rsidRPr="00B776BB">
        <w:rPr>
          <w:rFonts w:ascii="Verdana" w:hAnsi="Verdana" w:cs="Arial"/>
          <w:b/>
          <w:sz w:val="18"/>
          <w:szCs w:val="18"/>
        </w:rPr>
        <w:t>.</w:t>
      </w:r>
      <w:proofErr w:type="spellStart"/>
      <w:r w:rsidRPr="00B776BB">
        <w:rPr>
          <w:rFonts w:ascii="Verdana" w:hAnsi="Verdana" w:cs="Arial"/>
          <w:b/>
          <w:sz w:val="18"/>
          <w:szCs w:val="18"/>
        </w:rPr>
        <w:t>mailset</w:t>
      </w:r>
      <w:proofErr w:type="spellEnd"/>
      <w:r w:rsidRPr="00B776BB">
        <w:rPr>
          <w:rFonts w:ascii="Verdana" w:hAnsi="Verdana" w:cs="Arial"/>
          <w:b/>
          <w:sz w:val="18"/>
          <w:szCs w:val="18"/>
        </w:rPr>
        <w:t xml:space="preserve"> </w:t>
      </w:r>
      <w:r w:rsidRPr="00B776BB">
        <w:rPr>
          <w:rFonts w:ascii="Verdana" w:hAnsi="Verdana" w:cs="Arial"/>
          <w:sz w:val="18"/>
          <w:szCs w:val="18"/>
        </w:rPr>
        <w:t xml:space="preserve">se define variables para el </w:t>
      </w:r>
      <w:proofErr w:type="spellStart"/>
      <w:r w:rsidRPr="00B776BB">
        <w:rPr>
          <w:rFonts w:ascii="Verdana" w:hAnsi="Verdana" w:cs="Arial"/>
          <w:sz w:val="18"/>
          <w:szCs w:val="18"/>
        </w:rPr>
        <w:t>envio</w:t>
      </w:r>
      <w:proofErr w:type="spellEnd"/>
      <w:r w:rsidRPr="00B776BB">
        <w:rPr>
          <w:rFonts w:ascii="Verdana" w:hAnsi="Verdana" w:cs="Arial"/>
          <w:sz w:val="18"/>
          <w:szCs w:val="18"/>
        </w:rPr>
        <w:t xml:space="preserve"> de correo.</w:t>
      </w:r>
    </w:p>
    <w:p w14:paraId="459714C2" w14:textId="77777777" w:rsidR="00616A8D" w:rsidRPr="00B776BB" w:rsidRDefault="00616A8D" w:rsidP="00616A8D">
      <w:pPr>
        <w:ind w:left="1080"/>
        <w:rPr>
          <w:rFonts w:ascii="Verdana" w:hAnsi="Verdana"/>
          <w:sz w:val="18"/>
          <w:szCs w:val="18"/>
        </w:rPr>
      </w:pPr>
    </w:p>
    <w:p w14:paraId="500420E1" w14:textId="77777777" w:rsidR="00616A8D" w:rsidRPr="00B776BB" w:rsidRDefault="00616A8D" w:rsidP="00616A8D">
      <w:pPr>
        <w:ind w:left="1134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>La configuración es la siguiente:</w:t>
      </w:r>
    </w:p>
    <w:p w14:paraId="496E3FBD" w14:textId="77777777" w:rsidR="00616A8D" w:rsidRPr="00B776BB" w:rsidRDefault="00616A8D" w:rsidP="00616A8D">
      <w:pPr>
        <w:ind w:left="786" w:firstLine="426"/>
        <w:rPr>
          <w:rFonts w:ascii="Verdana" w:hAnsi="Verdana" w:cs="Arial"/>
          <w:sz w:val="18"/>
          <w:szCs w:val="18"/>
          <w:u w:val="single"/>
        </w:rPr>
      </w:pPr>
    </w:p>
    <w:p w14:paraId="259013FF" w14:textId="77777777" w:rsidR="00616A8D" w:rsidRPr="00B776BB" w:rsidRDefault="00616A8D" w:rsidP="00616A8D">
      <w:pPr>
        <w:ind w:left="786" w:firstLine="426"/>
        <w:rPr>
          <w:rFonts w:ascii="Verdana" w:hAnsi="Verdana" w:cs="Arial"/>
          <w:sz w:val="18"/>
          <w:szCs w:val="18"/>
          <w:u w:val="single"/>
        </w:rPr>
      </w:pPr>
    </w:p>
    <w:p w14:paraId="68991C71" w14:textId="77777777" w:rsidR="00042702" w:rsidRPr="00B776BB" w:rsidRDefault="00042702" w:rsidP="00042702">
      <w:pPr>
        <w:ind w:left="1069"/>
        <w:rPr>
          <w:rFonts w:ascii="Verdana" w:hAnsi="Verdana"/>
          <w:b/>
          <w:color w:val="C00000"/>
          <w:sz w:val="18"/>
          <w:szCs w:val="18"/>
          <w:lang w:val="en-US"/>
        </w:rPr>
      </w:pPr>
      <w:r w:rsidRPr="00B776BB">
        <w:rPr>
          <w:rFonts w:ascii="Verdana" w:hAnsi="Verdana"/>
          <w:b/>
          <w:color w:val="C00000"/>
          <w:sz w:val="18"/>
          <w:szCs w:val="18"/>
        </w:rPr>
        <w:t>SH01_MOTPROM_ValidaDes_IncumplimientoPago</w:t>
      </w:r>
    </w:p>
    <w:tbl>
      <w:tblPr>
        <w:tblW w:w="0" w:type="auto"/>
        <w:tblInd w:w="10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83"/>
      </w:tblGrid>
      <w:tr w:rsidR="00616A8D" w:rsidRPr="00B776BB" w14:paraId="250C6804" w14:textId="77777777" w:rsidTr="00E55425">
        <w:tc>
          <w:tcPr>
            <w:tcW w:w="10106" w:type="dxa"/>
            <w:shd w:val="clear" w:color="auto" w:fill="auto"/>
          </w:tcPr>
          <w:p w14:paraId="10913EFB" w14:textId="77777777" w:rsidR="00616A8D" w:rsidRPr="00B776BB" w:rsidRDefault="00616A8D" w:rsidP="00616A8D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DIRECCION=junior.mateo@mdp.com.pe</w:t>
            </w:r>
          </w:p>
          <w:p w14:paraId="2F29EF3D" w14:textId="77777777" w:rsidR="00616A8D" w:rsidRPr="00B776BB" w:rsidRDefault="00616A8D" w:rsidP="00616A8D">
            <w:pPr>
              <w:rPr>
                <w:rFonts w:ascii="Verdana" w:hAnsi="Verdana"/>
                <w:b/>
                <w:color w:val="C00000"/>
                <w:sz w:val="18"/>
                <w:szCs w:val="18"/>
              </w:rPr>
            </w:pPr>
            <w:r w:rsidRPr="00B776BB">
              <w:rPr>
                <w:rFonts w:ascii="Verdana" w:hAnsi="Verdana"/>
                <w:b/>
                <w:color w:val="C00000"/>
                <w:sz w:val="18"/>
                <w:szCs w:val="18"/>
              </w:rPr>
              <w:t>ASUNTO_CORREO_JAR="ERROR en la EJECUCION del JAR"</w:t>
            </w:r>
          </w:p>
          <w:p w14:paraId="76CBB8A5" w14:textId="77777777" w:rsidR="00616A8D" w:rsidRPr="00B776BB" w:rsidRDefault="00616A8D" w:rsidP="00616A8D">
            <w:pPr>
              <w:rPr>
                <w:rFonts w:ascii="Verdana" w:hAnsi="Verdana"/>
                <w:b/>
                <w:color w:val="C00000"/>
                <w:sz w:val="18"/>
                <w:szCs w:val="18"/>
              </w:rPr>
            </w:pPr>
          </w:p>
          <w:p w14:paraId="283F7230" w14:textId="007788B5" w:rsidR="00616A8D" w:rsidRPr="00B776BB" w:rsidRDefault="00616A8D" w:rsidP="00616A8D">
            <w:pPr>
              <w:rPr>
                <w:rFonts w:ascii="Verdana" w:hAnsi="Verdana"/>
                <w:b/>
                <w:color w:val="C00000"/>
                <w:sz w:val="18"/>
                <w:szCs w:val="18"/>
              </w:rPr>
            </w:pPr>
            <w:proofErr w:type="spellStart"/>
            <w:r w:rsidRPr="00B776BB">
              <w:rPr>
                <w:rFonts w:ascii="Verdana" w:hAnsi="Verdana"/>
                <w:b/>
                <w:color w:val="C00000"/>
                <w:sz w:val="18"/>
                <w:szCs w:val="18"/>
              </w:rPr>
              <w:t>export</w:t>
            </w:r>
            <w:proofErr w:type="spellEnd"/>
            <w:r w:rsidRPr="00B776BB">
              <w:rPr>
                <w:rFonts w:ascii="Verdana" w:hAnsi="Verdana"/>
                <w:b/>
                <w:color w:val="C00000"/>
                <w:sz w:val="18"/>
                <w:szCs w:val="18"/>
              </w:rPr>
              <w:t xml:space="preserve"> DIRECCION ASUNTO_CORREO_JAR</w:t>
            </w:r>
          </w:p>
        </w:tc>
      </w:tr>
    </w:tbl>
    <w:p w14:paraId="67FF2D5A" w14:textId="77777777" w:rsidR="00616A8D" w:rsidRPr="00B776BB" w:rsidRDefault="00616A8D" w:rsidP="00616A8D">
      <w:pPr>
        <w:pStyle w:val="Prrafodelista"/>
        <w:rPr>
          <w:rFonts w:ascii="Verdana" w:hAnsi="Verdana"/>
          <w:b/>
          <w:sz w:val="18"/>
          <w:szCs w:val="18"/>
        </w:rPr>
      </w:pPr>
    </w:p>
    <w:p w14:paraId="47556344" w14:textId="77777777" w:rsidR="00616A8D" w:rsidRPr="00B776BB" w:rsidRDefault="00616A8D" w:rsidP="00616A8D">
      <w:pPr>
        <w:pStyle w:val="Prrafodelista"/>
        <w:rPr>
          <w:rFonts w:ascii="Verdana" w:hAnsi="Verdana"/>
          <w:b/>
          <w:sz w:val="18"/>
          <w:szCs w:val="18"/>
        </w:rPr>
      </w:pPr>
    </w:p>
    <w:p w14:paraId="2BE96388" w14:textId="10DAA9C3" w:rsidR="00616A8D" w:rsidRPr="00B776BB" w:rsidRDefault="00616A8D" w:rsidP="00010ABB">
      <w:pPr>
        <w:ind w:left="1560"/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</w:rPr>
        <w:t>Estos datos se deben actualizar por los valores de producción.</w:t>
      </w:r>
    </w:p>
    <w:p w14:paraId="339C212A" w14:textId="77777777" w:rsidR="00616A8D" w:rsidRPr="00B776BB" w:rsidRDefault="00616A8D" w:rsidP="00616A8D">
      <w:pPr>
        <w:ind w:left="1080"/>
        <w:rPr>
          <w:rFonts w:ascii="Verdana" w:hAnsi="Verdana" w:cs="Arial"/>
          <w:sz w:val="18"/>
          <w:szCs w:val="18"/>
        </w:rPr>
      </w:pPr>
    </w:p>
    <w:p w14:paraId="07B10A0C" w14:textId="77777777" w:rsidR="00616A8D" w:rsidRPr="00B776BB" w:rsidRDefault="00616A8D" w:rsidP="00616A8D">
      <w:pPr>
        <w:ind w:left="720" w:firstLine="360"/>
        <w:rPr>
          <w:rFonts w:ascii="Verdana" w:hAnsi="Verdana"/>
          <w:b/>
          <w:sz w:val="18"/>
          <w:szCs w:val="18"/>
        </w:rPr>
      </w:pPr>
      <w:r w:rsidRPr="00B776BB">
        <w:rPr>
          <w:rFonts w:ascii="Verdana" w:hAnsi="Verdana"/>
          <w:b/>
          <w:sz w:val="18"/>
          <w:szCs w:val="18"/>
          <w:u w:val="single"/>
        </w:rPr>
        <w:t>Consideraciones Generales:</w:t>
      </w:r>
    </w:p>
    <w:p w14:paraId="2DDB3445" w14:textId="77777777" w:rsidR="00616A8D" w:rsidRPr="00B776BB" w:rsidRDefault="00616A8D" w:rsidP="00616A8D">
      <w:pPr>
        <w:ind w:left="1080"/>
        <w:rPr>
          <w:rFonts w:ascii="Verdana" w:hAnsi="Verdana"/>
          <w:sz w:val="18"/>
          <w:szCs w:val="18"/>
        </w:rPr>
      </w:pPr>
    </w:p>
    <w:p w14:paraId="4D710099" w14:textId="77777777" w:rsidR="00616A8D" w:rsidRPr="00B776BB" w:rsidRDefault="00616A8D" w:rsidP="00616A8D">
      <w:pPr>
        <w:numPr>
          <w:ilvl w:val="0"/>
          <w:numId w:val="34"/>
        </w:numPr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>Se deberá validar que exista la carpeta “LOG” en la siguiente ruta del servidor :</w:t>
      </w:r>
    </w:p>
    <w:p w14:paraId="0330DD01" w14:textId="17CE9B57" w:rsidR="00616A8D" w:rsidRPr="00683176" w:rsidRDefault="00616A8D" w:rsidP="00616A8D">
      <w:pPr>
        <w:ind w:left="1440"/>
        <w:rPr>
          <w:rFonts w:ascii="Verdana" w:hAnsi="Verdana" w:cs="Arial"/>
          <w:sz w:val="18"/>
          <w:szCs w:val="18"/>
        </w:rPr>
      </w:pPr>
      <w:r w:rsidRPr="00683176">
        <w:rPr>
          <w:rFonts w:ascii="Verdana" w:hAnsi="Verdana" w:cs="Arial"/>
          <w:sz w:val="18"/>
          <w:szCs w:val="18"/>
          <w:lang w:eastAsia="es-ES"/>
        </w:rPr>
        <w:t>“</w:t>
      </w:r>
      <w:r w:rsidR="00B568E7">
        <w:rPr>
          <w:rFonts w:ascii="Verdana" w:hAnsi="Verdana" w:cs="Arial"/>
          <w:sz w:val="18"/>
          <w:szCs w:val="18"/>
          <w:lang w:eastAsia="es-ES"/>
        </w:rPr>
        <w:t>/home/USRPRETUPS/procesosmotorprom/desactiva/</w:t>
      </w:r>
      <w:r w:rsidR="00042702" w:rsidRPr="00683176">
        <w:rPr>
          <w:rFonts w:ascii="Verdana" w:hAnsi="Verdana" w:cs="Arial"/>
          <w:sz w:val="18"/>
          <w:szCs w:val="18"/>
        </w:rPr>
        <w:t>SH01_MOTP</w:t>
      </w:r>
      <w:r w:rsidR="00683176">
        <w:rPr>
          <w:rFonts w:ascii="Verdana" w:hAnsi="Verdana" w:cs="Arial"/>
          <w:sz w:val="18"/>
          <w:szCs w:val="18"/>
        </w:rPr>
        <w:t>ROM_ValidaDes_IncumplimientoPag</w:t>
      </w:r>
      <w:r w:rsidRPr="00683176">
        <w:rPr>
          <w:rFonts w:ascii="Verdana" w:hAnsi="Verdana" w:cs="Arial"/>
          <w:sz w:val="18"/>
          <w:szCs w:val="18"/>
          <w:highlight w:val="yellow"/>
          <w:lang w:eastAsia="es-ES"/>
        </w:rPr>
        <w:t>/”</w:t>
      </w:r>
    </w:p>
    <w:p w14:paraId="049B26AA" w14:textId="77777777" w:rsidR="00616A8D" w:rsidRPr="00B776BB" w:rsidRDefault="00616A8D" w:rsidP="00616A8D">
      <w:pPr>
        <w:ind w:left="144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>, si no existe se deberá crear.</w:t>
      </w:r>
    </w:p>
    <w:p w14:paraId="4F26FD2F" w14:textId="77777777" w:rsidR="00616A8D" w:rsidRPr="00B776BB" w:rsidRDefault="00616A8D" w:rsidP="00616A8D">
      <w:pPr>
        <w:numPr>
          <w:ilvl w:val="0"/>
          <w:numId w:val="34"/>
        </w:numPr>
        <w:ind w:left="108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 xml:space="preserve">En el archivo </w:t>
      </w:r>
      <w:r w:rsidRPr="00B776BB">
        <w:rPr>
          <w:rFonts w:ascii="Verdana" w:hAnsi="Verdana" w:cs="Arial"/>
          <w:b/>
          <w:sz w:val="18"/>
          <w:szCs w:val="18"/>
        </w:rPr>
        <w:t>.</w:t>
      </w:r>
      <w:proofErr w:type="spellStart"/>
      <w:r w:rsidRPr="00B776BB">
        <w:rPr>
          <w:rFonts w:ascii="Verdana" w:hAnsi="Verdana" w:cs="Arial"/>
          <w:b/>
          <w:sz w:val="18"/>
          <w:szCs w:val="18"/>
        </w:rPr>
        <w:t>sh</w:t>
      </w:r>
      <w:proofErr w:type="spellEnd"/>
      <w:r w:rsidRPr="00B776BB">
        <w:rPr>
          <w:rFonts w:ascii="Verdana" w:hAnsi="Verdana" w:cs="Arial"/>
          <w:sz w:val="18"/>
          <w:szCs w:val="18"/>
        </w:rPr>
        <w:t xml:space="preserve"> se define variables esto permite una rápida configuración. Colocar los valores correspondientes al ambiente de Producción.</w:t>
      </w:r>
    </w:p>
    <w:p w14:paraId="25CBD21A" w14:textId="77777777" w:rsidR="00616A8D" w:rsidRPr="00B776BB" w:rsidRDefault="00616A8D" w:rsidP="00616A8D">
      <w:pPr>
        <w:pStyle w:val="Prrafodelista"/>
        <w:rPr>
          <w:rFonts w:ascii="Verdana" w:hAnsi="Verdana"/>
          <w:b/>
          <w:sz w:val="18"/>
          <w:szCs w:val="18"/>
        </w:rPr>
      </w:pPr>
    </w:p>
    <w:p w14:paraId="1747F86E" w14:textId="77777777" w:rsidR="00616A8D" w:rsidRPr="00B776BB" w:rsidRDefault="00616A8D" w:rsidP="00616A8D">
      <w:pPr>
        <w:numPr>
          <w:ilvl w:val="0"/>
          <w:numId w:val="32"/>
        </w:numPr>
        <w:ind w:left="108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 xml:space="preserve">Aplicar el comando </w:t>
      </w:r>
      <w:r w:rsidRPr="00B776BB">
        <w:rPr>
          <w:rFonts w:ascii="Verdana" w:hAnsi="Verdana" w:cs="Arial"/>
          <w:b/>
          <w:sz w:val="18"/>
          <w:szCs w:val="18"/>
        </w:rPr>
        <w:t>dos2unix</w:t>
      </w:r>
      <w:r w:rsidRPr="00B776BB">
        <w:rPr>
          <w:rFonts w:ascii="Verdana" w:hAnsi="Verdana" w:cs="Arial"/>
          <w:sz w:val="18"/>
          <w:szCs w:val="18"/>
        </w:rPr>
        <w:t xml:space="preserve"> a los objetos </w:t>
      </w:r>
      <w:r w:rsidRPr="00B776BB">
        <w:rPr>
          <w:rFonts w:ascii="Verdana" w:hAnsi="Verdana" w:cs="Arial"/>
          <w:b/>
          <w:i/>
          <w:sz w:val="18"/>
          <w:szCs w:val="18"/>
        </w:rPr>
        <w:t>.</w:t>
      </w:r>
      <w:proofErr w:type="spellStart"/>
      <w:r w:rsidRPr="00B776BB">
        <w:rPr>
          <w:rFonts w:ascii="Verdana" w:hAnsi="Verdana" w:cs="Arial"/>
          <w:b/>
          <w:i/>
          <w:sz w:val="18"/>
          <w:szCs w:val="18"/>
        </w:rPr>
        <w:t>varset</w:t>
      </w:r>
      <w:proofErr w:type="spellEnd"/>
      <w:r w:rsidRPr="00B776BB">
        <w:rPr>
          <w:rFonts w:ascii="Verdana" w:hAnsi="Verdana" w:cs="Arial"/>
          <w:b/>
          <w:i/>
          <w:sz w:val="18"/>
          <w:szCs w:val="18"/>
        </w:rPr>
        <w:t>, *.</w:t>
      </w:r>
      <w:proofErr w:type="spellStart"/>
      <w:r w:rsidRPr="00B776BB">
        <w:rPr>
          <w:rFonts w:ascii="Verdana" w:hAnsi="Verdana" w:cs="Arial"/>
          <w:b/>
          <w:i/>
          <w:sz w:val="18"/>
          <w:szCs w:val="18"/>
        </w:rPr>
        <w:t>sh</w:t>
      </w:r>
      <w:proofErr w:type="spellEnd"/>
      <w:r w:rsidRPr="00B776BB">
        <w:rPr>
          <w:rFonts w:ascii="Verdana" w:hAnsi="Verdana" w:cs="Arial"/>
          <w:b/>
          <w:sz w:val="18"/>
          <w:szCs w:val="18"/>
        </w:rPr>
        <w:t xml:space="preserve">. </w:t>
      </w:r>
    </w:p>
    <w:p w14:paraId="3F12444A" w14:textId="77777777" w:rsidR="00616A8D" w:rsidRPr="00B776BB" w:rsidRDefault="00616A8D" w:rsidP="00616A8D">
      <w:pPr>
        <w:ind w:left="108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color w:val="1F497D"/>
          <w:sz w:val="18"/>
          <w:szCs w:val="18"/>
        </w:rPr>
        <w:t>Ejemplo</w:t>
      </w:r>
      <w:r w:rsidRPr="00B776BB">
        <w:rPr>
          <w:rFonts w:ascii="Verdana" w:hAnsi="Verdana" w:cs="Arial"/>
          <w:sz w:val="18"/>
          <w:szCs w:val="18"/>
        </w:rPr>
        <w:t xml:space="preserve">: </w:t>
      </w:r>
      <w:r w:rsidRPr="00B776BB">
        <w:rPr>
          <w:rFonts w:ascii="Verdana" w:hAnsi="Verdana" w:cs="Arial"/>
          <w:b/>
          <w:color w:val="1F497D"/>
          <w:sz w:val="18"/>
          <w:szCs w:val="18"/>
        </w:rPr>
        <w:t xml:space="preserve">dos2unix </w:t>
      </w:r>
      <w:r w:rsidRPr="00B776BB">
        <w:rPr>
          <w:rFonts w:ascii="Verdana" w:hAnsi="Verdana" w:cs="Arial"/>
          <w:color w:val="1F497D"/>
          <w:sz w:val="18"/>
          <w:szCs w:val="18"/>
        </w:rPr>
        <w:t>.</w:t>
      </w:r>
      <w:proofErr w:type="spellStart"/>
      <w:r w:rsidRPr="00B776BB">
        <w:rPr>
          <w:rFonts w:ascii="Verdana" w:hAnsi="Verdana" w:cs="Arial"/>
          <w:color w:val="1F497D"/>
          <w:sz w:val="18"/>
          <w:szCs w:val="18"/>
        </w:rPr>
        <w:t>varset</w:t>
      </w:r>
      <w:proofErr w:type="spellEnd"/>
    </w:p>
    <w:p w14:paraId="3AD2AACB" w14:textId="77777777" w:rsidR="00616A8D" w:rsidRPr="00B776BB" w:rsidRDefault="00616A8D" w:rsidP="00616A8D">
      <w:pPr>
        <w:ind w:left="1080"/>
        <w:rPr>
          <w:rFonts w:ascii="Verdana" w:hAnsi="Verdana" w:cs="Arial"/>
          <w:sz w:val="18"/>
          <w:szCs w:val="18"/>
        </w:rPr>
      </w:pPr>
    </w:p>
    <w:p w14:paraId="3EEEF467" w14:textId="168EE835" w:rsidR="00616A8D" w:rsidRPr="00B776BB" w:rsidRDefault="00616A8D" w:rsidP="00042702">
      <w:pPr>
        <w:numPr>
          <w:ilvl w:val="0"/>
          <w:numId w:val="32"/>
        </w:numPr>
        <w:ind w:left="1080"/>
        <w:rPr>
          <w:rFonts w:ascii="Verdana" w:hAnsi="Verdana" w:cs="Arial"/>
          <w:b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 xml:space="preserve">Dar permisos de ejecución al Shell de la siguiente manera: </w:t>
      </w:r>
      <w:proofErr w:type="spellStart"/>
      <w:r w:rsidRPr="00B776BB">
        <w:rPr>
          <w:rFonts w:ascii="Verdana" w:hAnsi="Verdana" w:cs="Arial"/>
          <w:b/>
          <w:i/>
          <w:sz w:val="18"/>
          <w:szCs w:val="18"/>
        </w:rPr>
        <w:t>chmod</w:t>
      </w:r>
      <w:proofErr w:type="spellEnd"/>
      <w:r w:rsidRPr="00B776BB">
        <w:rPr>
          <w:rFonts w:ascii="Verdana" w:hAnsi="Verdana" w:cs="Arial"/>
          <w:b/>
          <w:i/>
          <w:sz w:val="18"/>
          <w:szCs w:val="18"/>
        </w:rPr>
        <w:t xml:space="preserve"> 750</w:t>
      </w:r>
      <w:r w:rsidRPr="00B776BB">
        <w:rPr>
          <w:rFonts w:ascii="Verdana" w:hAnsi="Verdana" w:cs="Arial"/>
          <w:i/>
          <w:sz w:val="18"/>
          <w:szCs w:val="18"/>
        </w:rPr>
        <w:t xml:space="preserve"> a los archivos </w:t>
      </w:r>
      <w:r w:rsidRPr="00B776BB">
        <w:rPr>
          <w:rFonts w:ascii="Verdana" w:hAnsi="Verdana" w:cs="Arial"/>
          <w:b/>
          <w:i/>
          <w:sz w:val="18"/>
          <w:szCs w:val="18"/>
        </w:rPr>
        <w:t>.</w:t>
      </w:r>
      <w:proofErr w:type="spellStart"/>
      <w:r w:rsidRPr="00B776BB">
        <w:rPr>
          <w:rFonts w:ascii="Verdana" w:hAnsi="Verdana" w:cs="Arial"/>
          <w:b/>
          <w:i/>
          <w:sz w:val="18"/>
          <w:szCs w:val="18"/>
        </w:rPr>
        <w:t>varset</w:t>
      </w:r>
      <w:proofErr w:type="spellEnd"/>
      <w:r w:rsidRPr="00B776BB">
        <w:rPr>
          <w:rFonts w:ascii="Verdana" w:hAnsi="Verdana" w:cs="Arial"/>
          <w:b/>
          <w:i/>
          <w:sz w:val="18"/>
          <w:szCs w:val="18"/>
        </w:rPr>
        <w:t>,</w:t>
      </w:r>
      <w:r w:rsidR="00042702" w:rsidRPr="00B776BB">
        <w:rPr>
          <w:rFonts w:ascii="Verdana" w:hAnsi="Verdana" w:cs="Arial"/>
          <w:b/>
          <w:i/>
          <w:sz w:val="18"/>
          <w:szCs w:val="18"/>
        </w:rPr>
        <w:t xml:space="preserve"> .</w:t>
      </w:r>
      <w:proofErr w:type="spellStart"/>
      <w:r w:rsidR="00042702" w:rsidRPr="00B776BB">
        <w:rPr>
          <w:rFonts w:ascii="Verdana" w:hAnsi="Verdana" w:cs="Arial"/>
          <w:b/>
          <w:i/>
          <w:sz w:val="18"/>
          <w:szCs w:val="18"/>
        </w:rPr>
        <w:t>mailset</w:t>
      </w:r>
      <w:proofErr w:type="spellEnd"/>
      <w:r w:rsidR="00042702" w:rsidRPr="00B776BB">
        <w:rPr>
          <w:rFonts w:ascii="Verdana" w:hAnsi="Verdana" w:cs="Arial"/>
          <w:b/>
          <w:i/>
          <w:sz w:val="18"/>
          <w:szCs w:val="18"/>
        </w:rPr>
        <w:t>, *.</w:t>
      </w:r>
      <w:proofErr w:type="spellStart"/>
      <w:r w:rsidR="00042702" w:rsidRPr="00B776BB">
        <w:rPr>
          <w:rFonts w:ascii="Verdana" w:hAnsi="Verdana" w:cs="Arial"/>
          <w:b/>
          <w:i/>
          <w:sz w:val="18"/>
          <w:szCs w:val="18"/>
        </w:rPr>
        <w:t>sh</w:t>
      </w:r>
      <w:proofErr w:type="spellEnd"/>
      <w:r w:rsidR="00042702" w:rsidRPr="00B776BB">
        <w:rPr>
          <w:rFonts w:ascii="Verdana" w:hAnsi="Verdana" w:cs="Arial"/>
          <w:b/>
          <w:i/>
          <w:sz w:val="18"/>
          <w:szCs w:val="18"/>
        </w:rPr>
        <w:t>,</w:t>
      </w:r>
    </w:p>
    <w:p w14:paraId="7022F845" w14:textId="77777777" w:rsidR="00616A8D" w:rsidRPr="00B776BB" w:rsidRDefault="00616A8D" w:rsidP="00616A8D">
      <w:pPr>
        <w:rPr>
          <w:rFonts w:ascii="Verdana" w:hAnsi="Verdana" w:cs="Arial"/>
          <w:b/>
          <w:sz w:val="18"/>
          <w:szCs w:val="18"/>
        </w:rPr>
      </w:pPr>
    </w:p>
    <w:p w14:paraId="75B31BB2" w14:textId="77777777" w:rsidR="001B6115" w:rsidRPr="00B776BB" w:rsidRDefault="00A644E1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ind w:left="993" w:hanging="633"/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5" w:name="_Toc8489264"/>
      <w:r w:rsidRPr="00B776BB">
        <w:rPr>
          <w:rFonts w:ascii="Verdana" w:hAnsi="Verdana" w:cs="Arial"/>
          <w:b/>
          <w:sz w:val="18"/>
          <w:szCs w:val="18"/>
        </w:rPr>
        <w:t>Proceso de instalación de Archivos BAT</w:t>
      </w:r>
      <w:bookmarkEnd w:id="25"/>
    </w:p>
    <w:p w14:paraId="514F160C" w14:textId="77777777" w:rsidR="00FC30AC" w:rsidRPr="00B776BB" w:rsidRDefault="00FC30AC" w:rsidP="00FC30AC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296B86EC" w14:textId="77777777" w:rsidR="00A644E1" w:rsidRPr="00B776BB" w:rsidRDefault="00A644E1" w:rsidP="00FC30AC">
      <w:pPr>
        <w:pStyle w:val="Encabezado"/>
        <w:tabs>
          <w:tab w:val="clear" w:pos="4320"/>
          <w:tab w:val="clear" w:pos="8640"/>
        </w:tabs>
        <w:jc w:val="left"/>
        <w:rPr>
          <w:rFonts w:ascii="Verdana" w:hAnsi="Verdana"/>
          <w:b/>
          <w:sz w:val="18"/>
          <w:szCs w:val="18"/>
        </w:rPr>
      </w:pPr>
    </w:p>
    <w:p w14:paraId="3D68ACBE" w14:textId="77777777" w:rsidR="00A644E1" w:rsidRPr="00B776BB" w:rsidRDefault="0090211D" w:rsidP="00AF1F51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rFonts w:ascii="Verdana" w:hAnsi="Verdana" w:cs="Arial"/>
          <w:b/>
          <w:sz w:val="18"/>
          <w:szCs w:val="18"/>
        </w:rPr>
      </w:pPr>
      <w:hyperlink w:anchor="_5.6__Pruebas" w:history="1">
        <w:bookmarkStart w:id="26" w:name="_Toc8489265"/>
        <w:r w:rsidR="00A644E1" w:rsidRPr="00B776BB">
          <w:rPr>
            <w:rFonts w:ascii="Verdana" w:hAnsi="Verdana" w:cs="Arial"/>
            <w:b/>
            <w:sz w:val="18"/>
            <w:szCs w:val="18"/>
          </w:rPr>
          <w:t>Pruebas de ratificación de instalación</w:t>
        </w:r>
        <w:bookmarkEnd w:id="26"/>
      </w:hyperlink>
    </w:p>
    <w:p w14:paraId="508B8549" w14:textId="77777777" w:rsidR="00CD2F24" w:rsidRPr="00B776BB" w:rsidRDefault="00CD2F24" w:rsidP="009E6461">
      <w:pPr>
        <w:jc w:val="left"/>
        <w:rPr>
          <w:rFonts w:ascii="Verdana" w:hAnsi="Verdana"/>
          <w:i/>
          <w:color w:val="999999"/>
          <w:sz w:val="18"/>
          <w:szCs w:val="18"/>
        </w:rPr>
      </w:pPr>
      <w:r w:rsidRPr="00B776BB">
        <w:rPr>
          <w:rFonts w:ascii="Verdana" w:hAnsi="Verdana"/>
          <w:i/>
          <w:color w:val="999999"/>
          <w:sz w:val="18"/>
          <w:szCs w:val="18"/>
        </w:rPr>
        <w:tab/>
      </w:r>
    </w:p>
    <w:p w14:paraId="6E99E4E8" w14:textId="77777777" w:rsidR="00707619" w:rsidRPr="00B776BB" w:rsidRDefault="00707619" w:rsidP="00707619">
      <w:pPr>
        <w:ind w:left="360"/>
        <w:rPr>
          <w:rFonts w:ascii="Verdana" w:hAnsi="Verdana"/>
          <w:b/>
          <w:sz w:val="18"/>
          <w:szCs w:val="18"/>
        </w:rPr>
      </w:pPr>
      <w:r w:rsidRPr="00B776BB">
        <w:rPr>
          <w:rFonts w:ascii="Verdana" w:hAnsi="Verdana"/>
          <w:sz w:val="18"/>
          <w:szCs w:val="18"/>
          <w:lang w:val="es-ES_tradnl"/>
        </w:rPr>
        <w:t>Para mayor detalle basarse en el plan de pruebas:</w:t>
      </w:r>
      <w:r w:rsidRPr="00B776BB">
        <w:rPr>
          <w:rFonts w:ascii="Verdana" w:hAnsi="Verdana"/>
          <w:b/>
          <w:sz w:val="18"/>
          <w:szCs w:val="18"/>
        </w:rPr>
        <w:t xml:space="preserve"> </w:t>
      </w:r>
    </w:p>
    <w:p w14:paraId="20EF8F45" w14:textId="00170617" w:rsidR="00707619" w:rsidRPr="00B776BB" w:rsidRDefault="00707619" w:rsidP="00707619">
      <w:pPr>
        <w:pStyle w:val="Encabezado"/>
        <w:tabs>
          <w:tab w:val="clear" w:pos="4320"/>
          <w:tab w:val="clear" w:pos="8640"/>
        </w:tabs>
        <w:ind w:left="360"/>
        <w:jc w:val="left"/>
        <w:rPr>
          <w:rFonts w:ascii="Verdana" w:hAnsi="Verdana"/>
          <w:b/>
          <w:sz w:val="18"/>
          <w:szCs w:val="18"/>
        </w:rPr>
      </w:pPr>
      <w:r w:rsidRPr="00B776BB">
        <w:rPr>
          <w:rFonts w:ascii="Verdana" w:hAnsi="Verdana"/>
          <w:b/>
          <w:sz w:val="18"/>
          <w:szCs w:val="18"/>
        </w:rPr>
        <w:t>PROY140236_EAI_PDP_SH01_MOTPROM_IncumplimientoPago.doc</w:t>
      </w:r>
    </w:p>
    <w:tbl>
      <w:tblPr>
        <w:tblW w:w="978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3"/>
        <w:gridCol w:w="2409"/>
        <w:gridCol w:w="2268"/>
      </w:tblGrid>
      <w:tr w:rsidR="00707619" w:rsidRPr="00B776BB" w14:paraId="2882358C" w14:textId="77777777" w:rsidTr="00E55425">
        <w:tc>
          <w:tcPr>
            <w:tcW w:w="5103" w:type="dxa"/>
            <w:shd w:val="clear" w:color="auto" w:fill="FF0000"/>
          </w:tcPr>
          <w:p w14:paraId="21580EA1" w14:textId="77777777" w:rsidR="00707619" w:rsidRPr="00B776BB" w:rsidRDefault="00707619" w:rsidP="00E55425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lastRenderedPageBreak/>
              <w:t>Actividad</w:t>
            </w:r>
          </w:p>
        </w:tc>
        <w:tc>
          <w:tcPr>
            <w:tcW w:w="2409" w:type="dxa"/>
            <w:shd w:val="clear" w:color="auto" w:fill="FF0000"/>
          </w:tcPr>
          <w:p w14:paraId="4A35F1AE" w14:textId="77777777" w:rsidR="00707619" w:rsidRPr="00B776BB" w:rsidRDefault="00707619" w:rsidP="00E55425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Responsable</w:t>
            </w:r>
          </w:p>
        </w:tc>
        <w:tc>
          <w:tcPr>
            <w:tcW w:w="2268" w:type="dxa"/>
            <w:shd w:val="clear" w:color="auto" w:fill="FF0000"/>
          </w:tcPr>
          <w:p w14:paraId="12858D16" w14:textId="77777777" w:rsidR="00707619" w:rsidRPr="00B776BB" w:rsidRDefault="00707619" w:rsidP="00E55425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Resultado esperado</w:t>
            </w:r>
          </w:p>
        </w:tc>
      </w:tr>
      <w:tr w:rsidR="00707619" w:rsidRPr="00B776BB" w14:paraId="1FDBE15A" w14:textId="77777777" w:rsidTr="00E55425">
        <w:trPr>
          <w:trHeight w:val="292"/>
        </w:trPr>
        <w:tc>
          <w:tcPr>
            <w:tcW w:w="5103" w:type="dxa"/>
            <w:vAlign w:val="center"/>
          </w:tcPr>
          <w:p w14:paraId="264D0A50" w14:textId="7303C6DB" w:rsidR="00707619" w:rsidRPr="00B776BB" w:rsidRDefault="00707619" w:rsidP="00707619">
            <w:pPr>
              <w:spacing w:line="360" w:lineRule="auto"/>
              <w:rPr>
                <w:rFonts w:ascii="Verdana" w:hAnsi="Verdana" w:cs="Arial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  <w:lang w:val="es-ES_tradnl"/>
              </w:rPr>
              <w:t xml:space="preserve">E01: éxito al desactivar bono por </w:t>
            </w:r>
            <w:proofErr w:type="spellStart"/>
            <w:r w:rsidRPr="00B776BB">
              <w:rPr>
                <w:rFonts w:ascii="Verdana" w:hAnsi="Verdana"/>
                <w:sz w:val="18"/>
                <w:szCs w:val="18"/>
                <w:lang w:val="es-ES_tradnl"/>
              </w:rPr>
              <w:t>incumpliento</w:t>
            </w:r>
            <w:proofErr w:type="spellEnd"/>
            <w:r w:rsidRPr="00B776BB">
              <w:rPr>
                <w:rFonts w:ascii="Verdana" w:hAnsi="Verdana"/>
                <w:sz w:val="18"/>
                <w:szCs w:val="18"/>
                <w:lang w:val="es-ES_tradnl"/>
              </w:rPr>
              <w:t xml:space="preserve"> de pago</w:t>
            </w:r>
          </w:p>
        </w:tc>
        <w:tc>
          <w:tcPr>
            <w:tcW w:w="2409" w:type="dxa"/>
            <w:vAlign w:val="center"/>
          </w:tcPr>
          <w:p w14:paraId="7491595B" w14:textId="77777777" w:rsidR="00707619" w:rsidRPr="00B776BB" w:rsidRDefault="00707619" w:rsidP="00E55425">
            <w:pPr>
              <w:spacing w:line="360" w:lineRule="auto"/>
              <w:jc w:val="center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sz w:val="18"/>
                <w:szCs w:val="18"/>
              </w:rPr>
              <w:t xml:space="preserve">Cesar </w:t>
            </w:r>
            <w:proofErr w:type="spellStart"/>
            <w:r w:rsidRPr="00B776BB">
              <w:rPr>
                <w:rFonts w:ascii="Verdana" w:hAnsi="Verdana" w:cs="Arial"/>
                <w:sz w:val="18"/>
                <w:szCs w:val="18"/>
              </w:rPr>
              <w:t>Rosciano</w:t>
            </w:r>
            <w:proofErr w:type="spellEnd"/>
          </w:p>
        </w:tc>
        <w:tc>
          <w:tcPr>
            <w:tcW w:w="2268" w:type="dxa"/>
            <w:vAlign w:val="center"/>
          </w:tcPr>
          <w:p w14:paraId="071DDE0A" w14:textId="77777777" w:rsidR="00707619" w:rsidRPr="00B776BB" w:rsidRDefault="00707619" w:rsidP="00E55425">
            <w:pPr>
              <w:spacing w:line="360" w:lineRule="auto"/>
              <w:jc w:val="center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sz w:val="18"/>
                <w:szCs w:val="18"/>
                <w:lang w:val="es-ES_tradnl"/>
              </w:rPr>
              <w:t>Consulta exitosa.</w:t>
            </w:r>
          </w:p>
        </w:tc>
      </w:tr>
    </w:tbl>
    <w:p w14:paraId="3F264C55" w14:textId="77777777" w:rsidR="00C258B6" w:rsidRPr="00B776BB" w:rsidRDefault="00C258B6" w:rsidP="00A644E1">
      <w:pPr>
        <w:pStyle w:val="Encabezado"/>
        <w:tabs>
          <w:tab w:val="clear" w:pos="4320"/>
          <w:tab w:val="clear" w:pos="8640"/>
        </w:tabs>
        <w:ind w:left="792"/>
        <w:jc w:val="left"/>
        <w:rPr>
          <w:rFonts w:ascii="Verdana" w:hAnsi="Verdana"/>
          <w:b/>
          <w:sz w:val="18"/>
          <w:szCs w:val="18"/>
        </w:rPr>
      </w:pPr>
    </w:p>
    <w:p w14:paraId="3B4B36B1" w14:textId="77777777" w:rsidR="00A644E1" w:rsidRPr="00B776BB" w:rsidRDefault="00A644E1" w:rsidP="00C14077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rFonts w:ascii="Verdana" w:hAnsi="Verdana" w:cs="Arial"/>
          <w:b/>
          <w:sz w:val="18"/>
          <w:szCs w:val="18"/>
        </w:rPr>
      </w:pPr>
      <w:bookmarkStart w:id="27" w:name="_Toc8489266"/>
      <w:r w:rsidRPr="00B776BB">
        <w:rPr>
          <w:rFonts w:ascii="Verdana" w:hAnsi="Verdana" w:cs="Arial"/>
          <w:b/>
          <w:sz w:val="18"/>
          <w:szCs w:val="18"/>
        </w:rPr>
        <w:t>Proceso</w:t>
      </w:r>
      <w:r w:rsidRPr="00B776BB">
        <w:rPr>
          <w:rFonts w:ascii="Verdana" w:hAnsi="Verdana" w:cs="Arial"/>
          <w:sz w:val="18"/>
          <w:szCs w:val="18"/>
        </w:rPr>
        <w:t xml:space="preserve"> </w:t>
      </w:r>
      <w:r w:rsidRPr="00B776BB">
        <w:rPr>
          <w:rFonts w:ascii="Verdana" w:hAnsi="Verdana" w:cs="Arial"/>
          <w:b/>
          <w:sz w:val="18"/>
          <w:szCs w:val="18"/>
        </w:rPr>
        <w:t>de Desinstalación (Roll Back)</w:t>
      </w:r>
      <w:bookmarkEnd w:id="27"/>
      <w:r w:rsidRPr="00B776BB">
        <w:rPr>
          <w:rFonts w:ascii="Verdana" w:hAnsi="Verdana" w:cs="Arial"/>
          <w:b/>
          <w:sz w:val="18"/>
          <w:szCs w:val="18"/>
        </w:rPr>
        <w:t xml:space="preserve"> </w:t>
      </w:r>
    </w:p>
    <w:p w14:paraId="4F7DE7A9" w14:textId="77777777" w:rsidR="00A644E1" w:rsidRPr="00B776BB" w:rsidRDefault="00A644E1" w:rsidP="00A644E1">
      <w:pPr>
        <w:pStyle w:val="Encabezado"/>
        <w:tabs>
          <w:tab w:val="clear" w:pos="4320"/>
          <w:tab w:val="clear" w:pos="8640"/>
        </w:tabs>
        <w:ind w:left="360"/>
        <w:jc w:val="left"/>
        <w:rPr>
          <w:rFonts w:ascii="Verdana" w:hAnsi="Verdana"/>
          <w:b/>
          <w:sz w:val="18"/>
          <w:szCs w:val="18"/>
        </w:rPr>
      </w:pPr>
    </w:p>
    <w:p w14:paraId="5AB993F0" w14:textId="56E5AFAB" w:rsidR="00C258B6" w:rsidRPr="00B776BB" w:rsidRDefault="00A644E1" w:rsidP="00C1407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8" w:name="_Toc8489267"/>
      <w:r w:rsidRPr="00B776BB">
        <w:rPr>
          <w:rFonts w:ascii="Verdana" w:hAnsi="Verdana" w:cs="Arial"/>
          <w:b/>
          <w:sz w:val="18"/>
          <w:szCs w:val="18"/>
        </w:rPr>
        <w:t>Proceso de desinstalación de base de datos</w:t>
      </w:r>
      <w:bookmarkEnd w:id="28"/>
    </w:p>
    <w:p w14:paraId="2C6504F0" w14:textId="799F4DB7" w:rsidR="009E6461" w:rsidRPr="00B776BB" w:rsidRDefault="009E6461" w:rsidP="000A2F04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3A7B23C2" w14:textId="77777777" w:rsidR="009E6461" w:rsidRPr="00B776BB" w:rsidRDefault="009E6461" w:rsidP="00216D8C">
      <w:pPr>
        <w:pStyle w:val="Encabezado"/>
        <w:tabs>
          <w:tab w:val="clear" w:pos="4320"/>
          <w:tab w:val="clear" w:pos="8640"/>
        </w:tabs>
        <w:ind w:left="792"/>
        <w:jc w:val="left"/>
        <w:rPr>
          <w:rFonts w:ascii="Verdana" w:hAnsi="Verdana"/>
          <w:sz w:val="18"/>
          <w:szCs w:val="18"/>
          <w:lang w:val="es-ES_tradnl"/>
        </w:rPr>
      </w:pPr>
    </w:p>
    <w:p w14:paraId="5277BDB6" w14:textId="1B366F06" w:rsidR="0024749B" w:rsidRPr="00B776BB" w:rsidRDefault="00A644E1" w:rsidP="0024749B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9" w:name="_Toc8489268"/>
      <w:r w:rsidRPr="00B776BB">
        <w:rPr>
          <w:rFonts w:ascii="Verdana" w:hAnsi="Verdana" w:cs="Arial"/>
          <w:b/>
          <w:sz w:val="18"/>
          <w:szCs w:val="18"/>
        </w:rPr>
        <w:t>Procesos de desinstalación de componentes</w:t>
      </w:r>
      <w:bookmarkEnd w:id="29"/>
    </w:p>
    <w:p w14:paraId="2EAC8B34" w14:textId="77777777" w:rsidR="009E6461" w:rsidRPr="00B776BB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1F31108F" w14:textId="77777777" w:rsidR="00101B87" w:rsidRPr="00B776BB" w:rsidRDefault="00101B87" w:rsidP="00101B87">
      <w:pPr>
        <w:pStyle w:val="Encabezado"/>
        <w:tabs>
          <w:tab w:val="clear" w:pos="4320"/>
          <w:tab w:val="clear" w:pos="8640"/>
        </w:tabs>
        <w:ind w:left="792"/>
        <w:jc w:val="left"/>
        <w:outlineLvl w:val="1"/>
        <w:rPr>
          <w:rFonts w:ascii="Verdana" w:hAnsi="Verdana" w:cs="Arial"/>
          <w:b/>
          <w:sz w:val="18"/>
          <w:szCs w:val="18"/>
        </w:rPr>
      </w:pPr>
    </w:p>
    <w:p w14:paraId="7161DB34" w14:textId="2F0DD605" w:rsidR="00101B87" w:rsidRPr="00B776BB" w:rsidRDefault="00101B87" w:rsidP="00101B8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0" w:name="_Toc8489269"/>
      <w:r w:rsidRPr="00B776BB">
        <w:rPr>
          <w:rFonts w:ascii="Verdana" w:hAnsi="Verdana" w:cs="Arial"/>
          <w:b/>
          <w:sz w:val="18"/>
          <w:szCs w:val="18"/>
        </w:rPr>
        <w:t xml:space="preserve">Procesos de desinstalación de archivos </w:t>
      </w:r>
      <w:proofErr w:type="spellStart"/>
      <w:r w:rsidRPr="00B776BB">
        <w:rPr>
          <w:rFonts w:ascii="Verdana" w:hAnsi="Verdana" w:cs="Arial"/>
          <w:b/>
          <w:sz w:val="18"/>
          <w:szCs w:val="18"/>
        </w:rPr>
        <w:t>properties</w:t>
      </w:r>
      <w:bookmarkEnd w:id="30"/>
      <w:proofErr w:type="spellEnd"/>
    </w:p>
    <w:p w14:paraId="2117A8A3" w14:textId="77777777" w:rsidR="009E6461" w:rsidRPr="00B776BB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044379AF" w14:textId="77777777" w:rsidR="00101B87" w:rsidRPr="00B776BB" w:rsidRDefault="00101B87" w:rsidP="00101B87">
      <w:pPr>
        <w:pStyle w:val="Encabezado"/>
        <w:tabs>
          <w:tab w:val="clear" w:pos="4320"/>
          <w:tab w:val="clear" w:pos="8640"/>
        </w:tabs>
        <w:ind w:left="792"/>
        <w:jc w:val="left"/>
        <w:outlineLvl w:val="1"/>
        <w:rPr>
          <w:rFonts w:ascii="Verdana" w:hAnsi="Verdana" w:cs="Arial"/>
          <w:b/>
          <w:sz w:val="18"/>
          <w:szCs w:val="18"/>
        </w:rPr>
      </w:pPr>
    </w:p>
    <w:p w14:paraId="43DBD9E8" w14:textId="32C6FBFA" w:rsidR="00101B87" w:rsidRPr="00B776BB" w:rsidRDefault="00101B87" w:rsidP="00101B8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1" w:name="_Toc8489270"/>
      <w:r w:rsidRPr="00B776BB">
        <w:rPr>
          <w:rFonts w:ascii="Verdana" w:hAnsi="Verdana" w:cs="Arial"/>
          <w:b/>
          <w:sz w:val="18"/>
          <w:szCs w:val="18"/>
        </w:rPr>
        <w:t>Procesos de desinstalación de colas JMS</w:t>
      </w:r>
      <w:bookmarkEnd w:id="31"/>
    </w:p>
    <w:p w14:paraId="23AD42EB" w14:textId="77777777" w:rsidR="009E6461" w:rsidRPr="00B776BB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34BD0D33" w14:textId="77777777" w:rsidR="00101B87" w:rsidRPr="00B776BB" w:rsidRDefault="00101B87" w:rsidP="009E6461">
      <w:pPr>
        <w:pStyle w:val="Encabezado"/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</w:p>
    <w:p w14:paraId="36D58736" w14:textId="78DD2716" w:rsidR="00101B87" w:rsidRPr="00B776BB" w:rsidRDefault="00101B87" w:rsidP="00101B8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2" w:name="_Toc8489271"/>
      <w:r w:rsidRPr="00B776BB">
        <w:rPr>
          <w:rFonts w:ascii="Verdana" w:hAnsi="Verdana" w:cs="Arial"/>
          <w:b/>
          <w:sz w:val="18"/>
          <w:szCs w:val="18"/>
        </w:rPr>
        <w:t xml:space="preserve">Procesos de desinstalación de </w:t>
      </w:r>
      <w:proofErr w:type="spellStart"/>
      <w:r w:rsidRPr="00B776BB">
        <w:rPr>
          <w:rFonts w:ascii="Verdana" w:hAnsi="Verdana" w:cs="Arial"/>
          <w:b/>
          <w:sz w:val="18"/>
          <w:szCs w:val="18"/>
        </w:rPr>
        <w:t>datasources</w:t>
      </w:r>
      <w:bookmarkEnd w:id="32"/>
      <w:proofErr w:type="spellEnd"/>
    </w:p>
    <w:p w14:paraId="48ECF2B5" w14:textId="77777777" w:rsidR="009E6461" w:rsidRPr="00B776BB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48CEC4D0" w14:textId="77777777" w:rsidR="00101B87" w:rsidRPr="00B776BB" w:rsidRDefault="00101B87" w:rsidP="00101B87">
      <w:pPr>
        <w:pStyle w:val="Encabezado"/>
        <w:tabs>
          <w:tab w:val="clear" w:pos="4320"/>
          <w:tab w:val="clear" w:pos="8640"/>
        </w:tabs>
        <w:ind w:left="792"/>
        <w:jc w:val="left"/>
        <w:outlineLvl w:val="1"/>
        <w:rPr>
          <w:rFonts w:ascii="Verdana" w:hAnsi="Verdana" w:cs="Arial"/>
          <w:b/>
          <w:sz w:val="18"/>
          <w:szCs w:val="18"/>
        </w:rPr>
      </w:pPr>
    </w:p>
    <w:p w14:paraId="0DF693CF" w14:textId="479112CA" w:rsidR="00101B87" w:rsidRPr="00B776BB" w:rsidRDefault="00101B87" w:rsidP="00101B8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3" w:name="_Toc8489272"/>
      <w:r w:rsidRPr="00B776BB">
        <w:rPr>
          <w:rFonts w:ascii="Verdana" w:hAnsi="Verdana" w:cs="Arial"/>
          <w:b/>
          <w:sz w:val="18"/>
          <w:szCs w:val="18"/>
        </w:rPr>
        <w:t>Procesos de desinstalación de archivos .log4j</w:t>
      </w:r>
      <w:bookmarkEnd w:id="33"/>
    </w:p>
    <w:p w14:paraId="4527F294" w14:textId="77777777" w:rsidR="009E6461" w:rsidRPr="00B776BB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3C85FE84" w14:textId="1D4D63DC" w:rsidR="00D16B90" w:rsidRPr="00B776BB" w:rsidRDefault="00D16B90" w:rsidP="009E6461">
      <w:pPr>
        <w:ind w:firstLine="720"/>
        <w:jc w:val="left"/>
        <w:rPr>
          <w:rFonts w:ascii="Verdana" w:hAnsi="Verdana"/>
          <w:sz w:val="18"/>
          <w:szCs w:val="18"/>
          <w:lang w:val="es-ES"/>
        </w:rPr>
      </w:pPr>
    </w:p>
    <w:p w14:paraId="03DFC5B2" w14:textId="53FF4103" w:rsidR="006642F2" w:rsidRPr="00B776BB" w:rsidRDefault="00A644E1" w:rsidP="00C1407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4" w:name="_Toc8489273"/>
      <w:r w:rsidRPr="00B776BB">
        <w:rPr>
          <w:rFonts w:ascii="Verdana" w:hAnsi="Verdana" w:cs="Arial"/>
          <w:b/>
          <w:sz w:val="18"/>
          <w:szCs w:val="18"/>
        </w:rPr>
        <w:t>Procesos de desinstalación de la capa de presentación</w:t>
      </w:r>
      <w:bookmarkEnd w:id="34"/>
    </w:p>
    <w:p w14:paraId="5F445947" w14:textId="77777777" w:rsidR="009E6461" w:rsidRPr="00B776BB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593BFBF7" w14:textId="77777777" w:rsidR="006642F2" w:rsidRPr="00B776BB" w:rsidRDefault="006642F2" w:rsidP="00216D8C">
      <w:pPr>
        <w:pStyle w:val="Encabezado"/>
        <w:tabs>
          <w:tab w:val="clear" w:pos="4320"/>
          <w:tab w:val="clear" w:pos="8640"/>
        </w:tabs>
        <w:ind w:left="792"/>
        <w:jc w:val="left"/>
        <w:rPr>
          <w:rFonts w:ascii="Verdana" w:hAnsi="Verdana"/>
          <w:sz w:val="18"/>
          <w:szCs w:val="18"/>
        </w:rPr>
      </w:pPr>
    </w:p>
    <w:p w14:paraId="0BD17D9C" w14:textId="5E97CE54" w:rsidR="00EB3DAC" w:rsidRPr="00B776BB" w:rsidRDefault="00A644E1" w:rsidP="00C1407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5" w:name="_Toc8489274"/>
      <w:r w:rsidRPr="00B776BB">
        <w:rPr>
          <w:rFonts w:ascii="Verdana" w:hAnsi="Verdana" w:cs="Arial"/>
          <w:b/>
          <w:sz w:val="18"/>
          <w:szCs w:val="18"/>
        </w:rPr>
        <w:t>Proceso de desinstalación de Shell UNIX / LINUX</w:t>
      </w:r>
      <w:bookmarkEnd w:id="35"/>
    </w:p>
    <w:p w14:paraId="2EB51FB3" w14:textId="77777777" w:rsidR="00543B92" w:rsidRPr="00B776BB" w:rsidRDefault="00543B92" w:rsidP="00543B92">
      <w:pPr>
        <w:pStyle w:val="Encabezado"/>
        <w:ind w:firstLine="360"/>
        <w:jc w:val="left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 xml:space="preserve">Ejecutar los siguientes comandos:   </w:t>
      </w:r>
    </w:p>
    <w:p w14:paraId="758DE1ED" w14:textId="77777777" w:rsidR="00543B92" w:rsidRPr="00B776BB" w:rsidRDefault="00543B92" w:rsidP="00543B92">
      <w:pPr>
        <w:pStyle w:val="Encabezado"/>
        <w:ind w:firstLine="360"/>
        <w:jc w:val="left"/>
        <w:rPr>
          <w:rFonts w:ascii="Verdana" w:hAnsi="Verdana"/>
          <w:color w:val="000000"/>
          <w:sz w:val="18"/>
          <w:szCs w:val="18"/>
        </w:rPr>
      </w:pPr>
    </w:p>
    <w:p w14:paraId="5F214160" w14:textId="77777777" w:rsidR="00543B92" w:rsidRPr="00B776BB" w:rsidRDefault="00543B92" w:rsidP="00543B92">
      <w:pPr>
        <w:pStyle w:val="Encabezado"/>
        <w:ind w:firstLine="360"/>
        <w:jc w:val="left"/>
        <w:rPr>
          <w:rFonts w:ascii="Verdana" w:hAnsi="Verdana"/>
          <w:color w:val="000000"/>
          <w:sz w:val="18"/>
          <w:szCs w:val="18"/>
        </w:rPr>
      </w:pPr>
    </w:p>
    <w:p w14:paraId="170803A8" w14:textId="776FC7A6" w:rsidR="00BD162A" w:rsidRPr="00B776BB" w:rsidRDefault="00543B92" w:rsidP="00543B92">
      <w:pPr>
        <w:pStyle w:val="Encabezado"/>
        <w:tabs>
          <w:tab w:val="clear" w:pos="4320"/>
          <w:tab w:val="clear" w:pos="8640"/>
        </w:tabs>
        <w:ind w:firstLine="360"/>
        <w:jc w:val="left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SH01_MOTPROM_ValidaDes_IncumplimientoPago:</w:t>
      </w:r>
    </w:p>
    <w:p w14:paraId="10A39368" w14:textId="247A4F2A" w:rsidR="00543B92" w:rsidRPr="00683176" w:rsidRDefault="00683176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>
        <w:rPr>
          <w:rFonts w:ascii="Verdana" w:eastAsia="Symbol" w:hAnsi="Verdana" w:cs="Arial"/>
          <w:color w:val="4F6228"/>
          <w:sz w:val="18"/>
          <w:szCs w:val="18"/>
        </w:rPr>
        <w:t xml:space="preserve"> –</w:t>
      </w:r>
      <w:proofErr w:type="spellStart"/>
      <w:r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B568E7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543B92" w:rsidRPr="00683176">
        <w:rPr>
          <w:rFonts w:ascii="Verdana" w:eastAsia="Symbol" w:hAnsi="Verdana" w:cs="Arial"/>
          <w:color w:val="4F6228"/>
          <w:sz w:val="18"/>
          <w:szCs w:val="18"/>
        </w:rPr>
        <w:t xml:space="preserve">SH01_MOTPROM_VALIDADES_INCUMPLIMIENTOPAGO/BIN/.varset                                           </w:t>
      </w:r>
    </w:p>
    <w:p w14:paraId="6E5AB6D9" w14:textId="274EA63E" w:rsidR="00543B92" w:rsidRPr="00683176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683176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683176">
        <w:rPr>
          <w:rFonts w:ascii="Verdana" w:eastAsia="Symbol" w:hAnsi="Verdana" w:cs="Arial"/>
          <w:color w:val="4F6228"/>
          <w:sz w:val="18"/>
          <w:szCs w:val="18"/>
        </w:rPr>
        <w:t xml:space="preserve"> –</w:t>
      </w:r>
      <w:proofErr w:type="spellStart"/>
      <w:r w:rsidRPr="00683176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683176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B568E7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Pr="00683176">
        <w:rPr>
          <w:rFonts w:ascii="Verdana" w:eastAsia="Symbol" w:hAnsi="Verdana" w:cs="Arial"/>
          <w:color w:val="4F6228"/>
          <w:sz w:val="18"/>
          <w:szCs w:val="18"/>
        </w:rPr>
        <w:t>SH01_MOTPROM_VALIDADES_INCUMPLIMIENTOPAGO/LIB/*.jar</w:t>
      </w:r>
    </w:p>
    <w:p w14:paraId="29259A45" w14:textId="7FCFA4DB" w:rsidR="00543B92" w:rsidRPr="00683176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683176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683176">
        <w:rPr>
          <w:rFonts w:ascii="Verdana" w:eastAsia="Symbol" w:hAnsi="Verdana" w:cs="Arial"/>
          <w:color w:val="4F6228"/>
          <w:sz w:val="18"/>
          <w:szCs w:val="18"/>
        </w:rPr>
        <w:t xml:space="preserve"> –</w:t>
      </w:r>
      <w:proofErr w:type="spellStart"/>
      <w:r w:rsidRPr="00683176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683176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B568E7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Pr="00683176">
        <w:rPr>
          <w:rFonts w:ascii="Verdana" w:eastAsia="Symbol" w:hAnsi="Verdana" w:cs="Arial"/>
          <w:color w:val="4F6228"/>
          <w:sz w:val="18"/>
          <w:szCs w:val="18"/>
        </w:rPr>
        <w:t>SH01_MOTPROM_VALIDADES_INCUMPLIMIENTOPAGO/LOG/*.log</w:t>
      </w:r>
    </w:p>
    <w:p w14:paraId="229C1139" w14:textId="4BD0C610" w:rsidR="00543B92" w:rsidRPr="00683176" w:rsidRDefault="00543B92" w:rsidP="00543B92">
      <w:pPr>
        <w:pStyle w:val="Encabezado"/>
        <w:pBdr>
          <w:left w:val="single" w:sz="4" w:space="4" w:color="auto"/>
          <w:right w:val="single" w:sz="4" w:space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683176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683176">
        <w:rPr>
          <w:rFonts w:ascii="Verdana" w:eastAsia="Symbol" w:hAnsi="Verdana" w:cs="Arial"/>
          <w:color w:val="4F6228"/>
          <w:sz w:val="18"/>
          <w:szCs w:val="18"/>
        </w:rPr>
        <w:t xml:space="preserve"> –</w:t>
      </w:r>
      <w:proofErr w:type="spellStart"/>
      <w:r w:rsidRPr="00683176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683176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B568E7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Pr="00683176">
        <w:rPr>
          <w:rFonts w:ascii="Verdana" w:eastAsia="Symbol" w:hAnsi="Verdana" w:cs="Arial"/>
          <w:color w:val="4F6228"/>
          <w:sz w:val="18"/>
          <w:szCs w:val="18"/>
        </w:rPr>
        <w:t xml:space="preserve">SH01_MOTPROM_VALIDADES_INCUMPLIMIENTOPAGO/SH01_MOTPROM_ValidaDes_IncumplimientoPago.sh                                                                                                                                          </w:t>
      </w:r>
    </w:p>
    <w:p w14:paraId="584D8E79" w14:textId="1881B60E" w:rsidR="00543B92" w:rsidRPr="00683176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683176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683176">
        <w:rPr>
          <w:rFonts w:ascii="Verdana" w:eastAsia="Symbol" w:hAnsi="Verdana" w:cs="Arial"/>
          <w:color w:val="4F6228"/>
          <w:sz w:val="18"/>
          <w:szCs w:val="18"/>
        </w:rPr>
        <w:t xml:space="preserve"> -</w:t>
      </w:r>
      <w:proofErr w:type="spellStart"/>
      <w:r w:rsidRPr="00683176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683176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B568E7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Pr="00683176">
        <w:rPr>
          <w:rFonts w:ascii="Verdana" w:eastAsia="Symbol" w:hAnsi="Verdana" w:cs="Arial"/>
          <w:color w:val="4F6228"/>
          <w:sz w:val="18"/>
          <w:szCs w:val="18"/>
        </w:rPr>
        <w:t>SH01_MOTPROM_VALIDADES_INCUMPLIMIENTOPAGO/SH01_MOTPROM_ValidaDes_IncumplimientoPago.jar</w:t>
      </w:r>
    </w:p>
    <w:p w14:paraId="325F9ED6" w14:textId="6EDAB2A5" w:rsidR="00543B92" w:rsidRPr="00683176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683176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683176">
        <w:rPr>
          <w:rFonts w:ascii="Verdana" w:eastAsia="Symbol" w:hAnsi="Verdana" w:cs="Arial"/>
          <w:color w:val="4F6228"/>
          <w:sz w:val="18"/>
          <w:szCs w:val="18"/>
        </w:rPr>
        <w:t xml:space="preserve"> -</w:t>
      </w:r>
      <w:proofErr w:type="spellStart"/>
      <w:r w:rsidRPr="00683176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683176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B568E7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Pr="00683176">
        <w:rPr>
          <w:rFonts w:ascii="Verdana" w:eastAsia="Symbol" w:hAnsi="Verdana" w:cs="Arial"/>
          <w:color w:val="4F6228"/>
          <w:sz w:val="18"/>
          <w:szCs w:val="18"/>
        </w:rPr>
        <w:t>SH01_MOTPROM_VALIDADES_INCUMPLIMIENTOPAGO/SH01_MOTPROM_ValidaDes_IncumplimientoPago.properties</w:t>
      </w:r>
    </w:p>
    <w:p w14:paraId="195D3A48" w14:textId="5A470205" w:rsidR="00543B92" w:rsidRPr="00683176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683176">
        <w:rPr>
          <w:rFonts w:ascii="Verdana" w:eastAsia="Symbol" w:hAnsi="Verdana" w:cs="Arial"/>
          <w:color w:val="4F6228"/>
          <w:sz w:val="18"/>
          <w:szCs w:val="18"/>
        </w:rPr>
        <w:lastRenderedPageBreak/>
        <w:t>rm</w:t>
      </w:r>
      <w:proofErr w:type="spellEnd"/>
      <w:proofErr w:type="gramEnd"/>
      <w:r w:rsidRPr="00683176">
        <w:rPr>
          <w:rFonts w:ascii="Verdana" w:eastAsia="Symbol" w:hAnsi="Verdana" w:cs="Arial"/>
          <w:color w:val="4F6228"/>
          <w:sz w:val="18"/>
          <w:szCs w:val="18"/>
        </w:rPr>
        <w:t xml:space="preserve"> -</w:t>
      </w:r>
      <w:proofErr w:type="spellStart"/>
      <w:r w:rsidRPr="00683176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683176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B568E7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Pr="00683176">
        <w:rPr>
          <w:rFonts w:ascii="Verdana" w:eastAsia="Symbol" w:hAnsi="Verdana" w:cs="Arial"/>
          <w:color w:val="4F6228"/>
          <w:sz w:val="18"/>
          <w:szCs w:val="18"/>
        </w:rPr>
        <w:t>SH01_MOTPROM_VALIDADES_INCUMPLIMIENTOPAGO/log4j.properties</w:t>
      </w:r>
    </w:p>
    <w:p w14:paraId="28919B06" w14:textId="3F29CFA9" w:rsidR="00543B92" w:rsidRPr="00683176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683176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683176">
        <w:rPr>
          <w:rFonts w:ascii="Verdana" w:eastAsia="Symbol" w:hAnsi="Verdana" w:cs="Arial"/>
          <w:color w:val="4F6228"/>
          <w:sz w:val="18"/>
          <w:szCs w:val="18"/>
        </w:rPr>
        <w:t xml:space="preserve"> -</w:t>
      </w:r>
      <w:proofErr w:type="spellStart"/>
      <w:r w:rsidRPr="00683176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683176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B568E7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Pr="00683176">
        <w:rPr>
          <w:rFonts w:ascii="Verdana" w:eastAsia="Symbol" w:hAnsi="Verdana" w:cs="Arial"/>
          <w:color w:val="4F6228"/>
          <w:sz w:val="18"/>
          <w:szCs w:val="18"/>
        </w:rPr>
        <w:t>SH01_MOTPROM_VALIDADES_INCUMPLIMIENTOPAGO/BIN/</w:t>
      </w:r>
    </w:p>
    <w:p w14:paraId="74F4F7DD" w14:textId="0AC9DE25" w:rsidR="00543B92" w:rsidRPr="00683176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683176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683176">
        <w:rPr>
          <w:rFonts w:ascii="Verdana" w:eastAsia="Symbol" w:hAnsi="Verdana" w:cs="Arial"/>
          <w:color w:val="4F6228"/>
          <w:sz w:val="18"/>
          <w:szCs w:val="18"/>
        </w:rPr>
        <w:t xml:space="preserve"> -</w:t>
      </w:r>
      <w:proofErr w:type="spellStart"/>
      <w:r w:rsidRPr="00683176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683176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B568E7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Pr="00683176">
        <w:rPr>
          <w:rFonts w:ascii="Verdana" w:eastAsia="Symbol" w:hAnsi="Verdana" w:cs="Arial"/>
          <w:color w:val="4F6228"/>
          <w:sz w:val="18"/>
          <w:szCs w:val="18"/>
        </w:rPr>
        <w:t>SH01_MOTPROM_VALIDADES_INCUMPLIMIENTOPAGO/LIB/</w:t>
      </w:r>
    </w:p>
    <w:p w14:paraId="74D5CC72" w14:textId="4713F7F1" w:rsidR="00543B92" w:rsidRPr="00683176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683176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683176">
        <w:rPr>
          <w:rFonts w:ascii="Verdana" w:eastAsia="Symbol" w:hAnsi="Verdana" w:cs="Arial"/>
          <w:color w:val="4F6228"/>
          <w:sz w:val="18"/>
          <w:szCs w:val="18"/>
        </w:rPr>
        <w:t xml:space="preserve"> -</w:t>
      </w:r>
      <w:proofErr w:type="spellStart"/>
      <w:r w:rsidRPr="00683176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683176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B568E7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Pr="00683176">
        <w:rPr>
          <w:rFonts w:ascii="Verdana" w:eastAsia="Symbol" w:hAnsi="Verdana" w:cs="Arial"/>
          <w:color w:val="4F6228"/>
          <w:sz w:val="18"/>
          <w:szCs w:val="18"/>
        </w:rPr>
        <w:t>SH01_MOTPROM_VALIDADES_INCUMPLIMIENTOPAGO/LOG/</w:t>
      </w:r>
    </w:p>
    <w:p w14:paraId="34B77FFD" w14:textId="1785E1C2" w:rsidR="00543B92" w:rsidRPr="00B568E7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B568E7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B568E7">
        <w:rPr>
          <w:rFonts w:ascii="Verdana" w:eastAsia="Symbol" w:hAnsi="Verdana" w:cs="Arial"/>
          <w:color w:val="4F6228"/>
          <w:sz w:val="18"/>
          <w:szCs w:val="18"/>
        </w:rPr>
        <w:t xml:space="preserve"> -</w:t>
      </w:r>
      <w:proofErr w:type="spellStart"/>
      <w:r w:rsidRPr="00B568E7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B568E7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B568E7" w:rsidRPr="00B568E7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Pr="00B568E7">
        <w:rPr>
          <w:rFonts w:ascii="Verdana" w:eastAsia="Symbol" w:hAnsi="Verdana" w:cs="Arial"/>
          <w:color w:val="4F6228"/>
          <w:sz w:val="18"/>
          <w:szCs w:val="18"/>
        </w:rPr>
        <w:t>SH01_MOTPROM_VALIDADES_INCUMPLIMIENTOPAGO/</w:t>
      </w:r>
    </w:p>
    <w:p w14:paraId="3BE01539" w14:textId="77777777" w:rsidR="00543B92" w:rsidRPr="00B568E7" w:rsidRDefault="00543B92" w:rsidP="00543B92">
      <w:pPr>
        <w:pStyle w:val="Encabezado"/>
        <w:tabs>
          <w:tab w:val="clear" w:pos="4320"/>
          <w:tab w:val="clear" w:pos="8640"/>
        </w:tabs>
        <w:ind w:firstLine="360"/>
        <w:jc w:val="left"/>
        <w:rPr>
          <w:rFonts w:ascii="Verdana" w:hAnsi="Verdana"/>
          <w:color w:val="000000"/>
          <w:sz w:val="18"/>
          <w:szCs w:val="18"/>
        </w:rPr>
      </w:pPr>
    </w:p>
    <w:p w14:paraId="12D63833" w14:textId="77777777" w:rsidR="00543B92" w:rsidRPr="00B568E7" w:rsidRDefault="00543B92" w:rsidP="00543B92">
      <w:pPr>
        <w:pStyle w:val="Encabezado"/>
        <w:tabs>
          <w:tab w:val="clear" w:pos="4320"/>
          <w:tab w:val="clear" w:pos="8640"/>
        </w:tabs>
        <w:ind w:firstLine="360"/>
        <w:jc w:val="left"/>
        <w:rPr>
          <w:rFonts w:ascii="Verdana" w:hAnsi="Verdana"/>
          <w:sz w:val="18"/>
          <w:szCs w:val="18"/>
        </w:rPr>
      </w:pPr>
    </w:p>
    <w:p w14:paraId="555A43AF" w14:textId="26C688FC" w:rsidR="00EB3DAC" w:rsidRPr="00B776BB" w:rsidRDefault="00EB3DAC" w:rsidP="00C1407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6" w:name="_Toc457921807"/>
      <w:bookmarkStart w:id="37" w:name="_Toc8489275"/>
      <w:r w:rsidRPr="00B776BB">
        <w:rPr>
          <w:rFonts w:ascii="Verdana" w:hAnsi="Verdana" w:cs="Arial"/>
          <w:b/>
          <w:sz w:val="18"/>
          <w:szCs w:val="18"/>
        </w:rPr>
        <w:t>Proceso de desinstalación de Archivos BAT</w:t>
      </w:r>
      <w:bookmarkEnd w:id="36"/>
      <w:bookmarkEnd w:id="37"/>
    </w:p>
    <w:p w14:paraId="1918DCD6" w14:textId="77777777" w:rsidR="009E6461" w:rsidRPr="00B776BB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018CC7EA" w14:textId="77777777" w:rsidR="00A644E1" w:rsidRPr="00B776BB" w:rsidRDefault="00A644E1" w:rsidP="00EC2C10">
      <w:pPr>
        <w:pStyle w:val="Encabezado"/>
        <w:tabs>
          <w:tab w:val="clear" w:pos="4320"/>
          <w:tab w:val="clear" w:pos="8640"/>
        </w:tabs>
        <w:jc w:val="left"/>
        <w:rPr>
          <w:rFonts w:ascii="Verdana" w:hAnsi="Verdana"/>
          <w:b/>
          <w:sz w:val="18"/>
          <w:szCs w:val="18"/>
        </w:rPr>
      </w:pPr>
    </w:p>
    <w:p w14:paraId="00D30044" w14:textId="77777777" w:rsidR="00A644E1" w:rsidRPr="00B776BB" w:rsidRDefault="00A644E1" w:rsidP="00C14077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rFonts w:ascii="Verdana" w:hAnsi="Verdana" w:cs="Arial"/>
          <w:b/>
          <w:sz w:val="18"/>
          <w:szCs w:val="18"/>
        </w:rPr>
      </w:pPr>
      <w:bookmarkStart w:id="38" w:name="_Toc8489276"/>
      <w:r w:rsidRPr="00B776BB">
        <w:rPr>
          <w:rFonts w:ascii="Verdana" w:hAnsi="Verdana" w:cs="Arial"/>
          <w:b/>
          <w:sz w:val="18"/>
          <w:szCs w:val="18"/>
        </w:rPr>
        <w:t>Contingencia</w:t>
      </w:r>
      <w:bookmarkEnd w:id="38"/>
    </w:p>
    <w:p w14:paraId="68E3D344" w14:textId="7C1F2D3E" w:rsidR="005B6F58" w:rsidRPr="00B776BB" w:rsidRDefault="005B6F58" w:rsidP="0033497A">
      <w:pPr>
        <w:pStyle w:val="Encabezado"/>
        <w:tabs>
          <w:tab w:val="clear" w:pos="4320"/>
          <w:tab w:val="clear" w:pos="8640"/>
        </w:tabs>
        <w:jc w:val="left"/>
        <w:rPr>
          <w:rFonts w:ascii="Verdana" w:hAnsi="Verdana"/>
          <w:b/>
          <w:sz w:val="18"/>
          <w:szCs w:val="18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8"/>
        <w:gridCol w:w="3483"/>
        <w:gridCol w:w="1717"/>
      </w:tblGrid>
      <w:tr w:rsidR="00E9448C" w:rsidRPr="00B776BB" w14:paraId="0BABFCD7" w14:textId="77777777" w:rsidTr="00E55425">
        <w:trPr>
          <w:trHeight w:val="259"/>
        </w:trPr>
        <w:tc>
          <w:tcPr>
            <w:tcW w:w="4268" w:type="dxa"/>
            <w:shd w:val="clear" w:color="auto" w:fill="FF0000"/>
          </w:tcPr>
          <w:p w14:paraId="6EC3905C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Puesto / Rol</w:t>
            </w:r>
          </w:p>
        </w:tc>
        <w:tc>
          <w:tcPr>
            <w:tcW w:w="3528" w:type="dxa"/>
            <w:shd w:val="clear" w:color="auto" w:fill="FF0000"/>
          </w:tcPr>
          <w:p w14:paraId="5F8615E0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Nombre</w:t>
            </w:r>
          </w:p>
        </w:tc>
        <w:tc>
          <w:tcPr>
            <w:tcW w:w="1726" w:type="dxa"/>
            <w:shd w:val="clear" w:color="auto" w:fill="FF0000"/>
          </w:tcPr>
          <w:p w14:paraId="36022757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Celular</w:t>
            </w:r>
          </w:p>
        </w:tc>
      </w:tr>
      <w:tr w:rsidR="00E9448C" w:rsidRPr="00B776BB" w14:paraId="0336440F" w14:textId="77777777" w:rsidTr="00E55425">
        <w:trPr>
          <w:trHeight w:val="259"/>
        </w:trPr>
        <w:tc>
          <w:tcPr>
            <w:tcW w:w="4268" w:type="dxa"/>
          </w:tcPr>
          <w:p w14:paraId="600F7B7A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  <w:lang w:val="es-ES_tradnl"/>
              </w:rPr>
              <w:t>Analista Funcional</w:t>
            </w:r>
          </w:p>
        </w:tc>
        <w:tc>
          <w:tcPr>
            <w:tcW w:w="3528" w:type="dxa"/>
            <w:vAlign w:val="center"/>
          </w:tcPr>
          <w:p w14:paraId="4D00DA13" w14:textId="1FD8FE23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 w:cs="Arial"/>
                <w:sz w:val="18"/>
                <w:szCs w:val="18"/>
              </w:rPr>
            </w:pPr>
            <w:r w:rsidRPr="00B776BB">
              <w:rPr>
                <w:rFonts w:ascii="Verdana" w:hAnsi="Verdana" w:cs="Arial"/>
                <w:sz w:val="18"/>
                <w:szCs w:val="18"/>
              </w:rPr>
              <w:t xml:space="preserve">Jose Tinoco </w:t>
            </w:r>
          </w:p>
        </w:tc>
        <w:tc>
          <w:tcPr>
            <w:tcW w:w="1726" w:type="dxa"/>
            <w:vAlign w:val="center"/>
          </w:tcPr>
          <w:p w14:paraId="34BAF42D" w14:textId="2C8A28A1" w:rsidR="00E9448C" w:rsidRPr="00B776BB" w:rsidRDefault="00363B5E" w:rsidP="00E55425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76BB">
              <w:rPr>
                <w:rFonts w:ascii="Verdana" w:hAnsi="Verdana" w:cs="Arial"/>
                <w:sz w:val="18"/>
                <w:szCs w:val="18"/>
              </w:rPr>
              <w:t>962331733</w:t>
            </w:r>
          </w:p>
        </w:tc>
      </w:tr>
      <w:tr w:rsidR="00E9448C" w:rsidRPr="00B776BB" w14:paraId="6B3D8FED" w14:textId="77777777" w:rsidTr="00E55425">
        <w:trPr>
          <w:trHeight w:val="276"/>
        </w:trPr>
        <w:tc>
          <w:tcPr>
            <w:tcW w:w="4268" w:type="dxa"/>
          </w:tcPr>
          <w:p w14:paraId="53DDA187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Analista de Soporte a las Aplicaciones</w:t>
            </w:r>
          </w:p>
        </w:tc>
        <w:tc>
          <w:tcPr>
            <w:tcW w:w="3528" w:type="dxa"/>
            <w:vAlign w:val="center"/>
          </w:tcPr>
          <w:p w14:paraId="788AAD15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 w:cs="Arial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  <w:lang w:val="es-ES_tradnl"/>
              </w:rPr>
              <w:t xml:space="preserve">Cesar </w:t>
            </w:r>
            <w:proofErr w:type="spellStart"/>
            <w:r w:rsidRPr="00B776BB">
              <w:rPr>
                <w:rFonts w:ascii="Verdana" w:hAnsi="Verdana"/>
                <w:sz w:val="18"/>
                <w:szCs w:val="18"/>
                <w:lang w:val="es-ES_tradnl"/>
              </w:rPr>
              <w:t>Rosciano</w:t>
            </w:r>
            <w:proofErr w:type="spellEnd"/>
          </w:p>
        </w:tc>
        <w:tc>
          <w:tcPr>
            <w:tcW w:w="1726" w:type="dxa"/>
            <w:vAlign w:val="center"/>
          </w:tcPr>
          <w:p w14:paraId="7B1EE4D4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  <w:lang w:val="es-ES_tradnl"/>
              </w:rPr>
              <w:t>997027565</w:t>
            </w:r>
          </w:p>
        </w:tc>
      </w:tr>
      <w:tr w:rsidR="00E9448C" w:rsidRPr="00B776BB" w14:paraId="34EE55C2" w14:textId="77777777" w:rsidTr="00E55425">
        <w:trPr>
          <w:trHeight w:val="276"/>
        </w:trPr>
        <w:tc>
          <w:tcPr>
            <w:tcW w:w="4268" w:type="dxa"/>
          </w:tcPr>
          <w:p w14:paraId="33C75B21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  <w:lang w:val="es-ES_tradnl"/>
              </w:rPr>
              <w:t>Analista de Desarrollo y/o Configuración</w:t>
            </w:r>
            <w:r w:rsidRPr="00B776BB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3528" w:type="dxa"/>
            <w:vAlign w:val="center"/>
          </w:tcPr>
          <w:p w14:paraId="01FFC75A" w14:textId="64931C98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 w:cs="Arial"/>
                <w:color w:val="999999"/>
                <w:sz w:val="18"/>
                <w:szCs w:val="18"/>
              </w:rPr>
            </w:pPr>
            <w:r w:rsidRPr="00B776BB">
              <w:rPr>
                <w:rFonts w:ascii="Verdana" w:hAnsi="Verdana" w:cs="Arial"/>
                <w:sz w:val="18"/>
                <w:szCs w:val="18"/>
              </w:rPr>
              <w:t>Junior Mateo</w:t>
            </w:r>
          </w:p>
        </w:tc>
        <w:tc>
          <w:tcPr>
            <w:tcW w:w="1726" w:type="dxa"/>
            <w:vAlign w:val="center"/>
          </w:tcPr>
          <w:p w14:paraId="4C8F6A50" w14:textId="38D14196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76BB">
              <w:rPr>
                <w:rFonts w:ascii="Verdana" w:hAnsi="Verdana" w:cs="Arial"/>
                <w:sz w:val="18"/>
                <w:szCs w:val="18"/>
              </w:rPr>
              <w:t>956339748</w:t>
            </w:r>
          </w:p>
        </w:tc>
      </w:tr>
    </w:tbl>
    <w:p w14:paraId="51DEE352" w14:textId="77777777" w:rsidR="00E9448C" w:rsidRPr="00B776BB" w:rsidRDefault="00E9448C" w:rsidP="0033497A">
      <w:pPr>
        <w:pStyle w:val="Encabezado"/>
        <w:tabs>
          <w:tab w:val="clear" w:pos="4320"/>
          <w:tab w:val="clear" w:pos="8640"/>
        </w:tabs>
        <w:jc w:val="left"/>
        <w:rPr>
          <w:rFonts w:ascii="Verdana" w:hAnsi="Verdana"/>
          <w:b/>
          <w:sz w:val="18"/>
          <w:szCs w:val="18"/>
        </w:rPr>
      </w:pPr>
    </w:p>
    <w:p w14:paraId="3D803FDF" w14:textId="5790A75E" w:rsidR="0051678E" w:rsidRPr="00B776BB" w:rsidRDefault="0051678E" w:rsidP="003B26BB">
      <w:pPr>
        <w:jc w:val="left"/>
        <w:rPr>
          <w:rFonts w:ascii="Verdana" w:hAnsi="Verdana"/>
          <w:b/>
          <w:sz w:val="18"/>
          <w:szCs w:val="18"/>
        </w:rPr>
      </w:pPr>
    </w:p>
    <w:p w14:paraId="072CD4E9" w14:textId="77777777" w:rsidR="00A644E1" w:rsidRPr="00B776BB" w:rsidRDefault="00A644E1" w:rsidP="00C14077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rFonts w:ascii="Verdana" w:hAnsi="Verdana" w:cs="Arial"/>
          <w:b/>
          <w:sz w:val="18"/>
          <w:szCs w:val="18"/>
        </w:rPr>
      </w:pPr>
      <w:bookmarkStart w:id="39" w:name="_Toc8489277"/>
      <w:r w:rsidRPr="00B776BB">
        <w:rPr>
          <w:rFonts w:ascii="Verdana" w:hAnsi="Verdana" w:cs="Arial"/>
          <w:b/>
          <w:sz w:val="18"/>
          <w:szCs w:val="18"/>
        </w:rPr>
        <w:t>Documentación</w:t>
      </w:r>
      <w:bookmarkEnd w:id="39"/>
    </w:p>
    <w:tbl>
      <w:tblPr>
        <w:tblpPr w:leftFromText="141" w:rightFromText="141" w:vertAnchor="text" w:horzAnchor="margin" w:tblpX="496" w:tblpY="113"/>
        <w:tblW w:w="95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68"/>
      </w:tblGrid>
      <w:tr w:rsidR="001A0C60" w:rsidRPr="005462FF" w14:paraId="6DE14699" w14:textId="77777777" w:rsidTr="009E24EC">
        <w:trPr>
          <w:trHeight w:val="255"/>
        </w:trPr>
        <w:tc>
          <w:tcPr>
            <w:tcW w:w="9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74E3201" w14:textId="5F7C8F49" w:rsidR="001A0C60" w:rsidRPr="005462FF" w:rsidRDefault="001A0C60" w:rsidP="009E24EC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</w:pPr>
            <w:r w:rsidRPr="005462FF"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  <w:t xml:space="preserve">Aplicación en RTC: </w:t>
            </w:r>
            <w:r w:rsidRPr="005462FF">
              <w:rPr>
                <w:rFonts w:ascii="Verdana" w:hAnsi="Verdana" w:cs="Arial"/>
                <w:b/>
                <w:color w:val="FFFFFF"/>
                <w:sz w:val="18"/>
                <w:szCs w:val="18"/>
                <w:lang w:val="es-ES" w:eastAsia="es-ES"/>
              </w:rPr>
              <w:t>COMP.EAI_ONE</w:t>
            </w:r>
          </w:p>
        </w:tc>
      </w:tr>
      <w:tr w:rsidR="001A0C60" w:rsidRPr="005462FF" w14:paraId="1AD1D857" w14:textId="77777777" w:rsidTr="009E24EC">
        <w:trPr>
          <w:trHeight w:val="255"/>
        </w:trPr>
        <w:tc>
          <w:tcPr>
            <w:tcW w:w="9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65E4D8C" w14:textId="77777777" w:rsidR="001A0C60" w:rsidRPr="005462FF" w:rsidRDefault="001A0C60" w:rsidP="009E24EC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" w:eastAsia="es-ES"/>
              </w:rPr>
            </w:pPr>
            <w:r w:rsidRPr="005462FF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" w:eastAsia="es-ES"/>
              </w:rPr>
              <w:t>Archivos</w:t>
            </w:r>
          </w:p>
        </w:tc>
      </w:tr>
      <w:tr w:rsidR="001A0C60" w:rsidRPr="005462FF" w14:paraId="6C0AD1C2" w14:textId="77777777" w:rsidTr="009E24EC">
        <w:trPr>
          <w:trHeight w:val="255"/>
        </w:trPr>
        <w:tc>
          <w:tcPr>
            <w:tcW w:w="9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54B68" w14:textId="4B8717B3" w:rsidR="001A0C60" w:rsidRPr="005462FF" w:rsidRDefault="00874440" w:rsidP="005462FF">
            <w:pPr>
              <w:autoSpaceDE w:val="0"/>
              <w:autoSpaceDN w:val="0"/>
              <w:adjustRightInd w:val="0"/>
              <w:rPr>
                <w:rFonts w:ascii="Verdana" w:hAnsi="Verdana" w:cs="Arial"/>
                <w:sz w:val="18"/>
                <w:szCs w:val="18"/>
                <w:lang w:val="es-ES" w:eastAsia="es-ES"/>
              </w:rPr>
            </w:pPr>
            <w:r w:rsidRPr="005462FF">
              <w:rPr>
                <w:rFonts w:ascii="Verdana" w:hAnsi="Verdana" w:cs="Arial"/>
                <w:sz w:val="18"/>
                <w:szCs w:val="18"/>
                <w:lang w:val="es-ES" w:eastAsia="es-ES"/>
              </w:rPr>
              <w:t>EAI_ONE</w:t>
            </w:r>
            <w:r w:rsidR="001A0C60" w:rsidRPr="005462FF">
              <w:rPr>
                <w:rFonts w:ascii="Verdana" w:hAnsi="Verdana" w:cs="Arial"/>
                <w:sz w:val="18"/>
                <w:szCs w:val="18"/>
                <w:lang w:val="es-ES" w:eastAsia="es-ES"/>
              </w:rPr>
              <w:t>/01DOCUMENTACIÓN/</w:t>
            </w:r>
            <w:r w:rsidR="005462FF" w:rsidRPr="005462FF">
              <w:rPr>
                <w:rFonts w:ascii="Verdana" w:hAnsi="Verdana" w:cs="Arial"/>
                <w:sz w:val="18"/>
                <w:szCs w:val="18"/>
                <w:lang w:val="es-ES" w:eastAsia="es-ES"/>
              </w:rPr>
              <w:t>SH01_MOTPROM_ValidaDes_IncumplimientoPago</w:t>
            </w:r>
            <w:r w:rsidR="001A0C60" w:rsidRPr="005462FF">
              <w:rPr>
                <w:rFonts w:ascii="Verdana" w:hAnsi="Verdana" w:cs="Arial"/>
                <w:sz w:val="18"/>
                <w:szCs w:val="18"/>
                <w:lang w:val="es-ES" w:eastAsia="es-ES"/>
              </w:rPr>
              <w:t>/</w:t>
            </w:r>
            <w:r w:rsidR="005462FF" w:rsidRPr="005462FF">
              <w:rPr>
                <w:rFonts w:ascii="Verdana" w:hAnsi="Verdana" w:cs="Arial"/>
                <w:sz w:val="18"/>
                <w:szCs w:val="18"/>
                <w:lang w:val="es-ES" w:eastAsia="es-ES"/>
              </w:rPr>
              <w:t>EDS_SH01_MOTPROM_ValidaDes_IncumplimientoPago.docx</w:t>
            </w:r>
          </w:p>
        </w:tc>
      </w:tr>
      <w:tr w:rsidR="001A0C60" w:rsidRPr="005462FF" w14:paraId="77C40982" w14:textId="77777777" w:rsidTr="009E24EC">
        <w:trPr>
          <w:trHeight w:val="255"/>
        </w:trPr>
        <w:tc>
          <w:tcPr>
            <w:tcW w:w="9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DFEC7" w14:textId="20D9BAA5" w:rsidR="001A0C60" w:rsidRPr="005462FF" w:rsidRDefault="00874440" w:rsidP="005462FF">
            <w:pPr>
              <w:autoSpaceDE w:val="0"/>
              <w:autoSpaceDN w:val="0"/>
              <w:adjustRightInd w:val="0"/>
              <w:rPr>
                <w:rFonts w:ascii="Verdana" w:hAnsi="Verdana" w:cs="Arial"/>
                <w:sz w:val="18"/>
                <w:szCs w:val="18"/>
                <w:lang w:val="es-ES" w:eastAsia="es-ES"/>
              </w:rPr>
            </w:pPr>
            <w:r w:rsidRPr="005462FF">
              <w:rPr>
                <w:rFonts w:ascii="Verdana" w:hAnsi="Verdana" w:cs="Arial"/>
                <w:sz w:val="18"/>
                <w:szCs w:val="18"/>
                <w:lang w:val="es-ES" w:eastAsia="es-ES"/>
              </w:rPr>
              <w:t>EAI_ONE</w:t>
            </w:r>
            <w:r w:rsidR="001A0C60" w:rsidRPr="005462FF">
              <w:rPr>
                <w:rFonts w:ascii="Verdana" w:hAnsi="Verdana" w:cs="Arial"/>
                <w:sz w:val="18"/>
                <w:szCs w:val="18"/>
                <w:lang w:val="es-ES" w:eastAsia="es-ES"/>
              </w:rPr>
              <w:t>/01DOCUMENTACIÓN/</w:t>
            </w:r>
            <w:r w:rsidR="005462FF" w:rsidRPr="005462FF">
              <w:rPr>
                <w:rFonts w:ascii="Verdana" w:hAnsi="Verdana" w:cs="Arial"/>
                <w:sz w:val="18"/>
                <w:szCs w:val="18"/>
                <w:lang w:val="es-ES" w:eastAsia="es-ES"/>
              </w:rPr>
              <w:t>SH01_MOTPROM_ValidaDes_IncumplimientoPago</w:t>
            </w:r>
            <w:r w:rsidR="001A0C60" w:rsidRPr="005462FF">
              <w:rPr>
                <w:rFonts w:ascii="Verdana" w:hAnsi="Verdana" w:cs="Arial"/>
                <w:sz w:val="18"/>
                <w:szCs w:val="18"/>
                <w:lang w:val="es-ES" w:eastAsia="es-ES"/>
              </w:rPr>
              <w:t>/</w:t>
            </w:r>
            <w:r w:rsidR="005462FF" w:rsidRPr="005462FF">
              <w:rPr>
                <w:rFonts w:ascii="Verdana" w:hAnsi="Verdana" w:cs="Arial"/>
                <w:sz w:val="18"/>
                <w:szCs w:val="18"/>
                <w:lang w:val="es-ES" w:eastAsia="es-ES"/>
              </w:rPr>
              <w:t>MDO_SH01_MOTPROM_ValidaDes_IncumplimientoPago.docx</w:t>
            </w:r>
          </w:p>
        </w:tc>
      </w:tr>
    </w:tbl>
    <w:p w14:paraId="67E22624" w14:textId="77777777" w:rsidR="001B5EA2" w:rsidRDefault="001B5EA2" w:rsidP="00160A85">
      <w:pPr>
        <w:pStyle w:val="Encabezado"/>
        <w:tabs>
          <w:tab w:val="clear" w:pos="4320"/>
          <w:tab w:val="clear" w:pos="8640"/>
        </w:tabs>
        <w:ind w:left="360"/>
        <w:rPr>
          <w:rFonts w:ascii="Verdana" w:hAnsi="Verdana"/>
          <w:color w:val="000000" w:themeColor="text1"/>
          <w:sz w:val="18"/>
          <w:szCs w:val="18"/>
        </w:rPr>
      </w:pPr>
    </w:p>
    <w:p w14:paraId="710E394A" w14:textId="77777777" w:rsidR="005462FF" w:rsidRPr="00B776BB" w:rsidRDefault="005462FF" w:rsidP="00160A85">
      <w:pPr>
        <w:pStyle w:val="Encabezado"/>
        <w:tabs>
          <w:tab w:val="clear" w:pos="4320"/>
          <w:tab w:val="clear" w:pos="8640"/>
        </w:tabs>
        <w:ind w:left="360"/>
        <w:rPr>
          <w:rFonts w:ascii="Verdana" w:hAnsi="Verdana"/>
          <w:color w:val="000000" w:themeColor="text1"/>
          <w:sz w:val="18"/>
          <w:szCs w:val="18"/>
        </w:rPr>
      </w:pPr>
    </w:p>
    <w:p w14:paraId="7934ABAC" w14:textId="77777777" w:rsidR="001B5EA2" w:rsidRPr="00B776BB" w:rsidRDefault="001B5EA2" w:rsidP="001B5EA2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rFonts w:ascii="Verdana" w:hAnsi="Verdana" w:cs="Arial"/>
          <w:b/>
          <w:sz w:val="18"/>
          <w:szCs w:val="18"/>
        </w:rPr>
      </w:pPr>
      <w:bookmarkStart w:id="40" w:name="_Toc2001147"/>
      <w:bookmarkStart w:id="41" w:name="_Toc8489278"/>
      <w:r w:rsidRPr="00B776BB">
        <w:rPr>
          <w:rFonts w:ascii="Verdana" w:hAnsi="Verdana" w:cs="Arial"/>
          <w:b/>
          <w:sz w:val="18"/>
          <w:szCs w:val="18"/>
        </w:rPr>
        <w:t>Documento Anexo de Estándar.</w:t>
      </w:r>
      <w:bookmarkEnd w:id="40"/>
      <w:bookmarkEnd w:id="41"/>
    </w:p>
    <w:p w14:paraId="74AAE203" w14:textId="77777777" w:rsidR="001B5EA2" w:rsidRPr="00B776BB" w:rsidRDefault="001B5EA2" w:rsidP="001B5EA2">
      <w:pPr>
        <w:pStyle w:val="Encabezado"/>
        <w:tabs>
          <w:tab w:val="clear" w:pos="4320"/>
          <w:tab w:val="clear" w:pos="8640"/>
        </w:tabs>
        <w:ind w:left="360"/>
        <w:jc w:val="left"/>
        <w:outlineLvl w:val="0"/>
        <w:rPr>
          <w:rFonts w:ascii="Verdana" w:hAnsi="Verdana" w:cs="Arial"/>
          <w:sz w:val="18"/>
          <w:szCs w:val="18"/>
        </w:rPr>
      </w:pPr>
    </w:p>
    <w:p w14:paraId="69DE1DD9" w14:textId="15D9285C" w:rsidR="001B5EA2" w:rsidRPr="00B776BB" w:rsidRDefault="001B5EA2" w:rsidP="001B5EA2">
      <w:pPr>
        <w:pStyle w:val="Encabezado"/>
        <w:tabs>
          <w:tab w:val="clear" w:pos="4320"/>
          <w:tab w:val="clear" w:pos="8640"/>
        </w:tabs>
        <w:ind w:left="360"/>
        <w:rPr>
          <w:rFonts w:ascii="Verdana" w:hAnsi="Verdana"/>
          <w:color w:val="000000" w:themeColor="text1"/>
          <w:sz w:val="18"/>
          <w:szCs w:val="18"/>
        </w:rPr>
      </w:pPr>
      <w:r w:rsidRPr="00B776BB">
        <w:rPr>
          <w:rFonts w:ascii="Verdana" w:hAnsi="Verdana"/>
          <w:color w:val="000000" w:themeColor="text1"/>
          <w:sz w:val="18"/>
          <w:szCs w:val="18"/>
        </w:rPr>
        <w:t>No aplica.</w:t>
      </w:r>
    </w:p>
    <w:sectPr w:rsidR="001B5EA2" w:rsidRPr="00B776BB" w:rsidSect="00616A8D">
      <w:pgSz w:w="12242" w:h="15842" w:code="1"/>
      <w:pgMar w:top="851" w:right="1140" w:bottom="1140" w:left="1140" w:header="675" w:footer="61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94A82A" w14:textId="77777777" w:rsidR="0090211D" w:rsidRDefault="0090211D">
      <w:r>
        <w:separator/>
      </w:r>
    </w:p>
  </w:endnote>
  <w:endnote w:type="continuationSeparator" w:id="0">
    <w:p w14:paraId="6396F40B" w14:textId="77777777" w:rsidR="0090211D" w:rsidRDefault="00902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1BA3C2" w14:textId="5542D8DA" w:rsidR="0041404F" w:rsidRPr="004A235B" w:rsidRDefault="0041404F" w:rsidP="005469EE">
    <w:pPr>
      <w:pStyle w:val="Piedepgina"/>
      <w:rPr>
        <w:rFonts w:ascii="Verdana" w:hAnsi="Verdana"/>
        <w:sz w:val="18"/>
        <w:szCs w:val="18"/>
      </w:rPr>
    </w:pPr>
    <w:r w:rsidRPr="00757CF3">
      <w:rPr>
        <w:rFonts w:ascii="Verdana" w:hAnsi="Verdana"/>
        <w:sz w:val="18"/>
        <w:szCs w:val="18"/>
      </w:rPr>
      <w:t>STR.SOL.PROY-140067.EAI_ONE</w:t>
    </w:r>
    <w:r w:rsidRPr="004A235B">
      <w:rPr>
        <w:rFonts w:ascii="Verdana" w:hAnsi="Verdana"/>
        <w:sz w:val="18"/>
        <w:szCs w:val="18"/>
      </w:rPr>
      <w:tab/>
      <w:t xml:space="preserve">Página </w:t>
    </w:r>
    <w:r w:rsidRPr="004A235B">
      <w:rPr>
        <w:rFonts w:ascii="Verdana" w:hAnsi="Verdana"/>
        <w:sz w:val="18"/>
        <w:szCs w:val="18"/>
      </w:rPr>
      <w:fldChar w:fldCharType="begin"/>
    </w:r>
    <w:r w:rsidRPr="004A235B">
      <w:rPr>
        <w:rFonts w:ascii="Verdana" w:hAnsi="Verdana"/>
        <w:sz w:val="18"/>
        <w:szCs w:val="18"/>
      </w:rPr>
      <w:instrText>PAGE</w:instrText>
    </w:r>
    <w:r w:rsidRPr="004A235B">
      <w:rPr>
        <w:rFonts w:ascii="Verdana" w:hAnsi="Verdana"/>
        <w:sz w:val="18"/>
        <w:szCs w:val="18"/>
      </w:rPr>
      <w:fldChar w:fldCharType="separate"/>
    </w:r>
    <w:r w:rsidR="00423F0B">
      <w:rPr>
        <w:rFonts w:ascii="Verdana" w:hAnsi="Verdana"/>
        <w:noProof/>
        <w:sz w:val="18"/>
        <w:szCs w:val="18"/>
      </w:rPr>
      <w:t>3</w:t>
    </w:r>
    <w:r w:rsidRPr="004A235B">
      <w:rPr>
        <w:rFonts w:ascii="Verdana" w:hAnsi="Verdana"/>
        <w:sz w:val="18"/>
        <w:szCs w:val="18"/>
      </w:rPr>
      <w:fldChar w:fldCharType="end"/>
    </w:r>
    <w:r w:rsidRPr="004A235B">
      <w:rPr>
        <w:rFonts w:ascii="Verdana" w:hAnsi="Verdana"/>
        <w:sz w:val="18"/>
        <w:szCs w:val="18"/>
      </w:rPr>
      <w:t xml:space="preserve"> de </w:t>
    </w:r>
    <w:r w:rsidRPr="004A235B">
      <w:rPr>
        <w:rFonts w:ascii="Verdana" w:hAnsi="Verdana"/>
        <w:sz w:val="18"/>
        <w:szCs w:val="18"/>
      </w:rPr>
      <w:fldChar w:fldCharType="begin"/>
    </w:r>
    <w:r w:rsidRPr="004A235B">
      <w:rPr>
        <w:rFonts w:ascii="Verdana" w:hAnsi="Verdana"/>
        <w:sz w:val="18"/>
        <w:szCs w:val="18"/>
      </w:rPr>
      <w:instrText>NUMPAGES</w:instrText>
    </w:r>
    <w:r w:rsidRPr="004A235B">
      <w:rPr>
        <w:rFonts w:ascii="Verdana" w:hAnsi="Verdana"/>
        <w:sz w:val="18"/>
        <w:szCs w:val="18"/>
      </w:rPr>
      <w:fldChar w:fldCharType="separate"/>
    </w:r>
    <w:r w:rsidR="00423F0B">
      <w:rPr>
        <w:rFonts w:ascii="Verdana" w:hAnsi="Verdana"/>
        <w:noProof/>
        <w:sz w:val="18"/>
        <w:szCs w:val="18"/>
      </w:rPr>
      <w:t>12</w:t>
    </w:r>
    <w:r w:rsidRPr="004A235B">
      <w:rPr>
        <w:rFonts w:ascii="Verdana" w:hAnsi="Verdana"/>
        <w:sz w:val="18"/>
        <w:szCs w:val="18"/>
      </w:rPr>
      <w:fldChar w:fldCharType="end"/>
    </w:r>
    <w:r w:rsidRPr="004A235B">
      <w:rPr>
        <w:rFonts w:ascii="Verdana" w:hAnsi="Verdana"/>
        <w:sz w:val="18"/>
        <w:szCs w:val="18"/>
      </w:rPr>
      <w:tab/>
      <w:t xml:space="preserve">   Manual de Instalación</w:t>
    </w:r>
  </w:p>
  <w:p w14:paraId="33660319" w14:textId="77777777" w:rsidR="0041404F" w:rsidRDefault="0041404F" w:rsidP="005469EE">
    <w:pPr>
      <w:pStyle w:val="Piedepgina"/>
    </w:pPr>
  </w:p>
  <w:p w14:paraId="6B91A3B5" w14:textId="77777777" w:rsidR="0041404F" w:rsidRDefault="0041404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3BD3A4" w14:textId="41D7A703" w:rsidR="0041404F" w:rsidRPr="003013AE" w:rsidRDefault="0041404F" w:rsidP="003013AE">
    <w:pPr>
      <w:pStyle w:val="Piedepgina"/>
    </w:pPr>
    <w:r w:rsidRPr="008116E3">
      <w:rPr>
        <w:rFonts w:ascii="Verdana" w:hAnsi="Verdana"/>
        <w:sz w:val="18"/>
        <w:szCs w:val="18"/>
      </w:rPr>
      <w:t>STR.SOL.PROY-140067.EAI_ONE</w:t>
    </w:r>
    <w:r>
      <w:rPr>
        <w:rFonts w:ascii="Verdana" w:hAnsi="Verdana"/>
        <w:sz w:val="18"/>
        <w:szCs w:val="18"/>
      </w:rPr>
      <w:tab/>
    </w:r>
    <w:r w:rsidRPr="00074266">
      <w:rPr>
        <w:rFonts w:ascii="Verdana" w:hAnsi="Verdana"/>
        <w:sz w:val="18"/>
        <w:szCs w:val="18"/>
      </w:rPr>
      <w:t xml:space="preserve">Página </w:t>
    </w:r>
    <w:r w:rsidRPr="00074266">
      <w:rPr>
        <w:rFonts w:ascii="Verdana" w:hAnsi="Verdana"/>
        <w:sz w:val="18"/>
        <w:szCs w:val="18"/>
      </w:rPr>
      <w:fldChar w:fldCharType="begin"/>
    </w:r>
    <w:r w:rsidRPr="00074266">
      <w:rPr>
        <w:rFonts w:ascii="Verdana" w:hAnsi="Verdana"/>
        <w:sz w:val="18"/>
        <w:szCs w:val="18"/>
      </w:rPr>
      <w:instrText>PAGE</w:instrText>
    </w:r>
    <w:r w:rsidRPr="00074266">
      <w:rPr>
        <w:rFonts w:ascii="Verdana" w:hAnsi="Verdana"/>
        <w:sz w:val="18"/>
        <w:szCs w:val="18"/>
      </w:rPr>
      <w:fldChar w:fldCharType="separate"/>
    </w:r>
    <w:r w:rsidR="00423F0B">
      <w:rPr>
        <w:rFonts w:ascii="Verdana" w:hAnsi="Verdana"/>
        <w:noProof/>
        <w:sz w:val="18"/>
        <w:szCs w:val="18"/>
      </w:rPr>
      <w:t>10</w:t>
    </w:r>
    <w:r w:rsidRPr="00074266">
      <w:rPr>
        <w:rFonts w:ascii="Verdana" w:hAnsi="Verdana"/>
        <w:sz w:val="18"/>
        <w:szCs w:val="18"/>
      </w:rPr>
      <w:fldChar w:fldCharType="end"/>
    </w:r>
    <w:r w:rsidRPr="00074266">
      <w:rPr>
        <w:rFonts w:ascii="Verdana" w:hAnsi="Verdana"/>
        <w:sz w:val="18"/>
        <w:szCs w:val="18"/>
      </w:rPr>
      <w:t xml:space="preserve"> de </w:t>
    </w:r>
    <w:r w:rsidRPr="00074266">
      <w:rPr>
        <w:rFonts w:ascii="Verdana" w:hAnsi="Verdana"/>
        <w:sz w:val="18"/>
        <w:szCs w:val="18"/>
      </w:rPr>
      <w:fldChar w:fldCharType="begin"/>
    </w:r>
    <w:r w:rsidRPr="00074266">
      <w:rPr>
        <w:rFonts w:ascii="Verdana" w:hAnsi="Verdana"/>
        <w:sz w:val="18"/>
        <w:szCs w:val="18"/>
      </w:rPr>
      <w:instrText>NUMPAGES</w:instrText>
    </w:r>
    <w:r w:rsidRPr="00074266">
      <w:rPr>
        <w:rFonts w:ascii="Verdana" w:hAnsi="Verdana"/>
        <w:sz w:val="18"/>
        <w:szCs w:val="18"/>
      </w:rPr>
      <w:fldChar w:fldCharType="separate"/>
    </w:r>
    <w:r w:rsidR="00423F0B">
      <w:rPr>
        <w:rFonts w:ascii="Verdana" w:hAnsi="Verdana"/>
        <w:noProof/>
        <w:sz w:val="18"/>
        <w:szCs w:val="18"/>
      </w:rPr>
      <w:t>12</w:t>
    </w:r>
    <w:r w:rsidRPr="00074266">
      <w:rPr>
        <w:rFonts w:ascii="Verdana" w:hAnsi="Verdana"/>
        <w:sz w:val="18"/>
        <w:szCs w:val="18"/>
      </w:rPr>
      <w:fldChar w:fldCharType="end"/>
    </w:r>
    <w:r>
      <w:rPr>
        <w:rFonts w:ascii="Verdana" w:hAnsi="Verdana"/>
        <w:sz w:val="18"/>
        <w:szCs w:val="18"/>
      </w:rPr>
      <w:tab/>
      <w:t xml:space="preserve">   Manual de Instalación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BCDB41" w14:textId="77777777" w:rsidR="0090211D" w:rsidRDefault="0090211D">
      <w:r>
        <w:separator/>
      </w:r>
    </w:p>
  </w:footnote>
  <w:footnote w:type="continuationSeparator" w:id="0">
    <w:p w14:paraId="2896128A" w14:textId="77777777" w:rsidR="0090211D" w:rsidRDefault="009021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1B168" w14:textId="77777777" w:rsidR="0041404F" w:rsidRDefault="0041404F" w:rsidP="008D087F">
    <w:pPr>
      <w:jc w:val="left"/>
    </w:pPr>
  </w:p>
  <w:tbl>
    <w:tblPr>
      <w:tblW w:w="899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60"/>
      <w:gridCol w:w="7535"/>
    </w:tblGrid>
    <w:tr w:rsidR="0041404F" w:rsidRPr="0028364B" w14:paraId="213534F0" w14:textId="77777777" w:rsidTr="00BF4E92">
      <w:trPr>
        <w:cantSplit/>
        <w:trHeight w:val="298"/>
        <w:jc w:val="center"/>
      </w:trPr>
      <w:tc>
        <w:tcPr>
          <w:tcW w:w="0" w:type="auto"/>
          <w:vMerge w:val="restart"/>
          <w:tcBorders>
            <w:right w:val="single" w:sz="4" w:space="0" w:color="auto"/>
          </w:tcBorders>
          <w:vAlign w:val="center"/>
        </w:tcPr>
        <w:p w14:paraId="023FBC79" w14:textId="77777777" w:rsidR="0041404F" w:rsidRPr="0028364B" w:rsidRDefault="0041404F" w:rsidP="00BF4E92">
          <w:pPr>
            <w:pStyle w:val="Encabezado"/>
            <w:jc w:val="center"/>
            <w:rPr>
              <w:rFonts w:ascii="Gill Sans MT" w:hAnsi="Gill Sans MT"/>
              <w:lang w:val="es-CO"/>
            </w:rPr>
          </w:pPr>
          <w:r>
            <w:rPr>
              <w:noProof/>
              <w:lang w:eastAsia="es-PE"/>
            </w:rPr>
            <w:drawing>
              <wp:inline distT="0" distB="0" distL="0" distR="0" wp14:anchorId="16680337" wp14:editId="2F501DE3">
                <wp:extent cx="828675" cy="781050"/>
                <wp:effectExtent l="0" t="0" r="9525" b="0"/>
                <wp:docPr id="2" name="Imagen 2" descr="logoclarogran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0" descr="logoclarogran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0000"/>
          <w:vAlign w:val="center"/>
        </w:tcPr>
        <w:p w14:paraId="622E31B1" w14:textId="77777777" w:rsidR="0041404F" w:rsidRPr="00710965" w:rsidRDefault="0041404F" w:rsidP="00BF4E92">
          <w:pPr>
            <w:pStyle w:val="Encabezado"/>
            <w:jc w:val="center"/>
            <w:rPr>
              <w:rFonts w:ascii="Verdana" w:hAnsi="Verdana" w:cs="Tahoma"/>
              <w:b/>
              <w:sz w:val="14"/>
              <w:szCs w:val="14"/>
            </w:rPr>
          </w:pPr>
          <w:r>
            <w:rPr>
              <w:rFonts w:ascii="Verdana" w:hAnsi="Verdana" w:cs="Tahoma"/>
              <w:b/>
              <w:color w:val="FFFFFF"/>
              <w:sz w:val="14"/>
              <w:szCs w:val="14"/>
            </w:rPr>
            <w:t>MANUAL DE INSTALACIÓN</w:t>
          </w:r>
        </w:p>
      </w:tc>
    </w:tr>
    <w:tr w:rsidR="0041404F" w:rsidRPr="005A4E18" w14:paraId="0198CED4" w14:textId="77777777" w:rsidTr="00BF4E92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113C994E" w14:textId="77777777" w:rsidR="0041404F" w:rsidRPr="0028364B" w:rsidRDefault="0041404F" w:rsidP="00BF4E92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CD20F10" w14:textId="77777777" w:rsidR="0041404F" w:rsidRPr="00710965" w:rsidRDefault="0041404F" w:rsidP="00BF4E92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710965">
            <w:rPr>
              <w:rFonts w:ascii="Verdana" w:hAnsi="Verdana" w:cs="Arial"/>
              <w:b/>
              <w:bCs/>
              <w:color w:val="FF0000"/>
              <w:sz w:val="14"/>
              <w:szCs w:val="14"/>
              <w:lang w:val="es-AR" w:eastAsia="es-AR"/>
            </w:rPr>
            <w:t>Dirección Tecnología de la Información</w:t>
          </w:r>
        </w:p>
      </w:tc>
    </w:tr>
    <w:tr w:rsidR="0041404F" w:rsidRPr="0028364B" w14:paraId="15760892" w14:textId="77777777" w:rsidTr="00BF4E92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5E4351B6" w14:textId="77777777" w:rsidR="0041404F" w:rsidRPr="005A4E18" w:rsidRDefault="0041404F" w:rsidP="00BF4E92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7A2A3E2" w14:textId="77777777" w:rsidR="0041404F" w:rsidRPr="00710965" w:rsidRDefault="0041404F" w:rsidP="00BF4E92">
          <w:pPr>
            <w:pStyle w:val="Encabezado"/>
            <w:rPr>
              <w:rFonts w:ascii="Verdana" w:hAnsi="Verdana" w:cs="Arial"/>
              <w:b/>
              <w:color w:val="FF0000"/>
              <w:sz w:val="14"/>
              <w:szCs w:val="14"/>
            </w:rPr>
          </w:pPr>
          <w:r>
            <w:rPr>
              <w:rFonts w:ascii="Verdana" w:hAnsi="Verdana" w:cs="Arial"/>
              <w:b/>
              <w:color w:val="FF0000"/>
              <w:sz w:val="14"/>
              <w:szCs w:val="14"/>
            </w:rPr>
            <w:t>Jefatura de Calidad</w:t>
          </w:r>
        </w:p>
      </w:tc>
    </w:tr>
    <w:tr w:rsidR="0041404F" w:rsidRPr="0028364B" w14:paraId="08BD53BB" w14:textId="77777777" w:rsidTr="00BF4E92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6C3378FE" w14:textId="77777777" w:rsidR="0041404F" w:rsidRPr="0028364B" w:rsidRDefault="0041404F" w:rsidP="00BF4E92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DB58BB5" w14:textId="77777777" w:rsidR="0041404F" w:rsidRPr="00710965" w:rsidRDefault="0041404F" w:rsidP="00BF4E92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710965">
            <w:rPr>
              <w:rFonts w:ascii="Verdana" w:hAnsi="Verdana" w:cs="Tahoma"/>
              <w:b/>
              <w:sz w:val="14"/>
              <w:szCs w:val="14"/>
            </w:rPr>
            <w:t xml:space="preserve">Clasificación de </w:t>
          </w:r>
          <w:smartTag w:uri="urn:schemas-microsoft-com:office:smarttags" w:element="PersonName">
            <w:smartTagPr>
              <w:attr w:name="ProductID" w:val="la Informaci￳n"/>
            </w:smartTagPr>
            <w:r w:rsidRPr="00710965">
              <w:rPr>
                <w:rFonts w:ascii="Verdana" w:hAnsi="Verdana" w:cs="Tahoma"/>
                <w:b/>
                <w:sz w:val="14"/>
                <w:szCs w:val="14"/>
              </w:rPr>
              <w:t>la Información</w:t>
            </w:r>
          </w:smartTag>
          <w:r w:rsidRPr="00710965">
            <w:rPr>
              <w:rFonts w:ascii="Verdana" w:hAnsi="Verdana" w:cs="Tahoma"/>
              <w:b/>
              <w:sz w:val="14"/>
              <w:szCs w:val="14"/>
            </w:rPr>
            <w:t xml:space="preserve">: </w:t>
          </w:r>
          <w:r w:rsidRPr="00710965">
            <w:rPr>
              <w:rFonts w:ascii="Verdana" w:hAnsi="Verdana" w:cs="Tahoma"/>
              <w:sz w:val="14"/>
              <w:szCs w:val="14"/>
            </w:rPr>
            <w:t>Confidencial / Uso Interno</w:t>
          </w:r>
        </w:p>
      </w:tc>
    </w:tr>
  </w:tbl>
  <w:p w14:paraId="6241F084" w14:textId="77777777" w:rsidR="0041404F" w:rsidRPr="004A235B" w:rsidRDefault="0041404F">
    <w:pPr>
      <w:pStyle w:val="Encabezado"/>
      <w:rPr>
        <w:rFonts w:ascii="Verdana" w:hAnsi="Verdana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B36AF"/>
    <w:multiLevelType w:val="hybridMultilevel"/>
    <w:tmpl w:val="9C56075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AF74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42048E"/>
    <w:multiLevelType w:val="hybridMultilevel"/>
    <w:tmpl w:val="AD8EC282"/>
    <w:lvl w:ilvl="0" w:tplc="7EFE774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D3588"/>
    <w:multiLevelType w:val="hybridMultilevel"/>
    <w:tmpl w:val="DCD8D9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E30DF1"/>
    <w:multiLevelType w:val="hybridMultilevel"/>
    <w:tmpl w:val="11F8BE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F32C94"/>
    <w:multiLevelType w:val="hybridMultilevel"/>
    <w:tmpl w:val="5CE8A4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48AA5E">
      <w:numFmt w:val="bullet"/>
      <w:lvlText w:val="•"/>
      <w:lvlJc w:val="left"/>
      <w:pPr>
        <w:ind w:left="2385" w:hanging="585"/>
      </w:pPr>
      <w:rPr>
        <w:rFonts w:ascii="Verdana" w:eastAsia="Times New Roman" w:hAnsi="Verdana" w:cs="Times New Roman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8A410D"/>
    <w:multiLevelType w:val="hybridMultilevel"/>
    <w:tmpl w:val="A0847E56"/>
    <w:lvl w:ilvl="0" w:tplc="35F44AB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295EB7"/>
    <w:multiLevelType w:val="hybridMultilevel"/>
    <w:tmpl w:val="FE3E5158"/>
    <w:lvl w:ilvl="0" w:tplc="CABE5DBE">
      <w:start w:val="1"/>
      <w:numFmt w:val="bullet"/>
      <w:lvlText w:val="-"/>
      <w:lvlJc w:val="left"/>
      <w:pPr>
        <w:ind w:left="1146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1A346D21"/>
    <w:multiLevelType w:val="hybridMultilevel"/>
    <w:tmpl w:val="A0847E56"/>
    <w:lvl w:ilvl="0" w:tplc="35F44AB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C9E0C21"/>
    <w:multiLevelType w:val="hybridMultilevel"/>
    <w:tmpl w:val="FD205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FF2D0C"/>
    <w:multiLevelType w:val="hybridMultilevel"/>
    <w:tmpl w:val="E71EFE32"/>
    <w:lvl w:ilvl="0" w:tplc="778809B8">
      <w:start w:val="1"/>
      <w:numFmt w:val="upperLetter"/>
      <w:lvlText w:val="%1."/>
      <w:lvlJc w:val="left"/>
      <w:pPr>
        <w:ind w:left="1152" w:hanging="360"/>
      </w:pPr>
      <w:rPr>
        <w:rFonts w:ascii="Verdana" w:hAnsi="Verdana" w:cs="Arial" w:hint="default"/>
        <w:b/>
        <w:sz w:val="18"/>
        <w:u w:val="none"/>
      </w:rPr>
    </w:lvl>
    <w:lvl w:ilvl="1" w:tplc="280A0019" w:tentative="1">
      <w:start w:val="1"/>
      <w:numFmt w:val="lowerLetter"/>
      <w:lvlText w:val="%2."/>
      <w:lvlJc w:val="left"/>
      <w:pPr>
        <w:ind w:left="1872" w:hanging="360"/>
      </w:pPr>
    </w:lvl>
    <w:lvl w:ilvl="2" w:tplc="280A001B" w:tentative="1">
      <w:start w:val="1"/>
      <w:numFmt w:val="lowerRoman"/>
      <w:lvlText w:val="%3."/>
      <w:lvlJc w:val="right"/>
      <w:pPr>
        <w:ind w:left="2592" w:hanging="180"/>
      </w:pPr>
    </w:lvl>
    <w:lvl w:ilvl="3" w:tplc="280A000F" w:tentative="1">
      <w:start w:val="1"/>
      <w:numFmt w:val="decimal"/>
      <w:lvlText w:val="%4."/>
      <w:lvlJc w:val="left"/>
      <w:pPr>
        <w:ind w:left="3312" w:hanging="360"/>
      </w:pPr>
    </w:lvl>
    <w:lvl w:ilvl="4" w:tplc="280A0019" w:tentative="1">
      <w:start w:val="1"/>
      <w:numFmt w:val="lowerLetter"/>
      <w:lvlText w:val="%5."/>
      <w:lvlJc w:val="left"/>
      <w:pPr>
        <w:ind w:left="4032" w:hanging="360"/>
      </w:pPr>
    </w:lvl>
    <w:lvl w:ilvl="5" w:tplc="280A001B" w:tentative="1">
      <w:start w:val="1"/>
      <w:numFmt w:val="lowerRoman"/>
      <w:lvlText w:val="%6."/>
      <w:lvlJc w:val="right"/>
      <w:pPr>
        <w:ind w:left="4752" w:hanging="180"/>
      </w:pPr>
    </w:lvl>
    <w:lvl w:ilvl="6" w:tplc="280A000F" w:tentative="1">
      <w:start w:val="1"/>
      <w:numFmt w:val="decimal"/>
      <w:lvlText w:val="%7."/>
      <w:lvlJc w:val="left"/>
      <w:pPr>
        <w:ind w:left="5472" w:hanging="360"/>
      </w:pPr>
    </w:lvl>
    <w:lvl w:ilvl="7" w:tplc="280A0019" w:tentative="1">
      <w:start w:val="1"/>
      <w:numFmt w:val="lowerLetter"/>
      <w:lvlText w:val="%8."/>
      <w:lvlJc w:val="left"/>
      <w:pPr>
        <w:ind w:left="6192" w:hanging="360"/>
      </w:pPr>
    </w:lvl>
    <w:lvl w:ilvl="8" w:tplc="2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>
    <w:nsid w:val="26892126"/>
    <w:multiLevelType w:val="hybridMultilevel"/>
    <w:tmpl w:val="0232740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8BF691D"/>
    <w:multiLevelType w:val="hybridMultilevel"/>
    <w:tmpl w:val="B4046B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9997CC4"/>
    <w:multiLevelType w:val="hybridMultilevel"/>
    <w:tmpl w:val="897E36A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399331E"/>
    <w:multiLevelType w:val="hybridMultilevel"/>
    <w:tmpl w:val="911AF99C"/>
    <w:lvl w:ilvl="0" w:tplc="02968A24">
      <w:numFmt w:val="bullet"/>
      <w:lvlText w:val="-"/>
      <w:lvlJc w:val="left"/>
      <w:pPr>
        <w:ind w:left="360" w:hanging="360"/>
      </w:pPr>
      <w:rPr>
        <w:rFonts w:ascii="Verdana" w:eastAsia="Times New Roman" w:hAnsi="Verdana" w:cs="Times New Roman" w:hint="default"/>
        <w:sz w:val="18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8210EFC"/>
    <w:multiLevelType w:val="hybridMultilevel"/>
    <w:tmpl w:val="E648E792"/>
    <w:lvl w:ilvl="0" w:tplc="8968D65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ascii="Verdana" w:hAnsi="Verdana" w:hint="default"/>
        <w:b w:val="0"/>
        <w:color w:val="auto"/>
        <w:sz w:val="18"/>
        <w:szCs w:val="18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4C4F47"/>
    <w:multiLevelType w:val="hybridMultilevel"/>
    <w:tmpl w:val="1BE6C086"/>
    <w:lvl w:ilvl="0" w:tplc="28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7">
    <w:nsid w:val="3B2C57F0"/>
    <w:multiLevelType w:val="hybridMultilevel"/>
    <w:tmpl w:val="494C5FF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B9E65CF"/>
    <w:multiLevelType w:val="multilevel"/>
    <w:tmpl w:val="5C9E6B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pStyle w:val="Ttulo2"/>
      <w:lvlText w:val="1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43D33D92"/>
    <w:multiLevelType w:val="hybridMultilevel"/>
    <w:tmpl w:val="47F4F27C"/>
    <w:lvl w:ilvl="0" w:tplc="C80046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92695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80808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F96A33"/>
    <w:multiLevelType w:val="hybridMultilevel"/>
    <w:tmpl w:val="3AEAAE6E"/>
    <w:lvl w:ilvl="0" w:tplc="1E528F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6335F56"/>
    <w:multiLevelType w:val="hybridMultilevel"/>
    <w:tmpl w:val="31224FDA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19">
      <w:start w:val="1"/>
      <w:numFmt w:val="lowerLetter"/>
      <w:lvlText w:val="%2."/>
      <w:lvlJc w:val="left"/>
      <w:pPr>
        <w:ind w:left="2520" w:hanging="360"/>
      </w:pPr>
    </w:lvl>
    <w:lvl w:ilvl="2" w:tplc="280A001B">
      <w:start w:val="1"/>
      <w:numFmt w:val="lowerRoman"/>
      <w:lvlText w:val="%3."/>
      <w:lvlJc w:val="right"/>
      <w:pPr>
        <w:ind w:left="3240" w:hanging="180"/>
      </w:pPr>
    </w:lvl>
    <w:lvl w:ilvl="3" w:tplc="280A000F">
      <w:start w:val="1"/>
      <w:numFmt w:val="decimal"/>
      <w:lvlText w:val="%4."/>
      <w:lvlJc w:val="left"/>
      <w:pPr>
        <w:ind w:left="3960" w:hanging="360"/>
      </w:pPr>
    </w:lvl>
    <w:lvl w:ilvl="4" w:tplc="280A0019">
      <w:start w:val="1"/>
      <w:numFmt w:val="lowerLetter"/>
      <w:lvlText w:val="%5."/>
      <w:lvlJc w:val="left"/>
      <w:pPr>
        <w:ind w:left="4680" w:hanging="360"/>
      </w:pPr>
    </w:lvl>
    <w:lvl w:ilvl="5" w:tplc="280A001B">
      <w:start w:val="1"/>
      <w:numFmt w:val="lowerRoman"/>
      <w:lvlText w:val="%6."/>
      <w:lvlJc w:val="right"/>
      <w:pPr>
        <w:ind w:left="5400" w:hanging="180"/>
      </w:pPr>
    </w:lvl>
    <w:lvl w:ilvl="6" w:tplc="280A000F">
      <w:start w:val="1"/>
      <w:numFmt w:val="decimal"/>
      <w:lvlText w:val="%7."/>
      <w:lvlJc w:val="left"/>
      <w:pPr>
        <w:ind w:left="6120" w:hanging="360"/>
      </w:pPr>
    </w:lvl>
    <w:lvl w:ilvl="7" w:tplc="280A0019">
      <w:start w:val="1"/>
      <w:numFmt w:val="lowerLetter"/>
      <w:lvlText w:val="%8."/>
      <w:lvlJc w:val="left"/>
      <w:pPr>
        <w:ind w:left="6840" w:hanging="360"/>
      </w:pPr>
    </w:lvl>
    <w:lvl w:ilvl="8" w:tplc="280A001B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48732B88"/>
    <w:multiLevelType w:val="hybridMultilevel"/>
    <w:tmpl w:val="02327404"/>
    <w:lvl w:ilvl="0" w:tplc="0C0A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>
    <w:nsid w:val="4A9F05BC"/>
    <w:multiLevelType w:val="hybridMultilevel"/>
    <w:tmpl w:val="79066D6E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F036CBB"/>
    <w:multiLevelType w:val="hybridMultilevel"/>
    <w:tmpl w:val="3BD81B5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FC0CB2"/>
    <w:multiLevelType w:val="hybridMultilevel"/>
    <w:tmpl w:val="4CAE48DC"/>
    <w:lvl w:ilvl="0" w:tplc="77D0FA48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355DDA"/>
    <w:multiLevelType w:val="hybridMultilevel"/>
    <w:tmpl w:val="7EA0647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C25332D"/>
    <w:multiLevelType w:val="hybridMultilevel"/>
    <w:tmpl w:val="E9725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21507A5"/>
    <w:multiLevelType w:val="hybridMultilevel"/>
    <w:tmpl w:val="C854EE0A"/>
    <w:lvl w:ilvl="0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6CA0DEF"/>
    <w:multiLevelType w:val="hybridMultilevel"/>
    <w:tmpl w:val="95A0A1EE"/>
    <w:lvl w:ilvl="0" w:tplc="C71ACCBA">
      <w:start w:val="1"/>
      <w:numFmt w:val="decimal"/>
      <w:lvlText w:val="%1."/>
      <w:lvlJc w:val="left"/>
      <w:pPr>
        <w:ind w:left="706" w:hanging="360"/>
      </w:pPr>
      <w:rPr>
        <w:rFonts w:cs="Arial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26" w:hanging="360"/>
      </w:pPr>
    </w:lvl>
    <w:lvl w:ilvl="2" w:tplc="280A001B" w:tentative="1">
      <w:start w:val="1"/>
      <w:numFmt w:val="lowerRoman"/>
      <w:lvlText w:val="%3."/>
      <w:lvlJc w:val="right"/>
      <w:pPr>
        <w:ind w:left="2146" w:hanging="180"/>
      </w:pPr>
    </w:lvl>
    <w:lvl w:ilvl="3" w:tplc="280A000F" w:tentative="1">
      <w:start w:val="1"/>
      <w:numFmt w:val="decimal"/>
      <w:lvlText w:val="%4."/>
      <w:lvlJc w:val="left"/>
      <w:pPr>
        <w:ind w:left="2866" w:hanging="360"/>
      </w:pPr>
    </w:lvl>
    <w:lvl w:ilvl="4" w:tplc="280A0019" w:tentative="1">
      <w:start w:val="1"/>
      <w:numFmt w:val="lowerLetter"/>
      <w:lvlText w:val="%5."/>
      <w:lvlJc w:val="left"/>
      <w:pPr>
        <w:ind w:left="3586" w:hanging="360"/>
      </w:pPr>
    </w:lvl>
    <w:lvl w:ilvl="5" w:tplc="280A001B" w:tentative="1">
      <w:start w:val="1"/>
      <w:numFmt w:val="lowerRoman"/>
      <w:lvlText w:val="%6."/>
      <w:lvlJc w:val="right"/>
      <w:pPr>
        <w:ind w:left="4306" w:hanging="180"/>
      </w:pPr>
    </w:lvl>
    <w:lvl w:ilvl="6" w:tplc="280A000F" w:tentative="1">
      <w:start w:val="1"/>
      <w:numFmt w:val="decimal"/>
      <w:lvlText w:val="%7."/>
      <w:lvlJc w:val="left"/>
      <w:pPr>
        <w:ind w:left="5026" w:hanging="360"/>
      </w:pPr>
    </w:lvl>
    <w:lvl w:ilvl="7" w:tplc="280A0019" w:tentative="1">
      <w:start w:val="1"/>
      <w:numFmt w:val="lowerLetter"/>
      <w:lvlText w:val="%8."/>
      <w:lvlJc w:val="left"/>
      <w:pPr>
        <w:ind w:left="5746" w:hanging="360"/>
      </w:pPr>
    </w:lvl>
    <w:lvl w:ilvl="8" w:tplc="280A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30">
    <w:nsid w:val="748B4869"/>
    <w:multiLevelType w:val="hybridMultilevel"/>
    <w:tmpl w:val="3B7082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77387A"/>
    <w:multiLevelType w:val="hybridMultilevel"/>
    <w:tmpl w:val="A0847E56"/>
    <w:lvl w:ilvl="0" w:tplc="35F44AB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D8360E3"/>
    <w:multiLevelType w:val="hybridMultilevel"/>
    <w:tmpl w:val="4D52D27A"/>
    <w:lvl w:ilvl="0" w:tplc="166C894C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006DB0"/>
    <w:multiLevelType w:val="hybridMultilevel"/>
    <w:tmpl w:val="91E0EB2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10"/>
  </w:num>
  <w:num w:numId="4">
    <w:abstractNumId w:val="30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28"/>
  </w:num>
  <w:num w:numId="8">
    <w:abstractNumId w:val="32"/>
  </w:num>
  <w:num w:numId="9">
    <w:abstractNumId w:val="20"/>
  </w:num>
  <w:num w:numId="10">
    <w:abstractNumId w:val="25"/>
  </w:num>
  <w:num w:numId="11">
    <w:abstractNumId w:val="2"/>
  </w:num>
  <w:num w:numId="12">
    <w:abstractNumId w:val="16"/>
  </w:num>
  <w:num w:numId="13">
    <w:abstractNumId w:val="26"/>
  </w:num>
  <w:num w:numId="14">
    <w:abstractNumId w:val="9"/>
  </w:num>
  <w:num w:numId="15">
    <w:abstractNumId w:val="24"/>
  </w:num>
  <w:num w:numId="16">
    <w:abstractNumId w:val="8"/>
  </w:num>
  <w:num w:numId="17">
    <w:abstractNumId w:val="31"/>
  </w:num>
  <w:num w:numId="18">
    <w:abstractNumId w:val="6"/>
  </w:num>
  <w:num w:numId="19">
    <w:abstractNumId w:val="29"/>
  </w:num>
  <w:num w:numId="20">
    <w:abstractNumId w:val="19"/>
  </w:num>
  <w:num w:numId="21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7"/>
  </w:num>
  <w:num w:numId="24">
    <w:abstractNumId w:val="4"/>
  </w:num>
  <w:num w:numId="25">
    <w:abstractNumId w:val="17"/>
  </w:num>
  <w:num w:numId="26">
    <w:abstractNumId w:val="12"/>
  </w:num>
  <w:num w:numId="27">
    <w:abstractNumId w:val="22"/>
  </w:num>
  <w:num w:numId="28">
    <w:abstractNumId w:val="18"/>
  </w:num>
  <w:num w:numId="29">
    <w:abstractNumId w:val="23"/>
  </w:num>
  <w:num w:numId="30">
    <w:abstractNumId w:val="7"/>
  </w:num>
  <w:num w:numId="31">
    <w:abstractNumId w:val="33"/>
  </w:num>
  <w:num w:numId="32">
    <w:abstractNumId w:val="13"/>
  </w:num>
  <w:num w:numId="33">
    <w:abstractNumId w:val="18"/>
  </w:num>
  <w:num w:numId="34">
    <w:abstractNumId w:val="0"/>
  </w:num>
  <w:num w:numId="35">
    <w:abstractNumId w:val="5"/>
  </w:num>
  <w:num w:numId="36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activeWritingStyle w:appName="MSWord" w:lang="pt-BR" w:vendorID="64" w:dllVersion="131078" w:nlCheck="1" w:checkStyle="0"/>
  <w:activeWritingStyle w:appName="MSWord" w:lang="es-PE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AD0"/>
    <w:rsid w:val="00000512"/>
    <w:rsid w:val="00000570"/>
    <w:rsid w:val="00006CE9"/>
    <w:rsid w:val="00007106"/>
    <w:rsid w:val="00010ABB"/>
    <w:rsid w:val="00013803"/>
    <w:rsid w:val="00014152"/>
    <w:rsid w:val="00017B53"/>
    <w:rsid w:val="00020A43"/>
    <w:rsid w:val="0002293A"/>
    <w:rsid w:val="00024F03"/>
    <w:rsid w:val="0002695B"/>
    <w:rsid w:val="0003080E"/>
    <w:rsid w:val="00031EB7"/>
    <w:rsid w:val="00032A1B"/>
    <w:rsid w:val="00033F59"/>
    <w:rsid w:val="00034C5C"/>
    <w:rsid w:val="00036F73"/>
    <w:rsid w:val="00042702"/>
    <w:rsid w:val="000446E3"/>
    <w:rsid w:val="000458BD"/>
    <w:rsid w:val="000459EC"/>
    <w:rsid w:val="00052711"/>
    <w:rsid w:val="0005298A"/>
    <w:rsid w:val="00067329"/>
    <w:rsid w:val="00070979"/>
    <w:rsid w:val="00071854"/>
    <w:rsid w:val="000719EA"/>
    <w:rsid w:val="00074266"/>
    <w:rsid w:val="00075CE0"/>
    <w:rsid w:val="000842F3"/>
    <w:rsid w:val="0008443E"/>
    <w:rsid w:val="00084B00"/>
    <w:rsid w:val="00085FEC"/>
    <w:rsid w:val="000868A4"/>
    <w:rsid w:val="000908C3"/>
    <w:rsid w:val="00091A9B"/>
    <w:rsid w:val="00092698"/>
    <w:rsid w:val="000929A6"/>
    <w:rsid w:val="00096816"/>
    <w:rsid w:val="000969F5"/>
    <w:rsid w:val="00096F85"/>
    <w:rsid w:val="000A2293"/>
    <w:rsid w:val="000A2B80"/>
    <w:rsid w:val="000A2F04"/>
    <w:rsid w:val="000A5433"/>
    <w:rsid w:val="000B036D"/>
    <w:rsid w:val="000B0998"/>
    <w:rsid w:val="000B3933"/>
    <w:rsid w:val="000B5091"/>
    <w:rsid w:val="000B6DAA"/>
    <w:rsid w:val="000B7B3E"/>
    <w:rsid w:val="000B7E76"/>
    <w:rsid w:val="000C337D"/>
    <w:rsid w:val="000C3D38"/>
    <w:rsid w:val="000C3E4E"/>
    <w:rsid w:val="000D104D"/>
    <w:rsid w:val="000D48CD"/>
    <w:rsid w:val="000E0879"/>
    <w:rsid w:val="000E10EF"/>
    <w:rsid w:val="000E1283"/>
    <w:rsid w:val="000E4AD8"/>
    <w:rsid w:val="000E5777"/>
    <w:rsid w:val="000E57FD"/>
    <w:rsid w:val="000E5A8B"/>
    <w:rsid w:val="000E7FF9"/>
    <w:rsid w:val="000F2B79"/>
    <w:rsid w:val="000F3035"/>
    <w:rsid w:val="000F36A0"/>
    <w:rsid w:val="000F3D06"/>
    <w:rsid w:val="000F3E01"/>
    <w:rsid w:val="000F4F9D"/>
    <w:rsid w:val="000F6012"/>
    <w:rsid w:val="000F608F"/>
    <w:rsid w:val="00100DE6"/>
    <w:rsid w:val="00101B87"/>
    <w:rsid w:val="00107690"/>
    <w:rsid w:val="001079D0"/>
    <w:rsid w:val="0011161F"/>
    <w:rsid w:val="001158FF"/>
    <w:rsid w:val="00117F9B"/>
    <w:rsid w:val="00120546"/>
    <w:rsid w:val="00120993"/>
    <w:rsid w:val="001216AF"/>
    <w:rsid w:val="0012248E"/>
    <w:rsid w:val="00122B66"/>
    <w:rsid w:val="001244EA"/>
    <w:rsid w:val="00133D70"/>
    <w:rsid w:val="001361E0"/>
    <w:rsid w:val="00137D91"/>
    <w:rsid w:val="001420C3"/>
    <w:rsid w:val="00143B5B"/>
    <w:rsid w:val="00144889"/>
    <w:rsid w:val="00151578"/>
    <w:rsid w:val="001524A0"/>
    <w:rsid w:val="00154BC9"/>
    <w:rsid w:val="0015762D"/>
    <w:rsid w:val="00160A85"/>
    <w:rsid w:val="00163189"/>
    <w:rsid w:val="00165DA2"/>
    <w:rsid w:val="001670D8"/>
    <w:rsid w:val="00171FA8"/>
    <w:rsid w:val="00173746"/>
    <w:rsid w:val="001740C3"/>
    <w:rsid w:val="00174224"/>
    <w:rsid w:val="0017725A"/>
    <w:rsid w:val="00180DAB"/>
    <w:rsid w:val="00183A6B"/>
    <w:rsid w:val="00183C06"/>
    <w:rsid w:val="00184ABE"/>
    <w:rsid w:val="00185DDF"/>
    <w:rsid w:val="001864B7"/>
    <w:rsid w:val="001932FB"/>
    <w:rsid w:val="001948BC"/>
    <w:rsid w:val="00195F65"/>
    <w:rsid w:val="0019731C"/>
    <w:rsid w:val="00197459"/>
    <w:rsid w:val="001A0762"/>
    <w:rsid w:val="001A0C60"/>
    <w:rsid w:val="001A1BB3"/>
    <w:rsid w:val="001A1D95"/>
    <w:rsid w:val="001A4FC7"/>
    <w:rsid w:val="001A6E08"/>
    <w:rsid w:val="001B16DB"/>
    <w:rsid w:val="001B288E"/>
    <w:rsid w:val="001B2B4D"/>
    <w:rsid w:val="001B3560"/>
    <w:rsid w:val="001B36E8"/>
    <w:rsid w:val="001B439B"/>
    <w:rsid w:val="001B4409"/>
    <w:rsid w:val="001B5EA2"/>
    <w:rsid w:val="001B6115"/>
    <w:rsid w:val="001B78B2"/>
    <w:rsid w:val="001C490E"/>
    <w:rsid w:val="001C6863"/>
    <w:rsid w:val="001D4980"/>
    <w:rsid w:val="001D4A31"/>
    <w:rsid w:val="001D689B"/>
    <w:rsid w:val="001D7C9E"/>
    <w:rsid w:val="001E202D"/>
    <w:rsid w:val="001E2E23"/>
    <w:rsid w:val="001F1B68"/>
    <w:rsid w:val="001F3042"/>
    <w:rsid w:val="001F3BED"/>
    <w:rsid w:val="001F3C9E"/>
    <w:rsid w:val="0020075E"/>
    <w:rsid w:val="00200D5C"/>
    <w:rsid w:val="00204D33"/>
    <w:rsid w:val="00204ED1"/>
    <w:rsid w:val="00210724"/>
    <w:rsid w:val="00211A33"/>
    <w:rsid w:val="002131FD"/>
    <w:rsid w:val="00214B92"/>
    <w:rsid w:val="00216D8C"/>
    <w:rsid w:val="00217F2D"/>
    <w:rsid w:val="00220F07"/>
    <w:rsid w:val="002218E6"/>
    <w:rsid w:val="002257B4"/>
    <w:rsid w:val="00226EE2"/>
    <w:rsid w:val="00234483"/>
    <w:rsid w:val="00236E67"/>
    <w:rsid w:val="00240A41"/>
    <w:rsid w:val="0024340A"/>
    <w:rsid w:val="002436B1"/>
    <w:rsid w:val="0024749B"/>
    <w:rsid w:val="002474DF"/>
    <w:rsid w:val="00251E1F"/>
    <w:rsid w:val="00254760"/>
    <w:rsid w:val="002629D8"/>
    <w:rsid w:val="00263E5A"/>
    <w:rsid w:val="00265E36"/>
    <w:rsid w:val="00267503"/>
    <w:rsid w:val="00270CE9"/>
    <w:rsid w:val="00272C66"/>
    <w:rsid w:val="00272E5E"/>
    <w:rsid w:val="00276554"/>
    <w:rsid w:val="002776B6"/>
    <w:rsid w:val="00284C9B"/>
    <w:rsid w:val="00286D1A"/>
    <w:rsid w:val="00287FEE"/>
    <w:rsid w:val="0029196D"/>
    <w:rsid w:val="00291ECA"/>
    <w:rsid w:val="00295571"/>
    <w:rsid w:val="002963C2"/>
    <w:rsid w:val="00296D33"/>
    <w:rsid w:val="0029734C"/>
    <w:rsid w:val="002974EE"/>
    <w:rsid w:val="002A3D77"/>
    <w:rsid w:val="002A4C3C"/>
    <w:rsid w:val="002A4D2E"/>
    <w:rsid w:val="002B05A9"/>
    <w:rsid w:val="002B5A88"/>
    <w:rsid w:val="002C0302"/>
    <w:rsid w:val="002C0586"/>
    <w:rsid w:val="002C24A2"/>
    <w:rsid w:val="002C507A"/>
    <w:rsid w:val="002C7F04"/>
    <w:rsid w:val="002D06E5"/>
    <w:rsid w:val="002D0766"/>
    <w:rsid w:val="002D37D6"/>
    <w:rsid w:val="002D515A"/>
    <w:rsid w:val="002D64AB"/>
    <w:rsid w:val="002D7269"/>
    <w:rsid w:val="002E04F1"/>
    <w:rsid w:val="002E0BBD"/>
    <w:rsid w:val="002E12E2"/>
    <w:rsid w:val="002E1B9A"/>
    <w:rsid w:val="002E1BC4"/>
    <w:rsid w:val="002E1C09"/>
    <w:rsid w:val="002E2B23"/>
    <w:rsid w:val="002E6BBB"/>
    <w:rsid w:val="002F04F5"/>
    <w:rsid w:val="002F52B2"/>
    <w:rsid w:val="003013AE"/>
    <w:rsid w:val="003014A8"/>
    <w:rsid w:val="003036A9"/>
    <w:rsid w:val="00303EA4"/>
    <w:rsid w:val="003063E2"/>
    <w:rsid w:val="00310247"/>
    <w:rsid w:val="0031221B"/>
    <w:rsid w:val="00313DC7"/>
    <w:rsid w:val="003148E8"/>
    <w:rsid w:val="003156AA"/>
    <w:rsid w:val="00316953"/>
    <w:rsid w:val="00323C1A"/>
    <w:rsid w:val="00324825"/>
    <w:rsid w:val="00327768"/>
    <w:rsid w:val="00331339"/>
    <w:rsid w:val="00331786"/>
    <w:rsid w:val="0033190C"/>
    <w:rsid w:val="0033497A"/>
    <w:rsid w:val="003418A9"/>
    <w:rsid w:val="00346A3F"/>
    <w:rsid w:val="00347A15"/>
    <w:rsid w:val="003539AB"/>
    <w:rsid w:val="0035668F"/>
    <w:rsid w:val="003604B3"/>
    <w:rsid w:val="00361FB1"/>
    <w:rsid w:val="00362013"/>
    <w:rsid w:val="00363B5E"/>
    <w:rsid w:val="00365BD9"/>
    <w:rsid w:val="00380C05"/>
    <w:rsid w:val="00381166"/>
    <w:rsid w:val="00381199"/>
    <w:rsid w:val="00382086"/>
    <w:rsid w:val="003820B7"/>
    <w:rsid w:val="003829CB"/>
    <w:rsid w:val="00385168"/>
    <w:rsid w:val="003902C4"/>
    <w:rsid w:val="00390721"/>
    <w:rsid w:val="00393939"/>
    <w:rsid w:val="00394045"/>
    <w:rsid w:val="00395DA7"/>
    <w:rsid w:val="00396CB2"/>
    <w:rsid w:val="003A675C"/>
    <w:rsid w:val="003A6E14"/>
    <w:rsid w:val="003B26BB"/>
    <w:rsid w:val="003B3026"/>
    <w:rsid w:val="003C1241"/>
    <w:rsid w:val="003C45F6"/>
    <w:rsid w:val="003C5288"/>
    <w:rsid w:val="003C622A"/>
    <w:rsid w:val="003C71CD"/>
    <w:rsid w:val="003D19A7"/>
    <w:rsid w:val="003D37BC"/>
    <w:rsid w:val="003D5C6B"/>
    <w:rsid w:val="003D702B"/>
    <w:rsid w:val="003E3336"/>
    <w:rsid w:val="003E3E4E"/>
    <w:rsid w:val="003E6DD9"/>
    <w:rsid w:val="003F00CA"/>
    <w:rsid w:val="003F1B70"/>
    <w:rsid w:val="003F3EE9"/>
    <w:rsid w:val="003F6843"/>
    <w:rsid w:val="003F6B85"/>
    <w:rsid w:val="003F75D8"/>
    <w:rsid w:val="00402685"/>
    <w:rsid w:val="00402FD7"/>
    <w:rsid w:val="0041404F"/>
    <w:rsid w:val="004169A4"/>
    <w:rsid w:val="00421E34"/>
    <w:rsid w:val="00423F0B"/>
    <w:rsid w:val="00425C5F"/>
    <w:rsid w:val="004345BE"/>
    <w:rsid w:val="004357E4"/>
    <w:rsid w:val="00442E3C"/>
    <w:rsid w:val="0044641B"/>
    <w:rsid w:val="004515D7"/>
    <w:rsid w:val="00451F13"/>
    <w:rsid w:val="004532B0"/>
    <w:rsid w:val="004549BB"/>
    <w:rsid w:val="00454EA5"/>
    <w:rsid w:val="004564F6"/>
    <w:rsid w:val="00462283"/>
    <w:rsid w:val="0046259F"/>
    <w:rsid w:val="00463860"/>
    <w:rsid w:val="004642C3"/>
    <w:rsid w:val="00465CC4"/>
    <w:rsid w:val="0046705E"/>
    <w:rsid w:val="0047016E"/>
    <w:rsid w:val="00473CE9"/>
    <w:rsid w:val="00474335"/>
    <w:rsid w:val="0047437F"/>
    <w:rsid w:val="00483526"/>
    <w:rsid w:val="004874F2"/>
    <w:rsid w:val="004900F0"/>
    <w:rsid w:val="00490820"/>
    <w:rsid w:val="004933E9"/>
    <w:rsid w:val="00494030"/>
    <w:rsid w:val="00494111"/>
    <w:rsid w:val="0049562C"/>
    <w:rsid w:val="004A0D3B"/>
    <w:rsid w:val="004A235B"/>
    <w:rsid w:val="004A2F59"/>
    <w:rsid w:val="004B1188"/>
    <w:rsid w:val="004B2DE7"/>
    <w:rsid w:val="004B6844"/>
    <w:rsid w:val="004B6AC0"/>
    <w:rsid w:val="004B751C"/>
    <w:rsid w:val="004C29FE"/>
    <w:rsid w:val="004D110E"/>
    <w:rsid w:val="004D12D1"/>
    <w:rsid w:val="004D24D2"/>
    <w:rsid w:val="004D24EE"/>
    <w:rsid w:val="004E3CD7"/>
    <w:rsid w:val="004E443F"/>
    <w:rsid w:val="004E7A2C"/>
    <w:rsid w:val="004F2A3B"/>
    <w:rsid w:val="004F2A59"/>
    <w:rsid w:val="004F3AD0"/>
    <w:rsid w:val="004F504A"/>
    <w:rsid w:val="004F5F48"/>
    <w:rsid w:val="00501218"/>
    <w:rsid w:val="00501521"/>
    <w:rsid w:val="00502B39"/>
    <w:rsid w:val="00503437"/>
    <w:rsid w:val="00504691"/>
    <w:rsid w:val="00506C98"/>
    <w:rsid w:val="00510810"/>
    <w:rsid w:val="00511BF0"/>
    <w:rsid w:val="00512B38"/>
    <w:rsid w:val="00514B58"/>
    <w:rsid w:val="005163D6"/>
    <w:rsid w:val="00516423"/>
    <w:rsid w:val="00516459"/>
    <w:rsid w:val="0051678E"/>
    <w:rsid w:val="005174BB"/>
    <w:rsid w:val="00520530"/>
    <w:rsid w:val="00530753"/>
    <w:rsid w:val="00531D12"/>
    <w:rsid w:val="0053257C"/>
    <w:rsid w:val="0053364B"/>
    <w:rsid w:val="00533671"/>
    <w:rsid w:val="00533E83"/>
    <w:rsid w:val="005343AB"/>
    <w:rsid w:val="00534F9E"/>
    <w:rsid w:val="00536FFD"/>
    <w:rsid w:val="005404F2"/>
    <w:rsid w:val="00543B92"/>
    <w:rsid w:val="0054548B"/>
    <w:rsid w:val="005462FF"/>
    <w:rsid w:val="005469EE"/>
    <w:rsid w:val="00547256"/>
    <w:rsid w:val="00550A3A"/>
    <w:rsid w:val="00552ADF"/>
    <w:rsid w:val="00555DB4"/>
    <w:rsid w:val="00562D6A"/>
    <w:rsid w:val="0056594E"/>
    <w:rsid w:val="0057224E"/>
    <w:rsid w:val="00574034"/>
    <w:rsid w:val="00575B77"/>
    <w:rsid w:val="005850BF"/>
    <w:rsid w:val="00586ECF"/>
    <w:rsid w:val="00587925"/>
    <w:rsid w:val="00587FF9"/>
    <w:rsid w:val="00590734"/>
    <w:rsid w:val="00590D3A"/>
    <w:rsid w:val="00593141"/>
    <w:rsid w:val="00594960"/>
    <w:rsid w:val="005956CE"/>
    <w:rsid w:val="005965C7"/>
    <w:rsid w:val="005A0431"/>
    <w:rsid w:val="005A352E"/>
    <w:rsid w:val="005B00BA"/>
    <w:rsid w:val="005B016E"/>
    <w:rsid w:val="005B6F58"/>
    <w:rsid w:val="005C093B"/>
    <w:rsid w:val="005C0AD6"/>
    <w:rsid w:val="005C0BDD"/>
    <w:rsid w:val="005C24AC"/>
    <w:rsid w:val="005C441C"/>
    <w:rsid w:val="005C4643"/>
    <w:rsid w:val="005D0CBD"/>
    <w:rsid w:val="005D1AEB"/>
    <w:rsid w:val="005D2455"/>
    <w:rsid w:val="005D272C"/>
    <w:rsid w:val="005D410F"/>
    <w:rsid w:val="005D4520"/>
    <w:rsid w:val="005D5F89"/>
    <w:rsid w:val="005E0EF1"/>
    <w:rsid w:val="005E1210"/>
    <w:rsid w:val="005E1CE7"/>
    <w:rsid w:val="005E1DAF"/>
    <w:rsid w:val="005E5E1D"/>
    <w:rsid w:val="005E6546"/>
    <w:rsid w:val="005F111E"/>
    <w:rsid w:val="005F35B5"/>
    <w:rsid w:val="005F5580"/>
    <w:rsid w:val="006045B7"/>
    <w:rsid w:val="006046BE"/>
    <w:rsid w:val="00604A6D"/>
    <w:rsid w:val="00604CD2"/>
    <w:rsid w:val="0060580C"/>
    <w:rsid w:val="006111D4"/>
    <w:rsid w:val="00612197"/>
    <w:rsid w:val="006132F5"/>
    <w:rsid w:val="00616A8D"/>
    <w:rsid w:val="006221C6"/>
    <w:rsid w:val="00622B12"/>
    <w:rsid w:val="00622FC6"/>
    <w:rsid w:val="00623CFD"/>
    <w:rsid w:val="0062508A"/>
    <w:rsid w:val="00625DD3"/>
    <w:rsid w:val="00635AB2"/>
    <w:rsid w:val="00636049"/>
    <w:rsid w:val="006412F6"/>
    <w:rsid w:val="00641663"/>
    <w:rsid w:val="00641842"/>
    <w:rsid w:val="0064304D"/>
    <w:rsid w:val="006455B0"/>
    <w:rsid w:val="00652D4A"/>
    <w:rsid w:val="00652DFB"/>
    <w:rsid w:val="00653756"/>
    <w:rsid w:val="0065640C"/>
    <w:rsid w:val="00656678"/>
    <w:rsid w:val="00656C23"/>
    <w:rsid w:val="00656EE5"/>
    <w:rsid w:val="006642F2"/>
    <w:rsid w:val="006644CE"/>
    <w:rsid w:val="00667054"/>
    <w:rsid w:val="00667EC5"/>
    <w:rsid w:val="006723C5"/>
    <w:rsid w:val="006725F7"/>
    <w:rsid w:val="006747B5"/>
    <w:rsid w:val="0067713C"/>
    <w:rsid w:val="0068278C"/>
    <w:rsid w:val="00683176"/>
    <w:rsid w:val="00683759"/>
    <w:rsid w:val="00683814"/>
    <w:rsid w:val="00685259"/>
    <w:rsid w:val="00685454"/>
    <w:rsid w:val="0069042C"/>
    <w:rsid w:val="00690679"/>
    <w:rsid w:val="00691402"/>
    <w:rsid w:val="00691C44"/>
    <w:rsid w:val="00691D31"/>
    <w:rsid w:val="00692FB8"/>
    <w:rsid w:val="0069727A"/>
    <w:rsid w:val="006A002F"/>
    <w:rsid w:val="006A07D4"/>
    <w:rsid w:val="006A3527"/>
    <w:rsid w:val="006B2C42"/>
    <w:rsid w:val="006B7441"/>
    <w:rsid w:val="006C21B2"/>
    <w:rsid w:val="006C5150"/>
    <w:rsid w:val="006D2916"/>
    <w:rsid w:val="006E22C0"/>
    <w:rsid w:val="006E4B12"/>
    <w:rsid w:val="006E6E2D"/>
    <w:rsid w:val="006F3627"/>
    <w:rsid w:val="006F36CF"/>
    <w:rsid w:val="006F601B"/>
    <w:rsid w:val="00701E27"/>
    <w:rsid w:val="007027B5"/>
    <w:rsid w:val="00703D0C"/>
    <w:rsid w:val="00707619"/>
    <w:rsid w:val="00710E15"/>
    <w:rsid w:val="00710E48"/>
    <w:rsid w:val="00715ACB"/>
    <w:rsid w:val="007178CC"/>
    <w:rsid w:val="00721D52"/>
    <w:rsid w:val="007226EF"/>
    <w:rsid w:val="00722D91"/>
    <w:rsid w:val="007233A0"/>
    <w:rsid w:val="00723A12"/>
    <w:rsid w:val="007262DD"/>
    <w:rsid w:val="007306A8"/>
    <w:rsid w:val="0073320A"/>
    <w:rsid w:val="00734BB8"/>
    <w:rsid w:val="00735A75"/>
    <w:rsid w:val="007401AC"/>
    <w:rsid w:val="007447EC"/>
    <w:rsid w:val="00754047"/>
    <w:rsid w:val="00754265"/>
    <w:rsid w:val="007559CF"/>
    <w:rsid w:val="00757642"/>
    <w:rsid w:val="00757CF3"/>
    <w:rsid w:val="007607C6"/>
    <w:rsid w:val="00762D4D"/>
    <w:rsid w:val="00762D9E"/>
    <w:rsid w:val="00764156"/>
    <w:rsid w:val="0076433E"/>
    <w:rsid w:val="00766D9D"/>
    <w:rsid w:val="0077441B"/>
    <w:rsid w:val="00775F42"/>
    <w:rsid w:val="00777A5B"/>
    <w:rsid w:val="0078009D"/>
    <w:rsid w:val="00780485"/>
    <w:rsid w:val="007804A4"/>
    <w:rsid w:val="00783C88"/>
    <w:rsid w:val="00783F4C"/>
    <w:rsid w:val="0078525B"/>
    <w:rsid w:val="00790961"/>
    <w:rsid w:val="00790ADF"/>
    <w:rsid w:val="0079452A"/>
    <w:rsid w:val="00796080"/>
    <w:rsid w:val="007A191B"/>
    <w:rsid w:val="007A2619"/>
    <w:rsid w:val="007B0DFE"/>
    <w:rsid w:val="007B166B"/>
    <w:rsid w:val="007B18BE"/>
    <w:rsid w:val="007B25D1"/>
    <w:rsid w:val="007B35CB"/>
    <w:rsid w:val="007B44A3"/>
    <w:rsid w:val="007B45DA"/>
    <w:rsid w:val="007B4AF5"/>
    <w:rsid w:val="007B7C1F"/>
    <w:rsid w:val="007C23A8"/>
    <w:rsid w:val="007C4FCE"/>
    <w:rsid w:val="007C5CCA"/>
    <w:rsid w:val="007C601B"/>
    <w:rsid w:val="007C68B7"/>
    <w:rsid w:val="007C7732"/>
    <w:rsid w:val="007C7E2C"/>
    <w:rsid w:val="007D13E9"/>
    <w:rsid w:val="007D28D9"/>
    <w:rsid w:val="007D32AA"/>
    <w:rsid w:val="007D34D0"/>
    <w:rsid w:val="007D5309"/>
    <w:rsid w:val="007D5F6C"/>
    <w:rsid w:val="007E0142"/>
    <w:rsid w:val="007E4DEB"/>
    <w:rsid w:val="007E4E56"/>
    <w:rsid w:val="007F1BD8"/>
    <w:rsid w:val="007F4E81"/>
    <w:rsid w:val="007F556C"/>
    <w:rsid w:val="007F5EE9"/>
    <w:rsid w:val="007F7187"/>
    <w:rsid w:val="00800B60"/>
    <w:rsid w:val="00802D75"/>
    <w:rsid w:val="0080582B"/>
    <w:rsid w:val="00806C02"/>
    <w:rsid w:val="008073B1"/>
    <w:rsid w:val="0081137C"/>
    <w:rsid w:val="008114A3"/>
    <w:rsid w:val="008116E3"/>
    <w:rsid w:val="00813D5C"/>
    <w:rsid w:val="00816018"/>
    <w:rsid w:val="00816F18"/>
    <w:rsid w:val="00823EF8"/>
    <w:rsid w:val="008246EC"/>
    <w:rsid w:val="00833768"/>
    <w:rsid w:val="00836C7E"/>
    <w:rsid w:val="00841ABD"/>
    <w:rsid w:val="00845F4A"/>
    <w:rsid w:val="00852FC4"/>
    <w:rsid w:val="00856923"/>
    <w:rsid w:val="00857AF2"/>
    <w:rsid w:val="0086326B"/>
    <w:rsid w:val="008650FD"/>
    <w:rsid w:val="00865821"/>
    <w:rsid w:val="008669B0"/>
    <w:rsid w:val="00871541"/>
    <w:rsid w:val="0087175B"/>
    <w:rsid w:val="00872326"/>
    <w:rsid w:val="00874440"/>
    <w:rsid w:val="008814A0"/>
    <w:rsid w:val="008822C6"/>
    <w:rsid w:val="008868A2"/>
    <w:rsid w:val="00886FE3"/>
    <w:rsid w:val="0089408D"/>
    <w:rsid w:val="00894115"/>
    <w:rsid w:val="00894C2B"/>
    <w:rsid w:val="00896291"/>
    <w:rsid w:val="00896865"/>
    <w:rsid w:val="008A1CAB"/>
    <w:rsid w:val="008A3466"/>
    <w:rsid w:val="008A4529"/>
    <w:rsid w:val="008A6156"/>
    <w:rsid w:val="008A7410"/>
    <w:rsid w:val="008B2D6B"/>
    <w:rsid w:val="008B52D6"/>
    <w:rsid w:val="008B6EB8"/>
    <w:rsid w:val="008C2D14"/>
    <w:rsid w:val="008C2E84"/>
    <w:rsid w:val="008C5A43"/>
    <w:rsid w:val="008C617C"/>
    <w:rsid w:val="008D087F"/>
    <w:rsid w:val="008D2566"/>
    <w:rsid w:val="008D45B2"/>
    <w:rsid w:val="008D7378"/>
    <w:rsid w:val="008D7455"/>
    <w:rsid w:val="008E1B0B"/>
    <w:rsid w:val="008E29E9"/>
    <w:rsid w:val="008E497E"/>
    <w:rsid w:val="008E592A"/>
    <w:rsid w:val="008E6605"/>
    <w:rsid w:val="008E771F"/>
    <w:rsid w:val="008F1DD2"/>
    <w:rsid w:val="008F2FFB"/>
    <w:rsid w:val="008F4AB4"/>
    <w:rsid w:val="008F4CA4"/>
    <w:rsid w:val="008F50A2"/>
    <w:rsid w:val="008F7938"/>
    <w:rsid w:val="00900E37"/>
    <w:rsid w:val="0090211D"/>
    <w:rsid w:val="00906597"/>
    <w:rsid w:val="00906697"/>
    <w:rsid w:val="009107E0"/>
    <w:rsid w:val="00911693"/>
    <w:rsid w:val="00911D26"/>
    <w:rsid w:val="0091291D"/>
    <w:rsid w:val="00917751"/>
    <w:rsid w:val="009211A3"/>
    <w:rsid w:val="00921D68"/>
    <w:rsid w:val="009260F4"/>
    <w:rsid w:val="00926AF3"/>
    <w:rsid w:val="00931D5C"/>
    <w:rsid w:val="0093585F"/>
    <w:rsid w:val="00940870"/>
    <w:rsid w:val="00941185"/>
    <w:rsid w:val="0094331F"/>
    <w:rsid w:val="00943ABC"/>
    <w:rsid w:val="009506C2"/>
    <w:rsid w:val="00950E30"/>
    <w:rsid w:val="00953119"/>
    <w:rsid w:val="0095419E"/>
    <w:rsid w:val="00956986"/>
    <w:rsid w:val="009608A1"/>
    <w:rsid w:val="0096190D"/>
    <w:rsid w:val="00962BD0"/>
    <w:rsid w:val="00962F1D"/>
    <w:rsid w:val="009678AC"/>
    <w:rsid w:val="00970727"/>
    <w:rsid w:val="009723CE"/>
    <w:rsid w:val="00975487"/>
    <w:rsid w:val="00975A36"/>
    <w:rsid w:val="0098318F"/>
    <w:rsid w:val="00984242"/>
    <w:rsid w:val="00984AB4"/>
    <w:rsid w:val="00990F94"/>
    <w:rsid w:val="00991612"/>
    <w:rsid w:val="00995A35"/>
    <w:rsid w:val="0099600F"/>
    <w:rsid w:val="00996174"/>
    <w:rsid w:val="00996951"/>
    <w:rsid w:val="009A099F"/>
    <w:rsid w:val="009A2F10"/>
    <w:rsid w:val="009A348B"/>
    <w:rsid w:val="009A34A8"/>
    <w:rsid w:val="009A37F4"/>
    <w:rsid w:val="009A5097"/>
    <w:rsid w:val="009B2A70"/>
    <w:rsid w:val="009B3A89"/>
    <w:rsid w:val="009B3CEE"/>
    <w:rsid w:val="009B3DCD"/>
    <w:rsid w:val="009C1F73"/>
    <w:rsid w:val="009C2AAA"/>
    <w:rsid w:val="009C3EED"/>
    <w:rsid w:val="009C49EA"/>
    <w:rsid w:val="009C732F"/>
    <w:rsid w:val="009C7AE1"/>
    <w:rsid w:val="009C7E8B"/>
    <w:rsid w:val="009D0B10"/>
    <w:rsid w:val="009D216E"/>
    <w:rsid w:val="009D300B"/>
    <w:rsid w:val="009D5269"/>
    <w:rsid w:val="009D6A9E"/>
    <w:rsid w:val="009E098D"/>
    <w:rsid w:val="009E27BB"/>
    <w:rsid w:val="009E2B9F"/>
    <w:rsid w:val="009E5C96"/>
    <w:rsid w:val="009E5D37"/>
    <w:rsid w:val="009E5FE8"/>
    <w:rsid w:val="009E6461"/>
    <w:rsid w:val="009E6A1B"/>
    <w:rsid w:val="009E6C90"/>
    <w:rsid w:val="009E79C4"/>
    <w:rsid w:val="009F026B"/>
    <w:rsid w:val="009F12B5"/>
    <w:rsid w:val="009F1B22"/>
    <w:rsid w:val="009F5FBD"/>
    <w:rsid w:val="009F71F5"/>
    <w:rsid w:val="00A000FC"/>
    <w:rsid w:val="00A0062B"/>
    <w:rsid w:val="00A010CA"/>
    <w:rsid w:val="00A02C55"/>
    <w:rsid w:val="00A04E4D"/>
    <w:rsid w:val="00A10A35"/>
    <w:rsid w:val="00A13C35"/>
    <w:rsid w:val="00A15376"/>
    <w:rsid w:val="00A15973"/>
    <w:rsid w:val="00A278B9"/>
    <w:rsid w:val="00A30E1D"/>
    <w:rsid w:val="00A32A26"/>
    <w:rsid w:val="00A32C91"/>
    <w:rsid w:val="00A34513"/>
    <w:rsid w:val="00A3580C"/>
    <w:rsid w:val="00A36026"/>
    <w:rsid w:val="00A421EB"/>
    <w:rsid w:val="00A46605"/>
    <w:rsid w:val="00A55C54"/>
    <w:rsid w:val="00A56E65"/>
    <w:rsid w:val="00A6008E"/>
    <w:rsid w:val="00A60EB2"/>
    <w:rsid w:val="00A6171D"/>
    <w:rsid w:val="00A62878"/>
    <w:rsid w:val="00A644E1"/>
    <w:rsid w:val="00A64E95"/>
    <w:rsid w:val="00A6672E"/>
    <w:rsid w:val="00A66E54"/>
    <w:rsid w:val="00A67A54"/>
    <w:rsid w:val="00A67B01"/>
    <w:rsid w:val="00A719A4"/>
    <w:rsid w:val="00A7445A"/>
    <w:rsid w:val="00A75BBE"/>
    <w:rsid w:val="00A76AA9"/>
    <w:rsid w:val="00A77828"/>
    <w:rsid w:val="00A77C5E"/>
    <w:rsid w:val="00A80B32"/>
    <w:rsid w:val="00A80C88"/>
    <w:rsid w:val="00A80E96"/>
    <w:rsid w:val="00A842EF"/>
    <w:rsid w:val="00A85B0C"/>
    <w:rsid w:val="00A90341"/>
    <w:rsid w:val="00A9091B"/>
    <w:rsid w:val="00A91284"/>
    <w:rsid w:val="00AA039C"/>
    <w:rsid w:val="00AA03E0"/>
    <w:rsid w:val="00AA19B4"/>
    <w:rsid w:val="00AA5214"/>
    <w:rsid w:val="00AA60F4"/>
    <w:rsid w:val="00AB2D81"/>
    <w:rsid w:val="00AB6ECB"/>
    <w:rsid w:val="00AB72AD"/>
    <w:rsid w:val="00AB75E5"/>
    <w:rsid w:val="00AC0049"/>
    <w:rsid w:val="00AC115E"/>
    <w:rsid w:val="00AC2CA0"/>
    <w:rsid w:val="00AC563F"/>
    <w:rsid w:val="00AD0543"/>
    <w:rsid w:val="00AD1FB0"/>
    <w:rsid w:val="00AD2506"/>
    <w:rsid w:val="00AD6DDF"/>
    <w:rsid w:val="00AD6FCB"/>
    <w:rsid w:val="00AD7054"/>
    <w:rsid w:val="00AE0A08"/>
    <w:rsid w:val="00AE3D25"/>
    <w:rsid w:val="00AE552D"/>
    <w:rsid w:val="00AE6876"/>
    <w:rsid w:val="00AF06F3"/>
    <w:rsid w:val="00AF1F51"/>
    <w:rsid w:val="00AF2266"/>
    <w:rsid w:val="00AF22BC"/>
    <w:rsid w:val="00AF4D05"/>
    <w:rsid w:val="00AF533F"/>
    <w:rsid w:val="00AF6058"/>
    <w:rsid w:val="00B03386"/>
    <w:rsid w:val="00B03C81"/>
    <w:rsid w:val="00B046D0"/>
    <w:rsid w:val="00B05E09"/>
    <w:rsid w:val="00B060F5"/>
    <w:rsid w:val="00B068C5"/>
    <w:rsid w:val="00B0779D"/>
    <w:rsid w:val="00B11124"/>
    <w:rsid w:val="00B1114E"/>
    <w:rsid w:val="00B113AE"/>
    <w:rsid w:val="00B12D72"/>
    <w:rsid w:val="00B143CD"/>
    <w:rsid w:val="00B17F13"/>
    <w:rsid w:val="00B2187B"/>
    <w:rsid w:val="00B21E8C"/>
    <w:rsid w:val="00B31A49"/>
    <w:rsid w:val="00B31F4C"/>
    <w:rsid w:val="00B35870"/>
    <w:rsid w:val="00B440A6"/>
    <w:rsid w:val="00B44FC4"/>
    <w:rsid w:val="00B4678B"/>
    <w:rsid w:val="00B47A40"/>
    <w:rsid w:val="00B52DF1"/>
    <w:rsid w:val="00B5327A"/>
    <w:rsid w:val="00B544C9"/>
    <w:rsid w:val="00B564CA"/>
    <w:rsid w:val="00B568E7"/>
    <w:rsid w:val="00B57311"/>
    <w:rsid w:val="00B61478"/>
    <w:rsid w:val="00B618FF"/>
    <w:rsid w:val="00B623D4"/>
    <w:rsid w:val="00B6334C"/>
    <w:rsid w:val="00B64A3E"/>
    <w:rsid w:val="00B71919"/>
    <w:rsid w:val="00B73DAF"/>
    <w:rsid w:val="00B776BB"/>
    <w:rsid w:val="00B8121B"/>
    <w:rsid w:val="00B82B50"/>
    <w:rsid w:val="00B84753"/>
    <w:rsid w:val="00B86BDD"/>
    <w:rsid w:val="00B90C4A"/>
    <w:rsid w:val="00B937EC"/>
    <w:rsid w:val="00B95533"/>
    <w:rsid w:val="00BA014D"/>
    <w:rsid w:val="00BA0588"/>
    <w:rsid w:val="00BA18FE"/>
    <w:rsid w:val="00BA19E8"/>
    <w:rsid w:val="00BA43C4"/>
    <w:rsid w:val="00BA480A"/>
    <w:rsid w:val="00BA4DD8"/>
    <w:rsid w:val="00BA5FF0"/>
    <w:rsid w:val="00BA7150"/>
    <w:rsid w:val="00BB0335"/>
    <w:rsid w:val="00BB096A"/>
    <w:rsid w:val="00BB1C58"/>
    <w:rsid w:val="00BB5E0E"/>
    <w:rsid w:val="00BB67B8"/>
    <w:rsid w:val="00BB787D"/>
    <w:rsid w:val="00BC05C8"/>
    <w:rsid w:val="00BC0AE2"/>
    <w:rsid w:val="00BC0F8D"/>
    <w:rsid w:val="00BD1031"/>
    <w:rsid w:val="00BD162A"/>
    <w:rsid w:val="00BD3EFF"/>
    <w:rsid w:val="00BD6CDF"/>
    <w:rsid w:val="00BE14DE"/>
    <w:rsid w:val="00BE2D39"/>
    <w:rsid w:val="00BE35CE"/>
    <w:rsid w:val="00BE4551"/>
    <w:rsid w:val="00BE4DC4"/>
    <w:rsid w:val="00BE5E3F"/>
    <w:rsid w:val="00BE6CC8"/>
    <w:rsid w:val="00BE707A"/>
    <w:rsid w:val="00BE7AE4"/>
    <w:rsid w:val="00BF09FD"/>
    <w:rsid w:val="00BF13EE"/>
    <w:rsid w:val="00BF2F08"/>
    <w:rsid w:val="00BF4E92"/>
    <w:rsid w:val="00BF60D9"/>
    <w:rsid w:val="00C00BB5"/>
    <w:rsid w:val="00C00ED7"/>
    <w:rsid w:val="00C053F1"/>
    <w:rsid w:val="00C066BD"/>
    <w:rsid w:val="00C10DCB"/>
    <w:rsid w:val="00C138FE"/>
    <w:rsid w:val="00C14077"/>
    <w:rsid w:val="00C15825"/>
    <w:rsid w:val="00C20A18"/>
    <w:rsid w:val="00C2108B"/>
    <w:rsid w:val="00C22A89"/>
    <w:rsid w:val="00C23012"/>
    <w:rsid w:val="00C23741"/>
    <w:rsid w:val="00C258B6"/>
    <w:rsid w:val="00C2702F"/>
    <w:rsid w:val="00C31E87"/>
    <w:rsid w:val="00C321CF"/>
    <w:rsid w:val="00C32A2A"/>
    <w:rsid w:val="00C32E57"/>
    <w:rsid w:val="00C358E4"/>
    <w:rsid w:val="00C4100A"/>
    <w:rsid w:val="00C41B49"/>
    <w:rsid w:val="00C42E36"/>
    <w:rsid w:val="00C42ED1"/>
    <w:rsid w:val="00C44EAA"/>
    <w:rsid w:val="00C51FFA"/>
    <w:rsid w:val="00C5498D"/>
    <w:rsid w:val="00C5535A"/>
    <w:rsid w:val="00C578A6"/>
    <w:rsid w:val="00C614ED"/>
    <w:rsid w:val="00C63033"/>
    <w:rsid w:val="00C74151"/>
    <w:rsid w:val="00C8230D"/>
    <w:rsid w:val="00C83DD7"/>
    <w:rsid w:val="00C86A57"/>
    <w:rsid w:val="00C90C08"/>
    <w:rsid w:val="00C9288A"/>
    <w:rsid w:val="00C934F9"/>
    <w:rsid w:val="00C9580F"/>
    <w:rsid w:val="00C9736F"/>
    <w:rsid w:val="00CA32C3"/>
    <w:rsid w:val="00CA735F"/>
    <w:rsid w:val="00CB40DD"/>
    <w:rsid w:val="00CB5A78"/>
    <w:rsid w:val="00CC0B7B"/>
    <w:rsid w:val="00CC1310"/>
    <w:rsid w:val="00CC293A"/>
    <w:rsid w:val="00CC4572"/>
    <w:rsid w:val="00CC47F9"/>
    <w:rsid w:val="00CC695F"/>
    <w:rsid w:val="00CD16FD"/>
    <w:rsid w:val="00CD200D"/>
    <w:rsid w:val="00CD2F24"/>
    <w:rsid w:val="00CD4A47"/>
    <w:rsid w:val="00CD4FE8"/>
    <w:rsid w:val="00CE0C29"/>
    <w:rsid w:val="00CE1D48"/>
    <w:rsid w:val="00CE1DD4"/>
    <w:rsid w:val="00CE46A7"/>
    <w:rsid w:val="00CE62A3"/>
    <w:rsid w:val="00CE7306"/>
    <w:rsid w:val="00CE791F"/>
    <w:rsid w:val="00CF0222"/>
    <w:rsid w:val="00CF0687"/>
    <w:rsid w:val="00CF1063"/>
    <w:rsid w:val="00CF1A3D"/>
    <w:rsid w:val="00CF218A"/>
    <w:rsid w:val="00D02AF6"/>
    <w:rsid w:val="00D02C19"/>
    <w:rsid w:val="00D03AE5"/>
    <w:rsid w:val="00D05B8B"/>
    <w:rsid w:val="00D0721C"/>
    <w:rsid w:val="00D16728"/>
    <w:rsid w:val="00D16B90"/>
    <w:rsid w:val="00D16EFD"/>
    <w:rsid w:val="00D20755"/>
    <w:rsid w:val="00D21782"/>
    <w:rsid w:val="00D21D52"/>
    <w:rsid w:val="00D23269"/>
    <w:rsid w:val="00D238C9"/>
    <w:rsid w:val="00D26F31"/>
    <w:rsid w:val="00D27843"/>
    <w:rsid w:val="00D30A6B"/>
    <w:rsid w:val="00D34837"/>
    <w:rsid w:val="00D36E0C"/>
    <w:rsid w:val="00D410C4"/>
    <w:rsid w:val="00D418DC"/>
    <w:rsid w:val="00D42183"/>
    <w:rsid w:val="00D4399D"/>
    <w:rsid w:val="00D50623"/>
    <w:rsid w:val="00D506A5"/>
    <w:rsid w:val="00D51292"/>
    <w:rsid w:val="00D53291"/>
    <w:rsid w:val="00D53817"/>
    <w:rsid w:val="00D54BB3"/>
    <w:rsid w:val="00D556B6"/>
    <w:rsid w:val="00D564C2"/>
    <w:rsid w:val="00D5679B"/>
    <w:rsid w:val="00D56E81"/>
    <w:rsid w:val="00D57874"/>
    <w:rsid w:val="00D57D30"/>
    <w:rsid w:val="00D66378"/>
    <w:rsid w:val="00D66DD3"/>
    <w:rsid w:val="00D679D8"/>
    <w:rsid w:val="00D712C6"/>
    <w:rsid w:val="00D71AAA"/>
    <w:rsid w:val="00D71E59"/>
    <w:rsid w:val="00D734D1"/>
    <w:rsid w:val="00D74544"/>
    <w:rsid w:val="00D75921"/>
    <w:rsid w:val="00D82F95"/>
    <w:rsid w:val="00D83A7A"/>
    <w:rsid w:val="00D87F33"/>
    <w:rsid w:val="00D91207"/>
    <w:rsid w:val="00D91FAF"/>
    <w:rsid w:val="00D94005"/>
    <w:rsid w:val="00D94156"/>
    <w:rsid w:val="00D952C2"/>
    <w:rsid w:val="00D96624"/>
    <w:rsid w:val="00D96665"/>
    <w:rsid w:val="00D97ECD"/>
    <w:rsid w:val="00DA1C1B"/>
    <w:rsid w:val="00DB20F7"/>
    <w:rsid w:val="00DB418D"/>
    <w:rsid w:val="00DB644A"/>
    <w:rsid w:val="00DC2222"/>
    <w:rsid w:val="00DC4FEA"/>
    <w:rsid w:val="00DC53FE"/>
    <w:rsid w:val="00DC61C4"/>
    <w:rsid w:val="00DD1D83"/>
    <w:rsid w:val="00DD42D6"/>
    <w:rsid w:val="00DD5586"/>
    <w:rsid w:val="00DE05CB"/>
    <w:rsid w:val="00DE1B86"/>
    <w:rsid w:val="00DE1D9B"/>
    <w:rsid w:val="00DE24CD"/>
    <w:rsid w:val="00DE3E3F"/>
    <w:rsid w:val="00DE6677"/>
    <w:rsid w:val="00DE7677"/>
    <w:rsid w:val="00DF3B82"/>
    <w:rsid w:val="00E00CA7"/>
    <w:rsid w:val="00E03726"/>
    <w:rsid w:val="00E03CAF"/>
    <w:rsid w:val="00E06389"/>
    <w:rsid w:val="00E065C3"/>
    <w:rsid w:val="00E074F3"/>
    <w:rsid w:val="00E07634"/>
    <w:rsid w:val="00E106BE"/>
    <w:rsid w:val="00E13AA1"/>
    <w:rsid w:val="00E14C99"/>
    <w:rsid w:val="00E176FE"/>
    <w:rsid w:val="00E26890"/>
    <w:rsid w:val="00E27EB2"/>
    <w:rsid w:val="00E32984"/>
    <w:rsid w:val="00E32CF4"/>
    <w:rsid w:val="00E35CC1"/>
    <w:rsid w:val="00E36207"/>
    <w:rsid w:val="00E45500"/>
    <w:rsid w:val="00E503EA"/>
    <w:rsid w:val="00E52D3C"/>
    <w:rsid w:val="00E55425"/>
    <w:rsid w:val="00E55B0F"/>
    <w:rsid w:val="00E566DA"/>
    <w:rsid w:val="00E6036B"/>
    <w:rsid w:val="00E60A65"/>
    <w:rsid w:val="00E60DEE"/>
    <w:rsid w:val="00E62706"/>
    <w:rsid w:val="00E62945"/>
    <w:rsid w:val="00E6373A"/>
    <w:rsid w:val="00E64894"/>
    <w:rsid w:val="00E64ED9"/>
    <w:rsid w:val="00E65C90"/>
    <w:rsid w:val="00E67D0C"/>
    <w:rsid w:val="00E70D3A"/>
    <w:rsid w:val="00E71528"/>
    <w:rsid w:val="00E736E1"/>
    <w:rsid w:val="00E74054"/>
    <w:rsid w:val="00E75899"/>
    <w:rsid w:val="00E7604B"/>
    <w:rsid w:val="00E80AE4"/>
    <w:rsid w:val="00E8447E"/>
    <w:rsid w:val="00E84D32"/>
    <w:rsid w:val="00E87595"/>
    <w:rsid w:val="00E94374"/>
    <w:rsid w:val="00E9448C"/>
    <w:rsid w:val="00E946E9"/>
    <w:rsid w:val="00E95E2E"/>
    <w:rsid w:val="00EA1A9C"/>
    <w:rsid w:val="00EA20F5"/>
    <w:rsid w:val="00EA257F"/>
    <w:rsid w:val="00EA548B"/>
    <w:rsid w:val="00EA67AC"/>
    <w:rsid w:val="00EB1920"/>
    <w:rsid w:val="00EB3DAC"/>
    <w:rsid w:val="00EB6630"/>
    <w:rsid w:val="00EB71A6"/>
    <w:rsid w:val="00EC0124"/>
    <w:rsid w:val="00EC28E0"/>
    <w:rsid w:val="00EC2C10"/>
    <w:rsid w:val="00ED08FE"/>
    <w:rsid w:val="00ED1412"/>
    <w:rsid w:val="00ED231E"/>
    <w:rsid w:val="00ED41D7"/>
    <w:rsid w:val="00ED51D2"/>
    <w:rsid w:val="00EE5935"/>
    <w:rsid w:val="00EE7525"/>
    <w:rsid w:val="00EF1D1D"/>
    <w:rsid w:val="00EF21D5"/>
    <w:rsid w:val="00EF4366"/>
    <w:rsid w:val="00EF47D8"/>
    <w:rsid w:val="00EF49AB"/>
    <w:rsid w:val="00EF5627"/>
    <w:rsid w:val="00EF7FC6"/>
    <w:rsid w:val="00F00C4B"/>
    <w:rsid w:val="00F01457"/>
    <w:rsid w:val="00F015C9"/>
    <w:rsid w:val="00F02ED8"/>
    <w:rsid w:val="00F0484D"/>
    <w:rsid w:val="00F059B5"/>
    <w:rsid w:val="00F075CF"/>
    <w:rsid w:val="00F11A00"/>
    <w:rsid w:val="00F138CB"/>
    <w:rsid w:val="00F139E2"/>
    <w:rsid w:val="00F14FF6"/>
    <w:rsid w:val="00F150FE"/>
    <w:rsid w:val="00F16E91"/>
    <w:rsid w:val="00F215B8"/>
    <w:rsid w:val="00F22C40"/>
    <w:rsid w:val="00F31BDE"/>
    <w:rsid w:val="00F331E5"/>
    <w:rsid w:val="00F35A11"/>
    <w:rsid w:val="00F370CA"/>
    <w:rsid w:val="00F413C6"/>
    <w:rsid w:val="00F450FC"/>
    <w:rsid w:val="00F45EAE"/>
    <w:rsid w:val="00F479B4"/>
    <w:rsid w:val="00F50050"/>
    <w:rsid w:val="00F508EE"/>
    <w:rsid w:val="00F50D0F"/>
    <w:rsid w:val="00F5253B"/>
    <w:rsid w:val="00F532F0"/>
    <w:rsid w:val="00F56068"/>
    <w:rsid w:val="00F6425A"/>
    <w:rsid w:val="00F64312"/>
    <w:rsid w:val="00F64DC7"/>
    <w:rsid w:val="00F66214"/>
    <w:rsid w:val="00F66306"/>
    <w:rsid w:val="00F673CE"/>
    <w:rsid w:val="00F74246"/>
    <w:rsid w:val="00F74790"/>
    <w:rsid w:val="00F777D6"/>
    <w:rsid w:val="00F80A63"/>
    <w:rsid w:val="00F81861"/>
    <w:rsid w:val="00F84D8A"/>
    <w:rsid w:val="00F85C4A"/>
    <w:rsid w:val="00F87370"/>
    <w:rsid w:val="00F8740C"/>
    <w:rsid w:val="00F90DF2"/>
    <w:rsid w:val="00F920CB"/>
    <w:rsid w:val="00F9445E"/>
    <w:rsid w:val="00F94741"/>
    <w:rsid w:val="00FA46A8"/>
    <w:rsid w:val="00FB1532"/>
    <w:rsid w:val="00FB2937"/>
    <w:rsid w:val="00FB5257"/>
    <w:rsid w:val="00FB548B"/>
    <w:rsid w:val="00FC2446"/>
    <w:rsid w:val="00FC299C"/>
    <w:rsid w:val="00FC30AC"/>
    <w:rsid w:val="00FC30F2"/>
    <w:rsid w:val="00FC42F9"/>
    <w:rsid w:val="00FC7E62"/>
    <w:rsid w:val="00FD4DA1"/>
    <w:rsid w:val="00FD5A41"/>
    <w:rsid w:val="00FD682C"/>
    <w:rsid w:val="00FE38F1"/>
    <w:rsid w:val="00FE3A27"/>
    <w:rsid w:val="00FE3A66"/>
    <w:rsid w:val="00FE5201"/>
    <w:rsid w:val="00FE5D36"/>
    <w:rsid w:val="00FE720A"/>
    <w:rsid w:val="00FE76B1"/>
    <w:rsid w:val="00FF008C"/>
    <w:rsid w:val="00FF08D8"/>
    <w:rsid w:val="00FF1EA1"/>
    <w:rsid w:val="00FF352E"/>
    <w:rsid w:val="00FF4DC2"/>
    <w:rsid w:val="00FF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5CDEDE77"/>
  <w15:chartTrackingRefBased/>
  <w15:docId w15:val="{D7E0535D-11F1-47C3-B2D2-CF68795D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/>
      <w:sz w:val="24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outlineLvl w:val="0"/>
    </w:pPr>
    <w:rPr>
      <w:b/>
      <w:sz w:val="28"/>
      <w:lang w:val="es-ES_tradnl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8"/>
      <w:lang w:val="es-ES_tradnl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4820"/>
      </w:tabs>
      <w:outlineLvl w:val="3"/>
    </w:p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bCs/>
      <w:sz w:val="22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b/>
      <w:sz w:val="28"/>
      <w:lang w:val="es-ES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jc w:val="center"/>
      <w:outlineLvl w:val="7"/>
    </w:pPr>
    <w:rPr>
      <w:b/>
      <w:sz w:val="36"/>
      <w:lang w:val="es-ES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rPr>
      <w:lang w:val="es-ES_tradnl"/>
    </w:rPr>
  </w:style>
  <w:style w:type="paragraph" w:styleId="Sangradetextonormal">
    <w:name w:val="Body Text Indent"/>
    <w:basedOn w:val="Normal"/>
    <w:pPr>
      <w:tabs>
        <w:tab w:val="left" w:pos="4820"/>
      </w:tabs>
      <w:ind w:left="4320" w:hanging="4320"/>
    </w:pPr>
    <w:rPr>
      <w:lang w:val="es-ES_tradnl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rPr>
      <w:snapToGrid w:val="0"/>
      <w:color w:val="000000"/>
      <w:lang w:val="es-ES_tradnl" w:eastAsia="es-ES"/>
    </w:rPr>
  </w:style>
  <w:style w:type="paragraph" w:styleId="Textoindependiente3">
    <w:name w:val="Body Text 3"/>
    <w:basedOn w:val="Normal"/>
    <w:rPr>
      <w:snapToGrid w:val="0"/>
      <w:color w:val="000000"/>
      <w:lang w:eastAsia="es-ES"/>
    </w:rPr>
  </w:style>
  <w:style w:type="paragraph" w:styleId="TDC1">
    <w:name w:val="toc 1"/>
    <w:basedOn w:val="Normal"/>
    <w:next w:val="Normal"/>
    <w:autoRedefine/>
    <w:uiPriority w:val="39"/>
    <w:rsid w:val="00D734D1"/>
    <w:pPr>
      <w:tabs>
        <w:tab w:val="left" w:pos="480"/>
        <w:tab w:val="right" w:leader="dot" w:pos="9956"/>
      </w:tabs>
    </w:pPr>
    <w:rPr>
      <w:rFonts w:ascii="Verdana" w:hAnsi="Verdana" w:cs="Arial"/>
      <w:noProof/>
      <w:sz w:val="20"/>
    </w:rPr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styleId="Sangra2detindependiente">
    <w:name w:val="Body Text Indent 2"/>
    <w:basedOn w:val="Normal"/>
    <w:pPr>
      <w:ind w:left="4845" w:hanging="4845"/>
    </w:pPr>
  </w:style>
  <w:style w:type="paragraph" w:customStyle="1" w:styleId="PiedePgina1">
    <w:name w:val="Pie de Página 1"/>
    <w:pPr>
      <w:pBdr>
        <w:top w:val="single" w:sz="12" w:space="1" w:color="auto"/>
      </w:pBdr>
      <w:tabs>
        <w:tab w:val="center" w:pos="4320"/>
        <w:tab w:val="right" w:pos="8640"/>
      </w:tabs>
    </w:pPr>
    <w:rPr>
      <w:noProof/>
      <w:lang w:val="en-US" w:eastAsia="en-US"/>
    </w:rPr>
  </w:style>
  <w:style w:type="character" w:styleId="Hipervnculo">
    <w:name w:val="Hyperlink"/>
    <w:uiPriority w:val="99"/>
    <w:rPr>
      <w:color w:val="0000FF"/>
      <w:u w:val="single"/>
    </w:rPr>
  </w:style>
  <w:style w:type="paragraph" w:customStyle="1" w:styleId="Tabletext">
    <w:name w:val="Tabletext"/>
    <w:basedOn w:val="Normal"/>
    <w:pPr>
      <w:keepLines/>
      <w:spacing w:after="120"/>
      <w:ind w:left="1080"/>
      <w:jc w:val="left"/>
    </w:pPr>
    <w:rPr>
      <w:spacing w:val="-5"/>
      <w:sz w:val="20"/>
      <w:lang w:val="en-US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IM">
    <w:name w:val="TIM"/>
    <w:semiHidden/>
    <w:rsid w:val="00AF4D05"/>
    <w:rPr>
      <w:rFonts w:ascii="Arial" w:hAnsi="Arial" w:cs="Arial"/>
      <w:color w:val="auto"/>
      <w:sz w:val="20"/>
      <w:szCs w:val="20"/>
    </w:rPr>
  </w:style>
  <w:style w:type="paragraph" w:styleId="Mapadeldocumento">
    <w:name w:val="Document Map"/>
    <w:basedOn w:val="Normal"/>
    <w:semiHidden/>
    <w:rsid w:val="00B068C5"/>
    <w:pPr>
      <w:shd w:val="clear" w:color="auto" w:fill="000080"/>
    </w:pPr>
    <w:rPr>
      <w:rFonts w:ascii="Tahoma" w:hAnsi="Tahoma"/>
      <w:sz w:val="20"/>
    </w:rPr>
  </w:style>
  <w:style w:type="table" w:styleId="Tablaconcuadrcula">
    <w:name w:val="Table Grid"/>
    <w:basedOn w:val="Tablanormal"/>
    <w:rsid w:val="008D7455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Body">
    <w:name w:val="Table Body"/>
    <w:basedOn w:val="Normal"/>
    <w:rsid w:val="00DC4FEA"/>
    <w:pPr>
      <w:jc w:val="left"/>
    </w:pPr>
    <w:rPr>
      <w:rFonts w:ascii="Times New Roman" w:hAnsi="Times New Roman"/>
      <w:sz w:val="20"/>
      <w:lang w:val="en-US" w:bidi="he-IL"/>
    </w:rPr>
  </w:style>
  <w:style w:type="paragraph" w:customStyle="1" w:styleId="TableHeader">
    <w:name w:val="Table Header"/>
    <w:basedOn w:val="Normal"/>
    <w:rsid w:val="00DC4FEA"/>
    <w:pPr>
      <w:shd w:val="pct30" w:color="auto" w:fill="auto"/>
      <w:jc w:val="left"/>
    </w:pPr>
    <w:rPr>
      <w:b/>
      <w:sz w:val="18"/>
      <w:lang w:val="en-US" w:bidi="he-IL"/>
    </w:rPr>
  </w:style>
  <w:style w:type="character" w:customStyle="1" w:styleId="PiedepginaCar">
    <w:name w:val="Pie de página Car"/>
    <w:link w:val="Piedepgina"/>
    <w:uiPriority w:val="99"/>
    <w:rsid w:val="00074266"/>
    <w:rPr>
      <w:rFonts w:ascii="Arial" w:hAnsi="Arial"/>
      <w:sz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A644E1"/>
    <w:pPr>
      <w:ind w:left="72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3497A"/>
    <w:pPr>
      <w:keepLines/>
      <w:numPr>
        <w:numId w:val="0"/>
      </w:numPr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  <w:lang w:val="es-ES"/>
    </w:rPr>
  </w:style>
  <w:style w:type="character" w:customStyle="1" w:styleId="EncabezadoCar">
    <w:name w:val="Encabezado Car"/>
    <w:aliases w:val="encabezado Car,h Car"/>
    <w:link w:val="Encabezado"/>
    <w:uiPriority w:val="99"/>
    <w:locked/>
    <w:rsid w:val="00E75899"/>
    <w:rPr>
      <w:rFonts w:ascii="Arial" w:hAnsi="Arial"/>
      <w:sz w:val="24"/>
      <w:lang w:eastAsia="en-US"/>
    </w:rPr>
  </w:style>
  <w:style w:type="paragraph" w:styleId="NormalWeb">
    <w:name w:val="Normal (Web)"/>
    <w:basedOn w:val="Normal"/>
    <w:uiPriority w:val="99"/>
    <w:unhideWhenUsed/>
    <w:rsid w:val="008D7378"/>
    <w:pPr>
      <w:spacing w:before="100" w:beforeAutospacing="1" w:after="100" w:afterAutospacing="1"/>
      <w:jc w:val="left"/>
    </w:pPr>
    <w:rPr>
      <w:rFonts w:ascii="Times New Roman" w:eastAsiaTheme="minorHAnsi" w:hAnsi="Times New Roman"/>
      <w:szCs w:val="24"/>
      <w:lang w:eastAsia="es-PE"/>
    </w:rPr>
  </w:style>
  <w:style w:type="character" w:styleId="Refdecomentario">
    <w:name w:val="annotation reference"/>
    <w:basedOn w:val="Fuentedeprrafopredeter"/>
    <w:rsid w:val="00E106BE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106BE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E106BE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106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106BE"/>
    <w:rPr>
      <w:rFonts w:ascii="Arial" w:hAnsi="Arial"/>
      <w:b/>
      <w:bCs/>
      <w:lang w:eastAsia="en-US"/>
    </w:rPr>
  </w:style>
  <w:style w:type="paragraph" w:styleId="Textodeglobo">
    <w:name w:val="Balloon Text"/>
    <w:basedOn w:val="Normal"/>
    <w:link w:val="TextodegloboCar"/>
    <w:rsid w:val="00E106B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E106BE"/>
    <w:rPr>
      <w:rFonts w:ascii="Segoe UI" w:hAnsi="Segoe UI" w:cs="Segoe UI"/>
      <w:sz w:val="18"/>
      <w:szCs w:val="18"/>
      <w:lang w:eastAsia="en-US"/>
    </w:rPr>
  </w:style>
  <w:style w:type="paragraph" w:styleId="Sangra3detindependiente">
    <w:name w:val="Body Text Indent 3"/>
    <w:basedOn w:val="Normal"/>
    <w:link w:val="Sangra3detindependienteCar"/>
    <w:rsid w:val="001E202D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1E202D"/>
    <w:rPr>
      <w:rFonts w:ascii="Arial" w:hAnsi="Arial"/>
      <w:sz w:val="16"/>
      <w:szCs w:val="16"/>
      <w:lang w:eastAsia="en-US"/>
    </w:rPr>
  </w:style>
  <w:style w:type="character" w:customStyle="1" w:styleId="PrrafodelistaCar">
    <w:name w:val="Párrafo de lista Car"/>
    <w:link w:val="Prrafodelista"/>
    <w:uiPriority w:val="34"/>
    <w:locked/>
    <w:rsid w:val="00092698"/>
    <w:rPr>
      <w:rFonts w:ascii="Arial" w:hAnsi="Arial"/>
      <w:sz w:val="24"/>
      <w:lang w:eastAsia="en-US"/>
    </w:rPr>
  </w:style>
  <w:style w:type="character" w:customStyle="1" w:styleId="Ttulo1Car">
    <w:name w:val="Título 1 Car"/>
    <w:link w:val="Ttulo1"/>
    <w:rsid w:val="00CD2F24"/>
    <w:rPr>
      <w:rFonts w:ascii="Arial" w:hAnsi="Arial"/>
      <w:b/>
      <w:sz w:val="28"/>
      <w:lang w:val="es-ES_tradnl" w:eastAsia="en-US"/>
    </w:rPr>
  </w:style>
  <w:style w:type="paragraph" w:styleId="Revisin">
    <w:name w:val="Revision"/>
    <w:hidden/>
    <w:uiPriority w:val="99"/>
    <w:semiHidden/>
    <w:rsid w:val="002D64AB"/>
    <w:rPr>
      <w:rFonts w:ascii="Arial" w:hAnsi="Arial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Templates\Documentos%20Alicorp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DF307-EFBA-433F-AC21-30A34FE4A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Documentos Alicorp.dot</Template>
  <TotalTime>1507</TotalTime>
  <Pages>12</Pages>
  <Words>3255</Words>
  <Characters>17903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Charter</vt:lpstr>
    </vt:vector>
  </TitlesOfParts>
  <Company/>
  <LinksUpToDate>false</LinksUpToDate>
  <CharactersWithSpaces>21116</CharactersWithSpaces>
  <SharedDoc>false</SharedDoc>
  <HLinks>
    <vt:vector size="162" baseType="variant">
      <vt:variant>
        <vt:i4>65625</vt:i4>
      </vt:variant>
      <vt:variant>
        <vt:i4>150</vt:i4>
      </vt:variant>
      <vt:variant>
        <vt:i4>0</vt:i4>
      </vt:variant>
      <vt:variant>
        <vt:i4>5</vt:i4>
      </vt:variant>
      <vt:variant>
        <vt:lpwstr>http://172.19.67.40:7901/console</vt:lpwstr>
      </vt:variant>
      <vt:variant>
        <vt:lpwstr/>
      </vt:variant>
      <vt:variant>
        <vt:i4>5242964</vt:i4>
      </vt:variant>
      <vt:variant>
        <vt:i4>147</vt:i4>
      </vt:variant>
      <vt:variant>
        <vt:i4>0</vt:i4>
      </vt:variant>
      <vt:variant>
        <vt:i4>5</vt:i4>
      </vt:variant>
      <vt:variant>
        <vt:lpwstr>http://172.19.67.159:7901/console</vt:lpwstr>
      </vt:variant>
      <vt:variant>
        <vt:lpwstr/>
      </vt:variant>
      <vt:variant>
        <vt:i4>2752585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_5.6__Pruebas</vt:lpwstr>
      </vt:variant>
      <vt:variant>
        <vt:i4>65625</vt:i4>
      </vt:variant>
      <vt:variant>
        <vt:i4>141</vt:i4>
      </vt:variant>
      <vt:variant>
        <vt:i4>0</vt:i4>
      </vt:variant>
      <vt:variant>
        <vt:i4>5</vt:i4>
      </vt:variant>
      <vt:variant>
        <vt:lpwstr>http://172.19.67.40:7901/console</vt:lpwstr>
      </vt:variant>
      <vt:variant>
        <vt:lpwstr/>
      </vt:variant>
      <vt:variant>
        <vt:i4>5242964</vt:i4>
      </vt:variant>
      <vt:variant>
        <vt:i4>135</vt:i4>
      </vt:variant>
      <vt:variant>
        <vt:i4>0</vt:i4>
      </vt:variant>
      <vt:variant>
        <vt:i4>5</vt:i4>
      </vt:variant>
      <vt:variant>
        <vt:lpwstr>http://172.19.67.159:7901/console</vt:lpwstr>
      </vt:variant>
      <vt:variant>
        <vt:lpwstr/>
      </vt:variant>
      <vt:variant>
        <vt:i4>1703995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_Toc439314793</vt:lpwstr>
      </vt:variant>
      <vt:variant>
        <vt:i4>1703995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_Toc439314792</vt:lpwstr>
      </vt:variant>
      <vt:variant>
        <vt:i4>1703995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_Toc439314791</vt:lpwstr>
      </vt:variant>
      <vt:variant>
        <vt:i4>1703995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_Toc439314790</vt:lpwstr>
      </vt:variant>
      <vt:variant>
        <vt:i4>1769531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_Toc439314789</vt:lpwstr>
      </vt:variant>
      <vt:variant>
        <vt:i4>1769531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_Toc439314788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_Toc439314787</vt:lpwstr>
      </vt:variant>
      <vt:variant>
        <vt:i4>1769531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_Toc439314786</vt:lpwstr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_Toc439314785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_Toc439314784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_Toc439314783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_Toc439314782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_Toc439314781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_Toc439314780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_Toc439314779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_Toc439314778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_Toc439314777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_Toc439314776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_Toc439314775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_Toc439314774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_Toc439314773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_Toc439314772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>TIM</dc:subject>
  <dc:creator>TIM</dc:creator>
  <cp:keywords/>
  <dc:description/>
  <cp:lastModifiedBy>Junior Luis Mateo Noreña</cp:lastModifiedBy>
  <cp:revision>79</cp:revision>
  <cp:lastPrinted>2010-06-25T19:52:00Z</cp:lastPrinted>
  <dcterms:created xsi:type="dcterms:W3CDTF">2019-02-25T20:12:00Z</dcterms:created>
  <dcterms:modified xsi:type="dcterms:W3CDTF">2019-05-21T17:36:00Z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/>
  </property>
  <property fmtid="{D5CDD505-2E9C-101B-9397-08002B2CF9AE}" pid="3" name="Owner">
    <vt:lpwstr/>
  </property>
  <property fmtid="{D5CDD505-2E9C-101B-9397-08002B2CF9AE}" pid="4" name="Status">
    <vt:lpwstr/>
  </property>
</Properties>
</file>