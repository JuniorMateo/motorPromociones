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072" w:type="dxa"/>
        <w:tblInd w:w="496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35"/>
        <w:gridCol w:w="5037"/>
      </w:tblGrid>
      <w:tr w:rsidR="003063E2" w:rsidRPr="005B5697" w14:paraId="0ECF344A" w14:textId="77777777" w:rsidTr="00A77828">
        <w:trPr>
          <w:trHeight w:val="259"/>
        </w:trPr>
        <w:tc>
          <w:tcPr>
            <w:tcW w:w="4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shd w:val="clear" w:color="auto" w:fill="FF0000"/>
            <w:noWrap/>
            <w:vAlign w:val="bottom"/>
          </w:tcPr>
          <w:p w14:paraId="2D696B82" w14:textId="1581BE95" w:rsidR="003063E2" w:rsidRPr="00B776BB" w:rsidRDefault="003063E2" w:rsidP="003063E2">
            <w:pPr>
              <w:jc w:val="center"/>
              <w:rPr>
                <w:rFonts w:ascii="Verdana" w:hAnsi="Verdana" w:cs="Arial"/>
                <w:b/>
                <w:color w:val="FFFFFF"/>
                <w:sz w:val="18"/>
                <w:szCs w:val="18"/>
              </w:rPr>
            </w:pPr>
            <w:r w:rsidRPr="00B776BB">
              <w:rPr>
                <w:rFonts w:ascii="Verdana" w:hAnsi="Verdana" w:cs="Arial"/>
                <w:b/>
                <w:bCs/>
                <w:color w:val="FFFFFF"/>
                <w:sz w:val="18"/>
                <w:szCs w:val="18"/>
                <w:lang w:val="es-ES_tradnl"/>
              </w:rPr>
              <w:t xml:space="preserve">Nombre del </w:t>
            </w:r>
            <w:proofErr w:type="spellStart"/>
            <w:r w:rsidRPr="00B776BB">
              <w:rPr>
                <w:rFonts w:ascii="Verdana" w:hAnsi="Verdana" w:cs="Arial"/>
                <w:b/>
                <w:bCs/>
                <w:color w:val="FFFFFF"/>
                <w:sz w:val="18"/>
                <w:szCs w:val="18"/>
                <w:lang w:val="es-ES_tradnl"/>
              </w:rPr>
              <w:t>Stream</w:t>
            </w:r>
            <w:proofErr w:type="spellEnd"/>
            <w:r w:rsidRPr="00B776BB">
              <w:rPr>
                <w:rFonts w:ascii="Verdana" w:hAnsi="Verdana" w:cs="Arial"/>
                <w:b/>
                <w:color w:val="FFFFFF"/>
                <w:sz w:val="18"/>
                <w:szCs w:val="18"/>
              </w:rPr>
              <w:t xml:space="preserve"> (Pase a Producción)</w:t>
            </w:r>
            <w:r w:rsidRPr="00B776BB">
              <w:rPr>
                <w:rFonts w:ascii="Verdana" w:hAnsi="Verdana" w:cs="Arial"/>
                <w:b/>
                <w:bCs/>
                <w:color w:val="FFFFFF"/>
                <w:sz w:val="18"/>
                <w:szCs w:val="18"/>
                <w:lang w:val="es-ES_tradnl"/>
              </w:rPr>
              <w:t>:</w:t>
            </w:r>
          </w:p>
        </w:tc>
        <w:tc>
          <w:tcPr>
            <w:tcW w:w="5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4E16D8" w14:textId="0C200F1F" w:rsidR="003063E2" w:rsidRPr="00B776BB" w:rsidRDefault="003063E2" w:rsidP="003063E2">
            <w:pPr>
              <w:jc w:val="center"/>
              <w:rPr>
                <w:rFonts w:ascii="Verdana" w:hAnsi="Verdana" w:cs="Arial"/>
                <w:sz w:val="18"/>
                <w:szCs w:val="18"/>
                <w:highlight w:val="yellow"/>
                <w:lang w:val="en-US" w:eastAsia="es-ES"/>
              </w:rPr>
            </w:pPr>
            <w:r w:rsidRPr="00B776BB">
              <w:rPr>
                <w:rFonts w:ascii="Verdana" w:hAnsi="Verdana"/>
                <w:sz w:val="18"/>
                <w:szCs w:val="18"/>
                <w:lang w:val="en-US"/>
              </w:rPr>
              <w:t>STR.SOL.PROY-140067.EAI_ONE</w:t>
            </w:r>
          </w:p>
        </w:tc>
      </w:tr>
      <w:tr w:rsidR="003063E2" w:rsidRPr="00B776BB" w14:paraId="20B78DAC" w14:textId="77777777" w:rsidTr="00A77828">
        <w:trPr>
          <w:trHeight w:val="259"/>
        </w:trPr>
        <w:tc>
          <w:tcPr>
            <w:tcW w:w="4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shd w:val="clear" w:color="auto" w:fill="FF0000"/>
            <w:noWrap/>
            <w:vAlign w:val="bottom"/>
          </w:tcPr>
          <w:p w14:paraId="3E15A9DD" w14:textId="77777777" w:rsidR="003063E2" w:rsidRPr="00B776BB" w:rsidRDefault="003063E2" w:rsidP="003063E2">
            <w:pPr>
              <w:jc w:val="center"/>
              <w:rPr>
                <w:rFonts w:ascii="Verdana" w:hAnsi="Verdana" w:cs="Arial"/>
                <w:color w:val="FFFFFF"/>
                <w:sz w:val="18"/>
                <w:szCs w:val="18"/>
                <w:lang w:val="es-ES" w:eastAsia="es-ES"/>
              </w:rPr>
            </w:pPr>
            <w:r w:rsidRPr="00B776BB">
              <w:rPr>
                <w:rFonts w:ascii="Verdana" w:hAnsi="Verdana" w:cs="Arial"/>
                <w:b/>
                <w:bCs/>
                <w:color w:val="FFFFFF"/>
                <w:sz w:val="18"/>
                <w:szCs w:val="18"/>
                <w:lang w:val="es-ES_tradnl"/>
              </w:rPr>
              <w:t>Proyecto RTC:</w:t>
            </w:r>
          </w:p>
        </w:tc>
        <w:tc>
          <w:tcPr>
            <w:tcW w:w="5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2258DA" w14:textId="675CE575" w:rsidR="003063E2" w:rsidRPr="00B776BB" w:rsidRDefault="003063E2" w:rsidP="003063E2">
            <w:pPr>
              <w:jc w:val="center"/>
              <w:rPr>
                <w:rFonts w:ascii="Verdana" w:hAnsi="Verdana" w:cs="Arial"/>
                <w:sz w:val="18"/>
                <w:szCs w:val="18"/>
                <w:highlight w:val="yellow"/>
                <w:lang w:eastAsia="es-ES"/>
              </w:rPr>
            </w:pPr>
            <w:r w:rsidRPr="00B776BB">
              <w:rPr>
                <w:rFonts w:ascii="Verdana" w:hAnsi="Verdana"/>
                <w:sz w:val="18"/>
                <w:szCs w:val="18"/>
              </w:rPr>
              <w:t>COMP.EAI_ONE</w:t>
            </w:r>
          </w:p>
        </w:tc>
      </w:tr>
      <w:tr w:rsidR="003063E2" w:rsidRPr="00B776BB" w14:paraId="2A0A41CB" w14:textId="77777777" w:rsidTr="00683814">
        <w:trPr>
          <w:trHeight w:val="259"/>
        </w:trPr>
        <w:tc>
          <w:tcPr>
            <w:tcW w:w="4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shd w:val="clear" w:color="auto" w:fill="FF0000"/>
            <w:noWrap/>
            <w:vAlign w:val="bottom"/>
          </w:tcPr>
          <w:p w14:paraId="3CC2B73B" w14:textId="77777777" w:rsidR="003063E2" w:rsidRPr="00B776BB" w:rsidRDefault="003063E2" w:rsidP="003063E2">
            <w:pPr>
              <w:jc w:val="center"/>
              <w:rPr>
                <w:rFonts w:ascii="Verdana" w:hAnsi="Verdana" w:cs="Arial"/>
                <w:b/>
                <w:bCs/>
                <w:color w:val="FFFFFF"/>
                <w:sz w:val="18"/>
                <w:szCs w:val="18"/>
                <w:lang w:val="es-ES_tradnl"/>
              </w:rPr>
            </w:pPr>
            <w:r w:rsidRPr="00B776BB">
              <w:rPr>
                <w:rFonts w:ascii="Verdana" w:hAnsi="Verdana" w:cs="Arial"/>
                <w:b/>
                <w:bCs/>
                <w:color w:val="FFFFFF"/>
                <w:sz w:val="18"/>
                <w:szCs w:val="18"/>
                <w:lang w:val="es-ES_tradnl"/>
              </w:rPr>
              <w:t>Línea base actual</w:t>
            </w:r>
          </w:p>
        </w:tc>
        <w:tc>
          <w:tcPr>
            <w:tcW w:w="5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14FC31AC" w14:textId="10B03D22" w:rsidR="003063E2" w:rsidRPr="00B776BB" w:rsidRDefault="003063E2" w:rsidP="003063E2">
            <w:pPr>
              <w:jc w:val="center"/>
              <w:rPr>
                <w:rFonts w:ascii="Verdana" w:hAnsi="Verdana" w:cs="Arial"/>
                <w:sz w:val="18"/>
                <w:szCs w:val="18"/>
                <w:highlight w:val="yellow"/>
                <w:lang w:eastAsia="es-ES"/>
              </w:rPr>
            </w:pPr>
            <w:r w:rsidRPr="00B776BB">
              <w:rPr>
                <w:rFonts w:ascii="Verdana" w:hAnsi="Verdana"/>
                <w:sz w:val="18"/>
                <w:szCs w:val="18"/>
              </w:rPr>
              <w:t>LB.</w:t>
            </w:r>
            <w:r w:rsidRPr="00B776BB">
              <w:rPr>
                <w:rFonts w:ascii="Verdana" w:hAnsi="Verdana"/>
                <w:sz w:val="18"/>
                <w:szCs w:val="18"/>
                <w:lang w:val="en-US"/>
              </w:rPr>
              <w:t>PROY-140067.EAI_ONE</w:t>
            </w:r>
          </w:p>
        </w:tc>
      </w:tr>
      <w:tr w:rsidR="004D12D1" w:rsidRPr="00B776BB" w14:paraId="5101306A" w14:textId="77777777" w:rsidTr="00683814">
        <w:trPr>
          <w:trHeight w:val="259"/>
        </w:trPr>
        <w:tc>
          <w:tcPr>
            <w:tcW w:w="4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shd w:val="clear" w:color="auto" w:fill="FF0000"/>
            <w:noWrap/>
            <w:vAlign w:val="bottom"/>
          </w:tcPr>
          <w:p w14:paraId="668AC5F6" w14:textId="77777777" w:rsidR="004D12D1" w:rsidRPr="00B776BB" w:rsidRDefault="004D12D1" w:rsidP="004D12D1">
            <w:pPr>
              <w:jc w:val="center"/>
              <w:rPr>
                <w:rFonts w:ascii="Verdana" w:hAnsi="Verdana" w:cs="Arial"/>
                <w:b/>
                <w:bCs/>
                <w:color w:val="FFFFFF"/>
                <w:sz w:val="18"/>
                <w:szCs w:val="18"/>
                <w:lang w:val="es-ES_tradnl"/>
              </w:rPr>
            </w:pPr>
            <w:r w:rsidRPr="00B776BB">
              <w:rPr>
                <w:rFonts w:ascii="Verdana" w:hAnsi="Verdana" w:cs="Arial"/>
                <w:b/>
                <w:bCs/>
                <w:color w:val="FFFFFF"/>
                <w:sz w:val="18"/>
                <w:szCs w:val="18"/>
                <w:lang w:val="es-ES_tradnl"/>
              </w:rPr>
              <w:t xml:space="preserve">Línea base </w:t>
            </w:r>
            <w:proofErr w:type="spellStart"/>
            <w:r w:rsidRPr="00B776BB">
              <w:rPr>
                <w:rFonts w:ascii="Verdana" w:hAnsi="Verdana" w:cs="Arial"/>
                <w:b/>
                <w:bCs/>
                <w:color w:val="FFFFFF"/>
                <w:sz w:val="18"/>
                <w:szCs w:val="18"/>
                <w:lang w:val="es-ES_tradnl"/>
              </w:rPr>
              <w:t>Rollback</w:t>
            </w:r>
            <w:proofErr w:type="spellEnd"/>
          </w:p>
        </w:tc>
        <w:tc>
          <w:tcPr>
            <w:tcW w:w="5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74D95790" w14:textId="51A69E3C" w:rsidR="004D12D1" w:rsidRPr="00B776BB" w:rsidRDefault="003063E2" w:rsidP="004D12D1">
            <w:pPr>
              <w:jc w:val="center"/>
              <w:rPr>
                <w:rFonts w:ascii="Verdana" w:hAnsi="Verdana" w:cs="Arial"/>
                <w:sz w:val="18"/>
                <w:szCs w:val="18"/>
                <w:highlight w:val="yellow"/>
                <w:lang w:eastAsia="es-ES"/>
              </w:rPr>
            </w:pPr>
            <w:r w:rsidRPr="00B776BB">
              <w:rPr>
                <w:rFonts w:ascii="Verdana" w:hAnsi="Verdana"/>
                <w:color w:val="999999"/>
                <w:sz w:val="18"/>
                <w:szCs w:val="18"/>
              </w:rPr>
              <w:t>-</w:t>
            </w:r>
          </w:p>
        </w:tc>
      </w:tr>
    </w:tbl>
    <w:p w14:paraId="47F87581" w14:textId="77777777" w:rsidR="0033497A" w:rsidRPr="00B776BB" w:rsidRDefault="001A6E08" w:rsidP="0033497A">
      <w:pPr>
        <w:pStyle w:val="TtulodeTDC"/>
        <w:jc w:val="center"/>
        <w:rPr>
          <w:rFonts w:ascii="Verdana" w:hAnsi="Verdana" w:cs="Arial"/>
          <w:color w:val="auto"/>
          <w:sz w:val="18"/>
          <w:szCs w:val="18"/>
        </w:rPr>
      </w:pPr>
      <w:bookmarkStart w:id="0" w:name="_Toc420406259"/>
      <w:bookmarkStart w:id="1" w:name="_Toc311451357"/>
      <w:bookmarkEnd w:id="0"/>
      <w:r w:rsidRPr="00B776BB">
        <w:rPr>
          <w:rFonts w:ascii="Verdana" w:hAnsi="Verdana" w:cs="Arial"/>
          <w:color w:val="auto"/>
          <w:sz w:val="18"/>
          <w:szCs w:val="18"/>
        </w:rPr>
        <w:t>Í</w:t>
      </w:r>
      <w:r w:rsidR="0033497A" w:rsidRPr="00B776BB">
        <w:rPr>
          <w:rFonts w:ascii="Verdana" w:hAnsi="Verdana" w:cs="Arial"/>
          <w:color w:val="auto"/>
          <w:sz w:val="18"/>
          <w:szCs w:val="18"/>
        </w:rPr>
        <w:t>ndice</w:t>
      </w:r>
    </w:p>
    <w:p w14:paraId="21C09E19" w14:textId="77777777" w:rsidR="0033497A" w:rsidRPr="00B776BB" w:rsidRDefault="0033497A" w:rsidP="00EA1A9C">
      <w:pPr>
        <w:spacing w:line="360" w:lineRule="auto"/>
        <w:rPr>
          <w:rFonts w:ascii="Verdana" w:hAnsi="Verdana"/>
          <w:sz w:val="18"/>
          <w:szCs w:val="18"/>
          <w:lang w:val="es-ES"/>
        </w:rPr>
      </w:pPr>
    </w:p>
    <w:p w14:paraId="0751C9B6" w14:textId="77777777" w:rsidR="00A07F3D" w:rsidRPr="00A07F3D" w:rsidRDefault="0033497A">
      <w:pPr>
        <w:pStyle w:val="TDC1"/>
        <w:rPr>
          <w:rFonts w:eastAsiaTheme="minorEastAsia" w:cstheme="minorBidi"/>
          <w:sz w:val="18"/>
          <w:szCs w:val="18"/>
          <w:lang w:eastAsia="es-PE"/>
        </w:rPr>
      </w:pPr>
      <w:r w:rsidRPr="00A07F3D">
        <w:rPr>
          <w:sz w:val="18"/>
          <w:szCs w:val="18"/>
          <w:lang w:val="es-ES"/>
        </w:rPr>
        <w:fldChar w:fldCharType="begin"/>
      </w:r>
      <w:r w:rsidRPr="00A07F3D">
        <w:rPr>
          <w:sz w:val="18"/>
          <w:szCs w:val="18"/>
          <w:lang w:val="es-ES"/>
        </w:rPr>
        <w:instrText xml:space="preserve"> TOC \o "1-3" \h \z \u </w:instrText>
      </w:r>
      <w:r w:rsidRPr="00A07F3D">
        <w:rPr>
          <w:sz w:val="18"/>
          <w:szCs w:val="18"/>
          <w:lang w:val="es-ES"/>
        </w:rPr>
        <w:fldChar w:fldCharType="separate"/>
      </w:r>
      <w:hyperlink w:anchor="_Toc8654583" w:history="1">
        <w:r w:rsidR="00A07F3D" w:rsidRPr="00A07F3D">
          <w:rPr>
            <w:rStyle w:val="Hipervnculo"/>
            <w:sz w:val="18"/>
            <w:szCs w:val="18"/>
          </w:rPr>
          <w:t>1.</w:t>
        </w:r>
        <w:r w:rsidR="00A07F3D" w:rsidRPr="00A07F3D">
          <w:rPr>
            <w:rFonts w:eastAsiaTheme="minorEastAsia" w:cstheme="minorBidi"/>
            <w:sz w:val="18"/>
            <w:szCs w:val="18"/>
            <w:lang w:eastAsia="es-PE"/>
          </w:rPr>
          <w:tab/>
        </w:r>
        <w:r w:rsidR="00A07F3D" w:rsidRPr="00A07F3D">
          <w:rPr>
            <w:rStyle w:val="Hipervnculo"/>
            <w:sz w:val="18"/>
            <w:szCs w:val="18"/>
          </w:rPr>
          <w:t>Objetivo</w:t>
        </w:r>
        <w:r w:rsidR="00A07F3D" w:rsidRPr="00A07F3D">
          <w:rPr>
            <w:webHidden/>
            <w:sz w:val="18"/>
            <w:szCs w:val="18"/>
          </w:rPr>
          <w:tab/>
        </w:r>
        <w:r w:rsidR="00A07F3D" w:rsidRPr="00A07F3D">
          <w:rPr>
            <w:webHidden/>
            <w:sz w:val="18"/>
            <w:szCs w:val="18"/>
          </w:rPr>
          <w:fldChar w:fldCharType="begin"/>
        </w:r>
        <w:r w:rsidR="00A07F3D" w:rsidRPr="00A07F3D">
          <w:rPr>
            <w:webHidden/>
            <w:sz w:val="18"/>
            <w:szCs w:val="18"/>
          </w:rPr>
          <w:instrText xml:space="preserve"> PAGEREF _Toc8654583 \h </w:instrText>
        </w:r>
        <w:r w:rsidR="00A07F3D" w:rsidRPr="00A07F3D">
          <w:rPr>
            <w:webHidden/>
            <w:sz w:val="18"/>
            <w:szCs w:val="18"/>
          </w:rPr>
        </w:r>
        <w:r w:rsidR="00A07F3D" w:rsidRPr="00A07F3D">
          <w:rPr>
            <w:webHidden/>
            <w:sz w:val="18"/>
            <w:szCs w:val="18"/>
          </w:rPr>
          <w:fldChar w:fldCharType="separate"/>
        </w:r>
        <w:r w:rsidR="00A07F3D" w:rsidRPr="00A07F3D">
          <w:rPr>
            <w:webHidden/>
            <w:sz w:val="18"/>
            <w:szCs w:val="18"/>
          </w:rPr>
          <w:t>2</w:t>
        </w:r>
        <w:r w:rsidR="00A07F3D" w:rsidRPr="00A07F3D">
          <w:rPr>
            <w:webHidden/>
            <w:sz w:val="18"/>
            <w:szCs w:val="18"/>
          </w:rPr>
          <w:fldChar w:fldCharType="end"/>
        </w:r>
      </w:hyperlink>
    </w:p>
    <w:p w14:paraId="67B3F719" w14:textId="77777777" w:rsidR="00A07F3D" w:rsidRPr="00A07F3D" w:rsidRDefault="007B0602">
      <w:pPr>
        <w:pStyle w:val="TDC1"/>
        <w:rPr>
          <w:rFonts w:eastAsiaTheme="minorEastAsia" w:cstheme="minorBidi"/>
          <w:sz w:val="18"/>
          <w:szCs w:val="18"/>
          <w:lang w:eastAsia="es-PE"/>
        </w:rPr>
      </w:pPr>
      <w:hyperlink w:anchor="_Toc8654584" w:history="1">
        <w:r w:rsidR="00A07F3D" w:rsidRPr="00A07F3D">
          <w:rPr>
            <w:rStyle w:val="Hipervnculo"/>
            <w:sz w:val="18"/>
            <w:szCs w:val="18"/>
          </w:rPr>
          <w:t>2.</w:t>
        </w:r>
        <w:r w:rsidR="00A07F3D" w:rsidRPr="00A07F3D">
          <w:rPr>
            <w:rFonts w:eastAsiaTheme="minorEastAsia" w:cstheme="minorBidi"/>
            <w:sz w:val="18"/>
            <w:szCs w:val="18"/>
            <w:lang w:eastAsia="es-PE"/>
          </w:rPr>
          <w:tab/>
        </w:r>
        <w:r w:rsidR="00A07F3D" w:rsidRPr="00A07F3D">
          <w:rPr>
            <w:rStyle w:val="Hipervnculo"/>
            <w:sz w:val="18"/>
            <w:szCs w:val="18"/>
          </w:rPr>
          <w:t>Pre Requisitos</w:t>
        </w:r>
        <w:r w:rsidR="00A07F3D" w:rsidRPr="00A07F3D">
          <w:rPr>
            <w:webHidden/>
            <w:sz w:val="18"/>
            <w:szCs w:val="18"/>
          </w:rPr>
          <w:tab/>
        </w:r>
        <w:r w:rsidR="00A07F3D" w:rsidRPr="00A07F3D">
          <w:rPr>
            <w:webHidden/>
            <w:sz w:val="18"/>
            <w:szCs w:val="18"/>
          </w:rPr>
          <w:fldChar w:fldCharType="begin"/>
        </w:r>
        <w:r w:rsidR="00A07F3D" w:rsidRPr="00A07F3D">
          <w:rPr>
            <w:webHidden/>
            <w:sz w:val="18"/>
            <w:szCs w:val="18"/>
          </w:rPr>
          <w:instrText xml:space="preserve"> PAGEREF _Toc8654584 \h </w:instrText>
        </w:r>
        <w:r w:rsidR="00A07F3D" w:rsidRPr="00A07F3D">
          <w:rPr>
            <w:webHidden/>
            <w:sz w:val="18"/>
            <w:szCs w:val="18"/>
          </w:rPr>
        </w:r>
        <w:r w:rsidR="00A07F3D" w:rsidRPr="00A07F3D">
          <w:rPr>
            <w:webHidden/>
            <w:sz w:val="18"/>
            <w:szCs w:val="18"/>
          </w:rPr>
          <w:fldChar w:fldCharType="separate"/>
        </w:r>
        <w:r w:rsidR="00A07F3D" w:rsidRPr="00A07F3D">
          <w:rPr>
            <w:webHidden/>
            <w:sz w:val="18"/>
            <w:szCs w:val="18"/>
          </w:rPr>
          <w:t>2</w:t>
        </w:r>
        <w:r w:rsidR="00A07F3D" w:rsidRPr="00A07F3D">
          <w:rPr>
            <w:webHidden/>
            <w:sz w:val="18"/>
            <w:szCs w:val="18"/>
          </w:rPr>
          <w:fldChar w:fldCharType="end"/>
        </w:r>
      </w:hyperlink>
    </w:p>
    <w:p w14:paraId="7E1B6BD2" w14:textId="77777777" w:rsidR="00A07F3D" w:rsidRPr="00A07F3D" w:rsidRDefault="007B0602">
      <w:pPr>
        <w:pStyle w:val="TDC1"/>
        <w:rPr>
          <w:rFonts w:eastAsiaTheme="minorEastAsia" w:cstheme="minorBidi"/>
          <w:sz w:val="18"/>
          <w:szCs w:val="18"/>
          <w:lang w:eastAsia="es-PE"/>
        </w:rPr>
      </w:pPr>
      <w:hyperlink w:anchor="_Toc8654585" w:history="1">
        <w:r w:rsidR="00A07F3D" w:rsidRPr="00A07F3D">
          <w:rPr>
            <w:rStyle w:val="Hipervnculo"/>
            <w:sz w:val="18"/>
            <w:szCs w:val="18"/>
          </w:rPr>
          <w:t>3.</w:t>
        </w:r>
        <w:r w:rsidR="00A07F3D" w:rsidRPr="00A07F3D">
          <w:rPr>
            <w:rFonts w:eastAsiaTheme="minorEastAsia" w:cstheme="minorBidi"/>
            <w:sz w:val="18"/>
            <w:szCs w:val="18"/>
            <w:lang w:eastAsia="es-PE"/>
          </w:rPr>
          <w:tab/>
        </w:r>
        <w:r w:rsidR="00A07F3D" w:rsidRPr="00A07F3D">
          <w:rPr>
            <w:rStyle w:val="Hipervnculo"/>
            <w:sz w:val="18"/>
            <w:szCs w:val="18"/>
          </w:rPr>
          <w:t>Dependencia con otros Streams</w:t>
        </w:r>
        <w:r w:rsidR="00A07F3D" w:rsidRPr="00A07F3D">
          <w:rPr>
            <w:webHidden/>
            <w:sz w:val="18"/>
            <w:szCs w:val="18"/>
          </w:rPr>
          <w:tab/>
        </w:r>
        <w:r w:rsidR="00A07F3D" w:rsidRPr="00A07F3D">
          <w:rPr>
            <w:webHidden/>
            <w:sz w:val="18"/>
            <w:szCs w:val="18"/>
          </w:rPr>
          <w:fldChar w:fldCharType="begin"/>
        </w:r>
        <w:r w:rsidR="00A07F3D" w:rsidRPr="00A07F3D">
          <w:rPr>
            <w:webHidden/>
            <w:sz w:val="18"/>
            <w:szCs w:val="18"/>
          </w:rPr>
          <w:instrText xml:space="preserve"> PAGEREF _Toc8654585 \h </w:instrText>
        </w:r>
        <w:r w:rsidR="00A07F3D" w:rsidRPr="00A07F3D">
          <w:rPr>
            <w:webHidden/>
            <w:sz w:val="18"/>
            <w:szCs w:val="18"/>
          </w:rPr>
        </w:r>
        <w:r w:rsidR="00A07F3D" w:rsidRPr="00A07F3D">
          <w:rPr>
            <w:webHidden/>
            <w:sz w:val="18"/>
            <w:szCs w:val="18"/>
          </w:rPr>
          <w:fldChar w:fldCharType="separate"/>
        </w:r>
        <w:r w:rsidR="00A07F3D" w:rsidRPr="00A07F3D">
          <w:rPr>
            <w:webHidden/>
            <w:sz w:val="18"/>
            <w:szCs w:val="18"/>
          </w:rPr>
          <w:t>3</w:t>
        </w:r>
        <w:r w:rsidR="00A07F3D" w:rsidRPr="00A07F3D">
          <w:rPr>
            <w:webHidden/>
            <w:sz w:val="18"/>
            <w:szCs w:val="18"/>
          </w:rPr>
          <w:fldChar w:fldCharType="end"/>
        </w:r>
      </w:hyperlink>
    </w:p>
    <w:p w14:paraId="7D044D26" w14:textId="77777777" w:rsidR="00A07F3D" w:rsidRPr="00A07F3D" w:rsidRDefault="007B0602">
      <w:pPr>
        <w:pStyle w:val="TDC1"/>
        <w:rPr>
          <w:rFonts w:eastAsiaTheme="minorEastAsia" w:cstheme="minorBidi"/>
          <w:sz w:val="18"/>
          <w:szCs w:val="18"/>
          <w:lang w:eastAsia="es-PE"/>
        </w:rPr>
      </w:pPr>
      <w:hyperlink w:anchor="_Toc8654586" w:history="1">
        <w:r w:rsidR="00A07F3D" w:rsidRPr="00A07F3D">
          <w:rPr>
            <w:rStyle w:val="Hipervnculo"/>
            <w:sz w:val="18"/>
            <w:szCs w:val="18"/>
          </w:rPr>
          <w:t>4.</w:t>
        </w:r>
        <w:r w:rsidR="00A07F3D" w:rsidRPr="00A07F3D">
          <w:rPr>
            <w:rFonts w:eastAsiaTheme="minorEastAsia" w:cstheme="minorBidi"/>
            <w:sz w:val="18"/>
            <w:szCs w:val="18"/>
            <w:lang w:eastAsia="es-PE"/>
          </w:rPr>
          <w:tab/>
        </w:r>
        <w:r w:rsidR="00A07F3D" w:rsidRPr="00A07F3D">
          <w:rPr>
            <w:rStyle w:val="Hipervnculo"/>
            <w:sz w:val="18"/>
            <w:szCs w:val="18"/>
          </w:rPr>
          <w:t>Generación de copias de respaldo</w:t>
        </w:r>
        <w:r w:rsidR="00A07F3D" w:rsidRPr="00A07F3D">
          <w:rPr>
            <w:webHidden/>
            <w:sz w:val="18"/>
            <w:szCs w:val="18"/>
          </w:rPr>
          <w:tab/>
        </w:r>
        <w:r w:rsidR="00A07F3D" w:rsidRPr="00A07F3D">
          <w:rPr>
            <w:webHidden/>
            <w:sz w:val="18"/>
            <w:szCs w:val="18"/>
          </w:rPr>
          <w:fldChar w:fldCharType="begin"/>
        </w:r>
        <w:r w:rsidR="00A07F3D" w:rsidRPr="00A07F3D">
          <w:rPr>
            <w:webHidden/>
            <w:sz w:val="18"/>
            <w:szCs w:val="18"/>
          </w:rPr>
          <w:instrText xml:space="preserve"> PAGEREF _Toc8654586 \h </w:instrText>
        </w:r>
        <w:r w:rsidR="00A07F3D" w:rsidRPr="00A07F3D">
          <w:rPr>
            <w:webHidden/>
            <w:sz w:val="18"/>
            <w:szCs w:val="18"/>
          </w:rPr>
        </w:r>
        <w:r w:rsidR="00A07F3D" w:rsidRPr="00A07F3D">
          <w:rPr>
            <w:webHidden/>
            <w:sz w:val="18"/>
            <w:szCs w:val="18"/>
          </w:rPr>
          <w:fldChar w:fldCharType="separate"/>
        </w:r>
        <w:r w:rsidR="00A07F3D" w:rsidRPr="00A07F3D">
          <w:rPr>
            <w:webHidden/>
            <w:sz w:val="18"/>
            <w:szCs w:val="18"/>
          </w:rPr>
          <w:t>3</w:t>
        </w:r>
        <w:r w:rsidR="00A07F3D" w:rsidRPr="00A07F3D">
          <w:rPr>
            <w:webHidden/>
            <w:sz w:val="18"/>
            <w:szCs w:val="18"/>
          </w:rPr>
          <w:fldChar w:fldCharType="end"/>
        </w:r>
      </w:hyperlink>
    </w:p>
    <w:p w14:paraId="2910A05E" w14:textId="77777777" w:rsidR="00A07F3D" w:rsidRPr="00A07F3D" w:rsidRDefault="007B0602">
      <w:pPr>
        <w:pStyle w:val="TDC1"/>
        <w:rPr>
          <w:rFonts w:eastAsiaTheme="minorEastAsia" w:cstheme="minorBidi"/>
          <w:sz w:val="18"/>
          <w:szCs w:val="18"/>
          <w:lang w:eastAsia="es-PE"/>
        </w:rPr>
      </w:pPr>
      <w:hyperlink w:anchor="_Toc8654587" w:history="1">
        <w:r w:rsidR="00A07F3D" w:rsidRPr="00A07F3D">
          <w:rPr>
            <w:rStyle w:val="Hipervnculo"/>
            <w:sz w:val="18"/>
            <w:szCs w:val="18"/>
          </w:rPr>
          <w:t>5.</w:t>
        </w:r>
        <w:r w:rsidR="00A07F3D" w:rsidRPr="00A07F3D">
          <w:rPr>
            <w:rFonts w:eastAsiaTheme="minorEastAsia" w:cstheme="minorBidi"/>
            <w:sz w:val="18"/>
            <w:szCs w:val="18"/>
            <w:lang w:eastAsia="es-PE"/>
          </w:rPr>
          <w:tab/>
        </w:r>
        <w:r w:rsidR="00A07F3D" w:rsidRPr="00A07F3D">
          <w:rPr>
            <w:rStyle w:val="Hipervnculo"/>
            <w:sz w:val="18"/>
            <w:szCs w:val="18"/>
          </w:rPr>
          <w:t>Cambios en fuentes</w:t>
        </w:r>
        <w:r w:rsidR="00A07F3D" w:rsidRPr="00A07F3D">
          <w:rPr>
            <w:webHidden/>
            <w:sz w:val="18"/>
            <w:szCs w:val="18"/>
          </w:rPr>
          <w:tab/>
        </w:r>
        <w:r w:rsidR="00A07F3D" w:rsidRPr="00A07F3D">
          <w:rPr>
            <w:webHidden/>
            <w:sz w:val="18"/>
            <w:szCs w:val="18"/>
          </w:rPr>
          <w:fldChar w:fldCharType="begin"/>
        </w:r>
        <w:r w:rsidR="00A07F3D" w:rsidRPr="00A07F3D">
          <w:rPr>
            <w:webHidden/>
            <w:sz w:val="18"/>
            <w:szCs w:val="18"/>
          </w:rPr>
          <w:instrText xml:space="preserve"> PAGEREF _Toc8654587 \h </w:instrText>
        </w:r>
        <w:r w:rsidR="00A07F3D" w:rsidRPr="00A07F3D">
          <w:rPr>
            <w:webHidden/>
            <w:sz w:val="18"/>
            <w:szCs w:val="18"/>
          </w:rPr>
        </w:r>
        <w:r w:rsidR="00A07F3D" w:rsidRPr="00A07F3D">
          <w:rPr>
            <w:webHidden/>
            <w:sz w:val="18"/>
            <w:szCs w:val="18"/>
          </w:rPr>
          <w:fldChar w:fldCharType="separate"/>
        </w:r>
        <w:r w:rsidR="00A07F3D" w:rsidRPr="00A07F3D">
          <w:rPr>
            <w:webHidden/>
            <w:sz w:val="18"/>
            <w:szCs w:val="18"/>
          </w:rPr>
          <w:t>3</w:t>
        </w:r>
        <w:r w:rsidR="00A07F3D" w:rsidRPr="00A07F3D">
          <w:rPr>
            <w:webHidden/>
            <w:sz w:val="18"/>
            <w:szCs w:val="18"/>
          </w:rPr>
          <w:fldChar w:fldCharType="end"/>
        </w:r>
      </w:hyperlink>
    </w:p>
    <w:p w14:paraId="7DE50FD6" w14:textId="77777777" w:rsidR="00A07F3D" w:rsidRPr="00A07F3D" w:rsidRDefault="007B0602">
      <w:pPr>
        <w:pStyle w:val="TDC1"/>
        <w:rPr>
          <w:rFonts w:eastAsiaTheme="minorEastAsia" w:cstheme="minorBidi"/>
          <w:sz w:val="18"/>
          <w:szCs w:val="18"/>
          <w:lang w:eastAsia="es-PE"/>
        </w:rPr>
      </w:pPr>
      <w:hyperlink w:anchor="_Toc8654588" w:history="1">
        <w:r w:rsidR="00A07F3D" w:rsidRPr="00A07F3D">
          <w:rPr>
            <w:rStyle w:val="Hipervnculo"/>
            <w:sz w:val="18"/>
            <w:szCs w:val="18"/>
          </w:rPr>
          <w:t>6.</w:t>
        </w:r>
        <w:r w:rsidR="00A07F3D" w:rsidRPr="00A07F3D">
          <w:rPr>
            <w:rFonts w:eastAsiaTheme="minorEastAsia" w:cstheme="minorBidi"/>
            <w:sz w:val="18"/>
            <w:szCs w:val="18"/>
            <w:lang w:eastAsia="es-PE"/>
          </w:rPr>
          <w:tab/>
        </w:r>
        <w:r w:rsidR="00A07F3D" w:rsidRPr="00A07F3D">
          <w:rPr>
            <w:rStyle w:val="Hipervnculo"/>
            <w:sz w:val="18"/>
            <w:szCs w:val="18"/>
          </w:rPr>
          <w:t>Procesos de Instalación</w:t>
        </w:r>
        <w:r w:rsidR="00A07F3D" w:rsidRPr="00A07F3D">
          <w:rPr>
            <w:webHidden/>
            <w:sz w:val="18"/>
            <w:szCs w:val="18"/>
          </w:rPr>
          <w:tab/>
        </w:r>
        <w:r w:rsidR="00A07F3D" w:rsidRPr="00A07F3D">
          <w:rPr>
            <w:webHidden/>
            <w:sz w:val="18"/>
            <w:szCs w:val="18"/>
          </w:rPr>
          <w:fldChar w:fldCharType="begin"/>
        </w:r>
        <w:r w:rsidR="00A07F3D" w:rsidRPr="00A07F3D">
          <w:rPr>
            <w:webHidden/>
            <w:sz w:val="18"/>
            <w:szCs w:val="18"/>
          </w:rPr>
          <w:instrText xml:space="preserve"> PAGEREF _Toc8654588 \h </w:instrText>
        </w:r>
        <w:r w:rsidR="00A07F3D" w:rsidRPr="00A07F3D">
          <w:rPr>
            <w:webHidden/>
            <w:sz w:val="18"/>
            <w:szCs w:val="18"/>
          </w:rPr>
        </w:r>
        <w:r w:rsidR="00A07F3D" w:rsidRPr="00A07F3D">
          <w:rPr>
            <w:webHidden/>
            <w:sz w:val="18"/>
            <w:szCs w:val="18"/>
          </w:rPr>
          <w:fldChar w:fldCharType="separate"/>
        </w:r>
        <w:r w:rsidR="00A07F3D" w:rsidRPr="00A07F3D">
          <w:rPr>
            <w:webHidden/>
            <w:sz w:val="18"/>
            <w:szCs w:val="18"/>
          </w:rPr>
          <w:t>3</w:t>
        </w:r>
        <w:r w:rsidR="00A07F3D" w:rsidRPr="00A07F3D">
          <w:rPr>
            <w:webHidden/>
            <w:sz w:val="18"/>
            <w:szCs w:val="18"/>
          </w:rPr>
          <w:fldChar w:fldCharType="end"/>
        </w:r>
      </w:hyperlink>
    </w:p>
    <w:p w14:paraId="579D6ED7" w14:textId="77777777" w:rsidR="00A07F3D" w:rsidRPr="00A07F3D" w:rsidRDefault="007B0602">
      <w:pPr>
        <w:pStyle w:val="TDC2"/>
        <w:tabs>
          <w:tab w:val="left" w:pos="1200"/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hyperlink w:anchor="_Toc8654589" w:history="1">
        <w:r w:rsidR="00A07F3D" w:rsidRPr="00A07F3D">
          <w:rPr>
            <w:rStyle w:val="Hipervnculo"/>
            <w:rFonts w:ascii="Verdana" w:hAnsi="Verdana" w:cs="Arial"/>
            <w:noProof/>
            <w:sz w:val="18"/>
            <w:szCs w:val="18"/>
          </w:rPr>
          <w:t>6.1.</w:t>
        </w:r>
        <w:r w:rsidR="00A07F3D" w:rsidRPr="00A07F3D">
          <w:rPr>
            <w:rFonts w:ascii="Verdana" w:eastAsiaTheme="minorEastAsia" w:hAnsi="Verdana" w:cstheme="minorBidi"/>
            <w:noProof/>
            <w:sz w:val="18"/>
            <w:szCs w:val="18"/>
            <w:lang w:eastAsia="es-PE"/>
          </w:rPr>
          <w:tab/>
        </w:r>
        <w:r w:rsidR="00A07F3D" w:rsidRPr="00A07F3D">
          <w:rPr>
            <w:rStyle w:val="Hipervnculo"/>
            <w:rFonts w:ascii="Verdana" w:hAnsi="Verdana" w:cs="Arial"/>
            <w:noProof/>
            <w:sz w:val="18"/>
            <w:szCs w:val="18"/>
          </w:rPr>
          <w:t>Proceso de instalación de base de datos</w:t>
        </w:r>
        <w:r w:rsidR="00A07F3D" w:rsidRPr="00A07F3D">
          <w:rPr>
            <w:rFonts w:ascii="Verdana" w:hAnsi="Verdana"/>
            <w:noProof/>
            <w:webHidden/>
            <w:sz w:val="18"/>
            <w:szCs w:val="18"/>
          </w:rPr>
          <w:tab/>
        </w:r>
        <w:r w:rsidR="00A07F3D" w:rsidRPr="00A07F3D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="00A07F3D" w:rsidRPr="00A07F3D">
          <w:rPr>
            <w:rFonts w:ascii="Verdana" w:hAnsi="Verdana"/>
            <w:noProof/>
            <w:webHidden/>
            <w:sz w:val="18"/>
            <w:szCs w:val="18"/>
          </w:rPr>
          <w:instrText xml:space="preserve"> PAGEREF _Toc8654589 \h </w:instrText>
        </w:r>
        <w:r w:rsidR="00A07F3D" w:rsidRPr="00A07F3D">
          <w:rPr>
            <w:rFonts w:ascii="Verdana" w:hAnsi="Verdana"/>
            <w:noProof/>
            <w:webHidden/>
            <w:sz w:val="18"/>
            <w:szCs w:val="18"/>
          </w:rPr>
        </w:r>
        <w:r w:rsidR="00A07F3D" w:rsidRPr="00A07F3D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="00A07F3D" w:rsidRPr="00A07F3D">
          <w:rPr>
            <w:rFonts w:ascii="Verdana" w:hAnsi="Verdana"/>
            <w:noProof/>
            <w:webHidden/>
            <w:sz w:val="18"/>
            <w:szCs w:val="18"/>
          </w:rPr>
          <w:t>3</w:t>
        </w:r>
        <w:r w:rsidR="00A07F3D" w:rsidRPr="00A07F3D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4DB20FBD" w14:textId="77777777" w:rsidR="00A07F3D" w:rsidRPr="00A07F3D" w:rsidRDefault="007B0602">
      <w:pPr>
        <w:pStyle w:val="TDC2"/>
        <w:tabs>
          <w:tab w:val="left" w:pos="1200"/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hyperlink w:anchor="_Toc8654590" w:history="1">
        <w:r w:rsidR="00A07F3D" w:rsidRPr="00A07F3D">
          <w:rPr>
            <w:rStyle w:val="Hipervnculo"/>
            <w:rFonts w:ascii="Verdana" w:hAnsi="Verdana" w:cs="Arial"/>
            <w:noProof/>
            <w:sz w:val="18"/>
            <w:szCs w:val="18"/>
          </w:rPr>
          <w:t>6.2.</w:t>
        </w:r>
        <w:r w:rsidR="00A07F3D" w:rsidRPr="00A07F3D">
          <w:rPr>
            <w:rFonts w:ascii="Verdana" w:eastAsiaTheme="minorEastAsia" w:hAnsi="Verdana" w:cstheme="minorBidi"/>
            <w:noProof/>
            <w:sz w:val="18"/>
            <w:szCs w:val="18"/>
            <w:lang w:eastAsia="es-PE"/>
          </w:rPr>
          <w:tab/>
        </w:r>
        <w:r w:rsidR="00A07F3D" w:rsidRPr="00A07F3D">
          <w:rPr>
            <w:rStyle w:val="Hipervnculo"/>
            <w:rFonts w:ascii="Verdana" w:hAnsi="Verdana" w:cs="Arial"/>
            <w:noProof/>
            <w:sz w:val="18"/>
            <w:szCs w:val="18"/>
          </w:rPr>
          <w:t>Consideraciones  de Properties Externo</w:t>
        </w:r>
        <w:r w:rsidR="00A07F3D" w:rsidRPr="00A07F3D">
          <w:rPr>
            <w:rFonts w:ascii="Verdana" w:hAnsi="Verdana"/>
            <w:noProof/>
            <w:webHidden/>
            <w:sz w:val="18"/>
            <w:szCs w:val="18"/>
          </w:rPr>
          <w:tab/>
        </w:r>
        <w:r w:rsidR="00A07F3D" w:rsidRPr="00A07F3D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="00A07F3D" w:rsidRPr="00A07F3D">
          <w:rPr>
            <w:rFonts w:ascii="Verdana" w:hAnsi="Verdana"/>
            <w:noProof/>
            <w:webHidden/>
            <w:sz w:val="18"/>
            <w:szCs w:val="18"/>
          </w:rPr>
          <w:instrText xml:space="preserve"> PAGEREF _Toc8654590 \h </w:instrText>
        </w:r>
        <w:r w:rsidR="00A07F3D" w:rsidRPr="00A07F3D">
          <w:rPr>
            <w:rFonts w:ascii="Verdana" w:hAnsi="Verdana"/>
            <w:noProof/>
            <w:webHidden/>
            <w:sz w:val="18"/>
            <w:szCs w:val="18"/>
          </w:rPr>
        </w:r>
        <w:r w:rsidR="00A07F3D" w:rsidRPr="00A07F3D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="00A07F3D" w:rsidRPr="00A07F3D">
          <w:rPr>
            <w:rFonts w:ascii="Verdana" w:hAnsi="Verdana"/>
            <w:noProof/>
            <w:webHidden/>
            <w:sz w:val="18"/>
            <w:szCs w:val="18"/>
          </w:rPr>
          <w:t>3</w:t>
        </w:r>
        <w:r w:rsidR="00A07F3D" w:rsidRPr="00A07F3D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43129323" w14:textId="77777777" w:rsidR="00A07F3D" w:rsidRPr="00A07F3D" w:rsidRDefault="007B0602">
      <w:pPr>
        <w:pStyle w:val="TDC2"/>
        <w:tabs>
          <w:tab w:val="left" w:pos="1200"/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hyperlink w:anchor="_Toc8654591" w:history="1">
        <w:r w:rsidR="00A07F3D" w:rsidRPr="00A07F3D">
          <w:rPr>
            <w:rStyle w:val="Hipervnculo"/>
            <w:rFonts w:ascii="Verdana" w:hAnsi="Verdana" w:cs="Arial"/>
            <w:noProof/>
            <w:sz w:val="18"/>
            <w:szCs w:val="18"/>
          </w:rPr>
          <w:t>6.3.</w:t>
        </w:r>
        <w:r w:rsidR="00A07F3D" w:rsidRPr="00A07F3D">
          <w:rPr>
            <w:rFonts w:ascii="Verdana" w:eastAsiaTheme="minorEastAsia" w:hAnsi="Verdana" w:cstheme="minorBidi"/>
            <w:noProof/>
            <w:sz w:val="18"/>
            <w:szCs w:val="18"/>
            <w:lang w:eastAsia="es-PE"/>
          </w:rPr>
          <w:tab/>
        </w:r>
        <w:r w:rsidR="00A07F3D" w:rsidRPr="00A07F3D">
          <w:rPr>
            <w:rStyle w:val="Hipervnculo"/>
            <w:rFonts w:ascii="Verdana" w:hAnsi="Verdana" w:cs="Arial"/>
            <w:noProof/>
            <w:sz w:val="18"/>
            <w:szCs w:val="18"/>
          </w:rPr>
          <w:t>Configuración de archivos .logs</w:t>
        </w:r>
        <w:r w:rsidR="00A07F3D" w:rsidRPr="00A07F3D">
          <w:rPr>
            <w:rFonts w:ascii="Verdana" w:hAnsi="Verdana"/>
            <w:noProof/>
            <w:webHidden/>
            <w:sz w:val="18"/>
            <w:szCs w:val="18"/>
          </w:rPr>
          <w:tab/>
        </w:r>
        <w:r w:rsidR="00A07F3D" w:rsidRPr="00A07F3D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="00A07F3D" w:rsidRPr="00A07F3D">
          <w:rPr>
            <w:rFonts w:ascii="Verdana" w:hAnsi="Verdana"/>
            <w:noProof/>
            <w:webHidden/>
            <w:sz w:val="18"/>
            <w:szCs w:val="18"/>
          </w:rPr>
          <w:instrText xml:space="preserve"> PAGEREF _Toc8654591 \h </w:instrText>
        </w:r>
        <w:r w:rsidR="00A07F3D" w:rsidRPr="00A07F3D">
          <w:rPr>
            <w:rFonts w:ascii="Verdana" w:hAnsi="Verdana"/>
            <w:noProof/>
            <w:webHidden/>
            <w:sz w:val="18"/>
            <w:szCs w:val="18"/>
          </w:rPr>
        </w:r>
        <w:r w:rsidR="00A07F3D" w:rsidRPr="00A07F3D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="00A07F3D" w:rsidRPr="00A07F3D">
          <w:rPr>
            <w:rFonts w:ascii="Verdana" w:hAnsi="Verdana"/>
            <w:noProof/>
            <w:webHidden/>
            <w:sz w:val="18"/>
            <w:szCs w:val="18"/>
          </w:rPr>
          <w:t>5</w:t>
        </w:r>
        <w:r w:rsidR="00A07F3D" w:rsidRPr="00A07F3D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3AA37883" w14:textId="77777777" w:rsidR="00A07F3D" w:rsidRPr="00A07F3D" w:rsidRDefault="007B0602">
      <w:pPr>
        <w:pStyle w:val="TDC2"/>
        <w:tabs>
          <w:tab w:val="left" w:pos="1200"/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hyperlink w:anchor="_Toc8654592" w:history="1">
        <w:r w:rsidR="00A07F3D" w:rsidRPr="00A07F3D">
          <w:rPr>
            <w:rStyle w:val="Hipervnculo"/>
            <w:rFonts w:ascii="Verdana" w:hAnsi="Verdana" w:cs="Arial"/>
            <w:noProof/>
            <w:sz w:val="18"/>
            <w:szCs w:val="18"/>
          </w:rPr>
          <w:t>6.4.</w:t>
        </w:r>
        <w:r w:rsidR="00A07F3D" w:rsidRPr="00A07F3D">
          <w:rPr>
            <w:rFonts w:ascii="Verdana" w:eastAsiaTheme="minorEastAsia" w:hAnsi="Verdana" w:cstheme="minorBidi"/>
            <w:noProof/>
            <w:sz w:val="18"/>
            <w:szCs w:val="18"/>
            <w:lang w:eastAsia="es-PE"/>
          </w:rPr>
          <w:tab/>
        </w:r>
        <w:r w:rsidR="00A07F3D" w:rsidRPr="00A07F3D">
          <w:rPr>
            <w:rStyle w:val="Hipervnculo"/>
            <w:rFonts w:ascii="Verdana" w:hAnsi="Verdana" w:cs="Arial"/>
            <w:noProof/>
            <w:sz w:val="18"/>
            <w:szCs w:val="18"/>
          </w:rPr>
          <w:t>Configuración de Servicios de Mensajería (JMS)</w:t>
        </w:r>
        <w:r w:rsidR="00A07F3D" w:rsidRPr="00A07F3D">
          <w:rPr>
            <w:rFonts w:ascii="Verdana" w:hAnsi="Verdana"/>
            <w:noProof/>
            <w:webHidden/>
            <w:sz w:val="18"/>
            <w:szCs w:val="18"/>
          </w:rPr>
          <w:tab/>
        </w:r>
        <w:r w:rsidR="00A07F3D" w:rsidRPr="00A07F3D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="00A07F3D" w:rsidRPr="00A07F3D">
          <w:rPr>
            <w:rFonts w:ascii="Verdana" w:hAnsi="Verdana"/>
            <w:noProof/>
            <w:webHidden/>
            <w:sz w:val="18"/>
            <w:szCs w:val="18"/>
          </w:rPr>
          <w:instrText xml:space="preserve"> PAGEREF _Toc8654592 \h </w:instrText>
        </w:r>
        <w:r w:rsidR="00A07F3D" w:rsidRPr="00A07F3D">
          <w:rPr>
            <w:rFonts w:ascii="Verdana" w:hAnsi="Verdana"/>
            <w:noProof/>
            <w:webHidden/>
            <w:sz w:val="18"/>
            <w:szCs w:val="18"/>
          </w:rPr>
        </w:r>
        <w:r w:rsidR="00A07F3D" w:rsidRPr="00A07F3D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="00A07F3D" w:rsidRPr="00A07F3D">
          <w:rPr>
            <w:rFonts w:ascii="Verdana" w:hAnsi="Verdana"/>
            <w:noProof/>
            <w:webHidden/>
            <w:sz w:val="18"/>
            <w:szCs w:val="18"/>
          </w:rPr>
          <w:t>5</w:t>
        </w:r>
        <w:r w:rsidR="00A07F3D" w:rsidRPr="00A07F3D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2C53086A" w14:textId="77777777" w:rsidR="00A07F3D" w:rsidRPr="00A07F3D" w:rsidRDefault="007B0602">
      <w:pPr>
        <w:pStyle w:val="TDC2"/>
        <w:tabs>
          <w:tab w:val="left" w:pos="1200"/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hyperlink w:anchor="_Toc8654593" w:history="1">
        <w:r w:rsidR="00A07F3D" w:rsidRPr="00A07F3D">
          <w:rPr>
            <w:rStyle w:val="Hipervnculo"/>
            <w:rFonts w:ascii="Verdana" w:hAnsi="Verdana" w:cs="Arial"/>
            <w:noProof/>
            <w:sz w:val="18"/>
            <w:szCs w:val="18"/>
          </w:rPr>
          <w:t>6.5.</w:t>
        </w:r>
        <w:r w:rsidR="00A07F3D" w:rsidRPr="00A07F3D">
          <w:rPr>
            <w:rFonts w:ascii="Verdana" w:eastAsiaTheme="minorEastAsia" w:hAnsi="Verdana" w:cstheme="minorBidi"/>
            <w:noProof/>
            <w:sz w:val="18"/>
            <w:szCs w:val="18"/>
            <w:lang w:eastAsia="es-PE"/>
          </w:rPr>
          <w:tab/>
        </w:r>
        <w:r w:rsidR="00A07F3D" w:rsidRPr="00A07F3D">
          <w:rPr>
            <w:rStyle w:val="Hipervnculo"/>
            <w:rFonts w:ascii="Verdana" w:hAnsi="Verdana" w:cs="Arial"/>
            <w:noProof/>
            <w:sz w:val="18"/>
            <w:szCs w:val="18"/>
          </w:rPr>
          <w:t>Configuración de DataSource:</w:t>
        </w:r>
        <w:r w:rsidR="00A07F3D" w:rsidRPr="00A07F3D">
          <w:rPr>
            <w:rFonts w:ascii="Verdana" w:hAnsi="Verdana"/>
            <w:noProof/>
            <w:webHidden/>
            <w:sz w:val="18"/>
            <w:szCs w:val="18"/>
          </w:rPr>
          <w:tab/>
        </w:r>
        <w:r w:rsidR="00A07F3D" w:rsidRPr="00A07F3D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="00A07F3D" w:rsidRPr="00A07F3D">
          <w:rPr>
            <w:rFonts w:ascii="Verdana" w:hAnsi="Verdana"/>
            <w:noProof/>
            <w:webHidden/>
            <w:sz w:val="18"/>
            <w:szCs w:val="18"/>
          </w:rPr>
          <w:instrText xml:space="preserve"> PAGEREF _Toc8654593 \h </w:instrText>
        </w:r>
        <w:r w:rsidR="00A07F3D" w:rsidRPr="00A07F3D">
          <w:rPr>
            <w:rFonts w:ascii="Verdana" w:hAnsi="Verdana"/>
            <w:noProof/>
            <w:webHidden/>
            <w:sz w:val="18"/>
            <w:szCs w:val="18"/>
          </w:rPr>
        </w:r>
        <w:r w:rsidR="00A07F3D" w:rsidRPr="00A07F3D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="00A07F3D" w:rsidRPr="00A07F3D">
          <w:rPr>
            <w:rFonts w:ascii="Verdana" w:hAnsi="Verdana"/>
            <w:noProof/>
            <w:webHidden/>
            <w:sz w:val="18"/>
            <w:szCs w:val="18"/>
          </w:rPr>
          <w:t>5</w:t>
        </w:r>
        <w:r w:rsidR="00A07F3D" w:rsidRPr="00A07F3D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0876A7A6" w14:textId="77777777" w:rsidR="00A07F3D" w:rsidRPr="00A07F3D" w:rsidRDefault="007B0602">
      <w:pPr>
        <w:pStyle w:val="TDC2"/>
        <w:tabs>
          <w:tab w:val="left" w:pos="1200"/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hyperlink w:anchor="_Toc8654594" w:history="1">
        <w:r w:rsidR="00A07F3D" w:rsidRPr="00A07F3D">
          <w:rPr>
            <w:rStyle w:val="Hipervnculo"/>
            <w:rFonts w:ascii="Verdana" w:hAnsi="Verdana" w:cs="Arial"/>
            <w:noProof/>
            <w:sz w:val="18"/>
            <w:szCs w:val="18"/>
          </w:rPr>
          <w:t>6.6.</w:t>
        </w:r>
        <w:r w:rsidR="00A07F3D" w:rsidRPr="00A07F3D">
          <w:rPr>
            <w:rFonts w:ascii="Verdana" w:eastAsiaTheme="minorEastAsia" w:hAnsi="Verdana" w:cstheme="minorBidi"/>
            <w:noProof/>
            <w:sz w:val="18"/>
            <w:szCs w:val="18"/>
            <w:lang w:eastAsia="es-PE"/>
          </w:rPr>
          <w:tab/>
        </w:r>
        <w:r w:rsidR="00A07F3D" w:rsidRPr="00A07F3D">
          <w:rPr>
            <w:rStyle w:val="Hipervnculo"/>
            <w:rFonts w:ascii="Verdana" w:hAnsi="Verdana" w:cs="Arial"/>
            <w:noProof/>
            <w:sz w:val="18"/>
            <w:szCs w:val="18"/>
          </w:rPr>
          <w:t>Configuración de Certificado de Seguridad</w:t>
        </w:r>
        <w:r w:rsidR="00A07F3D" w:rsidRPr="00A07F3D">
          <w:rPr>
            <w:rFonts w:ascii="Verdana" w:hAnsi="Verdana"/>
            <w:noProof/>
            <w:webHidden/>
            <w:sz w:val="18"/>
            <w:szCs w:val="18"/>
          </w:rPr>
          <w:tab/>
        </w:r>
        <w:r w:rsidR="00A07F3D" w:rsidRPr="00A07F3D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="00A07F3D" w:rsidRPr="00A07F3D">
          <w:rPr>
            <w:rFonts w:ascii="Verdana" w:hAnsi="Verdana"/>
            <w:noProof/>
            <w:webHidden/>
            <w:sz w:val="18"/>
            <w:szCs w:val="18"/>
          </w:rPr>
          <w:instrText xml:space="preserve"> PAGEREF _Toc8654594 \h </w:instrText>
        </w:r>
        <w:r w:rsidR="00A07F3D" w:rsidRPr="00A07F3D">
          <w:rPr>
            <w:rFonts w:ascii="Verdana" w:hAnsi="Verdana"/>
            <w:noProof/>
            <w:webHidden/>
            <w:sz w:val="18"/>
            <w:szCs w:val="18"/>
          </w:rPr>
        </w:r>
        <w:r w:rsidR="00A07F3D" w:rsidRPr="00A07F3D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="00A07F3D" w:rsidRPr="00A07F3D">
          <w:rPr>
            <w:rFonts w:ascii="Verdana" w:hAnsi="Verdana"/>
            <w:noProof/>
            <w:webHidden/>
            <w:sz w:val="18"/>
            <w:szCs w:val="18"/>
          </w:rPr>
          <w:t>5</w:t>
        </w:r>
        <w:r w:rsidR="00A07F3D" w:rsidRPr="00A07F3D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4B0A3650" w14:textId="77777777" w:rsidR="00A07F3D" w:rsidRPr="00A07F3D" w:rsidRDefault="007B0602">
      <w:pPr>
        <w:pStyle w:val="TDC2"/>
        <w:tabs>
          <w:tab w:val="left" w:pos="1200"/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hyperlink w:anchor="_Toc8654595" w:history="1">
        <w:r w:rsidR="00A07F3D" w:rsidRPr="00A07F3D">
          <w:rPr>
            <w:rStyle w:val="Hipervnculo"/>
            <w:rFonts w:ascii="Verdana" w:hAnsi="Verdana" w:cs="Arial"/>
            <w:noProof/>
            <w:sz w:val="18"/>
            <w:szCs w:val="18"/>
          </w:rPr>
          <w:t>6.7.</w:t>
        </w:r>
        <w:r w:rsidR="00A07F3D" w:rsidRPr="00A07F3D">
          <w:rPr>
            <w:rFonts w:ascii="Verdana" w:eastAsiaTheme="minorEastAsia" w:hAnsi="Verdana" w:cstheme="minorBidi"/>
            <w:noProof/>
            <w:sz w:val="18"/>
            <w:szCs w:val="18"/>
            <w:lang w:eastAsia="es-PE"/>
          </w:rPr>
          <w:tab/>
        </w:r>
        <w:r w:rsidR="00A07F3D" w:rsidRPr="00A07F3D">
          <w:rPr>
            <w:rStyle w:val="Hipervnculo"/>
            <w:rFonts w:ascii="Verdana" w:hAnsi="Verdana" w:cs="Arial"/>
            <w:noProof/>
            <w:sz w:val="18"/>
            <w:szCs w:val="18"/>
          </w:rPr>
          <w:t>Configuración de Librería</w:t>
        </w:r>
        <w:r w:rsidR="00A07F3D" w:rsidRPr="00A07F3D">
          <w:rPr>
            <w:rFonts w:ascii="Verdana" w:hAnsi="Verdana"/>
            <w:noProof/>
            <w:webHidden/>
            <w:sz w:val="18"/>
            <w:szCs w:val="18"/>
          </w:rPr>
          <w:tab/>
        </w:r>
        <w:r w:rsidR="00A07F3D" w:rsidRPr="00A07F3D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="00A07F3D" w:rsidRPr="00A07F3D">
          <w:rPr>
            <w:rFonts w:ascii="Verdana" w:hAnsi="Verdana"/>
            <w:noProof/>
            <w:webHidden/>
            <w:sz w:val="18"/>
            <w:szCs w:val="18"/>
          </w:rPr>
          <w:instrText xml:space="preserve"> PAGEREF _Toc8654595 \h </w:instrText>
        </w:r>
        <w:r w:rsidR="00A07F3D" w:rsidRPr="00A07F3D">
          <w:rPr>
            <w:rFonts w:ascii="Verdana" w:hAnsi="Verdana"/>
            <w:noProof/>
            <w:webHidden/>
            <w:sz w:val="18"/>
            <w:szCs w:val="18"/>
          </w:rPr>
        </w:r>
        <w:r w:rsidR="00A07F3D" w:rsidRPr="00A07F3D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="00A07F3D" w:rsidRPr="00A07F3D">
          <w:rPr>
            <w:rFonts w:ascii="Verdana" w:hAnsi="Verdana"/>
            <w:noProof/>
            <w:webHidden/>
            <w:sz w:val="18"/>
            <w:szCs w:val="18"/>
          </w:rPr>
          <w:t>5</w:t>
        </w:r>
        <w:r w:rsidR="00A07F3D" w:rsidRPr="00A07F3D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61D27EF1" w14:textId="77777777" w:rsidR="00A07F3D" w:rsidRPr="00A07F3D" w:rsidRDefault="007B0602">
      <w:pPr>
        <w:pStyle w:val="TDC2"/>
        <w:tabs>
          <w:tab w:val="left" w:pos="1200"/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hyperlink w:anchor="_Toc8654596" w:history="1">
        <w:r w:rsidR="00A07F3D" w:rsidRPr="00A07F3D">
          <w:rPr>
            <w:rStyle w:val="Hipervnculo"/>
            <w:rFonts w:ascii="Verdana" w:hAnsi="Verdana" w:cs="Arial"/>
            <w:noProof/>
            <w:sz w:val="18"/>
            <w:szCs w:val="18"/>
          </w:rPr>
          <w:t>6.8.</w:t>
        </w:r>
        <w:r w:rsidR="00A07F3D" w:rsidRPr="00A07F3D">
          <w:rPr>
            <w:rFonts w:ascii="Verdana" w:eastAsiaTheme="minorEastAsia" w:hAnsi="Verdana" w:cstheme="minorBidi"/>
            <w:noProof/>
            <w:sz w:val="18"/>
            <w:szCs w:val="18"/>
            <w:lang w:eastAsia="es-PE"/>
          </w:rPr>
          <w:tab/>
        </w:r>
        <w:r w:rsidR="00A07F3D" w:rsidRPr="00A07F3D">
          <w:rPr>
            <w:rStyle w:val="Hipervnculo"/>
            <w:rFonts w:ascii="Verdana" w:hAnsi="Verdana" w:cs="Arial"/>
            <w:noProof/>
            <w:sz w:val="18"/>
            <w:szCs w:val="18"/>
          </w:rPr>
          <w:t>Instalación de la Componente</w:t>
        </w:r>
        <w:r w:rsidR="00A07F3D" w:rsidRPr="00A07F3D">
          <w:rPr>
            <w:rFonts w:ascii="Verdana" w:hAnsi="Verdana"/>
            <w:noProof/>
            <w:webHidden/>
            <w:sz w:val="18"/>
            <w:szCs w:val="18"/>
          </w:rPr>
          <w:tab/>
        </w:r>
        <w:r w:rsidR="00A07F3D" w:rsidRPr="00A07F3D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="00A07F3D" w:rsidRPr="00A07F3D">
          <w:rPr>
            <w:rFonts w:ascii="Verdana" w:hAnsi="Verdana"/>
            <w:noProof/>
            <w:webHidden/>
            <w:sz w:val="18"/>
            <w:szCs w:val="18"/>
          </w:rPr>
          <w:instrText xml:space="preserve"> PAGEREF _Toc8654596 \h </w:instrText>
        </w:r>
        <w:r w:rsidR="00A07F3D" w:rsidRPr="00A07F3D">
          <w:rPr>
            <w:rFonts w:ascii="Verdana" w:hAnsi="Verdana"/>
            <w:noProof/>
            <w:webHidden/>
            <w:sz w:val="18"/>
            <w:szCs w:val="18"/>
          </w:rPr>
        </w:r>
        <w:r w:rsidR="00A07F3D" w:rsidRPr="00A07F3D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="00A07F3D" w:rsidRPr="00A07F3D">
          <w:rPr>
            <w:rFonts w:ascii="Verdana" w:hAnsi="Verdana"/>
            <w:noProof/>
            <w:webHidden/>
            <w:sz w:val="18"/>
            <w:szCs w:val="18"/>
          </w:rPr>
          <w:t>5</w:t>
        </w:r>
        <w:r w:rsidR="00A07F3D" w:rsidRPr="00A07F3D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635CC242" w14:textId="77777777" w:rsidR="00A07F3D" w:rsidRPr="00A07F3D" w:rsidRDefault="007B0602">
      <w:pPr>
        <w:pStyle w:val="TDC2"/>
        <w:tabs>
          <w:tab w:val="left" w:pos="1200"/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hyperlink w:anchor="_Toc8654597" w:history="1">
        <w:r w:rsidR="00A07F3D" w:rsidRPr="00A07F3D">
          <w:rPr>
            <w:rStyle w:val="Hipervnculo"/>
            <w:rFonts w:ascii="Verdana" w:hAnsi="Verdana" w:cs="Arial"/>
            <w:noProof/>
            <w:sz w:val="18"/>
            <w:szCs w:val="18"/>
          </w:rPr>
          <w:t>6.9.</w:t>
        </w:r>
        <w:r w:rsidR="00A07F3D" w:rsidRPr="00A07F3D">
          <w:rPr>
            <w:rFonts w:ascii="Verdana" w:eastAsiaTheme="minorEastAsia" w:hAnsi="Verdana" w:cstheme="minorBidi"/>
            <w:noProof/>
            <w:sz w:val="18"/>
            <w:szCs w:val="18"/>
            <w:lang w:eastAsia="es-PE"/>
          </w:rPr>
          <w:tab/>
        </w:r>
        <w:r w:rsidR="00A07F3D" w:rsidRPr="00A07F3D">
          <w:rPr>
            <w:rStyle w:val="Hipervnculo"/>
            <w:rFonts w:ascii="Verdana" w:hAnsi="Verdana" w:cs="Arial"/>
            <w:noProof/>
            <w:sz w:val="18"/>
            <w:szCs w:val="18"/>
          </w:rPr>
          <w:t>Procesos de instalación de la capa de presentación</w:t>
        </w:r>
        <w:r w:rsidR="00A07F3D" w:rsidRPr="00A07F3D">
          <w:rPr>
            <w:rFonts w:ascii="Verdana" w:hAnsi="Verdana"/>
            <w:noProof/>
            <w:webHidden/>
            <w:sz w:val="18"/>
            <w:szCs w:val="18"/>
          </w:rPr>
          <w:tab/>
        </w:r>
        <w:r w:rsidR="00A07F3D" w:rsidRPr="00A07F3D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="00A07F3D" w:rsidRPr="00A07F3D">
          <w:rPr>
            <w:rFonts w:ascii="Verdana" w:hAnsi="Verdana"/>
            <w:noProof/>
            <w:webHidden/>
            <w:sz w:val="18"/>
            <w:szCs w:val="18"/>
          </w:rPr>
          <w:instrText xml:space="preserve"> PAGEREF _Toc8654597 \h </w:instrText>
        </w:r>
        <w:r w:rsidR="00A07F3D" w:rsidRPr="00A07F3D">
          <w:rPr>
            <w:rFonts w:ascii="Verdana" w:hAnsi="Verdana"/>
            <w:noProof/>
            <w:webHidden/>
            <w:sz w:val="18"/>
            <w:szCs w:val="18"/>
          </w:rPr>
        </w:r>
        <w:r w:rsidR="00A07F3D" w:rsidRPr="00A07F3D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="00A07F3D" w:rsidRPr="00A07F3D">
          <w:rPr>
            <w:rFonts w:ascii="Verdana" w:hAnsi="Verdana"/>
            <w:noProof/>
            <w:webHidden/>
            <w:sz w:val="18"/>
            <w:szCs w:val="18"/>
          </w:rPr>
          <w:t>5</w:t>
        </w:r>
        <w:r w:rsidR="00A07F3D" w:rsidRPr="00A07F3D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78954E97" w14:textId="77777777" w:rsidR="00A07F3D" w:rsidRPr="00A07F3D" w:rsidRDefault="007B0602">
      <w:pPr>
        <w:pStyle w:val="TDC2"/>
        <w:tabs>
          <w:tab w:val="left" w:pos="1200"/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hyperlink w:anchor="_Toc8654598" w:history="1">
        <w:r w:rsidR="00A07F3D" w:rsidRPr="00A07F3D">
          <w:rPr>
            <w:rStyle w:val="Hipervnculo"/>
            <w:rFonts w:ascii="Verdana" w:hAnsi="Verdana" w:cs="Arial"/>
            <w:noProof/>
            <w:sz w:val="18"/>
            <w:szCs w:val="18"/>
          </w:rPr>
          <w:t>6.10.</w:t>
        </w:r>
        <w:r w:rsidR="00A07F3D" w:rsidRPr="00A07F3D">
          <w:rPr>
            <w:rFonts w:ascii="Verdana" w:eastAsiaTheme="minorEastAsia" w:hAnsi="Verdana" w:cstheme="minorBidi"/>
            <w:noProof/>
            <w:sz w:val="18"/>
            <w:szCs w:val="18"/>
            <w:lang w:eastAsia="es-PE"/>
          </w:rPr>
          <w:tab/>
        </w:r>
        <w:r w:rsidR="00A07F3D" w:rsidRPr="00A07F3D">
          <w:rPr>
            <w:rStyle w:val="Hipervnculo"/>
            <w:rFonts w:ascii="Verdana" w:hAnsi="Verdana" w:cs="Arial"/>
            <w:noProof/>
            <w:sz w:val="18"/>
            <w:szCs w:val="18"/>
          </w:rPr>
          <w:t>Proceso de instalación de Shell UNIX / LINUX</w:t>
        </w:r>
        <w:r w:rsidR="00A07F3D" w:rsidRPr="00A07F3D">
          <w:rPr>
            <w:rFonts w:ascii="Verdana" w:hAnsi="Verdana"/>
            <w:noProof/>
            <w:webHidden/>
            <w:sz w:val="18"/>
            <w:szCs w:val="18"/>
          </w:rPr>
          <w:tab/>
        </w:r>
        <w:r w:rsidR="00A07F3D" w:rsidRPr="00A07F3D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="00A07F3D" w:rsidRPr="00A07F3D">
          <w:rPr>
            <w:rFonts w:ascii="Verdana" w:hAnsi="Verdana"/>
            <w:noProof/>
            <w:webHidden/>
            <w:sz w:val="18"/>
            <w:szCs w:val="18"/>
          </w:rPr>
          <w:instrText xml:space="preserve"> PAGEREF _Toc8654598 \h </w:instrText>
        </w:r>
        <w:r w:rsidR="00A07F3D" w:rsidRPr="00A07F3D">
          <w:rPr>
            <w:rFonts w:ascii="Verdana" w:hAnsi="Verdana"/>
            <w:noProof/>
            <w:webHidden/>
            <w:sz w:val="18"/>
            <w:szCs w:val="18"/>
          </w:rPr>
        </w:r>
        <w:r w:rsidR="00A07F3D" w:rsidRPr="00A07F3D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="00A07F3D" w:rsidRPr="00A07F3D">
          <w:rPr>
            <w:rFonts w:ascii="Verdana" w:hAnsi="Verdana"/>
            <w:noProof/>
            <w:webHidden/>
            <w:sz w:val="18"/>
            <w:szCs w:val="18"/>
          </w:rPr>
          <w:t>5</w:t>
        </w:r>
        <w:r w:rsidR="00A07F3D" w:rsidRPr="00A07F3D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12F4F749" w14:textId="77777777" w:rsidR="00A07F3D" w:rsidRPr="00A07F3D" w:rsidRDefault="007B0602">
      <w:pPr>
        <w:pStyle w:val="TDC2"/>
        <w:tabs>
          <w:tab w:val="left" w:pos="1200"/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hyperlink w:anchor="_Toc8654599" w:history="1">
        <w:r w:rsidR="00A07F3D" w:rsidRPr="00A07F3D">
          <w:rPr>
            <w:rStyle w:val="Hipervnculo"/>
            <w:rFonts w:ascii="Verdana" w:hAnsi="Verdana" w:cs="Arial"/>
            <w:noProof/>
            <w:sz w:val="18"/>
            <w:szCs w:val="18"/>
          </w:rPr>
          <w:t>6.11.</w:t>
        </w:r>
        <w:r w:rsidR="00A07F3D" w:rsidRPr="00A07F3D">
          <w:rPr>
            <w:rFonts w:ascii="Verdana" w:eastAsiaTheme="minorEastAsia" w:hAnsi="Verdana" w:cstheme="minorBidi"/>
            <w:noProof/>
            <w:sz w:val="18"/>
            <w:szCs w:val="18"/>
            <w:lang w:eastAsia="es-PE"/>
          </w:rPr>
          <w:tab/>
        </w:r>
        <w:r w:rsidR="00A07F3D" w:rsidRPr="00A07F3D">
          <w:rPr>
            <w:rStyle w:val="Hipervnculo"/>
            <w:rFonts w:ascii="Verdana" w:hAnsi="Verdana" w:cs="Arial"/>
            <w:noProof/>
            <w:sz w:val="18"/>
            <w:szCs w:val="18"/>
          </w:rPr>
          <w:t>Proceso de instalación de Archivos BAT</w:t>
        </w:r>
        <w:r w:rsidR="00A07F3D" w:rsidRPr="00A07F3D">
          <w:rPr>
            <w:rFonts w:ascii="Verdana" w:hAnsi="Verdana"/>
            <w:noProof/>
            <w:webHidden/>
            <w:sz w:val="18"/>
            <w:szCs w:val="18"/>
          </w:rPr>
          <w:tab/>
        </w:r>
        <w:r w:rsidR="00A07F3D" w:rsidRPr="00A07F3D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="00A07F3D" w:rsidRPr="00A07F3D">
          <w:rPr>
            <w:rFonts w:ascii="Verdana" w:hAnsi="Verdana"/>
            <w:noProof/>
            <w:webHidden/>
            <w:sz w:val="18"/>
            <w:szCs w:val="18"/>
          </w:rPr>
          <w:instrText xml:space="preserve"> PAGEREF _Toc8654599 \h </w:instrText>
        </w:r>
        <w:r w:rsidR="00A07F3D" w:rsidRPr="00A07F3D">
          <w:rPr>
            <w:rFonts w:ascii="Verdana" w:hAnsi="Verdana"/>
            <w:noProof/>
            <w:webHidden/>
            <w:sz w:val="18"/>
            <w:szCs w:val="18"/>
          </w:rPr>
        </w:r>
        <w:r w:rsidR="00A07F3D" w:rsidRPr="00A07F3D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="00A07F3D" w:rsidRPr="00A07F3D">
          <w:rPr>
            <w:rFonts w:ascii="Verdana" w:hAnsi="Verdana"/>
            <w:noProof/>
            <w:webHidden/>
            <w:sz w:val="18"/>
            <w:szCs w:val="18"/>
          </w:rPr>
          <w:t>10</w:t>
        </w:r>
        <w:r w:rsidR="00A07F3D" w:rsidRPr="00A07F3D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5ABF6BE2" w14:textId="77777777" w:rsidR="00A07F3D" w:rsidRPr="00A07F3D" w:rsidRDefault="007B0602">
      <w:pPr>
        <w:pStyle w:val="TDC1"/>
        <w:rPr>
          <w:rFonts w:eastAsiaTheme="minorEastAsia" w:cstheme="minorBidi"/>
          <w:sz w:val="18"/>
          <w:szCs w:val="18"/>
          <w:lang w:eastAsia="es-PE"/>
        </w:rPr>
      </w:pPr>
      <w:hyperlink w:anchor="_Toc8654600" w:history="1">
        <w:r w:rsidR="00A07F3D" w:rsidRPr="00A07F3D">
          <w:rPr>
            <w:rStyle w:val="Hipervnculo"/>
            <w:sz w:val="18"/>
            <w:szCs w:val="18"/>
          </w:rPr>
          <w:t>7.</w:t>
        </w:r>
        <w:r w:rsidR="00A07F3D" w:rsidRPr="00A07F3D">
          <w:rPr>
            <w:rFonts w:eastAsiaTheme="minorEastAsia" w:cstheme="minorBidi"/>
            <w:sz w:val="18"/>
            <w:szCs w:val="18"/>
            <w:lang w:eastAsia="es-PE"/>
          </w:rPr>
          <w:tab/>
        </w:r>
        <w:r w:rsidR="00A07F3D" w:rsidRPr="00A07F3D">
          <w:rPr>
            <w:rStyle w:val="Hipervnculo"/>
            <w:sz w:val="18"/>
            <w:szCs w:val="18"/>
          </w:rPr>
          <w:t>Pruebas de ratificación de instalación</w:t>
        </w:r>
        <w:r w:rsidR="00A07F3D" w:rsidRPr="00A07F3D">
          <w:rPr>
            <w:webHidden/>
            <w:sz w:val="18"/>
            <w:szCs w:val="18"/>
          </w:rPr>
          <w:tab/>
        </w:r>
        <w:r w:rsidR="00A07F3D" w:rsidRPr="00A07F3D">
          <w:rPr>
            <w:webHidden/>
            <w:sz w:val="18"/>
            <w:szCs w:val="18"/>
          </w:rPr>
          <w:fldChar w:fldCharType="begin"/>
        </w:r>
        <w:r w:rsidR="00A07F3D" w:rsidRPr="00A07F3D">
          <w:rPr>
            <w:webHidden/>
            <w:sz w:val="18"/>
            <w:szCs w:val="18"/>
          </w:rPr>
          <w:instrText xml:space="preserve"> PAGEREF _Toc8654600 \h </w:instrText>
        </w:r>
        <w:r w:rsidR="00A07F3D" w:rsidRPr="00A07F3D">
          <w:rPr>
            <w:webHidden/>
            <w:sz w:val="18"/>
            <w:szCs w:val="18"/>
          </w:rPr>
        </w:r>
        <w:r w:rsidR="00A07F3D" w:rsidRPr="00A07F3D">
          <w:rPr>
            <w:webHidden/>
            <w:sz w:val="18"/>
            <w:szCs w:val="18"/>
          </w:rPr>
          <w:fldChar w:fldCharType="separate"/>
        </w:r>
        <w:r w:rsidR="00A07F3D" w:rsidRPr="00A07F3D">
          <w:rPr>
            <w:webHidden/>
            <w:sz w:val="18"/>
            <w:szCs w:val="18"/>
          </w:rPr>
          <w:t>11</w:t>
        </w:r>
        <w:r w:rsidR="00A07F3D" w:rsidRPr="00A07F3D">
          <w:rPr>
            <w:webHidden/>
            <w:sz w:val="18"/>
            <w:szCs w:val="18"/>
          </w:rPr>
          <w:fldChar w:fldCharType="end"/>
        </w:r>
      </w:hyperlink>
    </w:p>
    <w:p w14:paraId="7C9A9810" w14:textId="77777777" w:rsidR="00A07F3D" w:rsidRPr="00A07F3D" w:rsidRDefault="007B0602">
      <w:pPr>
        <w:pStyle w:val="TDC1"/>
        <w:rPr>
          <w:rFonts w:eastAsiaTheme="minorEastAsia" w:cstheme="minorBidi"/>
          <w:sz w:val="18"/>
          <w:szCs w:val="18"/>
          <w:lang w:eastAsia="es-PE"/>
        </w:rPr>
      </w:pPr>
      <w:hyperlink w:anchor="_Toc8654601" w:history="1">
        <w:r w:rsidR="00A07F3D" w:rsidRPr="00A07F3D">
          <w:rPr>
            <w:rStyle w:val="Hipervnculo"/>
            <w:sz w:val="18"/>
            <w:szCs w:val="18"/>
          </w:rPr>
          <w:t>8.</w:t>
        </w:r>
        <w:r w:rsidR="00A07F3D" w:rsidRPr="00A07F3D">
          <w:rPr>
            <w:rFonts w:eastAsiaTheme="minorEastAsia" w:cstheme="minorBidi"/>
            <w:sz w:val="18"/>
            <w:szCs w:val="18"/>
            <w:lang w:eastAsia="es-PE"/>
          </w:rPr>
          <w:tab/>
        </w:r>
        <w:r w:rsidR="00A07F3D" w:rsidRPr="00A07F3D">
          <w:rPr>
            <w:rStyle w:val="Hipervnculo"/>
            <w:sz w:val="18"/>
            <w:szCs w:val="18"/>
          </w:rPr>
          <w:t>Proceso de Desinstalación (Roll Back)</w:t>
        </w:r>
        <w:r w:rsidR="00A07F3D" w:rsidRPr="00A07F3D">
          <w:rPr>
            <w:webHidden/>
            <w:sz w:val="18"/>
            <w:szCs w:val="18"/>
          </w:rPr>
          <w:tab/>
        </w:r>
        <w:r w:rsidR="00A07F3D" w:rsidRPr="00A07F3D">
          <w:rPr>
            <w:webHidden/>
            <w:sz w:val="18"/>
            <w:szCs w:val="18"/>
          </w:rPr>
          <w:fldChar w:fldCharType="begin"/>
        </w:r>
        <w:r w:rsidR="00A07F3D" w:rsidRPr="00A07F3D">
          <w:rPr>
            <w:webHidden/>
            <w:sz w:val="18"/>
            <w:szCs w:val="18"/>
          </w:rPr>
          <w:instrText xml:space="preserve"> PAGEREF _Toc8654601 \h </w:instrText>
        </w:r>
        <w:r w:rsidR="00A07F3D" w:rsidRPr="00A07F3D">
          <w:rPr>
            <w:webHidden/>
            <w:sz w:val="18"/>
            <w:szCs w:val="18"/>
          </w:rPr>
        </w:r>
        <w:r w:rsidR="00A07F3D" w:rsidRPr="00A07F3D">
          <w:rPr>
            <w:webHidden/>
            <w:sz w:val="18"/>
            <w:szCs w:val="18"/>
          </w:rPr>
          <w:fldChar w:fldCharType="separate"/>
        </w:r>
        <w:r w:rsidR="00A07F3D" w:rsidRPr="00A07F3D">
          <w:rPr>
            <w:webHidden/>
            <w:sz w:val="18"/>
            <w:szCs w:val="18"/>
          </w:rPr>
          <w:t>11</w:t>
        </w:r>
        <w:r w:rsidR="00A07F3D" w:rsidRPr="00A07F3D">
          <w:rPr>
            <w:webHidden/>
            <w:sz w:val="18"/>
            <w:szCs w:val="18"/>
          </w:rPr>
          <w:fldChar w:fldCharType="end"/>
        </w:r>
      </w:hyperlink>
    </w:p>
    <w:p w14:paraId="51C88B48" w14:textId="77777777" w:rsidR="00A07F3D" w:rsidRPr="00A07F3D" w:rsidRDefault="007B0602">
      <w:pPr>
        <w:pStyle w:val="TDC2"/>
        <w:tabs>
          <w:tab w:val="left" w:pos="1200"/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hyperlink w:anchor="_Toc8654602" w:history="1">
        <w:r w:rsidR="00A07F3D" w:rsidRPr="00A07F3D">
          <w:rPr>
            <w:rStyle w:val="Hipervnculo"/>
            <w:rFonts w:ascii="Verdana" w:hAnsi="Verdana" w:cs="Arial"/>
            <w:noProof/>
            <w:sz w:val="18"/>
            <w:szCs w:val="18"/>
          </w:rPr>
          <w:t>8.1.</w:t>
        </w:r>
        <w:r w:rsidR="00A07F3D" w:rsidRPr="00A07F3D">
          <w:rPr>
            <w:rFonts w:ascii="Verdana" w:eastAsiaTheme="minorEastAsia" w:hAnsi="Verdana" w:cstheme="minorBidi"/>
            <w:noProof/>
            <w:sz w:val="18"/>
            <w:szCs w:val="18"/>
            <w:lang w:eastAsia="es-PE"/>
          </w:rPr>
          <w:tab/>
        </w:r>
        <w:r w:rsidR="00A07F3D" w:rsidRPr="00A07F3D">
          <w:rPr>
            <w:rStyle w:val="Hipervnculo"/>
            <w:rFonts w:ascii="Verdana" w:hAnsi="Verdana" w:cs="Arial"/>
            <w:noProof/>
            <w:sz w:val="18"/>
            <w:szCs w:val="18"/>
          </w:rPr>
          <w:t>Proceso de desinstalación de base de datos</w:t>
        </w:r>
        <w:r w:rsidR="00A07F3D" w:rsidRPr="00A07F3D">
          <w:rPr>
            <w:rFonts w:ascii="Verdana" w:hAnsi="Verdana"/>
            <w:noProof/>
            <w:webHidden/>
            <w:sz w:val="18"/>
            <w:szCs w:val="18"/>
          </w:rPr>
          <w:tab/>
        </w:r>
        <w:r w:rsidR="00A07F3D" w:rsidRPr="00A07F3D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="00A07F3D" w:rsidRPr="00A07F3D">
          <w:rPr>
            <w:rFonts w:ascii="Verdana" w:hAnsi="Verdana"/>
            <w:noProof/>
            <w:webHidden/>
            <w:sz w:val="18"/>
            <w:szCs w:val="18"/>
          </w:rPr>
          <w:instrText xml:space="preserve"> PAGEREF _Toc8654602 \h </w:instrText>
        </w:r>
        <w:r w:rsidR="00A07F3D" w:rsidRPr="00A07F3D">
          <w:rPr>
            <w:rFonts w:ascii="Verdana" w:hAnsi="Verdana"/>
            <w:noProof/>
            <w:webHidden/>
            <w:sz w:val="18"/>
            <w:szCs w:val="18"/>
          </w:rPr>
        </w:r>
        <w:r w:rsidR="00A07F3D" w:rsidRPr="00A07F3D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="00A07F3D" w:rsidRPr="00A07F3D">
          <w:rPr>
            <w:rFonts w:ascii="Verdana" w:hAnsi="Verdana"/>
            <w:noProof/>
            <w:webHidden/>
            <w:sz w:val="18"/>
            <w:szCs w:val="18"/>
          </w:rPr>
          <w:t>11</w:t>
        </w:r>
        <w:r w:rsidR="00A07F3D" w:rsidRPr="00A07F3D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15943189" w14:textId="77777777" w:rsidR="00A07F3D" w:rsidRPr="00A07F3D" w:rsidRDefault="007B0602">
      <w:pPr>
        <w:pStyle w:val="TDC2"/>
        <w:tabs>
          <w:tab w:val="left" w:pos="1200"/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hyperlink w:anchor="_Toc8654603" w:history="1">
        <w:r w:rsidR="00A07F3D" w:rsidRPr="00A07F3D">
          <w:rPr>
            <w:rStyle w:val="Hipervnculo"/>
            <w:rFonts w:ascii="Verdana" w:hAnsi="Verdana" w:cs="Arial"/>
            <w:noProof/>
            <w:sz w:val="18"/>
            <w:szCs w:val="18"/>
          </w:rPr>
          <w:t>8.2.</w:t>
        </w:r>
        <w:r w:rsidR="00A07F3D" w:rsidRPr="00A07F3D">
          <w:rPr>
            <w:rFonts w:ascii="Verdana" w:eastAsiaTheme="minorEastAsia" w:hAnsi="Verdana" w:cstheme="minorBidi"/>
            <w:noProof/>
            <w:sz w:val="18"/>
            <w:szCs w:val="18"/>
            <w:lang w:eastAsia="es-PE"/>
          </w:rPr>
          <w:tab/>
        </w:r>
        <w:r w:rsidR="00A07F3D" w:rsidRPr="00A07F3D">
          <w:rPr>
            <w:rStyle w:val="Hipervnculo"/>
            <w:rFonts w:ascii="Verdana" w:hAnsi="Verdana" w:cs="Arial"/>
            <w:noProof/>
            <w:sz w:val="18"/>
            <w:szCs w:val="18"/>
          </w:rPr>
          <w:t>Procesos de desinstalación de componentes</w:t>
        </w:r>
        <w:r w:rsidR="00A07F3D" w:rsidRPr="00A07F3D">
          <w:rPr>
            <w:rFonts w:ascii="Verdana" w:hAnsi="Verdana"/>
            <w:noProof/>
            <w:webHidden/>
            <w:sz w:val="18"/>
            <w:szCs w:val="18"/>
          </w:rPr>
          <w:tab/>
        </w:r>
        <w:r w:rsidR="00A07F3D" w:rsidRPr="00A07F3D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="00A07F3D" w:rsidRPr="00A07F3D">
          <w:rPr>
            <w:rFonts w:ascii="Verdana" w:hAnsi="Verdana"/>
            <w:noProof/>
            <w:webHidden/>
            <w:sz w:val="18"/>
            <w:szCs w:val="18"/>
          </w:rPr>
          <w:instrText xml:space="preserve"> PAGEREF _Toc8654603 \h </w:instrText>
        </w:r>
        <w:r w:rsidR="00A07F3D" w:rsidRPr="00A07F3D">
          <w:rPr>
            <w:rFonts w:ascii="Verdana" w:hAnsi="Verdana"/>
            <w:noProof/>
            <w:webHidden/>
            <w:sz w:val="18"/>
            <w:szCs w:val="18"/>
          </w:rPr>
        </w:r>
        <w:r w:rsidR="00A07F3D" w:rsidRPr="00A07F3D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="00A07F3D" w:rsidRPr="00A07F3D">
          <w:rPr>
            <w:rFonts w:ascii="Verdana" w:hAnsi="Verdana"/>
            <w:noProof/>
            <w:webHidden/>
            <w:sz w:val="18"/>
            <w:szCs w:val="18"/>
          </w:rPr>
          <w:t>11</w:t>
        </w:r>
        <w:r w:rsidR="00A07F3D" w:rsidRPr="00A07F3D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713D0937" w14:textId="77777777" w:rsidR="00A07F3D" w:rsidRPr="00A07F3D" w:rsidRDefault="007B0602">
      <w:pPr>
        <w:pStyle w:val="TDC2"/>
        <w:tabs>
          <w:tab w:val="left" w:pos="1200"/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hyperlink w:anchor="_Toc8654604" w:history="1">
        <w:r w:rsidR="00A07F3D" w:rsidRPr="00A07F3D">
          <w:rPr>
            <w:rStyle w:val="Hipervnculo"/>
            <w:rFonts w:ascii="Verdana" w:hAnsi="Verdana" w:cs="Arial"/>
            <w:noProof/>
            <w:sz w:val="18"/>
            <w:szCs w:val="18"/>
          </w:rPr>
          <w:t>8.3.</w:t>
        </w:r>
        <w:r w:rsidR="00A07F3D" w:rsidRPr="00A07F3D">
          <w:rPr>
            <w:rFonts w:ascii="Verdana" w:eastAsiaTheme="minorEastAsia" w:hAnsi="Verdana" w:cstheme="minorBidi"/>
            <w:noProof/>
            <w:sz w:val="18"/>
            <w:szCs w:val="18"/>
            <w:lang w:eastAsia="es-PE"/>
          </w:rPr>
          <w:tab/>
        </w:r>
        <w:r w:rsidR="00A07F3D" w:rsidRPr="00A07F3D">
          <w:rPr>
            <w:rStyle w:val="Hipervnculo"/>
            <w:rFonts w:ascii="Verdana" w:hAnsi="Verdana" w:cs="Arial"/>
            <w:noProof/>
            <w:sz w:val="18"/>
            <w:szCs w:val="18"/>
          </w:rPr>
          <w:t>Procesos de desinstalación de archivos properties</w:t>
        </w:r>
        <w:r w:rsidR="00A07F3D" w:rsidRPr="00A07F3D">
          <w:rPr>
            <w:rFonts w:ascii="Verdana" w:hAnsi="Verdana"/>
            <w:noProof/>
            <w:webHidden/>
            <w:sz w:val="18"/>
            <w:szCs w:val="18"/>
          </w:rPr>
          <w:tab/>
        </w:r>
        <w:r w:rsidR="00A07F3D" w:rsidRPr="00A07F3D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="00A07F3D" w:rsidRPr="00A07F3D">
          <w:rPr>
            <w:rFonts w:ascii="Verdana" w:hAnsi="Verdana"/>
            <w:noProof/>
            <w:webHidden/>
            <w:sz w:val="18"/>
            <w:szCs w:val="18"/>
          </w:rPr>
          <w:instrText xml:space="preserve"> PAGEREF _Toc8654604 \h </w:instrText>
        </w:r>
        <w:r w:rsidR="00A07F3D" w:rsidRPr="00A07F3D">
          <w:rPr>
            <w:rFonts w:ascii="Verdana" w:hAnsi="Verdana"/>
            <w:noProof/>
            <w:webHidden/>
            <w:sz w:val="18"/>
            <w:szCs w:val="18"/>
          </w:rPr>
        </w:r>
        <w:r w:rsidR="00A07F3D" w:rsidRPr="00A07F3D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="00A07F3D" w:rsidRPr="00A07F3D">
          <w:rPr>
            <w:rFonts w:ascii="Verdana" w:hAnsi="Verdana"/>
            <w:noProof/>
            <w:webHidden/>
            <w:sz w:val="18"/>
            <w:szCs w:val="18"/>
          </w:rPr>
          <w:t>11</w:t>
        </w:r>
        <w:r w:rsidR="00A07F3D" w:rsidRPr="00A07F3D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4D9788E0" w14:textId="77777777" w:rsidR="00A07F3D" w:rsidRPr="00A07F3D" w:rsidRDefault="007B0602">
      <w:pPr>
        <w:pStyle w:val="TDC2"/>
        <w:tabs>
          <w:tab w:val="left" w:pos="1200"/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hyperlink w:anchor="_Toc8654605" w:history="1">
        <w:r w:rsidR="00A07F3D" w:rsidRPr="00A07F3D">
          <w:rPr>
            <w:rStyle w:val="Hipervnculo"/>
            <w:rFonts w:ascii="Verdana" w:hAnsi="Verdana" w:cs="Arial"/>
            <w:noProof/>
            <w:sz w:val="18"/>
            <w:szCs w:val="18"/>
          </w:rPr>
          <w:t>8.4.</w:t>
        </w:r>
        <w:r w:rsidR="00A07F3D" w:rsidRPr="00A07F3D">
          <w:rPr>
            <w:rFonts w:ascii="Verdana" w:eastAsiaTheme="minorEastAsia" w:hAnsi="Verdana" w:cstheme="minorBidi"/>
            <w:noProof/>
            <w:sz w:val="18"/>
            <w:szCs w:val="18"/>
            <w:lang w:eastAsia="es-PE"/>
          </w:rPr>
          <w:tab/>
        </w:r>
        <w:r w:rsidR="00A07F3D" w:rsidRPr="00A07F3D">
          <w:rPr>
            <w:rStyle w:val="Hipervnculo"/>
            <w:rFonts w:ascii="Verdana" w:hAnsi="Verdana" w:cs="Arial"/>
            <w:noProof/>
            <w:sz w:val="18"/>
            <w:szCs w:val="18"/>
          </w:rPr>
          <w:t>Procesos de desinstalación de colas JMS</w:t>
        </w:r>
        <w:r w:rsidR="00A07F3D" w:rsidRPr="00A07F3D">
          <w:rPr>
            <w:rFonts w:ascii="Verdana" w:hAnsi="Verdana"/>
            <w:noProof/>
            <w:webHidden/>
            <w:sz w:val="18"/>
            <w:szCs w:val="18"/>
          </w:rPr>
          <w:tab/>
        </w:r>
        <w:r w:rsidR="00A07F3D" w:rsidRPr="00A07F3D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="00A07F3D" w:rsidRPr="00A07F3D">
          <w:rPr>
            <w:rFonts w:ascii="Verdana" w:hAnsi="Verdana"/>
            <w:noProof/>
            <w:webHidden/>
            <w:sz w:val="18"/>
            <w:szCs w:val="18"/>
          </w:rPr>
          <w:instrText xml:space="preserve"> PAGEREF _Toc8654605 \h </w:instrText>
        </w:r>
        <w:r w:rsidR="00A07F3D" w:rsidRPr="00A07F3D">
          <w:rPr>
            <w:rFonts w:ascii="Verdana" w:hAnsi="Verdana"/>
            <w:noProof/>
            <w:webHidden/>
            <w:sz w:val="18"/>
            <w:szCs w:val="18"/>
          </w:rPr>
        </w:r>
        <w:r w:rsidR="00A07F3D" w:rsidRPr="00A07F3D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="00A07F3D" w:rsidRPr="00A07F3D">
          <w:rPr>
            <w:rFonts w:ascii="Verdana" w:hAnsi="Verdana"/>
            <w:noProof/>
            <w:webHidden/>
            <w:sz w:val="18"/>
            <w:szCs w:val="18"/>
          </w:rPr>
          <w:t>11</w:t>
        </w:r>
        <w:r w:rsidR="00A07F3D" w:rsidRPr="00A07F3D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496AE9FE" w14:textId="77777777" w:rsidR="00A07F3D" w:rsidRPr="00A07F3D" w:rsidRDefault="007B0602">
      <w:pPr>
        <w:pStyle w:val="TDC2"/>
        <w:tabs>
          <w:tab w:val="left" w:pos="1200"/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hyperlink w:anchor="_Toc8654606" w:history="1">
        <w:r w:rsidR="00A07F3D" w:rsidRPr="00A07F3D">
          <w:rPr>
            <w:rStyle w:val="Hipervnculo"/>
            <w:rFonts w:ascii="Verdana" w:hAnsi="Verdana" w:cs="Arial"/>
            <w:noProof/>
            <w:sz w:val="18"/>
            <w:szCs w:val="18"/>
          </w:rPr>
          <w:t>8.5.</w:t>
        </w:r>
        <w:r w:rsidR="00A07F3D" w:rsidRPr="00A07F3D">
          <w:rPr>
            <w:rFonts w:ascii="Verdana" w:eastAsiaTheme="minorEastAsia" w:hAnsi="Verdana" w:cstheme="minorBidi"/>
            <w:noProof/>
            <w:sz w:val="18"/>
            <w:szCs w:val="18"/>
            <w:lang w:eastAsia="es-PE"/>
          </w:rPr>
          <w:tab/>
        </w:r>
        <w:r w:rsidR="00A07F3D" w:rsidRPr="00A07F3D">
          <w:rPr>
            <w:rStyle w:val="Hipervnculo"/>
            <w:rFonts w:ascii="Verdana" w:hAnsi="Verdana" w:cs="Arial"/>
            <w:noProof/>
            <w:sz w:val="18"/>
            <w:szCs w:val="18"/>
          </w:rPr>
          <w:t>Procesos de desinstalación de datasources</w:t>
        </w:r>
        <w:r w:rsidR="00A07F3D" w:rsidRPr="00A07F3D">
          <w:rPr>
            <w:rFonts w:ascii="Verdana" w:hAnsi="Verdana"/>
            <w:noProof/>
            <w:webHidden/>
            <w:sz w:val="18"/>
            <w:szCs w:val="18"/>
          </w:rPr>
          <w:tab/>
        </w:r>
        <w:r w:rsidR="00A07F3D" w:rsidRPr="00A07F3D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="00A07F3D" w:rsidRPr="00A07F3D">
          <w:rPr>
            <w:rFonts w:ascii="Verdana" w:hAnsi="Verdana"/>
            <w:noProof/>
            <w:webHidden/>
            <w:sz w:val="18"/>
            <w:szCs w:val="18"/>
          </w:rPr>
          <w:instrText xml:space="preserve"> PAGEREF _Toc8654606 \h </w:instrText>
        </w:r>
        <w:r w:rsidR="00A07F3D" w:rsidRPr="00A07F3D">
          <w:rPr>
            <w:rFonts w:ascii="Verdana" w:hAnsi="Verdana"/>
            <w:noProof/>
            <w:webHidden/>
            <w:sz w:val="18"/>
            <w:szCs w:val="18"/>
          </w:rPr>
        </w:r>
        <w:r w:rsidR="00A07F3D" w:rsidRPr="00A07F3D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="00A07F3D" w:rsidRPr="00A07F3D">
          <w:rPr>
            <w:rFonts w:ascii="Verdana" w:hAnsi="Verdana"/>
            <w:noProof/>
            <w:webHidden/>
            <w:sz w:val="18"/>
            <w:szCs w:val="18"/>
          </w:rPr>
          <w:t>11</w:t>
        </w:r>
        <w:r w:rsidR="00A07F3D" w:rsidRPr="00A07F3D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259F8F57" w14:textId="77777777" w:rsidR="00A07F3D" w:rsidRPr="00A07F3D" w:rsidRDefault="007B0602">
      <w:pPr>
        <w:pStyle w:val="TDC2"/>
        <w:tabs>
          <w:tab w:val="left" w:pos="1200"/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hyperlink w:anchor="_Toc8654607" w:history="1">
        <w:r w:rsidR="00A07F3D" w:rsidRPr="00A07F3D">
          <w:rPr>
            <w:rStyle w:val="Hipervnculo"/>
            <w:rFonts w:ascii="Verdana" w:hAnsi="Verdana" w:cs="Arial"/>
            <w:noProof/>
            <w:sz w:val="18"/>
            <w:szCs w:val="18"/>
          </w:rPr>
          <w:t>8.6.</w:t>
        </w:r>
        <w:r w:rsidR="00A07F3D" w:rsidRPr="00A07F3D">
          <w:rPr>
            <w:rFonts w:ascii="Verdana" w:eastAsiaTheme="minorEastAsia" w:hAnsi="Verdana" w:cstheme="minorBidi"/>
            <w:noProof/>
            <w:sz w:val="18"/>
            <w:szCs w:val="18"/>
            <w:lang w:eastAsia="es-PE"/>
          </w:rPr>
          <w:tab/>
        </w:r>
        <w:r w:rsidR="00A07F3D" w:rsidRPr="00A07F3D">
          <w:rPr>
            <w:rStyle w:val="Hipervnculo"/>
            <w:rFonts w:ascii="Verdana" w:hAnsi="Verdana" w:cs="Arial"/>
            <w:noProof/>
            <w:sz w:val="18"/>
            <w:szCs w:val="18"/>
          </w:rPr>
          <w:t>Procesos de desinstalación de archivos .log4j</w:t>
        </w:r>
        <w:r w:rsidR="00A07F3D" w:rsidRPr="00A07F3D">
          <w:rPr>
            <w:rFonts w:ascii="Verdana" w:hAnsi="Verdana"/>
            <w:noProof/>
            <w:webHidden/>
            <w:sz w:val="18"/>
            <w:szCs w:val="18"/>
          </w:rPr>
          <w:tab/>
        </w:r>
        <w:r w:rsidR="00A07F3D" w:rsidRPr="00A07F3D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="00A07F3D" w:rsidRPr="00A07F3D">
          <w:rPr>
            <w:rFonts w:ascii="Verdana" w:hAnsi="Verdana"/>
            <w:noProof/>
            <w:webHidden/>
            <w:sz w:val="18"/>
            <w:szCs w:val="18"/>
          </w:rPr>
          <w:instrText xml:space="preserve"> PAGEREF _Toc8654607 \h </w:instrText>
        </w:r>
        <w:r w:rsidR="00A07F3D" w:rsidRPr="00A07F3D">
          <w:rPr>
            <w:rFonts w:ascii="Verdana" w:hAnsi="Verdana"/>
            <w:noProof/>
            <w:webHidden/>
            <w:sz w:val="18"/>
            <w:szCs w:val="18"/>
          </w:rPr>
        </w:r>
        <w:r w:rsidR="00A07F3D" w:rsidRPr="00A07F3D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="00A07F3D" w:rsidRPr="00A07F3D">
          <w:rPr>
            <w:rFonts w:ascii="Verdana" w:hAnsi="Verdana"/>
            <w:noProof/>
            <w:webHidden/>
            <w:sz w:val="18"/>
            <w:szCs w:val="18"/>
          </w:rPr>
          <w:t>11</w:t>
        </w:r>
        <w:r w:rsidR="00A07F3D" w:rsidRPr="00A07F3D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754ABCD1" w14:textId="77777777" w:rsidR="00A07F3D" w:rsidRPr="00A07F3D" w:rsidRDefault="007B0602">
      <w:pPr>
        <w:pStyle w:val="TDC2"/>
        <w:tabs>
          <w:tab w:val="left" w:pos="1200"/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hyperlink w:anchor="_Toc8654608" w:history="1">
        <w:r w:rsidR="00A07F3D" w:rsidRPr="00A07F3D">
          <w:rPr>
            <w:rStyle w:val="Hipervnculo"/>
            <w:rFonts w:ascii="Verdana" w:hAnsi="Verdana" w:cs="Arial"/>
            <w:noProof/>
            <w:sz w:val="18"/>
            <w:szCs w:val="18"/>
          </w:rPr>
          <w:t>8.7.</w:t>
        </w:r>
        <w:r w:rsidR="00A07F3D" w:rsidRPr="00A07F3D">
          <w:rPr>
            <w:rFonts w:ascii="Verdana" w:eastAsiaTheme="minorEastAsia" w:hAnsi="Verdana" w:cstheme="minorBidi"/>
            <w:noProof/>
            <w:sz w:val="18"/>
            <w:szCs w:val="18"/>
            <w:lang w:eastAsia="es-PE"/>
          </w:rPr>
          <w:tab/>
        </w:r>
        <w:r w:rsidR="00A07F3D" w:rsidRPr="00A07F3D">
          <w:rPr>
            <w:rStyle w:val="Hipervnculo"/>
            <w:rFonts w:ascii="Verdana" w:hAnsi="Verdana" w:cs="Arial"/>
            <w:noProof/>
            <w:sz w:val="18"/>
            <w:szCs w:val="18"/>
          </w:rPr>
          <w:t>Procesos de desinstalación de la capa de presentación</w:t>
        </w:r>
        <w:r w:rsidR="00A07F3D" w:rsidRPr="00A07F3D">
          <w:rPr>
            <w:rFonts w:ascii="Verdana" w:hAnsi="Verdana"/>
            <w:noProof/>
            <w:webHidden/>
            <w:sz w:val="18"/>
            <w:szCs w:val="18"/>
          </w:rPr>
          <w:tab/>
        </w:r>
        <w:r w:rsidR="00A07F3D" w:rsidRPr="00A07F3D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="00A07F3D" w:rsidRPr="00A07F3D">
          <w:rPr>
            <w:rFonts w:ascii="Verdana" w:hAnsi="Verdana"/>
            <w:noProof/>
            <w:webHidden/>
            <w:sz w:val="18"/>
            <w:szCs w:val="18"/>
          </w:rPr>
          <w:instrText xml:space="preserve"> PAGEREF _Toc8654608 \h </w:instrText>
        </w:r>
        <w:r w:rsidR="00A07F3D" w:rsidRPr="00A07F3D">
          <w:rPr>
            <w:rFonts w:ascii="Verdana" w:hAnsi="Verdana"/>
            <w:noProof/>
            <w:webHidden/>
            <w:sz w:val="18"/>
            <w:szCs w:val="18"/>
          </w:rPr>
        </w:r>
        <w:r w:rsidR="00A07F3D" w:rsidRPr="00A07F3D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="00A07F3D" w:rsidRPr="00A07F3D">
          <w:rPr>
            <w:rFonts w:ascii="Verdana" w:hAnsi="Verdana"/>
            <w:noProof/>
            <w:webHidden/>
            <w:sz w:val="18"/>
            <w:szCs w:val="18"/>
          </w:rPr>
          <w:t>11</w:t>
        </w:r>
        <w:r w:rsidR="00A07F3D" w:rsidRPr="00A07F3D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4F3A9151" w14:textId="77777777" w:rsidR="00A07F3D" w:rsidRPr="00A07F3D" w:rsidRDefault="007B0602">
      <w:pPr>
        <w:pStyle w:val="TDC2"/>
        <w:tabs>
          <w:tab w:val="left" w:pos="1200"/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hyperlink w:anchor="_Toc8654609" w:history="1">
        <w:r w:rsidR="00A07F3D" w:rsidRPr="00A07F3D">
          <w:rPr>
            <w:rStyle w:val="Hipervnculo"/>
            <w:rFonts w:ascii="Verdana" w:hAnsi="Verdana" w:cs="Arial"/>
            <w:noProof/>
            <w:sz w:val="18"/>
            <w:szCs w:val="18"/>
          </w:rPr>
          <w:t>8.8.</w:t>
        </w:r>
        <w:r w:rsidR="00A07F3D" w:rsidRPr="00A07F3D">
          <w:rPr>
            <w:rFonts w:ascii="Verdana" w:eastAsiaTheme="minorEastAsia" w:hAnsi="Verdana" w:cstheme="minorBidi"/>
            <w:noProof/>
            <w:sz w:val="18"/>
            <w:szCs w:val="18"/>
            <w:lang w:eastAsia="es-PE"/>
          </w:rPr>
          <w:tab/>
        </w:r>
        <w:r w:rsidR="00A07F3D" w:rsidRPr="00A07F3D">
          <w:rPr>
            <w:rStyle w:val="Hipervnculo"/>
            <w:rFonts w:ascii="Verdana" w:hAnsi="Verdana" w:cs="Arial"/>
            <w:noProof/>
            <w:sz w:val="18"/>
            <w:szCs w:val="18"/>
          </w:rPr>
          <w:t>Proceso de desinstalación de Shell UNIX / LINUX</w:t>
        </w:r>
        <w:r w:rsidR="00A07F3D" w:rsidRPr="00A07F3D">
          <w:rPr>
            <w:rFonts w:ascii="Verdana" w:hAnsi="Verdana"/>
            <w:noProof/>
            <w:webHidden/>
            <w:sz w:val="18"/>
            <w:szCs w:val="18"/>
          </w:rPr>
          <w:tab/>
        </w:r>
        <w:r w:rsidR="00A07F3D" w:rsidRPr="00A07F3D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="00A07F3D" w:rsidRPr="00A07F3D">
          <w:rPr>
            <w:rFonts w:ascii="Verdana" w:hAnsi="Verdana"/>
            <w:noProof/>
            <w:webHidden/>
            <w:sz w:val="18"/>
            <w:szCs w:val="18"/>
          </w:rPr>
          <w:instrText xml:space="preserve"> PAGEREF _Toc8654609 \h </w:instrText>
        </w:r>
        <w:r w:rsidR="00A07F3D" w:rsidRPr="00A07F3D">
          <w:rPr>
            <w:rFonts w:ascii="Verdana" w:hAnsi="Verdana"/>
            <w:noProof/>
            <w:webHidden/>
            <w:sz w:val="18"/>
            <w:szCs w:val="18"/>
          </w:rPr>
        </w:r>
        <w:r w:rsidR="00A07F3D" w:rsidRPr="00A07F3D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="00A07F3D" w:rsidRPr="00A07F3D">
          <w:rPr>
            <w:rFonts w:ascii="Verdana" w:hAnsi="Verdana"/>
            <w:noProof/>
            <w:webHidden/>
            <w:sz w:val="18"/>
            <w:szCs w:val="18"/>
          </w:rPr>
          <w:t>11</w:t>
        </w:r>
        <w:r w:rsidR="00A07F3D" w:rsidRPr="00A07F3D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14E59FC7" w14:textId="77777777" w:rsidR="00A07F3D" w:rsidRPr="00A07F3D" w:rsidRDefault="007B0602">
      <w:pPr>
        <w:pStyle w:val="TDC2"/>
        <w:tabs>
          <w:tab w:val="left" w:pos="1200"/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hyperlink w:anchor="_Toc8654610" w:history="1">
        <w:r w:rsidR="00A07F3D" w:rsidRPr="00A07F3D">
          <w:rPr>
            <w:rStyle w:val="Hipervnculo"/>
            <w:rFonts w:ascii="Verdana" w:hAnsi="Verdana" w:cs="Arial"/>
            <w:noProof/>
            <w:sz w:val="18"/>
            <w:szCs w:val="18"/>
          </w:rPr>
          <w:t>8.9.</w:t>
        </w:r>
        <w:r w:rsidR="00A07F3D" w:rsidRPr="00A07F3D">
          <w:rPr>
            <w:rFonts w:ascii="Verdana" w:eastAsiaTheme="minorEastAsia" w:hAnsi="Verdana" w:cstheme="minorBidi"/>
            <w:noProof/>
            <w:sz w:val="18"/>
            <w:szCs w:val="18"/>
            <w:lang w:eastAsia="es-PE"/>
          </w:rPr>
          <w:tab/>
        </w:r>
        <w:r w:rsidR="00A07F3D" w:rsidRPr="00A07F3D">
          <w:rPr>
            <w:rStyle w:val="Hipervnculo"/>
            <w:rFonts w:ascii="Verdana" w:hAnsi="Verdana" w:cs="Arial"/>
            <w:noProof/>
            <w:sz w:val="18"/>
            <w:szCs w:val="18"/>
          </w:rPr>
          <w:t>Proceso de desinstalación de Archivos BAT</w:t>
        </w:r>
        <w:r w:rsidR="00A07F3D" w:rsidRPr="00A07F3D">
          <w:rPr>
            <w:rFonts w:ascii="Verdana" w:hAnsi="Verdana"/>
            <w:noProof/>
            <w:webHidden/>
            <w:sz w:val="18"/>
            <w:szCs w:val="18"/>
          </w:rPr>
          <w:tab/>
        </w:r>
        <w:r w:rsidR="00A07F3D" w:rsidRPr="00A07F3D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="00A07F3D" w:rsidRPr="00A07F3D">
          <w:rPr>
            <w:rFonts w:ascii="Verdana" w:hAnsi="Verdana"/>
            <w:noProof/>
            <w:webHidden/>
            <w:sz w:val="18"/>
            <w:szCs w:val="18"/>
          </w:rPr>
          <w:instrText xml:space="preserve"> PAGEREF _Toc8654610 \h </w:instrText>
        </w:r>
        <w:r w:rsidR="00A07F3D" w:rsidRPr="00A07F3D">
          <w:rPr>
            <w:rFonts w:ascii="Verdana" w:hAnsi="Verdana"/>
            <w:noProof/>
            <w:webHidden/>
            <w:sz w:val="18"/>
            <w:szCs w:val="18"/>
          </w:rPr>
        </w:r>
        <w:r w:rsidR="00A07F3D" w:rsidRPr="00A07F3D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="00A07F3D" w:rsidRPr="00A07F3D">
          <w:rPr>
            <w:rFonts w:ascii="Verdana" w:hAnsi="Verdana"/>
            <w:noProof/>
            <w:webHidden/>
            <w:sz w:val="18"/>
            <w:szCs w:val="18"/>
          </w:rPr>
          <w:t>12</w:t>
        </w:r>
        <w:r w:rsidR="00A07F3D" w:rsidRPr="00A07F3D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482F567B" w14:textId="77777777" w:rsidR="00A07F3D" w:rsidRPr="00A07F3D" w:rsidRDefault="007B0602">
      <w:pPr>
        <w:pStyle w:val="TDC1"/>
        <w:rPr>
          <w:rFonts w:eastAsiaTheme="minorEastAsia" w:cstheme="minorBidi"/>
          <w:sz w:val="18"/>
          <w:szCs w:val="18"/>
          <w:lang w:eastAsia="es-PE"/>
        </w:rPr>
      </w:pPr>
      <w:hyperlink w:anchor="_Toc8654611" w:history="1">
        <w:r w:rsidR="00A07F3D" w:rsidRPr="00A07F3D">
          <w:rPr>
            <w:rStyle w:val="Hipervnculo"/>
            <w:sz w:val="18"/>
            <w:szCs w:val="18"/>
          </w:rPr>
          <w:t>9.</w:t>
        </w:r>
        <w:r w:rsidR="00A07F3D" w:rsidRPr="00A07F3D">
          <w:rPr>
            <w:rFonts w:eastAsiaTheme="minorEastAsia" w:cstheme="minorBidi"/>
            <w:sz w:val="18"/>
            <w:szCs w:val="18"/>
            <w:lang w:eastAsia="es-PE"/>
          </w:rPr>
          <w:tab/>
        </w:r>
        <w:r w:rsidR="00A07F3D" w:rsidRPr="00A07F3D">
          <w:rPr>
            <w:rStyle w:val="Hipervnculo"/>
            <w:sz w:val="18"/>
            <w:szCs w:val="18"/>
          </w:rPr>
          <w:t>Contingencia</w:t>
        </w:r>
        <w:r w:rsidR="00A07F3D" w:rsidRPr="00A07F3D">
          <w:rPr>
            <w:webHidden/>
            <w:sz w:val="18"/>
            <w:szCs w:val="18"/>
          </w:rPr>
          <w:tab/>
        </w:r>
        <w:r w:rsidR="00A07F3D" w:rsidRPr="00A07F3D">
          <w:rPr>
            <w:webHidden/>
            <w:sz w:val="18"/>
            <w:szCs w:val="18"/>
          </w:rPr>
          <w:fldChar w:fldCharType="begin"/>
        </w:r>
        <w:r w:rsidR="00A07F3D" w:rsidRPr="00A07F3D">
          <w:rPr>
            <w:webHidden/>
            <w:sz w:val="18"/>
            <w:szCs w:val="18"/>
          </w:rPr>
          <w:instrText xml:space="preserve"> PAGEREF _Toc8654611 \h </w:instrText>
        </w:r>
        <w:r w:rsidR="00A07F3D" w:rsidRPr="00A07F3D">
          <w:rPr>
            <w:webHidden/>
            <w:sz w:val="18"/>
            <w:szCs w:val="18"/>
          </w:rPr>
        </w:r>
        <w:r w:rsidR="00A07F3D" w:rsidRPr="00A07F3D">
          <w:rPr>
            <w:webHidden/>
            <w:sz w:val="18"/>
            <w:szCs w:val="18"/>
          </w:rPr>
          <w:fldChar w:fldCharType="separate"/>
        </w:r>
        <w:r w:rsidR="00A07F3D" w:rsidRPr="00A07F3D">
          <w:rPr>
            <w:webHidden/>
            <w:sz w:val="18"/>
            <w:szCs w:val="18"/>
          </w:rPr>
          <w:t>12</w:t>
        </w:r>
        <w:r w:rsidR="00A07F3D" w:rsidRPr="00A07F3D">
          <w:rPr>
            <w:webHidden/>
            <w:sz w:val="18"/>
            <w:szCs w:val="18"/>
          </w:rPr>
          <w:fldChar w:fldCharType="end"/>
        </w:r>
      </w:hyperlink>
    </w:p>
    <w:p w14:paraId="5B158792" w14:textId="77777777" w:rsidR="00A07F3D" w:rsidRPr="00A07F3D" w:rsidRDefault="007B0602">
      <w:pPr>
        <w:pStyle w:val="TDC1"/>
        <w:rPr>
          <w:rFonts w:eastAsiaTheme="minorEastAsia" w:cstheme="minorBidi"/>
          <w:sz w:val="18"/>
          <w:szCs w:val="18"/>
          <w:lang w:eastAsia="es-PE"/>
        </w:rPr>
      </w:pPr>
      <w:hyperlink w:anchor="_Toc8654612" w:history="1">
        <w:r w:rsidR="00A07F3D" w:rsidRPr="00A07F3D">
          <w:rPr>
            <w:rStyle w:val="Hipervnculo"/>
            <w:sz w:val="18"/>
            <w:szCs w:val="18"/>
          </w:rPr>
          <w:t>10.</w:t>
        </w:r>
        <w:r w:rsidR="00A07F3D" w:rsidRPr="00A07F3D">
          <w:rPr>
            <w:rFonts w:eastAsiaTheme="minorEastAsia" w:cstheme="minorBidi"/>
            <w:sz w:val="18"/>
            <w:szCs w:val="18"/>
            <w:lang w:eastAsia="es-PE"/>
          </w:rPr>
          <w:tab/>
        </w:r>
        <w:r w:rsidR="00A07F3D" w:rsidRPr="00A07F3D">
          <w:rPr>
            <w:rStyle w:val="Hipervnculo"/>
            <w:sz w:val="18"/>
            <w:szCs w:val="18"/>
          </w:rPr>
          <w:t>Documentación</w:t>
        </w:r>
        <w:r w:rsidR="00A07F3D" w:rsidRPr="00A07F3D">
          <w:rPr>
            <w:webHidden/>
            <w:sz w:val="18"/>
            <w:szCs w:val="18"/>
          </w:rPr>
          <w:tab/>
        </w:r>
        <w:r w:rsidR="00A07F3D" w:rsidRPr="00A07F3D">
          <w:rPr>
            <w:webHidden/>
            <w:sz w:val="18"/>
            <w:szCs w:val="18"/>
          </w:rPr>
          <w:fldChar w:fldCharType="begin"/>
        </w:r>
        <w:r w:rsidR="00A07F3D" w:rsidRPr="00A07F3D">
          <w:rPr>
            <w:webHidden/>
            <w:sz w:val="18"/>
            <w:szCs w:val="18"/>
          </w:rPr>
          <w:instrText xml:space="preserve"> PAGEREF _Toc8654612 \h </w:instrText>
        </w:r>
        <w:r w:rsidR="00A07F3D" w:rsidRPr="00A07F3D">
          <w:rPr>
            <w:webHidden/>
            <w:sz w:val="18"/>
            <w:szCs w:val="18"/>
          </w:rPr>
        </w:r>
        <w:r w:rsidR="00A07F3D" w:rsidRPr="00A07F3D">
          <w:rPr>
            <w:webHidden/>
            <w:sz w:val="18"/>
            <w:szCs w:val="18"/>
          </w:rPr>
          <w:fldChar w:fldCharType="separate"/>
        </w:r>
        <w:r w:rsidR="00A07F3D" w:rsidRPr="00A07F3D">
          <w:rPr>
            <w:webHidden/>
            <w:sz w:val="18"/>
            <w:szCs w:val="18"/>
          </w:rPr>
          <w:t>12</w:t>
        </w:r>
        <w:r w:rsidR="00A07F3D" w:rsidRPr="00A07F3D">
          <w:rPr>
            <w:webHidden/>
            <w:sz w:val="18"/>
            <w:szCs w:val="18"/>
          </w:rPr>
          <w:fldChar w:fldCharType="end"/>
        </w:r>
      </w:hyperlink>
    </w:p>
    <w:p w14:paraId="63FED28A" w14:textId="77777777" w:rsidR="00A07F3D" w:rsidRPr="00A07F3D" w:rsidRDefault="007B0602">
      <w:pPr>
        <w:pStyle w:val="TDC1"/>
        <w:rPr>
          <w:rFonts w:eastAsiaTheme="minorEastAsia" w:cstheme="minorBidi"/>
          <w:sz w:val="18"/>
          <w:szCs w:val="18"/>
          <w:lang w:eastAsia="es-PE"/>
        </w:rPr>
      </w:pPr>
      <w:hyperlink w:anchor="_Toc8654613" w:history="1">
        <w:r w:rsidR="00A07F3D" w:rsidRPr="00A07F3D">
          <w:rPr>
            <w:rStyle w:val="Hipervnculo"/>
            <w:sz w:val="18"/>
            <w:szCs w:val="18"/>
          </w:rPr>
          <w:t>11.</w:t>
        </w:r>
        <w:r w:rsidR="00A07F3D" w:rsidRPr="00A07F3D">
          <w:rPr>
            <w:rFonts w:eastAsiaTheme="minorEastAsia" w:cstheme="minorBidi"/>
            <w:sz w:val="18"/>
            <w:szCs w:val="18"/>
            <w:lang w:eastAsia="es-PE"/>
          </w:rPr>
          <w:tab/>
        </w:r>
        <w:r w:rsidR="00A07F3D" w:rsidRPr="00A07F3D">
          <w:rPr>
            <w:rStyle w:val="Hipervnculo"/>
            <w:sz w:val="18"/>
            <w:szCs w:val="18"/>
          </w:rPr>
          <w:t>Documento Anexo de Estándar.</w:t>
        </w:r>
        <w:r w:rsidR="00A07F3D" w:rsidRPr="00A07F3D">
          <w:rPr>
            <w:webHidden/>
            <w:sz w:val="18"/>
            <w:szCs w:val="18"/>
          </w:rPr>
          <w:tab/>
        </w:r>
        <w:r w:rsidR="00A07F3D" w:rsidRPr="00A07F3D">
          <w:rPr>
            <w:webHidden/>
            <w:sz w:val="18"/>
            <w:szCs w:val="18"/>
          </w:rPr>
          <w:fldChar w:fldCharType="begin"/>
        </w:r>
        <w:r w:rsidR="00A07F3D" w:rsidRPr="00A07F3D">
          <w:rPr>
            <w:webHidden/>
            <w:sz w:val="18"/>
            <w:szCs w:val="18"/>
          </w:rPr>
          <w:instrText xml:space="preserve"> PAGEREF _Toc8654613 \h </w:instrText>
        </w:r>
        <w:r w:rsidR="00A07F3D" w:rsidRPr="00A07F3D">
          <w:rPr>
            <w:webHidden/>
            <w:sz w:val="18"/>
            <w:szCs w:val="18"/>
          </w:rPr>
        </w:r>
        <w:r w:rsidR="00A07F3D" w:rsidRPr="00A07F3D">
          <w:rPr>
            <w:webHidden/>
            <w:sz w:val="18"/>
            <w:szCs w:val="18"/>
          </w:rPr>
          <w:fldChar w:fldCharType="separate"/>
        </w:r>
        <w:r w:rsidR="00A07F3D" w:rsidRPr="00A07F3D">
          <w:rPr>
            <w:webHidden/>
            <w:sz w:val="18"/>
            <w:szCs w:val="18"/>
          </w:rPr>
          <w:t>12</w:t>
        </w:r>
        <w:r w:rsidR="00A07F3D" w:rsidRPr="00A07F3D">
          <w:rPr>
            <w:webHidden/>
            <w:sz w:val="18"/>
            <w:szCs w:val="18"/>
          </w:rPr>
          <w:fldChar w:fldCharType="end"/>
        </w:r>
      </w:hyperlink>
    </w:p>
    <w:p w14:paraId="0CAEBB5F" w14:textId="74D2CDE0" w:rsidR="0033497A" w:rsidRPr="00A07F3D" w:rsidRDefault="0033497A" w:rsidP="00EA1A9C">
      <w:pPr>
        <w:spacing w:line="360" w:lineRule="auto"/>
        <w:rPr>
          <w:rFonts w:ascii="Verdana" w:hAnsi="Verdana" w:cs="Arial"/>
          <w:sz w:val="18"/>
          <w:szCs w:val="18"/>
          <w:lang w:val="es-ES"/>
        </w:rPr>
      </w:pPr>
      <w:r w:rsidRPr="00A07F3D">
        <w:rPr>
          <w:rFonts w:ascii="Verdana" w:hAnsi="Verdana" w:cs="Arial"/>
          <w:sz w:val="18"/>
          <w:szCs w:val="18"/>
          <w:lang w:val="es-ES"/>
        </w:rPr>
        <w:fldChar w:fldCharType="end"/>
      </w:r>
    </w:p>
    <w:p w14:paraId="400FD99E" w14:textId="22125754" w:rsidR="00D82F95" w:rsidRPr="00B776BB" w:rsidRDefault="00D82F95">
      <w:pPr>
        <w:jc w:val="left"/>
        <w:rPr>
          <w:rFonts w:ascii="Verdana" w:hAnsi="Verdana"/>
          <w:sz w:val="18"/>
          <w:szCs w:val="18"/>
          <w:lang w:val="es-ES"/>
        </w:rPr>
      </w:pPr>
      <w:r w:rsidRPr="00B776BB">
        <w:rPr>
          <w:rFonts w:ascii="Verdana" w:hAnsi="Verdana"/>
          <w:sz w:val="18"/>
          <w:szCs w:val="18"/>
          <w:lang w:val="es-ES"/>
        </w:rPr>
        <w:br w:type="page"/>
      </w:r>
    </w:p>
    <w:p w14:paraId="34ACFF98" w14:textId="77777777" w:rsidR="00A80B32" w:rsidRPr="00B776BB" w:rsidRDefault="00A80B32">
      <w:pPr>
        <w:rPr>
          <w:rFonts w:ascii="Verdana" w:hAnsi="Verdana"/>
          <w:sz w:val="18"/>
          <w:szCs w:val="18"/>
          <w:lang w:val="es-ES"/>
        </w:rPr>
      </w:pPr>
    </w:p>
    <w:tbl>
      <w:tblPr>
        <w:tblW w:w="10094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21"/>
        <w:gridCol w:w="2315"/>
        <w:gridCol w:w="2268"/>
        <w:gridCol w:w="1276"/>
        <w:gridCol w:w="3014"/>
      </w:tblGrid>
      <w:tr w:rsidR="002D06E5" w:rsidRPr="00B776BB" w14:paraId="4734228D" w14:textId="77777777" w:rsidTr="00A6171D">
        <w:trPr>
          <w:trHeight w:val="284"/>
          <w:jc w:val="center"/>
        </w:trPr>
        <w:tc>
          <w:tcPr>
            <w:tcW w:w="10094" w:type="dxa"/>
            <w:gridSpan w:val="5"/>
            <w:tcBorders>
              <w:bottom w:val="single" w:sz="6" w:space="0" w:color="auto"/>
            </w:tcBorders>
            <w:shd w:val="clear" w:color="auto" w:fill="FF0000"/>
            <w:vAlign w:val="center"/>
          </w:tcPr>
          <w:p w14:paraId="3B1C4948" w14:textId="77777777" w:rsidR="002D06E5" w:rsidRPr="00B776BB" w:rsidRDefault="002D06E5" w:rsidP="00A6171D">
            <w:pPr>
              <w:jc w:val="center"/>
              <w:rPr>
                <w:rFonts w:ascii="Verdana" w:hAnsi="Verdana" w:cs="Arial"/>
                <w:b/>
                <w:color w:val="FFFFFF"/>
                <w:sz w:val="18"/>
                <w:szCs w:val="18"/>
                <w:lang w:val="es-ES"/>
              </w:rPr>
            </w:pPr>
            <w:r w:rsidRPr="00B776BB">
              <w:rPr>
                <w:rFonts w:ascii="Verdana" w:hAnsi="Verdana" w:cs="Arial"/>
                <w:b/>
                <w:color w:val="FFFFFF"/>
                <w:sz w:val="18"/>
                <w:szCs w:val="18"/>
                <w:lang w:val="es-ES"/>
              </w:rPr>
              <w:t>CONTROL DE VERSIONES</w:t>
            </w:r>
          </w:p>
        </w:tc>
      </w:tr>
      <w:tr w:rsidR="002D06E5" w:rsidRPr="00B776BB" w14:paraId="28BCABDE" w14:textId="77777777" w:rsidTr="00295571">
        <w:trPr>
          <w:trHeight w:val="261"/>
          <w:jc w:val="center"/>
        </w:trPr>
        <w:tc>
          <w:tcPr>
            <w:tcW w:w="1221" w:type="dxa"/>
            <w:shd w:val="clear" w:color="auto" w:fill="FBD4B4"/>
            <w:vAlign w:val="center"/>
          </w:tcPr>
          <w:p w14:paraId="361E5B6E" w14:textId="77777777" w:rsidR="002D06E5" w:rsidRPr="00B776BB" w:rsidRDefault="002D06E5" w:rsidP="00A6171D">
            <w:pPr>
              <w:jc w:val="center"/>
              <w:rPr>
                <w:rFonts w:ascii="Verdana" w:hAnsi="Verdana" w:cs="Arial"/>
                <w:b/>
                <w:i/>
                <w:sz w:val="18"/>
                <w:szCs w:val="18"/>
                <w:lang w:val="es-ES"/>
              </w:rPr>
            </w:pPr>
            <w:r w:rsidRPr="00B776BB">
              <w:rPr>
                <w:rFonts w:ascii="Verdana" w:hAnsi="Verdana" w:cs="Arial"/>
                <w:b/>
                <w:i/>
                <w:sz w:val="18"/>
                <w:szCs w:val="18"/>
                <w:lang w:val="es-ES"/>
              </w:rPr>
              <w:t>Versión</w:t>
            </w:r>
          </w:p>
        </w:tc>
        <w:tc>
          <w:tcPr>
            <w:tcW w:w="2315" w:type="dxa"/>
            <w:shd w:val="clear" w:color="auto" w:fill="FBD4B4"/>
            <w:vAlign w:val="center"/>
          </w:tcPr>
          <w:p w14:paraId="45A66D7E" w14:textId="77777777" w:rsidR="002D06E5" w:rsidRPr="00B776BB" w:rsidRDefault="002D06E5" w:rsidP="00A6171D">
            <w:pPr>
              <w:jc w:val="center"/>
              <w:rPr>
                <w:rFonts w:ascii="Verdana" w:hAnsi="Verdana" w:cs="Arial"/>
                <w:b/>
                <w:i/>
                <w:sz w:val="18"/>
                <w:szCs w:val="18"/>
                <w:lang w:val="es-ES"/>
              </w:rPr>
            </w:pPr>
            <w:r w:rsidRPr="00B776BB">
              <w:rPr>
                <w:rFonts w:ascii="Verdana" w:hAnsi="Verdana" w:cs="Arial"/>
                <w:b/>
                <w:i/>
                <w:sz w:val="18"/>
                <w:szCs w:val="18"/>
                <w:lang w:val="es-ES"/>
              </w:rPr>
              <w:t>Elaborado por</w:t>
            </w:r>
          </w:p>
        </w:tc>
        <w:tc>
          <w:tcPr>
            <w:tcW w:w="2268" w:type="dxa"/>
            <w:shd w:val="clear" w:color="auto" w:fill="FBD4B4"/>
            <w:vAlign w:val="center"/>
          </w:tcPr>
          <w:p w14:paraId="1CC34F25" w14:textId="77777777" w:rsidR="002D06E5" w:rsidRPr="00B776BB" w:rsidRDefault="002D06E5" w:rsidP="00A6171D">
            <w:pPr>
              <w:jc w:val="center"/>
              <w:rPr>
                <w:rFonts w:ascii="Verdana" w:hAnsi="Verdana" w:cs="Arial"/>
                <w:b/>
                <w:i/>
                <w:sz w:val="18"/>
                <w:szCs w:val="18"/>
                <w:lang w:val="es-ES"/>
              </w:rPr>
            </w:pPr>
            <w:r w:rsidRPr="00B776BB">
              <w:rPr>
                <w:rFonts w:ascii="Verdana" w:hAnsi="Verdana" w:cs="Arial"/>
                <w:b/>
                <w:i/>
                <w:sz w:val="18"/>
                <w:szCs w:val="18"/>
                <w:lang w:val="es-ES"/>
              </w:rPr>
              <w:t>Aprobado por</w:t>
            </w:r>
          </w:p>
        </w:tc>
        <w:tc>
          <w:tcPr>
            <w:tcW w:w="1276" w:type="dxa"/>
            <w:shd w:val="clear" w:color="auto" w:fill="FBD4B4"/>
            <w:vAlign w:val="center"/>
          </w:tcPr>
          <w:p w14:paraId="0BC00627" w14:textId="77777777" w:rsidR="002D06E5" w:rsidRPr="00B776BB" w:rsidRDefault="002D06E5" w:rsidP="00A6171D">
            <w:pPr>
              <w:jc w:val="center"/>
              <w:rPr>
                <w:rFonts w:ascii="Verdana" w:hAnsi="Verdana" w:cs="Arial"/>
                <w:b/>
                <w:i/>
                <w:sz w:val="18"/>
                <w:szCs w:val="18"/>
                <w:lang w:val="es-ES"/>
              </w:rPr>
            </w:pPr>
            <w:r w:rsidRPr="00B776BB">
              <w:rPr>
                <w:rFonts w:ascii="Verdana" w:hAnsi="Verdana" w:cs="Arial"/>
                <w:b/>
                <w:i/>
                <w:sz w:val="18"/>
                <w:szCs w:val="18"/>
                <w:lang w:val="es-ES"/>
              </w:rPr>
              <w:t>Fecha</w:t>
            </w:r>
          </w:p>
        </w:tc>
        <w:tc>
          <w:tcPr>
            <w:tcW w:w="3014" w:type="dxa"/>
            <w:shd w:val="clear" w:color="auto" w:fill="FBD4B4"/>
            <w:vAlign w:val="center"/>
          </w:tcPr>
          <w:p w14:paraId="60B8B320" w14:textId="77777777" w:rsidR="002D06E5" w:rsidRPr="00B776BB" w:rsidRDefault="002D06E5" w:rsidP="00A6171D">
            <w:pPr>
              <w:jc w:val="center"/>
              <w:rPr>
                <w:rFonts w:ascii="Verdana" w:hAnsi="Verdana" w:cs="Arial"/>
                <w:b/>
                <w:i/>
                <w:sz w:val="18"/>
                <w:szCs w:val="18"/>
                <w:lang w:val="es-ES"/>
              </w:rPr>
            </w:pPr>
            <w:r w:rsidRPr="00B776BB">
              <w:rPr>
                <w:rFonts w:ascii="Verdana" w:hAnsi="Verdana" w:cs="Arial"/>
                <w:b/>
                <w:i/>
                <w:sz w:val="18"/>
                <w:szCs w:val="18"/>
                <w:lang w:val="es-ES"/>
              </w:rPr>
              <w:t>Motivo</w:t>
            </w:r>
          </w:p>
        </w:tc>
      </w:tr>
      <w:tr w:rsidR="00AB75E5" w:rsidRPr="00B776BB" w14:paraId="5CA5A4C8" w14:textId="77777777" w:rsidTr="00295571">
        <w:trPr>
          <w:trHeight w:val="74"/>
          <w:jc w:val="center"/>
        </w:trPr>
        <w:tc>
          <w:tcPr>
            <w:tcW w:w="1221" w:type="dxa"/>
          </w:tcPr>
          <w:p w14:paraId="691A23EF" w14:textId="2CCE3B40" w:rsidR="00AB75E5" w:rsidRPr="00B776BB" w:rsidRDefault="001A1D95" w:rsidP="00EB6630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 w:rsidRPr="00B776BB">
              <w:rPr>
                <w:rFonts w:ascii="Verdana" w:hAnsi="Verdana" w:cs="Arial"/>
                <w:sz w:val="18"/>
                <w:szCs w:val="18"/>
                <w:lang w:val="es-ES"/>
              </w:rPr>
              <w:t>1.0</w:t>
            </w:r>
          </w:p>
        </w:tc>
        <w:tc>
          <w:tcPr>
            <w:tcW w:w="2315" w:type="dxa"/>
          </w:tcPr>
          <w:p w14:paraId="2AE1822F" w14:textId="5330AD0A" w:rsidR="00AB75E5" w:rsidRPr="00B776BB" w:rsidRDefault="00E9448C" w:rsidP="00EB6630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 w:rsidRPr="00B776BB">
              <w:rPr>
                <w:rFonts w:ascii="Verdana" w:hAnsi="Verdana" w:cs="Arial"/>
                <w:sz w:val="18"/>
                <w:szCs w:val="18"/>
                <w:lang w:val="es-ES"/>
              </w:rPr>
              <w:t>Junior Mateo</w:t>
            </w:r>
          </w:p>
        </w:tc>
        <w:tc>
          <w:tcPr>
            <w:tcW w:w="2268" w:type="dxa"/>
          </w:tcPr>
          <w:p w14:paraId="284C104E" w14:textId="7D45FC45" w:rsidR="00AB75E5" w:rsidRPr="00B776BB" w:rsidRDefault="00586ECF" w:rsidP="001D4A31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 w:rsidRPr="00B776BB">
              <w:rPr>
                <w:rFonts w:ascii="Verdana" w:hAnsi="Verdana"/>
                <w:sz w:val="18"/>
                <w:szCs w:val="18"/>
                <w:lang w:val="es-ES_tradnl"/>
              </w:rPr>
              <w:t xml:space="preserve">Cesar </w:t>
            </w:r>
            <w:proofErr w:type="spellStart"/>
            <w:r w:rsidRPr="00B776BB">
              <w:rPr>
                <w:rFonts w:ascii="Verdana" w:hAnsi="Verdana"/>
                <w:sz w:val="18"/>
                <w:szCs w:val="18"/>
                <w:lang w:val="es-ES_tradnl"/>
              </w:rPr>
              <w:t>Rosciano</w:t>
            </w:r>
            <w:proofErr w:type="spellEnd"/>
          </w:p>
        </w:tc>
        <w:tc>
          <w:tcPr>
            <w:tcW w:w="1276" w:type="dxa"/>
            <w:vAlign w:val="center"/>
          </w:tcPr>
          <w:p w14:paraId="091A41E7" w14:textId="6B1B7AC0" w:rsidR="00AB75E5" w:rsidRPr="00B776BB" w:rsidRDefault="001A1D95" w:rsidP="008F7938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 w:rsidRPr="00B776BB">
              <w:rPr>
                <w:rFonts w:ascii="Verdana" w:hAnsi="Verdana" w:cs="Arial"/>
                <w:sz w:val="18"/>
                <w:szCs w:val="18"/>
                <w:lang w:val="es-ES"/>
              </w:rPr>
              <w:t>11/04/2019</w:t>
            </w:r>
          </w:p>
        </w:tc>
        <w:tc>
          <w:tcPr>
            <w:tcW w:w="3014" w:type="dxa"/>
            <w:shd w:val="clear" w:color="auto" w:fill="auto"/>
            <w:vAlign w:val="center"/>
          </w:tcPr>
          <w:p w14:paraId="078D8EA3" w14:textId="1D24C436" w:rsidR="00EF47D8" w:rsidRPr="00B776BB" w:rsidRDefault="00295571" w:rsidP="008F7938">
            <w:pPr>
              <w:jc w:val="center"/>
              <w:rPr>
                <w:rFonts w:ascii="Verdana" w:hAnsi="Verdana" w:cs="Arial"/>
                <w:sz w:val="18"/>
                <w:szCs w:val="18"/>
                <w:highlight w:val="yellow"/>
                <w:lang w:val="es-ES"/>
              </w:rPr>
            </w:pPr>
            <w:r w:rsidRPr="00B776BB">
              <w:rPr>
                <w:rFonts w:ascii="Verdana" w:hAnsi="Verdana" w:cs="Arial"/>
                <w:sz w:val="18"/>
                <w:szCs w:val="18"/>
              </w:rPr>
              <w:t>Versión Inicial</w:t>
            </w:r>
          </w:p>
        </w:tc>
      </w:tr>
    </w:tbl>
    <w:p w14:paraId="59AF74E1" w14:textId="77777777" w:rsidR="0033497A" w:rsidRPr="00B776BB" w:rsidRDefault="0033497A">
      <w:pPr>
        <w:rPr>
          <w:rFonts w:ascii="Verdana" w:hAnsi="Verdana"/>
          <w:sz w:val="18"/>
          <w:szCs w:val="18"/>
          <w:lang w:val="es-ES"/>
        </w:rPr>
      </w:pPr>
    </w:p>
    <w:p w14:paraId="3B23CEFB" w14:textId="77777777" w:rsidR="00D94005" w:rsidRPr="00B776BB" w:rsidRDefault="00D94005" w:rsidP="00C14077">
      <w:pPr>
        <w:pStyle w:val="Ttulo1"/>
        <w:numPr>
          <w:ilvl w:val="0"/>
          <w:numId w:val="2"/>
        </w:numPr>
        <w:rPr>
          <w:rFonts w:ascii="Verdana" w:hAnsi="Verdana" w:cs="Arial"/>
          <w:sz w:val="18"/>
          <w:szCs w:val="18"/>
        </w:rPr>
      </w:pPr>
      <w:bookmarkStart w:id="2" w:name="_Toc8654583"/>
      <w:r w:rsidRPr="00B776BB">
        <w:rPr>
          <w:rFonts w:ascii="Verdana" w:hAnsi="Verdana" w:cs="Arial"/>
          <w:sz w:val="18"/>
          <w:szCs w:val="18"/>
        </w:rPr>
        <w:t>Objetivo</w:t>
      </w:r>
      <w:bookmarkEnd w:id="1"/>
      <w:bookmarkEnd w:id="2"/>
    </w:p>
    <w:p w14:paraId="11788711" w14:textId="3676488A" w:rsidR="00586ECF" w:rsidRPr="00B776BB" w:rsidRDefault="00586ECF" w:rsidP="00586ECF">
      <w:pPr>
        <w:pStyle w:val="Prrafodelista"/>
        <w:spacing w:after="160" w:line="259" w:lineRule="auto"/>
        <w:ind w:left="360"/>
        <w:contextualSpacing/>
        <w:rPr>
          <w:rFonts w:ascii="Verdana" w:eastAsiaTheme="minorEastAsia" w:hAnsi="Verdana" w:cstheme="minorBidi"/>
          <w:sz w:val="18"/>
          <w:szCs w:val="18"/>
          <w:lang w:val="es-ES_tradnl" w:eastAsia="es-PE"/>
        </w:rPr>
      </w:pPr>
      <w:r w:rsidRPr="00B776BB">
        <w:rPr>
          <w:rFonts w:ascii="Verdana" w:eastAsiaTheme="minorEastAsia" w:hAnsi="Verdana" w:cstheme="minorBidi"/>
          <w:sz w:val="18"/>
          <w:szCs w:val="18"/>
          <w:lang w:val="es-ES_tradnl" w:eastAsia="es-PE"/>
        </w:rPr>
        <w:t>Ejecuta la validación de desactivación por Incumplimiento de Pago</w:t>
      </w:r>
    </w:p>
    <w:p w14:paraId="6A074A9D" w14:textId="77777777" w:rsidR="00D94005" w:rsidRPr="00B776BB" w:rsidRDefault="00D94005" w:rsidP="00D94005">
      <w:pPr>
        <w:rPr>
          <w:rFonts w:ascii="Verdana" w:hAnsi="Verdana"/>
          <w:sz w:val="18"/>
          <w:szCs w:val="18"/>
        </w:rPr>
      </w:pPr>
    </w:p>
    <w:p w14:paraId="34C6584E" w14:textId="77777777" w:rsidR="00D94005" w:rsidRPr="00B776BB" w:rsidRDefault="00D94005" w:rsidP="00C14077">
      <w:pPr>
        <w:pStyle w:val="Ttulo1"/>
        <w:numPr>
          <w:ilvl w:val="0"/>
          <w:numId w:val="2"/>
        </w:numPr>
        <w:rPr>
          <w:rFonts w:ascii="Verdana" w:hAnsi="Verdana" w:cs="Arial"/>
          <w:sz w:val="18"/>
          <w:szCs w:val="18"/>
        </w:rPr>
      </w:pPr>
      <w:bookmarkStart w:id="3" w:name="_Toc311451358"/>
      <w:bookmarkStart w:id="4" w:name="_Toc8654584"/>
      <w:r w:rsidRPr="00B776BB">
        <w:rPr>
          <w:rFonts w:ascii="Verdana" w:hAnsi="Verdana" w:cs="Arial"/>
          <w:sz w:val="18"/>
          <w:szCs w:val="18"/>
        </w:rPr>
        <w:t>Pre Requisitos</w:t>
      </w:r>
      <w:bookmarkEnd w:id="3"/>
      <w:bookmarkEnd w:id="4"/>
    </w:p>
    <w:p w14:paraId="3836780F" w14:textId="429B6DA3" w:rsidR="00D94005" w:rsidRPr="00B776BB" w:rsidRDefault="00CE62A3" w:rsidP="00084B00">
      <w:pPr>
        <w:ind w:firstLine="360"/>
        <w:rPr>
          <w:rFonts w:ascii="Verdana" w:hAnsi="Verdana"/>
          <w:color w:val="999999"/>
          <w:sz w:val="18"/>
          <w:szCs w:val="18"/>
        </w:rPr>
      </w:pPr>
      <w:r w:rsidRPr="00B776BB">
        <w:rPr>
          <w:rFonts w:ascii="Verdana" w:hAnsi="Verdana"/>
          <w:color w:val="999999"/>
          <w:sz w:val="18"/>
          <w:szCs w:val="18"/>
        </w:rPr>
        <w:t>(Considerar los requisitos previos a la instalación del componente)</w:t>
      </w:r>
    </w:p>
    <w:p w14:paraId="277EB9A8" w14:textId="77777777" w:rsidR="00071854" w:rsidRPr="00B776BB" w:rsidRDefault="00071854" w:rsidP="00CE62A3">
      <w:pPr>
        <w:ind w:left="720"/>
        <w:rPr>
          <w:rFonts w:ascii="Verdana" w:hAnsi="Verdana"/>
          <w:color w:val="999999"/>
          <w:sz w:val="18"/>
          <w:szCs w:val="18"/>
        </w:rPr>
      </w:pP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30"/>
        <w:gridCol w:w="6972"/>
        <w:gridCol w:w="862"/>
      </w:tblGrid>
      <w:tr w:rsidR="00071854" w:rsidRPr="00B776BB" w14:paraId="7F0D7F55" w14:textId="77777777" w:rsidTr="00FA46A8">
        <w:tc>
          <w:tcPr>
            <w:tcW w:w="1730" w:type="dxa"/>
            <w:shd w:val="clear" w:color="auto" w:fill="FF0000"/>
          </w:tcPr>
          <w:p w14:paraId="1E3D30D5" w14:textId="77777777" w:rsidR="00071854" w:rsidRPr="00B776BB" w:rsidRDefault="00071854" w:rsidP="00310247">
            <w:pPr>
              <w:jc w:val="center"/>
              <w:rPr>
                <w:rFonts w:ascii="Verdana" w:hAnsi="Verdana"/>
                <w:b/>
                <w:bCs/>
                <w:color w:val="FFFFFF"/>
                <w:sz w:val="18"/>
                <w:szCs w:val="18"/>
                <w:lang w:val="es-ES_tradnl"/>
              </w:rPr>
            </w:pPr>
            <w:r w:rsidRPr="00B776BB">
              <w:rPr>
                <w:rFonts w:ascii="Verdana" w:hAnsi="Verdana"/>
                <w:b/>
                <w:bCs/>
                <w:color w:val="FFFFFF"/>
                <w:sz w:val="18"/>
                <w:szCs w:val="18"/>
                <w:lang w:val="es-ES_tradnl"/>
              </w:rPr>
              <w:t>Tipo de acceso</w:t>
            </w:r>
          </w:p>
        </w:tc>
        <w:tc>
          <w:tcPr>
            <w:tcW w:w="6972" w:type="dxa"/>
            <w:shd w:val="clear" w:color="auto" w:fill="FF0000"/>
          </w:tcPr>
          <w:p w14:paraId="2C87293B" w14:textId="77777777" w:rsidR="00071854" w:rsidRPr="00B776BB" w:rsidRDefault="00071854" w:rsidP="00310247">
            <w:pPr>
              <w:jc w:val="center"/>
              <w:rPr>
                <w:rFonts w:ascii="Verdana" w:hAnsi="Verdana"/>
                <w:b/>
                <w:bCs/>
                <w:color w:val="FFFFFF"/>
                <w:sz w:val="18"/>
                <w:szCs w:val="18"/>
                <w:lang w:val="es-ES_tradnl"/>
              </w:rPr>
            </w:pPr>
            <w:r w:rsidRPr="00B776BB">
              <w:rPr>
                <w:rFonts w:ascii="Verdana" w:hAnsi="Verdana"/>
                <w:b/>
                <w:bCs/>
                <w:color w:val="FFFFFF"/>
                <w:sz w:val="18"/>
                <w:szCs w:val="18"/>
                <w:lang w:val="es-ES_tradnl"/>
              </w:rPr>
              <w:t>Detalle</w:t>
            </w:r>
          </w:p>
        </w:tc>
        <w:tc>
          <w:tcPr>
            <w:tcW w:w="862" w:type="dxa"/>
            <w:shd w:val="clear" w:color="auto" w:fill="FF0000"/>
          </w:tcPr>
          <w:p w14:paraId="58458BB5" w14:textId="77777777" w:rsidR="00071854" w:rsidRPr="00B776BB" w:rsidRDefault="00071854" w:rsidP="00310247">
            <w:pPr>
              <w:jc w:val="center"/>
              <w:rPr>
                <w:rFonts w:ascii="Verdana" w:hAnsi="Verdana"/>
                <w:b/>
                <w:bCs/>
                <w:color w:val="FFFFFF"/>
                <w:sz w:val="18"/>
                <w:szCs w:val="18"/>
                <w:lang w:val="es-ES_tradnl"/>
              </w:rPr>
            </w:pPr>
            <w:r w:rsidRPr="00B776BB">
              <w:rPr>
                <w:rFonts w:ascii="Verdana" w:hAnsi="Verdana"/>
                <w:b/>
                <w:bCs/>
                <w:color w:val="FFFFFF"/>
                <w:sz w:val="18"/>
                <w:szCs w:val="18"/>
                <w:lang w:val="es-ES_tradnl"/>
              </w:rPr>
              <w:t>N° Solicitud</w:t>
            </w:r>
          </w:p>
        </w:tc>
      </w:tr>
      <w:tr w:rsidR="00071854" w:rsidRPr="00B776BB" w14:paraId="64A7BF4D" w14:textId="77777777" w:rsidTr="00FA46A8">
        <w:tc>
          <w:tcPr>
            <w:tcW w:w="1730" w:type="dxa"/>
          </w:tcPr>
          <w:p w14:paraId="43DAE540" w14:textId="77777777" w:rsidR="00071854" w:rsidRPr="00B776BB" w:rsidRDefault="00071854" w:rsidP="00310247">
            <w:pPr>
              <w:pStyle w:val="Encabezado"/>
              <w:tabs>
                <w:tab w:val="clear" w:pos="4320"/>
                <w:tab w:val="clear" w:pos="8640"/>
              </w:tabs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B776BB">
              <w:rPr>
                <w:rFonts w:ascii="Verdana" w:hAnsi="Verdana"/>
                <w:sz w:val="18"/>
                <w:szCs w:val="18"/>
              </w:rPr>
              <w:t>Acc</w:t>
            </w:r>
            <w:proofErr w:type="spellEnd"/>
            <w:r w:rsidRPr="00B776BB">
              <w:rPr>
                <w:rFonts w:ascii="Verdana" w:hAnsi="Verdana"/>
                <w:sz w:val="18"/>
                <w:szCs w:val="18"/>
              </w:rPr>
              <w:t xml:space="preserve"> – red / Cuenta usuario</w:t>
            </w:r>
          </w:p>
          <w:p w14:paraId="3F99AE61" w14:textId="77777777" w:rsidR="00071854" w:rsidRPr="00B776BB" w:rsidRDefault="00071854" w:rsidP="00310247">
            <w:pPr>
              <w:pStyle w:val="Encabezado"/>
              <w:tabs>
                <w:tab w:val="clear" w:pos="4320"/>
                <w:tab w:val="clear" w:pos="8640"/>
              </w:tabs>
              <w:rPr>
                <w:rFonts w:ascii="Verdana" w:hAnsi="Verdana"/>
                <w:sz w:val="18"/>
                <w:szCs w:val="18"/>
              </w:rPr>
            </w:pPr>
            <w:r w:rsidRPr="00B776BB">
              <w:rPr>
                <w:rFonts w:ascii="Verdana" w:hAnsi="Verdana"/>
                <w:sz w:val="18"/>
                <w:szCs w:val="18"/>
              </w:rPr>
              <w:t>(Creación de usuarios de BD, Linux, Unix, Windows, LDAP)</w:t>
            </w:r>
          </w:p>
        </w:tc>
        <w:tc>
          <w:tcPr>
            <w:tcW w:w="6972" w:type="dxa"/>
          </w:tcPr>
          <w:p w14:paraId="05C388D2" w14:textId="422688A5" w:rsidR="00071854" w:rsidRPr="00B776BB" w:rsidRDefault="00845F4A" w:rsidP="00310247">
            <w:pPr>
              <w:pStyle w:val="Encabezado"/>
              <w:tabs>
                <w:tab w:val="clear" w:pos="4320"/>
                <w:tab w:val="clear" w:pos="8640"/>
              </w:tabs>
              <w:rPr>
                <w:rFonts w:ascii="Verdana" w:hAnsi="Verdana"/>
                <w:sz w:val="18"/>
                <w:szCs w:val="18"/>
              </w:rPr>
            </w:pPr>
            <w:r w:rsidRPr="00B776BB">
              <w:rPr>
                <w:rFonts w:ascii="Verdana" w:hAnsi="Verdana"/>
                <w:color w:val="000000"/>
                <w:sz w:val="18"/>
                <w:szCs w:val="18"/>
              </w:rPr>
              <w:t>No aplica</w:t>
            </w:r>
          </w:p>
        </w:tc>
        <w:tc>
          <w:tcPr>
            <w:tcW w:w="862" w:type="dxa"/>
          </w:tcPr>
          <w:p w14:paraId="3964A200" w14:textId="00EBD603" w:rsidR="00071854" w:rsidRPr="00B776BB" w:rsidRDefault="00586ECF" w:rsidP="00586ECF">
            <w:pPr>
              <w:pStyle w:val="Encabezado"/>
              <w:tabs>
                <w:tab w:val="clear" w:pos="4320"/>
                <w:tab w:val="clear" w:pos="8640"/>
              </w:tabs>
              <w:jc w:val="center"/>
              <w:rPr>
                <w:rFonts w:ascii="Verdana" w:hAnsi="Verdana"/>
                <w:sz w:val="18"/>
                <w:szCs w:val="18"/>
              </w:rPr>
            </w:pPr>
            <w:r w:rsidRPr="00B776BB">
              <w:rPr>
                <w:rFonts w:ascii="Verdana" w:hAnsi="Verdana"/>
                <w:sz w:val="18"/>
                <w:szCs w:val="18"/>
              </w:rPr>
              <w:t>-</w:t>
            </w:r>
          </w:p>
        </w:tc>
      </w:tr>
      <w:tr w:rsidR="00071854" w:rsidRPr="00B776BB" w14:paraId="4B1A59C2" w14:textId="77777777" w:rsidTr="00FA46A8">
        <w:tc>
          <w:tcPr>
            <w:tcW w:w="1730" w:type="dxa"/>
          </w:tcPr>
          <w:p w14:paraId="1262DCFE" w14:textId="77777777" w:rsidR="00071854" w:rsidRPr="00B776BB" w:rsidRDefault="00071854" w:rsidP="00310247">
            <w:pPr>
              <w:pStyle w:val="Encabezado"/>
              <w:tabs>
                <w:tab w:val="clear" w:pos="4320"/>
                <w:tab w:val="clear" w:pos="8640"/>
              </w:tabs>
              <w:rPr>
                <w:rFonts w:ascii="Verdana" w:hAnsi="Verdana"/>
                <w:sz w:val="18"/>
                <w:szCs w:val="18"/>
              </w:rPr>
            </w:pPr>
            <w:r w:rsidRPr="00B776BB">
              <w:rPr>
                <w:rFonts w:ascii="Verdana" w:hAnsi="Verdana"/>
                <w:sz w:val="18"/>
                <w:szCs w:val="18"/>
              </w:rPr>
              <w:t>Base de datos</w:t>
            </w:r>
          </w:p>
        </w:tc>
        <w:tc>
          <w:tcPr>
            <w:tcW w:w="6972" w:type="dxa"/>
          </w:tcPr>
          <w:p w14:paraId="7F691D35" w14:textId="77777777" w:rsidR="0029196D" w:rsidRPr="00B776BB" w:rsidRDefault="0029196D" w:rsidP="0029196D">
            <w:pPr>
              <w:autoSpaceDE w:val="0"/>
              <w:autoSpaceDN w:val="0"/>
              <w:jc w:val="left"/>
              <w:rPr>
                <w:rFonts w:ascii="Verdana" w:hAnsi="Verdana" w:cs="Courier New"/>
                <w:sz w:val="18"/>
                <w:szCs w:val="18"/>
                <w:lang w:eastAsia="es-PE"/>
              </w:rPr>
            </w:pPr>
            <w:r w:rsidRPr="00B776BB">
              <w:rPr>
                <w:rFonts w:ascii="Verdana" w:hAnsi="Verdana"/>
                <w:sz w:val="18"/>
                <w:szCs w:val="18"/>
              </w:rPr>
              <w:t xml:space="preserve">Acceso a las siguientes Bases de Datos y </w:t>
            </w:r>
            <w:proofErr w:type="spellStart"/>
            <w:r w:rsidRPr="00B776BB">
              <w:rPr>
                <w:rFonts w:ascii="Verdana" w:hAnsi="Verdana"/>
                <w:sz w:val="18"/>
                <w:szCs w:val="18"/>
              </w:rPr>
              <w:t>SP´s</w:t>
            </w:r>
            <w:proofErr w:type="spellEnd"/>
            <w:r w:rsidRPr="00B776BB">
              <w:rPr>
                <w:rFonts w:ascii="Verdana" w:hAnsi="Verdana"/>
                <w:sz w:val="18"/>
                <w:szCs w:val="18"/>
              </w:rPr>
              <w:t xml:space="preserve"> desde los servidores </w:t>
            </w:r>
            <w:proofErr w:type="spellStart"/>
            <w:r w:rsidRPr="00B776BB">
              <w:rPr>
                <w:rFonts w:ascii="Verdana" w:hAnsi="Verdana"/>
                <w:sz w:val="18"/>
                <w:szCs w:val="18"/>
              </w:rPr>
              <w:t>weblogic</w:t>
            </w:r>
            <w:proofErr w:type="spellEnd"/>
            <w:r w:rsidRPr="00B776BB">
              <w:rPr>
                <w:rFonts w:ascii="Verdana" w:hAnsi="Verdana"/>
                <w:sz w:val="18"/>
                <w:szCs w:val="18"/>
              </w:rPr>
              <w:t xml:space="preserve"> donde se instalará la aplicación.</w:t>
            </w:r>
          </w:p>
          <w:p w14:paraId="7E928145" w14:textId="77777777" w:rsidR="0029196D" w:rsidRPr="00B776BB" w:rsidRDefault="0029196D" w:rsidP="0029196D">
            <w:pPr>
              <w:autoSpaceDE w:val="0"/>
              <w:autoSpaceDN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eastAsia="es-PE"/>
              </w:rPr>
            </w:pPr>
          </w:p>
          <w:p w14:paraId="5576408E" w14:textId="7EB6331A" w:rsidR="0029196D" w:rsidRPr="00B776BB" w:rsidRDefault="00FF4DC2" w:rsidP="0029196D">
            <w:pPr>
              <w:autoSpaceDE w:val="0"/>
              <w:autoSpaceDN w:val="0"/>
              <w:jc w:val="left"/>
              <w:rPr>
                <w:rFonts w:ascii="Verdana" w:hAnsi="Verdana" w:cs="Courier New"/>
                <w:color w:val="000000"/>
                <w:sz w:val="18"/>
                <w:szCs w:val="18"/>
                <w:lang w:val="es-ES" w:eastAsia="es-ES"/>
              </w:rPr>
            </w:pPr>
            <w:r w:rsidRPr="00B776BB">
              <w:rPr>
                <w:rFonts w:ascii="Verdana" w:hAnsi="Verdana" w:cs="Arial"/>
                <w:b/>
                <w:color w:val="000000"/>
                <w:sz w:val="18"/>
                <w:szCs w:val="18"/>
                <w:lang w:eastAsia="es-PE"/>
              </w:rPr>
              <w:t>BSCS</w:t>
            </w:r>
            <w:r w:rsidR="0029196D" w:rsidRPr="00B776BB">
              <w:rPr>
                <w:rFonts w:ascii="Verdana" w:hAnsi="Verdana" w:cs="Courier New"/>
                <w:color w:val="000000"/>
                <w:sz w:val="18"/>
                <w:szCs w:val="18"/>
                <w:lang w:val="es-ES" w:eastAsia="es-ES"/>
              </w:rPr>
              <w:t>:</w:t>
            </w:r>
          </w:p>
          <w:p w14:paraId="44FB0F18" w14:textId="77777777" w:rsidR="00F35857" w:rsidRPr="00B776BB" w:rsidRDefault="00F35857" w:rsidP="00F35857">
            <w:pPr>
              <w:pStyle w:val="Prrafodelista"/>
              <w:numPr>
                <w:ilvl w:val="0"/>
                <w:numId w:val="29"/>
              </w:numPr>
              <w:autoSpaceDE w:val="0"/>
              <w:autoSpaceDN w:val="0"/>
              <w:rPr>
                <w:rFonts w:ascii="Verdana" w:hAnsi="Verdana" w:cs="Courier New"/>
                <w:color w:val="000000"/>
                <w:sz w:val="18"/>
                <w:szCs w:val="18"/>
                <w:lang w:eastAsia="es-PE"/>
              </w:rPr>
            </w:pPr>
            <w:proofErr w:type="spellStart"/>
            <w:r w:rsidRPr="00B776BB">
              <w:rPr>
                <w:rFonts w:ascii="Verdana" w:hAnsi="Verdana" w:cs="Courier New"/>
                <w:b/>
                <w:color w:val="000000"/>
                <w:sz w:val="18"/>
                <w:szCs w:val="18"/>
                <w:lang w:eastAsia="es-PE"/>
              </w:rPr>
              <w:t>user</w:t>
            </w:r>
            <w:proofErr w:type="spellEnd"/>
            <w:r w:rsidRPr="00B776BB">
              <w:rPr>
                <w:rFonts w:ascii="Verdana" w:hAnsi="Verdana" w:cs="Courier New"/>
                <w:color w:val="000000"/>
                <w:sz w:val="18"/>
                <w:szCs w:val="18"/>
                <w:lang w:eastAsia="es-PE"/>
              </w:rPr>
              <w:t xml:space="preserve"> = </w:t>
            </w:r>
            <w:proofErr w:type="spellStart"/>
            <w:r w:rsidRPr="00EA57B0">
              <w:rPr>
                <w:rStyle w:val="Refdecomentario"/>
                <w:rFonts w:ascii="Verdana" w:hAnsi="Verdana" w:cs="Courier New"/>
                <w:color w:val="000000"/>
                <w:szCs w:val="18"/>
                <w:lang w:eastAsia="es-PE"/>
              </w:rPr>
              <w:t>usrappmotorp</w:t>
            </w:r>
            <w:proofErr w:type="spellEnd"/>
          </w:p>
          <w:p w14:paraId="6E7ED3F2" w14:textId="77777777" w:rsidR="00F35857" w:rsidRPr="00B776BB" w:rsidRDefault="00F35857" w:rsidP="00F35857">
            <w:pPr>
              <w:pStyle w:val="Prrafodelista"/>
              <w:numPr>
                <w:ilvl w:val="0"/>
                <w:numId w:val="29"/>
              </w:numPr>
              <w:autoSpaceDE w:val="0"/>
              <w:autoSpaceDN w:val="0"/>
              <w:rPr>
                <w:rFonts w:ascii="Verdana" w:hAnsi="Verdana" w:cs="Courier New"/>
                <w:b/>
                <w:color w:val="000000"/>
                <w:sz w:val="18"/>
                <w:szCs w:val="18"/>
                <w:lang w:eastAsia="es-PE"/>
              </w:rPr>
            </w:pPr>
            <w:proofErr w:type="spellStart"/>
            <w:r w:rsidRPr="00B776BB">
              <w:rPr>
                <w:rFonts w:ascii="Verdana" w:hAnsi="Verdana" w:cs="Courier New"/>
                <w:b/>
                <w:color w:val="000000"/>
                <w:sz w:val="18"/>
                <w:szCs w:val="18"/>
                <w:lang w:eastAsia="es-PE"/>
              </w:rPr>
              <w:t>owner</w:t>
            </w:r>
            <w:proofErr w:type="spellEnd"/>
            <w:r w:rsidRPr="00B776BB">
              <w:rPr>
                <w:rFonts w:ascii="Verdana" w:hAnsi="Verdana" w:cs="Courier New"/>
                <w:b/>
                <w:color w:val="000000"/>
                <w:sz w:val="18"/>
                <w:szCs w:val="18"/>
                <w:lang w:eastAsia="es-PE"/>
              </w:rPr>
              <w:t xml:space="preserve"> =</w:t>
            </w:r>
            <w:r w:rsidRPr="00F40B66">
              <w:rPr>
                <w:rStyle w:val="Refdecomentario"/>
                <w:rFonts w:ascii="Verdana" w:hAnsi="Verdana" w:cs="Courier New"/>
                <w:color w:val="000000"/>
                <w:szCs w:val="18"/>
                <w:lang w:val="en-US" w:eastAsia="es-PE"/>
              </w:rPr>
              <w:t>MOTPROM</w:t>
            </w:r>
          </w:p>
          <w:p w14:paraId="1295EF04" w14:textId="77777777" w:rsidR="00F35857" w:rsidRPr="00B776BB" w:rsidRDefault="00F35857" w:rsidP="00F35857">
            <w:pPr>
              <w:pStyle w:val="Prrafodelista"/>
              <w:numPr>
                <w:ilvl w:val="0"/>
                <w:numId w:val="29"/>
              </w:numPr>
              <w:autoSpaceDE w:val="0"/>
              <w:autoSpaceDN w:val="0"/>
              <w:rPr>
                <w:rFonts w:ascii="Verdana" w:hAnsi="Verdana" w:cs="Courier New"/>
                <w:color w:val="000000"/>
                <w:sz w:val="18"/>
                <w:szCs w:val="18"/>
                <w:lang w:val="en-US" w:eastAsia="es-PE"/>
              </w:rPr>
            </w:pPr>
            <w:r w:rsidRPr="00B776BB">
              <w:rPr>
                <w:rFonts w:ascii="Verdana" w:hAnsi="Verdana" w:cs="Courier New"/>
                <w:b/>
                <w:color w:val="000000"/>
                <w:sz w:val="18"/>
                <w:szCs w:val="18"/>
                <w:lang w:val="en-US" w:eastAsia="es-PE"/>
              </w:rPr>
              <w:t>host</w:t>
            </w:r>
            <w:r w:rsidRPr="00B776BB">
              <w:rPr>
                <w:rFonts w:ascii="Verdana" w:hAnsi="Verdana" w:cs="Courier New"/>
                <w:color w:val="000000"/>
                <w:sz w:val="18"/>
                <w:szCs w:val="18"/>
                <w:lang w:val="en-US" w:eastAsia="es-PE"/>
              </w:rPr>
              <w:t xml:space="preserve"> = </w:t>
            </w:r>
            <w:r w:rsidRPr="00EA57B0">
              <w:rPr>
                <w:rStyle w:val="Refdecomentario"/>
                <w:rFonts w:ascii="Verdana" w:hAnsi="Verdana" w:cs="Courier New"/>
                <w:color w:val="000000"/>
                <w:szCs w:val="18"/>
                <w:lang w:val="en-US" w:eastAsia="es-PE"/>
              </w:rPr>
              <w:t>scan-fcprod.tim.com.pe</w:t>
            </w:r>
          </w:p>
          <w:p w14:paraId="1CFF28EC" w14:textId="77777777" w:rsidR="00F35857" w:rsidRPr="00B776BB" w:rsidRDefault="00F35857" w:rsidP="00F35857">
            <w:pPr>
              <w:pStyle w:val="Prrafodelista"/>
              <w:numPr>
                <w:ilvl w:val="0"/>
                <w:numId w:val="29"/>
              </w:numPr>
              <w:autoSpaceDE w:val="0"/>
              <w:autoSpaceDN w:val="0"/>
              <w:rPr>
                <w:rFonts w:ascii="Verdana" w:hAnsi="Verdana" w:cs="Courier New"/>
                <w:color w:val="000000"/>
                <w:sz w:val="18"/>
                <w:szCs w:val="18"/>
                <w:lang w:eastAsia="es-PE"/>
              </w:rPr>
            </w:pPr>
            <w:r w:rsidRPr="00B776BB">
              <w:rPr>
                <w:rFonts w:ascii="Verdana" w:hAnsi="Verdana" w:cs="Courier New"/>
                <w:b/>
                <w:color w:val="000000"/>
                <w:sz w:val="18"/>
                <w:szCs w:val="18"/>
                <w:lang w:val="en-US" w:eastAsia="es-PE"/>
              </w:rPr>
              <w:t>port</w:t>
            </w:r>
            <w:r w:rsidRPr="00B776BB">
              <w:rPr>
                <w:rFonts w:ascii="Verdana" w:hAnsi="Verdana" w:cs="Courier New"/>
                <w:color w:val="000000"/>
                <w:sz w:val="18"/>
                <w:szCs w:val="18"/>
                <w:lang w:val="en-US" w:eastAsia="es-PE"/>
              </w:rPr>
              <w:t xml:space="preserve"> =</w:t>
            </w:r>
            <w:r w:rsidRPr="00B776BB">
              <w:rPr>
                <w:rFonts w:ascii="Verdana" w:hAnsi="Verdana" w:cs="Arial"/>
                <w:color w:val="000000"/>
                <w:sz w:val="18"/>
                <w:szCs w:val="18"/>
                <w:lang w:eastAsia="es-PE"/>
              </w:rPr>
              <w:t xml:space="preserve"> </w:t>
            </w:r>
            <w:r w:rsidRPr="00EA57B0">
              <w:rPr>
                <w:rStyle w:val="Refdecomentario"/>
                <w:rFonts w:ascii="Verdana" w:hAnsi="Verdana" w:cs="Courier New"/>
                <w:color w:val="000000"/>
                <w:szCs w:val="18"/>
                <w:lang w:eastAsia="es-PE"/>
              </w:rPr>
              <w:t>1521</w:t>
            </w:r>
          </w:p>
          <w:p w14:paraId="576E7E95" w14:textId="03E933E5" w:rsidR="00F35857" w:rsidRPr="00F35857" w:rsidRDefault="00F35857" w:rsidP="00F35857">
            <w:pPr>
              <w:pStyle w:val="Prrafodelista"/>
              <w:numPr>
                <w:ilvl w:val="0"/>
                <w:numId w:val="29"/>
              </w:numPr>
              <w:autoSpaceDE w:val="0"/>
              <w:autoSpaceDN w:val="0"/>
              <w:jc w:val="left"/>
              <w:rPr>
                <w:rFonts w:ascii="Verdana" w:hAnsi="Verdana" w:cs="Courier New"/>
                <w:color w:val="000000"/>
                <w:sz w:val="18"/>
                <w:szCs w:val="18"/>
                <w:lang w:eastAsia="es-PE"/>
              </w:rPr>
            </w:pPr>
            <w:proofErr w:type="spellStart"/>
            <w:r w:rsidRPr="00B776BB">
              <w:rPr>
                <w:rFonts w:ascii="Verdana" w:hAnsi="Verdana" w:cs="Courier New"/>
                <w:b/>
                <w:color w:val="000000"/>
                <w:sz w:val="18"/>
                <w:szCs w:val="18"/>
                <w:lang w:eastAsia="es-PE"/>
              </w:rPr>
              <w:t>SP’s</w:t>
            </w:r>
            <w:proofErr w:type="spellEnd"/>
            <w:r w:rsidRPr="00B776BB">
              <w:rPr>
                <w:rFonts w:ascii="Verdana" w:hAnsi="Verdana" w:cs="Courier New"/>
                <w:b/>
                <w:color w:val="000000"/>
                <w:sz w:val="18"/>
                <w:szCs w:val="18"/>
                <w:lang w:eastAsia="es-PE"/>
              </w:rPr>
              <w:t xml:space="preserve"> utilizados</w:t>
            </w:r>
            <w:r w:rsidRPr="00B776BB">
              <w:rPr>
                <w:rFonts w:ascii="Verdana" w:hAnsi="Verdana" w:cs="Courier New"/>
                <w:color w:val="000000"/>
                <w:sz w:val="18"/>
                <w:szCs w:val="18"/>
                <w:lang w:eastAsia="es-PE"/>
              </w:rPr>
              <w:t>:</w:t>
            </w:r>
          </w:p>
          <w:p w14:paraId="286EAA22" w14:textId="65DE84D8" w:rsidR="00831CDA" w:rsidRPr="00442026" w:rsidRDefault="00A267A2" w:rsidP="00442026">
            <w:pPr>
              <w:pStyle w:val="Prrafodelista"/>
              <w:numPr>
                <w:ilvl w:val="0"/>
                <w:numId w:val="30"/>
              </w:numPr>
              <w:jc w:val="left"/>
              <w:rPr>
                <w:rFonts w:ascii="Verdana" w:hAnsi="Verdana" w:cs="Courier New"/>
                <w:sz w:val="18"/>
                <w:szCs w:val="18"/>
                <w:lang w:val="es-ES"/>
              </w:rPr>
            </w:pPr>
            <w:r w:rsidRPr="00A267A2">
              <w:rPr>
                <w:rFonts w:ascii="Verdana" w:hAnsi="Verdana" w:cs="Courier New"/>
                <w:sz w:val="18"/>
                <w:szCs w:val="18"/>
                <w:lang w:val="es-ES"/>
              </w:rPr>
              <w:t>PKG_MOTPROM_BSCS</w:t>
            </w:r>
            <w:r>
              <w:t>.</w:t>
            </w:r>
            <w:proofErr w:type="spellStart"/>
            <w:r w:rsidRPr="00A267A2">
              <w:rPr>
                <w:rFonts w:ascii="Verdana" w:hAnsi="Verdana" w:cs="Courier New"/>
                <w:sz w:val="18"/>
                <w:szCs w:val="18"/>
                <w:lang w:val="es-ES"/>
              </w:rPr>
              <w:t>sp_cons_cambio_plan</w:t>
            </w:r>
            <w:proofErr w:type="spellEnd"/>
            <w:r w:rsidR="00831CDA" w:rsidRPr="00B776BB">
              <w:rPr>
                <w:rFonts w:ascii="Verdana" w:hAnsi="Verdana" w:cs="Courier New"/>
                <w:sz w:val="18"/>
                <w:szCs w:val="18"/>
                <w:lang w:val="es-ES"/>
              </w:rPr>
              <w:t xml:space="preserve"> (Nuevo - </w:t>
            </w:r>
            <w:r w:rsidR="00442026">
              <w:rPr>
                <w:rFonts w:ascii="Verdana" w:hAnsi="Verdana" w:cs="Courier New"/>
                <w:sz w:val="18"/>
                <w:szCs w:val="18"/>
                <w:lang w:val="es-ES"/>
              </w:rPr>
              <w:t>para Obtener</w:t>
            </w:r>
            <w:r w:rsidR="00442026" w:rsidRPr="00A267A2">
              <w:rPr>
                <w:rFonts w:ascii="Verdana" w:hAnsi="Verdana" w:cs="Courier New"/>
                <w:sz w:val="18"/>
                <w:szCs w:val="18"/>
                <w:lang w:val="es-ES"/>
              </w:rPr>
              <w:t xml:space="preserve"> cambio de  estados  de  contratos</w:t>
            </w:r>
            <w:r w:rsidR="00831CDA" w:rsidRPr="00442026">
              <w:rPr>
                <w:rFonts w:ascii="Verdana" w:hAnsi="Verdana" w:cs="Courier New"/>
                <w:sz w:val="18"/>
                <w:szCs w:val="18"/>
                <w:lang w:val="es-ES"/>
              </w:rPr>
              <w:t>)</w:t>
            </w:r>
          </w:p>
          <w:p w14:paraId="05C6B935" w14:textId="78C2C6CC" w:rsidR="00D5679B" w:rsidRPr="008253DB" w:rsidRDefault="00FF4DC2" w:rsidP="00A267A2">
            <w:pPr>
              <w:pStyle w:val="Prrafodelista"/>
              <w:numPr>
                <w:ilvl w:val="0"/>
                <w:numId w:val="30"/>
              </w:numPr>
              <w:jc w:val="left"/>
              <w:rPr>
                <w:rFonts w:ascii="Verdana" w:hAnsi="Verdana" w:cs="Courier New"/>
                <w:sz w:val="18"/>
                <w:szCs w:val="18"/>
                <w:lang w:val="es-ES"/>
              </w:rPr>
            </w:pPr>
            <w:proofErr w:type="spellStart"/>
            <w:r w:rsidRPr="00B776BB">
              <w:rPr>
                <w:rFonts w:ascii="Verdana" w:hAnsi="Verdana" w:cs="Courier New"/>
                <w:sz w:val="18"/>
                <w:szCs w:val="18"/>
                <w:lang w:val="es-ES"/>
              </w:rPr>
              <w:t>PKG_MOTPROM_PROCES_TRANS.</w:t>
            </w:r>
            <w:r w:rsidR="00A267A2" w:rsidRPr="00A267A2">
              <w:rPr>
                <w:rFonts w:ascii="Verdana" w:hAnsi="Verdana" w:cs="Courier New"/>
                <w:sz w:val="18"/>
                <w:szCs w:val="18"/>
                <w:lang w:val="es-ES"/>
              </w:rPr>
              <w:t>promsi_cambioplan_hist</w:t>
            </w:r>
            <w:proofErr w:type="spellEnd"/>
            <w:r w:rsidR="00BB128F" w:rsidRPr="00BB128F">
              <w:rPr>
                <w:rFonts w:ascii="Verdana" w:hAnsi="Verdana" w:cs="Courier New"/>
                <w:sz w:val="18"/>
                <w:szCs w:val="18"/>
                <w:lang w:val="es-ES"/>
              </w:rPr>
              <w:t xml:space="preserve"> </w:t>
            </w:r>
            <w:r w:rsidRPr="00B776BB">
              <w:rPr>
                <w:rFonts w:ascii="Verdana" w:hAnsi="Verdana" w:cs="Courier New"/>
                <w:sz w:val="18"/>
                <w:szCs w:val="18"/>
                <w:lang w:val="es-ES"/>
              </w:rPr>
              <w:t>(</w:t>
            </w:r>
            <w:r w:rsidR="00B73DAF" w:rsidRPr="00B776BB">
              <w:rPr>
                <w:rFonts w:ascii="Verdana" w:hAnsi="Verdana" w:cs="Courier New"/>
                <w:sz w:val="18"/>
                <w:szCs w:val="18"/>
                <w:lang w:val="es-ES"/>
              </w:rPr>
              <w:t xml:space="preserve">Nuevo </w:t>
            </w:r>
            <w:r w:rsidR="00831CDA">
              <w:rPr>
                <w:rFonts w:ascii="Verdana" w:hAnsi="Verdana" w:cs="Courier New"/>
                <w:sz w:val="18"/>
                <w:szCs w:val="18"/>
                <w:lang w:val="es-ES"/>
              </w:rPr>
              <w:t>–</w:t>
            </w:r>
            <w:r w:rsidR="00B73DAF" w:rsidRPr="00B776BB">
              <w:rPr>
                <w:rFonts w:ascii="Verdana" w:hAnsi="Verdana" w:cs="Courier New"/>
                <w:sz w:val="18"/>
                <w:szCs w:val="18"/>
                <w:lang w:val="es-ES"/>
              </w:rPr>
              <w:t xml:space="preserve"> SP</w:t>
            </w:r>
            <w:r w:rsidR="006B40A6">
              <w:rPr>
                <w:rFonts w:ascii="Verdana" w:hAnsi="Verdana" w:cs="Courier New"/>
                <w:sz w:val="18"/>
                <w:szCs w:val="18"/>
                <w:lang w:val="es-ES"/>
              </w:rPr>
              <w:t xml:space="preserve"> </w:t>
            </w:r>
            <w:r w:rsidR="00BB128F">
              <w:rPr>
                <w:rFonts w:ascii="Verdana" w:hAnsi="Verdana" w:cs="Courier New"/>
                <w:sz w:val="18"/>
                <w:szCs w:val="18"/>
                <w:lang w:val="es-ES"/>
              </w:rPr>
              <w:t xml:space="preserve">para </w:t>
            </w:r>
            <w:r w:rsidR="00A267A2" w:rsidRPr="00A267A2">
              <w:rPr>
                <w:rFonts w:ascii="Verdana" w:hAnsi="Verdana" w:cs="Courier New"/>
                <w:sz w:val="18"/>
                <w:szCs w:val="18"/>
                <w:lang w:val="es-ES"/>
              </w:rPr>
              <w:t>Carg</w:t>
            </w:r>
            <w:r w:rsidR="00A267A2">
              <w:rPr>
                <w:rFonts w:ascii="Verdana" w:hAnsi="Verdana" w:cs="Courier New"/>
                <w:sz w:val="18"/>
                <w:szCs w:val="18"/>
                <w:lang w:val="es-ES"/>
              </w:rPr>
              <w:t>ar</w:t>
            </w:r>
            <w:r w:rsidR="00A267A2" w:rsidRPr="00A267A2">
              <w:rPr>
                <w:rFonts w:ascii="Verdana" w:hAnsi="Verdana" w:cs="Courier New"/>
                <w:sz w:val="18"/>
                <w:szCs w:val="18"/>
                <w:lang w:val="es-ES"/>
              </w:rPr>
              <w:t xml:space="preserve"> de cambio de  estados  de  contratos</w:t>
            </w:r>
            <w:r w:rsidR="00442026">
              <w:rPr>
                <w:rFonts w:ascii="Verdana" w:hAnsi="Verdana" w:cs="Courier New"/>
                <w:sz w:val="18"/>
                <w:szCs w:val="18"/>
                <w:lang w:val="es-ES"/>
              </w:rPr>
              <w:t>)</w:t>
            </w:r>
          </w:p>
          <w:p w14:paraId="75C4C4F3" w14:textId="51C8E057" w:rsidR="008F0F42" w:rsidRPr="008F0F42" w:rsidRDefault="008F0F42" w:rsidP="008253DB">
            <w:pPr>
              <w:pStyle w:val="Prrafodelista"/>
              <w:ind w:left="1146"/>
              <w:jc w:val="left"/>
              <w:rPr>
                <w:rFonts w:ascii="Verdana" w:hAnsi="Verdana" w:cs="Courier New"/>
                <w:sz w:val="18"/>
                <w:szCs w:val="18"/>
                <w:lang w:val="es-ES"/>
              </w:rPr>
            </w:pPr>
          </w:p>
        </w:tc>
        <w:tc>
          <w:tcPr>
            <w:tcW w:w="862" w:type="dxa"/>
          </w:tcPr>
          <w:p w14:paraId="18C4A5D3" w14:textId="3D99078E" w:rsidR="00071854" w:rsidRPr="00B776BB" w:rsidRDefault="00F35857" w:rsidP="00F35857">
            <w:pPr>
              <w:pStyle w:val="Encabezado"/>
              <w:tabs>
                <w:tab w:val="clear" w:pos="4320"/>
                <w:tab w:val="clear" w:pos="8640"/>
              </w:tabs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-</w:t>
            </w:r>
          </w:p>
        </w:tc>
      </w:tr>
      <w:tr w:rsidR="00071854" w:rsidRPr="00B776BB" w14:paraId="18095B4E" w14:textId="77777777" w:rsidTr="00FA46A8">
        <w:tc>
          <w:tcPr>
            <w:tcW w:w="1730" w:type="dxa"/>
          </w:tcPr>
          <w:p w14:paraId="4CF2339A" w14:textId="77777777" w:rsidR="00071854" w:rsidRPr="00B776BB" w:rsidRDefault="00071854" w:rsidP="00310247">
            <w:pPr>
              <w:pStyle w:val="Encabezado"/>
              <w:tabs>
                <w:tab w:val="clear" w:pos="4320"/>
                <w:tab w:val="clear" w:pos="8640"/>
              </w:tabs>
              <w:rPr>
                <w:rFonts w:ascii="Verdana" w:hAnsi="Verdana"/>
                <w:sz w:val="18"/>
                <w:szCs w:val="18"/>
              </w:rPr>
            </w:pPr>
            <w:r w:rsidRPr="00B776BB">
              <w:rPr>
                <w:rFonts w:ascii="Verdana" w:hAnsi="Verdana"/>
                <w:sz w:val="18"/>
                <w:szCs w:val="18"/>
              </w:rPr>
              <w:t>Firewall</w:t>
            </w:r>
          </w:p>
          <w:p w14:paraId="02B289C5" w14:textId="77777777" w:rsidR="00071854" w:rsidRPr="00B776BB" w:rsidRDefault="00071854" w:rsidP="00310247">
            <w:pPr>
              <w:pStyle w:val="Encabezado"/>
              <w:tabs>
                <w:tab w:val="clear" w:pos="4320"/>
                <w:tab w:val="clear" w:pos="8640"/>
              </w:tabs>
              <w:rPr>
                <w:rFonts w:ascii="Verdana" w:hAnsi="Verdana"/>
                <w:sz w:val="18"/>
                <w:szCs w:val="18"/>
              </w:rPr>
            </w:pPr>
            <w:r w:rsidRPr="00B776BB">
              <w:rPr>
                <w:rFonts w:ascii="Verdana" w:hAnsi="Verdana"/>
                <w:sz w:val="18"/>
                <w:szCs w:val="18"/>
              </w:rPr>
              <w:t>(deberán solicitar el formato 6)</w:t>
            </w:r>
          </w:p>
        </w:tc>
        <w:tc>
          <w:tcPr>
            <w:tcW w:w="6972" w:type="dxa"/>
          </w:tcPr>
          <w:p w14:paraId="165BF07C" w14:textId="45434E7A" w:rsidR="00071854" w:rsidRPr="00B776BB" w:rsidRDefault="00845F4A" w:rsidP="00310247">
            <w:pPr>
              <w:pStyle w:val="Encabezado"/>
              <w:tabs>
                <w:tab w:val="clear" w:pos="4320"/>
                <w:tab w:val="clear" w:pos="8640"/>
              </w:tabs>
              <w:rPr>
                <w:rFonts w:ascii="Verdana" w:hAnsi="Verdana"/>
                <w:sz w:val="18"/>
                <w:szCs w:val="18"/>
              </w:rPr>
            </w:pPr>
            <w:r w:rsidRPr="00B776BB">
              <w:rPr>
                <w:rFonts w:ascii="Verdana" w:hAnsi="Verdana"/>
                <w:color w:val="000000"/>
                <w:sz w:val="18"/>
                <w:szCs w:val="18"/>
              </w:rPr>
              <w:t>No aplica</w:t>
            </w:r>
          </w:p>
        </w:tc>
        <w:tc>
          <w:tcPr>
            <w:tcW w:w="862" w:type="dxa"/>
          </w:tcPr>
          <w:p w14:paraId="60257514" w14:textId="6DB933AE" w:rsidR="00071854" w:rsidRPr="00B776BB" w:rsidRDefault="00586ECF" w:rsidP="00586ECF">
            <w:pPr>
              <w:pStyle w:val="Encabezado"/>
              <w:tabs>
                <w:tab w:val="clear" w:pos="4320"/>
                <w:tab w:val="clear" w:pos="8640"/>
              </w:tabs>
              <w:jc w:val="center"/>
              <w:rPr>
                <w:rFonts w:ascii="Verdana" w:hAnsi="Verdana"/>
                <w:sz w:val="18"/>
                <w:szCs w:val="18"/>
              </w:rPr>
            </w:pPr>
            <w:r w:rsidRPr="00B776BB">
              <w:rPr>
                <w:rFonts w:ascii="Verdana" w:hAnsi="Verdana"/>
                <w:sz w:val="18"/>
                <w:szCs w:val="18"/>
              </w:rPr>
              <w:t>-</w:t>
            </w:r>
          </w:p>
        </w:tc>
      </w:tr>
      <w:tr w:rsidR="00071854" w:rsidRPr="00B776BB" w14:paraId="462531A5" w14:textId="77777777" w:rsidTr="00FA46A8">
        <w:tc>
          <w:tcPr>
            <w:tcW w:w="1730" w:type="dxa"/>
          </w:tcPr>
          <w:p w14:paraId="3A008D69" w14:textId="77777777" w:rsidR="00071854" w:rsidRPr="00B776BB" w:rsidRDefault="00071854" w:rsidP="00310247">
            <w:pPr>
              <w:pStyle w:val="Encabezado"/>
              <w:tabs>
                <w:tab w:val="clear" w:pos="4320"/>
                <w:tab w:val="clear" w:pos="8640"/>
              </w:tabs>
              <w:rPr>
                <w:rFonts w:ascii="Verdana" w:hAnsi="Verdana"/>
                <w:sz w:val="18"/>
                <w:szCs w:val="18"/>
              </w:rPr>
            </w:pPr>
            <w:r w:rsidRPr="00B776BB">
              <w:rPr>
                <w:rFonts w:ascii="Verdana" w:hAnsi="Verdana"/>
                <w:sz w:val="18"/>
                <w:szCs w:val="18"/>
              </w:rPr>
              <w:t>Sistema Operativo | Unix</w:t>
            </w:r>
          </w:p>
        </w:tc>
        <w:tc>
          <w:tcPr>
            <w:tcW w:w="6972" w:type="dxa"/>
          </w:tcPr>
          <w:p w14:paraId="62A680C2" w14:textId="77777777" w:rsidR="00F35857" w:rsidRPr="00B776BB" w:rsidRDefault="00F35857" w:rsidP="00F35857">
            <w:pPr>
              <w:rPr>
                <w:rFonts w:ascii="Verdana" w:hAnsi="Verdana" w:cs="Arial"/>
                <w:sz w:val="18"/>
                <w:szCs w:val="18"/>
                <w:lang w:val="es-ES_tradnl"/>
              </w:rPr>
            </w:pPr>
            <w:r w:rsidRPr="00B776BB">
              <w:rPr>
                <w:rFonts w:ascii="Verdana" w:hAnsi="Verdana" w:cs="Arial"/>
                <w:sz w:val="18"/>
                <w:szCs w:val="18"/>
                <w:lang w:val="es-ES_tradnl"/>
              </w:rPr>
              <w:t xml:space="preserve">Se </w:t>
            </w:r>
            <w:proofErr w:type="spellStart"/>
            <w:r w:rsidRPr="00B776BB">
              <w:rPr>
                <w:rFonts w:ascii="Verdana" w:hAnsi="Verdana" w:cs="Arial"/>
                <w:sz w:val="18"/>
                <w:szCs w:val="18"/>
                <w:lang w:val="es-ES_tradnl"/>
              </w:rPr>
              <w:t>debera</w:t>
            </w:r>
            <w:proofErr w:type="spellEnd"/>
            <w:r w:rsidRPr="00B776BB">
              <w:rPr>
                <w:rFonts w:ascii="Verdana" w:hAnsi="Verdana" w:cs="Arial"/>
                <w:sz w:val="18"/>
                <w:szCs w:val="18"/>
                <w:lang w:val="es-ES_tradnl"/>
              </w:rPr>
              <w:t xml:space="preserve"> crear las siguientes carpetas en el Usuario </w:t>
            </w:r>
            <w:r w:rsidRPr="00C04E6D">
              <w:rPr>
                <w:rFonts w:ascii="Verdana" w:hAnsi="Verdana" w:cs="Arial"/>
                <w:b/>
                <w:sz w:val="18"/>
                <w:szCs w:val="18"/>
                <w:lang w:val="es-ES_tradnl"/>
              </w:rPr>
              <w:t>USRPRETUPS</w:t>
            </w:r>
            <w:r>
              <w:rPr>
                <w:rFonts w:ascii="Verdana" w:hAnsi="Verdana" w:cs="Arial"/>
                <w:b/>
                <w:sz w:val="18"/>
                <w:szCs w:val="18"/>
                <w:lang w:val="es-ES_tradnl"/>
              </w:rPr>
              <w:t xml:space="preserve"> </w:t>
            </w:r>
            <w:r w:rsidRPr="00B776BB">
              <w:rPr>
                <w:rFonts w:ascii="Verdana" w:hAnsi="Verdana" w:cs="Arial"/>
                <w:sz w:val="18"/>
                <w:szCs w:val="18"/>
                <w:lang w:val="es-ES_tradnl"/>
              </w:rPr>
              <w:t xml:space="preserve">del servidor </w:t>
            </w:r>
            <w:r w:rsidRPr="00C04E6D">
              <w:rPr>
                <w:rFonts w:ascii="Verdana" w:hAnsi="Verdana"/>
                <w:b/>
                <w:sz w:val="18"/>
                <w:szCs w:val="18"/>
              </w:rPr>
              <w:t>limapppbanv01</w:t>
            </w:r>
            <w:r>
              <w:rPr>
                <w:rFonts w:ascii="Verdana" w:hAnsi="Verdana"/>
                <w:b/>
                <w:sz w:val="18"/>
                <w:szCs w:val="18"/>
              </w:rPr>
              <w:t xml:space="preserve"> </w:t>
            </w:r>
            <w:proofErr w:type="spellStart"/>
            <w:r w:rsidRPr="00B776BB">
              <w:rPr>
                <w:rFonts w:ascii="Verdana" w:hAnsi="Verdana" w:cs="Arial"/>
                <w:sz w:val="18"/>
                <w:szCs w:val="18"/>
                <w:lang w:val="es-ES_tradnl"/>
              </w:rPr>
              <w:t>asignandole</w:t>
            </w:r>
            <w:proofErr w:type="spellEnd"/>
            <w:r w:rsidRPr="00B776BB">
              <w:rPr>
                <w:rFonts w:ascii="Verdana" w:hAnsi="Verdana" w:cs="Arial"/>
                <w:sz w:val="18"/>
                <w:szCs w:val="18"/>
                <w:lang w:val="es-ES_tradnl"/>
              </w:rPr>
              <w:t xml:space="preserve"> los siguientes permisos a las siguientes rutas de directorios:</w:t>
            </w:r>
          </w:p>
          <w:p w14:paraId="0CE20611" w14:textId="3A72D6C8" w:rsidR="001864B7" w:rsidRPr="00B776BB" w:rsidRDefault="001864B7" w:rsidP="001864B7">
            <w:pPr>
              <w:rPr>
                <w:rFonts w:ascii="Verdana" w:hAnsi="Verdana" w:cs="Arial"/>
                <w:sz w:val="18"/>
                <w:szCs w:val="18"/>
                <w:lang w:val="es-ES_tradnl"/>
              </w:rPr>
            </w:pPr>
          </w:p>
          <w:p w14:paraId="039C8B42" w14:textId="77777777" w:rsidR="00A3580C" w:rsidRPr="00B776BB" w:rsidRDefault="00A3580C" w:rsidP="00A3580C">
            <w:pPr>
              <w:pStyle w:val="Prrafodelista"/>
              <w:ind w:left="0"/>
              <w:rPr>
                <w:rFonts w:ascii="Verdana" w:hAnsi="Verdana" w:cs="Arial"/>
                <w:b/>
                <w:sz w:val="18"/>
                <w:szCs w:val="18"/>
                <w:lang w:val="es-ES_tradnl" w:eastAsia="es-ES"/>
              </w:rPr>
            </w:pPr>
          </w:p>
          <w:tbl>
            <w:tblPr>
              <w:tblW w:w="623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56"/>
              <w:gridCol w:w="2374"/>
            </w:tblGrid>
            <w:tr w:rsidR="00A3580C" w:rsidRPr="00B776BB" w14:paraId="350BD0D6" w14:textId="77777777" w:rsidTr="00E55425">
              <w:trPr>
                <w:trHeight w:val="166"/>
              </w:trPr>
              <w:tc>
                <w:tcPr>
                  <w:tcW w:w="3856" w:type="dxa"/>
                  <w:shd w:val="clear" w:color="auto" w:fill="FF0000"/>
                  <w:vAlign w:val="center"/>
                </w:tcPr>
                <w:p w14:paraId="27970825" w14:textId="77777777" w:rsidR="00A3580C" w:rsidRPr="00B776BB" w:rsidRDefault="00A3580C" w:rsidP="00A3580C">
                  <w:pPr>
                    <w:jc w:val="center"/>
                    <w:rPr>
                      <w:rFonts w:ascii="Verdana" w:hAnsi="Verdana" w:cs="Arial"/>
                      <w:b/>
                      <w:color w:val="FFFFFF"/>
                      <w:sz w:val="18"/>
                      <w:szCs w:val="18"/>
                      <w:lang w:val="es-ES_tradnl"/>
                    </w:rPr>
                  </w:pPr>
                  <w:r w:rsidRPr="00B776BB">
                    <w:rPr>
                      <w:rFonts w:ascii="Verdana" w:hAnsi="Verdana" w:cs="Arial"/>
                      <w:b/>
                      <w:color w:val="FFFFFF"/>
                      <w:sz w:val="18"/>
                      <w:szCs w:val="18"/>
                      <w:lang w:val="es-ES_tradnl"/>
                    </w:rPr>
                    <w:t>RUTA</w:t>
                  </w:r>
                </w:p>
              </w:tc>
              <w:tc>
                <w:tcPr>
                  <w:tcW w:w="2374" w:type="dxa"/>
                  <w:shd w:val="clear" w:color="auto" w:fill="FF0000"/>
                  <w:vAlign w:val="center"/>
                </w:tcPr>
                <w:p w14:paraId="68202A83" w14:textId="77777777" w:rsidR="00A3580C" w:rsidRPr="00B776BB" w:rsidRDefault="00A3580C" w:rsidP="00A3580C">
                  <w:pPr>
                    <w:jc w:val="center"/>
                    <w:rPr>
                      <w:rFonts w:ascii="Verdana" w:hAnsi="Verdana" w:cs="Arial"/>
                      <w:b/>
                      <w:color w:val="FFFFFF"/>
                      <w:sz w:val="18"/>
                      <w:szCs w:val="18"/>
                      <w:lang w:val="es-ES_tradnl"/>
                    </w:rPr>
                  </w:pPr>
                  <w:r w:rsidRPr="00B776BB">
                    <w:rPr>
                      <w:rFonts w:ascii="Verdana" w:hAnsi="Verdana" w:cs="Arial"/>
                      <w:b/>
                      <w:color w:val="FFFFFF"/>
                      <w:sz w:val="18"/>
                      <w:szCs w:val="18"/>
                      <w:lang w:val="es-ES_tradnl"/>
                    </w:rPr>
                    <w:t>PERMISOS</w:t>
                  </w:r>
                </w:p>
              </w:tc>
            </w:tr>
            <w:tr w:rsidR="00A3580C" w:rsidRPr="00B776BB" w14:paraId="2B450344" w14:textId="77777777" w:rsidTr="00E55425">
              <w:trPr>
                <w:trHeight w:val="166"/>
              </w:trPr>
              <w:tc>
                <w:tcPr>
                  <w:tcW w:w="3856" w:type="dxa"/>
                  <w:vAlign w:val="center"/>
                </w:tcPr>
                <w:p w14:paraId="21577524" w14:textId="26A40405" w:rsidR="00A3580C" w:rsidRPr="001970CC" w:rsidRDefault="005B5697" w:rsidP="00A3580C">
                  <w:pPr>
                    <w:rPr>
                      <w:rFonts w:ascii="Verdana" w:hAnsi="Verdana" w:cs="Arial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  <w:highlight w:val="yellow"/>
                    </w:rPr>
                    <w:t>/home/USRPRETUPS/procesosmotorprom/desactiva/</w:t>
                  </w:r>
                  <w:r w:rsidR="00341F10" w:rsidRPr="001970CC">
                    <w:rPr>
                      <w:rFonts w:ascii="Verdana" w:hAnsi="Verdana"/>
                      <w:sz w:val="18"/>
                      <w:szCs w:val="18"/>
                    </w:rPr>
                    <w:t>SH16_MOTPROM_CargaDatos_ReplicaCambPlanHist</w:t>
                  </w:r>
                </w:p>
              </w:tc>
              <w:tc>
                <w:tcPr>
                  <w:tcW w:w="2374" w:type="dxa"/>
                  <w:vAlign w:val="center"/>
                </w:tcPr>
                <w:p w14:paraId="33359FED" w14:textId="77777777" w:rsidR="00A3580C" w:rsidRPr="00B776BB" w:rsidRDefault="00A3580C" w:rsidP="00A3580C">
                  <w:pPr>
                    <w:jc w:val="center"/>
                    <w:rPr>
                      <w:rFonts w:ascii="Verdana" w:hAnsi="Verdana" w:cs="Arial"/>
                      <w:sz w:val="18"/>
                      <w:szCs w:val="18"/>
                      <w:lang w:val="es-ES_tradnl"/>
                    </w:rPr>
                  </w:pPr>
                  <w:r w:rsidRPr="00B776BB">
                    <w:rPr>
                      <w:rFonts w:ascii="Verdana" w:hAnsi="Verdana" w:cs="Arial"/>
                      <w:sz w:val="18"/>
                      <w:szCs w:val="18"/>
                      <w:lang w:val="es-ES_tradnl"/>
                    </w:rPr>
                    <w:t>ESCRITURA, LECTURA, EJECUCIÓN</w:t>
                  </w:r>
                </w:p>
              </w:tc>
            </w:tr>
            <w:tr w:rsidR="00A3580C" w:rsidRPr="00B776BB" w14:paraId="7C064FFD" w14:textId="77777777" w:rsidTr="00E55425">
              <w:trPr>
                <w:trHeight w:val="166"/>
              </w:trPr>
              <w:tc>
                <w:tcPr>
                  <w:tcW w:w="3856" w:type="dxa"/>
                  <w:vAlign w:val="center"/>
                </w:tcPr>
                <w:p w14:paraId="119B1C13" w14:textId="58ADEF92" w:rsidR="00A3580C" w:rsidRPr="001970CC" w:rsidRDefault="005B5697" w:rsidP="00A3580C">
                  <w:pPr>
                    <w:rPr>
                      <w:rFonts w:ascii="Verdana" w:hAnsi="Verdana" w:cs="Arial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  <w:highlight w:val="yellow"/>
                    </w:rPr>
                    <w:t>/home/USRPRETUPS/procesosmotorprom/desactiva/</w:t>
                  </w:r>
                  <w:r w:rsidR="00341F10" w:rsidRPr="001970CC">
                    <w:rPr>
                      <w:rFonts w:ascii="Verdana" w:hAnsi="Verdana"/>
                      <w:sz w:val="18"/>
                      <w:szCs w:val="18"/>
                    </w:rPr>
                    <w:t>SH16_MOTPROM_CargaDatos_ReplicaCambPlanHist</w:t>
                  </w:r>
                  <w:r w:rsidR="00A3580C" w:rsidRPr="001970CC">
                    <w:rPr>
                      <w:rFonts w:ascii="Verdana" w:hAnsi="Verdana"/>
                      <w:sz w:val="18"/>
                      <w:szCs w:val="18"/>
                    </w:rPr>
                    <w:t>/BIN</w:t>
                  </w:r>
                </w:p>
              </w:tc>
              <w:tc>
                <w:tcPr>
                  <w:tcW w:w="2374" w:type="dxa"/>
                  <w:vAlign w:val="center"/>
                </w:tcPr>
                <w:p w14:paraId="0690CC9D" w14:textId="77777777" w:rsidR="00A3580C" w:rsidRPr="001970CC" w:rsidRDefault="00A3580C" w:rsidP="00A3580C">
                  <w:pPr>
                    <w:jc w:val="center"/>
                    <w:rPr>
                      <w:rFonts w:ascii="Verdana" w:hAnsi="Verdana" w:cs="Arial"/>
                      <w:sz w:val="18"/>
                      <w:szCs w:val="18"/>
                    </w:rPr>
                  </w:pPr>
                  <w:r w:rsidRPr="00B776BB">
                    <w:rPr>
                      <w:rFonts w:ascii="Verdana" w:hAnsi="Verdana" w:cs="Arial"/>
                      <w:sz w:val="18"/>
                      <w:szCs w:val="18"/>
                      <w:lang w:val="es-ES_tradnl"/>
                    </w:rPr>
                    <w:t>ESCRITURA, LECTURA, EJECUCIÓN</w:t>
                  </w:r>
                </w:p>
              </w:tc>
            </w:tr>
            <w:tr w:rsidR="00A3580C" w:rsidRPr="00B776BB" w14:paraId="08EFE264" w14:textId="77777777" w:rsidTr="00E55425">
              <w:trPr>
                <w:trHeight w:val="166"/>
              </w:trPr>
              <w:tc>
                <w:tcPr>
                  <w:tcW w:w="3856" w:type="dxa"/>
                  <w:vAlign w:val="center"/>
                </w:tcPr>
                <w:p w14:paraId="19379C84" w14:textId="7BB62806" w:rsidR="00A3580C" w:rsidRPr="001970CC" w:rsidRDefault="005B5697" w:rsidP="00A3580C">
                  <w:pPr>
                    <w:rPr>
                      <w:rFonts w:ascii="Verdana" w:hAnsi="Verdana" w:cs="Arial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  <w:highlight w:val="yellow"/>
                    </w:rPr>
                    <w:lastRenderedPageBreak/>
                    <w:t>/home/USRPRETUPS/procesosmotorprom/desactiva/</w:t>
                  </w:r>
                  <w:r w:rsidR="00341F10" w:rsidRPr="001970CC">
                    <w:rPr>
                      <w:rFonts w:ascii="Verdana" w:hAnsi="Verdana"/>
                      <w:sz w:val="18"/>
                      <w:szCs w:val="18"/>
                    </w:rPr>
                    <w:t>SH16_MOTPROM_CargaDatos_ReplicaCambPlanHist</w:t>
                  </w:r>
                  <w:r w:rsidR="00A3580C" w:rsidRPr="001970CC">
                    <w:rPr>
                      <w:rFonts w:ascii="Verdana" w:hAnsi="Verdana"/>
                      <w:sz w:val="18"/>
                      <w:szCs w:val="18"/>
                    </w:rPr>
                    <w:t>/LIB/</w:t>
                  </w:r>
                </w:p>
              </w:tc>
              <w:tc>
                <w:tcPr>
                  <w:tcW w:w="2374" w:type="dxa"/>
                  <w:vAlign w:val="center"/>
                </w:tcPr>
                <w:p w14:paraId="057C3452" w14:textId="77777777" w:rsidR="00A3580C" w:rsidRPr="001970CC" w:rsidRDefault="00A3580C" w:rsidP="00A3580C">
                  <w:pPr>
                    <w:jc w:val="center"/>
                    <w:rPr>
                      <w:rFonts w:ascii="Verdana" w:hAnsi="Verdana" w:cs="Arial"/>
                      <w:sz w:val="18"/>
                      <w:szCs w:val="18"/>
                    </w:rPr>
                  </w:pPr>
                  <w:r w:rsidRPr="00B776BB">
                    <w:rPr>
                      <w:rFonts w:ascii="Verdana" w:hAnsi="Verdana" w:cs="Arial"/>
                      <w:sz w:val="18"/>
                      <w:szCs w:val="18"/>
                      <w:lang w:val="es-ES_tradnl"/>
                    </w:rPr>
                    <w:t>ESCRITURA, LECTURA, EJECUCIÓN</w:t>
                  </w:r>
                </w:p>
              </w:tc>
            </w:tr>
            <w:tr w:rsidR="00A3580C" w:rsidRPr="00B776BB" w14:paraId="775E74F7" w14:textId="77777777" w:rsidTr="00E55425">
              <w:trPr>
                <w:trHeight w:val="364"/>
              </w:trPr>
              <w:tc>
                <w:tcPr>
                  <w:tcW w:w="3856" w:type="dxa"/>
                  <w:vAlign w:val="center"/>
                </w:tcPr>
                <w:p w14:paraId="75CCDD6F" w14:textId="7546B26E" w:rsidR="00A3580C" w:rsidRPr="001970CC" w:rsidRDefault="005B5697" w:rsidP="00A3580C">
                  <w:pPr>
                    <w:rPr>
                      <w:rFonts w:ascii="Verdana" w:hAnsi="Verdana" w:cs="Arial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  <w:highlight w:val="yellow"/>
                    </w:rPr>
                    <w:t>/home/USRPRETUPS/procesosmotorprom/desactiva/</w:t>
                  </w:r>
                  <w:r w:rsidR="00341F10" w:rsidRPr="001970CC">
                    <w:rPr>
                      <w:rFonts w:ascii="Verdana" w:hAnsi="Verdana"/>
                      <w:sz w:val="18"/>
                      <w:szCs w:val="18"/>
                    </w:rPr>
                    <w:t>SH16_MOTPROM_CargaDatos_ReplicaCambPlanHist</w:t>
                  </w:r>
                  <w:r w:rsidR="00A3580C" w:rsidRPr="001970CC">
                    <w:rPr>
                      <w:rFonts w:ascii="Verdana" w:hAnsi="Verdana"/>
                      <w:sz w:val="18"/>
                      <w:szCs w:val="18"/>
                    </w:rPr>
                    <w:t>/LOG/</w:t>
                  </w:r>
                </w:p>
              </w:tc>
              <w:tc>
                <w:tcPr>
                  <w:tcW w:w="2374" w:type="dxa"/>
                  <w:vAlign w:val="center"/>
                </w:tcPr>
                <w:p w14:paraId="4F57D3A0" w14:textId="77777777" w:rsidR="00A3580C" w:rsidRPr="00B776BB" w:rsidRDefault="00A3580C" w:rsidP="00A3580C">
                  <w:pPr>
                    <w:jc w:val="center"/>
                    <w:rPr>
                      <w:rFonts w:ascii="Verdana" w:hAnsi="Verdana" w:cs="Arial"/>
                      <w:sz w:val="18"/>
                      <w:szCs w:val="18"/>
                      <w:lang w:val="es-ES_tradnl"/>
                    </w:rPr>
                  </w:pPr>
                  <w:r w:rsidRPr="00B776BB">
                    <w:rPr>
                      <w:rFonts w:ascii="Verdana" w:hAnsi="Verdana" w:cs="Arial"/>
                      <w:sz w:val="18"/>
                      <w:szCs w:val="18"/>
                      <w:lang w:val="es-ES_tradnl"/>
                    </w:rPr>
                    <w:t>ESCRITURA, LECTURA</w:t>
                  </w:r>
                </w:p>
              </w:tc>
            </w:tr>
          </w:tbl>
          <w:p w14:paraId="466F4BC9" w14:textId="77777777" w:rsidR="00071854" w:rsidRPr="00B776BB" w:rsidRDefault="00071854" w:rsidP="00310247">
            <w:pPr>
              <w:pStyle w:val="Encabezado"/>
              <w:tabs>
                <w:tab w:val="clear" w:pos="4320"/>
                <w:tab w:val="clear" w:pos="8640"/>
              </w:tabs>
              <w:rPr>
                <w:rFonts w:ascii="Verdana" w:hAnsi="Verdana"/>
                <w:sz w:val="18"/>
                <w:szCs w:val="18"/>
              </w:rPr>
            </w:pPr>
          </w:p>
          <w:p w14:paraId="3C647B80" w14:textId="77777777" w:rsidR="00F35857" w:rsidRPr="00AE732F" w:rsidRDefault="00F35857" w:rsidP="00F35857">
            <w:pPr>
              <w:rPr>
                <w:rFonts w:ascii="Verdana" w:hAnsi="Verdana" w:cs="Arial"/>
                <w:sz w:val="18"/>
                <w:szCs w:val="18"/>
                <w:lang w:val="es-ES_tradnl"/>
              </w:rPr>
            </w:pPr>
            <w:r w:rsidRPr="00AE732F">
              <w:rPr>
                <w:rFonts w:ascii="Verdana" w:hAnsi="Verdana" w:cs="Arial"/>
                <w:sz w:val="18"/>
                <w:szCs w:val="18"/>
                <w:lang w:val="es-ES_tradnl"/>
              </w:rPr>
              <w:t xml:space="preserve">Respetar las </w:t>
            </w:r>
            <w:proofErr w:type="spellStart"/>
            <w:r w:rsidRPr="00AE732F">
              <w:rPr>
                <w:rFonts w:ascii="Verdana" w:hAnsi="Verdana" w:cs="Arial"/>
                <w:sz w:val="18"/>
                <w:szCs w:val="18"/>
                <w:lang w:val="es-ES_tradnl"/>
              </w:rPr>
              <w:t>Mayusculas</w:t>
            </w:r>
            <w:proofErr w:type="spellEnd"/>
            <w:r w:rsidRPr="00AE732F">
              <w:rPr>
                <w:rFonts w:ascii="Verdana" w:hAnsi="Verdana" w:cs="Arial"/>
                <w:sz w:val="18"/>
                <w:szCs w:val="18"/>
                <w:lang w:val="es-ES_tradnl"/>
              </w:rPr>
              <w:t xml:space="preserve"> y </w:t>
            </w:r>
            <w:proofErr w:type="spellStart"/>
            <w:r w:rsidRPr="00AE732F">
              <w:rPr>
                <w:rFonts w:ascii="Verdana" w:hAnsi="Verdana" w:cs="Arial"/>
                <w:sz w:val="18"/>
                <w:szCs w:val="18"/>
                <w:lang w:val="es-ES_tradnl"/>
              </w:rPr>
              <w:t>Minusculas</w:t>
            </w:r>
            <w:proofErr w:type="spellEnd"/>
            <w:r w:rsidRPr="00AE732F">
              <w:rPr>
                <w:rFonts w:ascii="Verdana" w:hAnsi="Verdana" w:cs="Arial"/>
                <w:sz w:val="18"/>
                <w:szCs w:val="18"/>
                <w:lang w:val="es-ES_tradnl"/>
              </w:rPr>
              <w:t xml:space="preserve"> ya que el servidor Linux / Unix es CASESENSITIVE</w:t>
            </w:r>
          </w:p>
          <w:p w14:paraId="75E2B3E4" w14:textId="77777777" w:rsidR="00F35857" w:rsidRPr="00AE732F" w:rsidRDefault="00F35857" w:rsidP="00F35857">
            <w:pPr>
              <w:rPr>
                <w:rFonts w:ascii="Verdana" w:hAnsi="Verdana" w:cs="Arial"/>
                <w:sz w:val="18"/>
                <w:szCs w:val="18"/>
                <w:lang w:val="es-ES_tradnl"/>
              </w:rPr>
            </w:pPr>
            <w:r w:rsidRPr="00AE732F">
              <w:rPr>
                <w:rFonts w:ascii="Verdana" w:hAnsi="Verdana" w:cs="Arial"/>
                <w:sz w:val="18"/>
                <w:szCs w:val="18"/>
                <w:lang w:val="es-ES_tradnl"/>
              </w:rPr>
              <w:t xml:space="preserve">El </w:t>
            </w:r>
            <w:r w:rsidRPr="0059727F">
              <w:rPr>
                <w:rFonts w:ascii="Verdana" w:hAnsi="Verdana" w:cs="Arial"/>
                <w:sz w:val="18"/>
                <w:szCs w:val="18"/>
                <w:lang w:val="es-ES_tradnl"/>
              </w:rPr>
              <w:t xml:space="preserve">servidor </w:t>
            </w:r>
            <w:r w:rsidRPr="009D73DC">
              <w:rPr>
                <w:rFonts w:ascii="Verdana" w:hAnsi="Verdana"/>
                <w:b/>
                <w:sz w:val="18"/>
                <w:szCs w:val="18"/>
              </w:rPr>
              <w:t>limapppbanv01</w:t>
            </w:r>
            <w:r>
              <w:rPr>
                <w:rFonts w:ascii="Verdana" w:hAnsi="Verdana"/>
                <w:b/>
                <w:sz w:val="18"/>
                <w:szCs w:val="18"/>
              </w:rPr>
              <w:t xml:space="preserve"> </w:t>
            </w:r>
            <w:r w:rsidRPr="0059727F">
              <w:rPr>
                <w:rFonts w:ascii="Verdana" w:hAnsi="Verdana" w:cs="Arial"/>
                <w:sz w:val="18"/>
                <w:szCs w:val="18"/>
                <w:lang w:val="es-ES_tradnl"/>
              </w:rPr>
              <w:t>deberá</w:t>
            </w:r>
            <w:r w:rsidRPr="00AE732F">
              <w:rPr>
                <w:rFonts w:ascii="Verdana" w:hAnsi="Verdana" w:cs="Arial"/>
                <w:sz w:val="18"/>
                <w:szCs w:val="18"/>
                <w:lang w:val="es-ES_tradnl"/>
              </w:rPr>
              <w:t xml:space="preserve"> contar con el comando java, si no fuera el caso solicitar la </w:t>
            </w:r>
            <w:proofErr w:type="spellStart"/>
            <w:r w:rsidRPr="00AE732F">
              <w:rPr>
                <w:rFonts w:ascii="Verdana" w:hAnsi="Verdana" w:cs="Arial"/>
                <w:sz w:val="18"/>
                <w:szCs w:val="18"/>
                <w:lang w:val="es-ES_tradnl"/>
              </w:rPr>
              <w:t>instalacion</w:t>
            </w:r>
            <w:proofErr w:type="spellEnd"/>
            <w:r w:rsidRPr="00AE732F">
              <w:rPr>
                <w:rFonts w:ascii="Verdana" w:hAnsi="Verdana" w:cs="Arial"/>
                <w:sz w:val="18"/>
                <w:szCs w:val="18"/>
                <w:lang w:val="es-ES_tradnl"/>
              </w:rPr>
              <w:t xml:space="preserve"> del mismo.</w:t>
            </w:r>
          </w:p>
          <w:p w14:paraId="423DD953" w14:textId="47696196" w:rsidR="002F52B2" w:rsidRPr="00F35857" w:rsidRDefault="002F52B2" w:rsidP="00310247">
            <w:pPr>
              <w:pStyle w:val="Encabezado"/>
              <w:tabs>
                <w:tab w:val="clear" w:pos="4320"/>
                <w:tab w:val="clear" w:pos="8640"/>
              </w:tabs>
              <w:rPr>
                <w:rFonts w:ascii="Verdana" w:hAnsi="Verdana"/>
                <w:sz w:val="18"/>
                <w:szCs w:val="18"/>
                <w:lang w:val="es-ES_tradnl"/>
              </w:rPr>
            </w:pPr>
          </w:p>
        </w:tc>
        <w:tc>
          <w:tcPr>
            <w:tcW w:w="862" w:type="dxa"/>
          </w:tcPr>
          <w:p w14:paraId="59C7195F" w14:textId="171F6A42" w:rsidR="00071854" w:rsidRPr="00B776BB" w:rsidRDefault="00F35857" w:rsidP="00586ECF">
            <w:pPr>
              <w:pStyle w:val="Encabezado"/>
              <w:tabs>
                <w:tab w:val="clear" w:pos="4320"/>
                <w:tab w:val="clear" w:pos="8640"/>
              </w:tabs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lastRenderedPageBreak/>
              <w:t>-</w:t>
            </w:r>
          </w:p>
        </w:tc>
      </w:tr>
      <w:tr w:rsidR="00071854" w:rsidRPr="00B776BB" w14:paraId="0E24942C" w14:textId="77777777" w:rsidTr="00FA46A8">
        <w:tc>
          <w:tcPr>
            <w:tcW w:w="1730" w:type="dxa"/>
          </w:tcPr>
          <w:p w14:paraId="1BEE6282" w14:textId="77777777" w:rsidR="00071854" w:rsidRPr="00B776BB" w:rsidRDefault="00071854" w:rsidP="00310247">
            <w:pPr>
              <w:pStyle w:val="Encabezado"/>
              <w:tabs>
                <w:tab w:val="clear" w:pos="4320"/>
                <w:tab w:val="clear" w:pos="8640"/>
              </w:tabs>
              <w:rPr>
                <w:rFonts w:ascii="Verdana" w:hAnsi="Verdana"/>
                <w:sz w:val="18"/>
                <w:szCs w:val="18"/>
              </w:rPr>
            </w:pPr>
            <w:r w:rsidRPr="00B776BB">
              <w:rPr>
                <w:rFonts w:ascii="Verdana" w:hAnsi="Verdana"/>
                <w:sz w:val="18"/>
                <w:szCs w:val="18"/>
              </w:rPr>
              <w:lastRenderedPageBreak/>
              <w:t>Sistema Operativo | Linux</w:t>
            </w:r>
          </w:p>
        </w:tc>
        <w:tc>
          <w:tcPr>
            <w:tcW w:w="6972" w:type="dxa"/>
          </w:tcPr>
          <w:p w14:paraId="71A253A6" w14:textId="77777777" w:rsidR="00FA46A8" w:rsidRPr="00B776BB" w:rsidRDefault="00FA46A8" w:rsidP="00310247">
            <w:pPr>
              <w:pStyle w:val="Encabezado"/>
              <w:tabs>
                <w:tab w:val="clear" w:pos="4320"/>
                <w:tab w:val="clear" w:pos="8640"/>
              </w:tabs>
              <w:rPr>
                <w:rFonts w:ascii="Verdana" w:hAnsi="Verdana"/>
                <w:color w:val="000000"/>
                <w:sz w:val="18"/>
                <w:szCs w:val="18"/>
              </w:rPr>
            </w:pPr>
          </w:p>
          <w:p w14:paraId="2345C75B" w14:textId="40C3BDCA" w:rsidR="00071854" w:rsidRPr="00B776BB" w:rsidRDefault="00FA46A8" w:rsidP="00310247">
            <w:pPr>
              <w:pStyle w:val="Encabezado"/>
              <w:tabs>
                <w:tab w:val="clear" w:pos="4320"/>
                <w:tab w:val="clear" w:pos="8640"/>
              </w:tabs>
              <w:rPr>
                <w:rFonts w:ascii="Verdana" w:hAnsi="Verdana"/>
                <w:sz w:val="18"/>
                <w:szCs w:val="18"/>
              </w:rPr>
            </w:pPr>
            <w:r w:rsidRPr="00B776BB">
              <w:rPr>
                <w:rFonts w:ascii="Verdana" w:hAnsi="Verdana"/>
                <w:color w:val="000000"/>
                <w:sz w:val="18"/>
                <w:szCs w:val="18"/>
              </w:rPr>
              <w:t>No aplica</w:t>
            </w:r>
          </w:p>
        </w:tc>
        <w:tc>
          <w:tcPr>
            <w:tcW w:w="862" w:type="dxa"/>
          </w:tcPr>
          <w:p w14:paraId="46FDB564" w14:textId="79095BD0" w:rsidR="00071854" w:rsidRPr="00B776BB" w:rsidRDefault="00586ECF" w:rsidP="00586ECF">
            <w:pPr>
              <w:pStyle w:val="Encabezado"/>
              <w:tabs>
                <w:tab w:val="clear" w:pos="4320"/>
                <w:tab w:val="clear" w:pos="8640"/>
              </w:tabs>
              <w:jc w:val="center"/>
              <w:rPr>
                <w:rFonts w:ascii="Verdana" w:hAnsi="Verdana"/>
                <w:sz w:val="18"/>
                <w:szCs w:val="18"/>
              </w:rPr>
            </w:pPr>
            <w:r w:rsidRPr="00B776BB">
              <w:rPr>
                <w:rFonts w:ascii="Verdana" w:hAnsi="Verdana"/>
                <w:sz w:val="18"/>
                <w:szCs w:val="18"/>
              </w:rPr>
              <w:t>-</w:t>
            </w:r>
          </w:p>
        </w:tc>
      </w:tr>
      <w:tr w:rsidR="00071854" w:rsidRPr="00B776BB" w14:paraId="5EC45F0B" w14:textId="77777777" w:rsidTr="00FA46A8">
        <w:tc>
          <w:tcPr>
            <w:tcW w:w="1730" w:type="dxa"/>
          </w:tcPr>
          <w:p w14:paraId="2C552378" w14:textId="77777777" w:rsidR="00071854" w:rsidRPr="00B776BB" w:rsidRDefault="00071854" w:rsidP="00310247">
            <w:pPr>
              <w:pStyle w:val="Encabezado"/>
              <w:tabs>
                <w:tab w:val="clear" w:pos="4320"/>
                <w:tab w:val="clear" w:pos="8640"/>
              </w:tabs>
              <w:rPr>
                <w:rFonts w:ascii="Verdana" w:hAnsi="Verdana"/>
                <w:sz w:val="18"/>
                <w:szCs w:val="18"/>
              </w:rPr>
            </w:pPr>
            <w:r w:rsidRPr="00B776BB">
              <w:rPr>
                <w:rFonts w:ascii="Verdana" w:hAnsi="Verdana"/>
                <w:sz w:val="18"/>
                <w:szCs w:val="18"/>
              </w:rPr>
              <w:t>Sistema Operativo | Windows</w:t>
            </w:r>
          </w:p>
        </w:tc>
        <w:tc>
          <w:tcPr>
            <w:tcW w:w="6972" w:type="dxa"/>
          </w:tcPr>
          <w:p w14:paraId="31C870F6" w14:textId="77777777" w:rsidR="00FA46A8" w:rsidRPr="00B776BB" w:rsidRDefault="00FA46A8" w:rsidP="00310247">
            <w:pPr>
              <w:pStyle w:val="Encabezado"/>
              <w:tabs>
                <w:tab w:val="clear" w:pos="4320"/>
                <w:tab w:val="clear" w:pos="8640"/>
              </w:tabs>
              <w:rPr>
                <w:rFonts w:ascii="Verdana" w:hAnsi="Verdana"/>
                <w:color w:val="000000"/>
                <w:sz w:val="18"/>
                <w:szCs w:val="18"/>
              </w:rPr>
            </w:pPr>
          </w:p>
          <w:p w14:paraId="593E7102" w14:textId="3054C6E0" w:rsidR="00071854" w:rsidRPr="00B776BB" w:rsidRDefault="00FA46A8" w:rsidP="00310247">
            <w:pPr>
              <w:pStyle w:val="Encabezado"/>
              <w:tabs>
                <w:tab w:val="clear" w:pos="4320"/>
                <w:tab w:val="clear" w:pos="8640"/>
              </w:tabs>
              <w:rPr>
                <w:rFonts w:ascii="Verdana" w:hAnsi="Verdana"/>
                <w:sz w:val="18"/>
                <w:szCs w:val="18"/>
              </w:rPr>
            </w:pPr>
            <w:r w:rsidRPr="00B776BB">
              <w:rPr>
                <w:rFonts w:ascii="Verdana" w:hAnsi="Verdana"/>
                <w:color w:val="000000"/>
                <w:sz w:val="18"/>
                <w:szCs w:val="18"/>
              </w:rPr>
              <w:t>No aplica</w:t>
            </w:r>
          </w:p>
        </w:tc>
        <w:tc>
          <w:tcPr>
            <w:tcW w:w="862" w:type="dxa"/>
          </w:tcPr>
          <w:p w14:paraId="4B823F54" w14:textId="77142EB3" w:rsidR="00071854" w:rsidRPr="00B776BB" w:rsidRDefault="00586ECF" w:rsidP="00586ECF">
            <w:pPr>
              <w:pStyle w:val="Encabezado"/>
              <w:tabs>
                <w:tab w:val="clear" w:pos="4320"/>
                <w:tab w:val="clear" w:pos="8640"/>
              </w:tabs>
              <w:jc w:val="center"/>
              <w:rPr>
                <w:rFonts w:ascii="Verdana" w:hAnsi="Verdana"/>
                <w:sz w:val="18"/>
                <w:szCs w:val="18"/>
              </w:rPr>
            </w:pPr>
            <w:r w:rsidRPr="00B776BB">
              <w:rPr>
                <w:rFonts w:ascii="Verdana" w:hAnsi="Verdana"/>
                <w:sz w:val="18"/>
                <w:szCs w:val="18"/>
              </w:rPr>
              <w:t>-</w:t>
            </w:r>
          </w:p>
        </w:tc>
      </w:tr>
      <w:tr w:rsidR="00071854" w:rsidRPr="00B776BB" w14:paraId="2709368E" w14:textId="77777777" w:rsidTr="00A3580C">
        <w:trPr>
          <w:trHeight w:val="931"/>
        </w:trPr>
        <w:tc>
          <w:tcPr>
            <w:tcW w:w="1730" w:type="dxa"/>
          </w:tcPr>
          <w:p w14:paraId="2E7F078F" w14:textId="77777777" w:rsidR="00071854" w:rsidRPr="00B776BB" w:rsidRDefault="00071854" w:rsidP="00310247">
            <w:pPr>
              <w:pStyle w:val="Encabezado"/>
              <w:tabs>
                <w:tab w:val="clear" w:pos="4320"/>
                <w:tab w:val="clear" w:pos="8640"/>
              </w:tabs>
              <w:rPr>
                <w:rFonts w:ascii="Verdana" w:hAnsi="Verdana"/>
                <w:sz w:val="18"/>
                <w:szCs w:val="18"/>
              </w:rPr>
            </w:pPr>
            <w:r w:rsidRPr="00B776BB">
              <w:rPr>
                <w:rFonts w:ascii="Verdana" w:hAnsi="Verdana"/>
                <w:sz w:val="18"/>
                <w:szCs w:val="18"/>
              </w:rPr>
              <w:t xml:space="preserve">Sistema Otros | </w:t>
            </w:r>
            <w:proofErr w:type="spellStart"/>
            <w:r w:rsidRPr="00B776BB">
              <w:rPr>
                <w:rFonts w:ascii="Verdana" w:hAnsi="Verdana"/>
                <w:sz w:val="18"/>
                <w:szCs w:val="18"/>
              </w:rPr>
              <w:t>Weblogic</w:t>
            </w:r>
            <w:proofErr w:type="spellEnd"/>
            <w:r w:rsidRPr="00B776BB">
              <w:rPr>
                <w:rFonts w:ascii="Verdana" w:hAnsi="Verdana"/>
                <w:sz w:val="18"/>
                <w:szCs w:val="18"/>
              </w:rPr>
              <w:t xml:space="preserve"> – App Server</w:t>
            </w:r>
          </w:p>
        </w:tc>
        <w:tc>
          <w:tcPr>
            <w:tcW w:w="6972" w:type="dxa"/>
          </w:tcPr>
          <w:p w14:paraId="5A51B544" w14:textId="34299D60" w:rsidR="002D1795" w:rsidRPr="00297D30" w:rsidRDefault="00341F10" w:rsidP="00310247">
            <w:pPr>
              <w:pStyle w:val="Encabezado"/>
              <w:tabs>
                <w:tab w:val="clear" w:pos="4320"/>
                <w:tab w:val="clear" w:pos="8640"/>
              </w:tabs>
              <w:rPr>
                <w:rFonts w:ascii="Verdana" w:hAnsi="Verdana"/>
                <w:sz w:val="18"/>
                <w:szCs w:val="18"/>
                <w:lang w:val="en-US"/>
              </w:rPr>
            </w:pPr>
            <w:r w:rsidRPr="00B776BB">
              <w:rPr>
                <w:rFonts w:ascii="Verdana" w:hAnsi="Verdana"/>
                <w:color w:val="000000"/>
                <w:sz w:val="18"/>
                <w:szCs w:val="18"/>
              </w:rPr>
              <w:t>No aplica</w:t>
            </w:r>
            <w:r w:rsidRPr="00297D30">
              <w:rPr>
                <w:rFonts w:ascii="Verdana" w:hAnsi="Verdana"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862" w:type="dxa"/>
          </w:tcPr>
          <w:p w14:paraId="0BA3D403" w14:textId="4C40150B" w:rsidR="00071854" w:rsidRPr="00B776BB" w:rsidRDefault="00341F10" w:rsidP="00BB1A9A">
            <w:pPr>
              <w:pStyle w:val="Encabezado"/>
              <w:tabs>
                <w:tab w:val="clear" w:pos="4320"/>
                <w:tab w:val="clear" w:pos="8640"/>
              </w:tabs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-</w:t>
            </w:r>
          </w:p>
        </w:tc>
      </w:tr>
    </w:tbl>
    <w:p w14:paraId="6D838C5F" w14:textId="4F26FF76" w:rsidR="00DF3B82" w:rsidRPr="00B776BB" w:rsidRDefault="00DF3B82" w:rsidP="00D94005">
      <w:pPr>
        <w:rPr>
          <w:rFonts w:ascii="Verdana" w:hAnsi="Verdana"/>
          <w:sz w:val="18"/>
          <w:szCs w:val="18"/>
        </w:rPr>
      </w:pPr>
    </w:p>
    <w:p w14:paraId="6AACFA71" w14:textId="2079FE0D" w:rsidR="00D94005" w:rsidRPr="00B776BB" w:rsidRDefault="00EA1A9C" w:rsidP="00C14077">
      <w:pPr>
        <w:pStyle w:val="Ttulo1"/>
        <w:numPr>
          <w:ilvl w:val="0"/>
          <w:numId w:val="2"/>
        </w:numPr>
        <w:rPr>
          <w:rFonts w:ascii="Verdana" w:hAnsi="Verdana" w:cs="Arial"/>
          <w:sz w:val="18"/>
          <w:szCs w:val="18"/>
        </w:rPr>
      </w:pPr>
      <w:bookmarkStart w:id="5" w:name="_Toc311451359"/>
      <w:bookmarkStart w:id="6" w:name="_Toc8654585"/>
      <w:r w:rsidRPr="00B776BB">
        <w:rPr>
          <w:rFonts w:ascii="Verdana" w:hAnsi="Verdana" w:cs="Arial"/>
          <w:sz w:val="18"/>
          <w:szCs w:val="18"/>
        </w:rPr>
        <w:t>Dependencia con</w:t>
      </w:r>
      <w:r w:rsidR="00D94005" w:rsidRPr="00B776BB">
        <w:rPr>
          <w:rFonts w:ascii="Verdana" w:hAnsi="Verdana" w:cs="Arial"/>
          <w:sz w:val="18"/>
          <w:szCs w:val="18"/>
        </w:rPr>
        <w:t xml:space="preserve"> otros </w:t>
      </w:r>
      <w:bookmarkEnd w:id="5"/>
      <w:proofErr w:type="spellStart"/>
      <w:r w:rsidR="00833768" w:rsidRPr="00B776BB">
        <w:rPr>
          <w:rFonts w:ascii="Verdana" w:hAnsi="Verdana" w:cs="Arial"/>
          <w:sz w:val="18"/>
          <w:szCs w:val="18"/>
        </w:rPr>
        <w:t>Str</w:t>
      </w:r>
      <w:r w:rsidR="00EC0124" w:rsidRPr="00B776BB">
        <w:rPr>
          <w:rFonts w:ascii="Verdana" w:hAnsi="Verdana" w:cs="Arial"/>
          <w:sz w:val="18"/>
          <w:szCs w:val="18"/>
        </w:rPr>
        <w:t>eams</w:t>
      </w:r>
      <w:bookmarkEnd w:id="6"/>
      <w:proofErr w:type="spellEnd"/>
    </w:p>
    <w:tbl>
      <w:tblPr>
        <w:tblW w:w="0" w:type="auto"/>
        <w:tblInd w:w="37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32"/>
        <w:gridCol w:w="3653"/>
        <w:gridCol w:w="1969"/>
      </w:tblGrid>
      <w:tr w:rsidR="00AA60F4" w:rsidRPr="00B776BB" w14:paraId="032D0150" w14:textId="77777777" w:rsidTr="00F35857">
        <w:tc>
          <w:tcPr>
            <w:tcW w:w="393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AF951F" w14:textId="77777777" w:rsidR="00AA60F4" w:rsidRPr="00B776BB" w:rsidRDefault="00AA60F4" w:rsidP="003063E2">
            <w:pPr>
              <w:jc w:val="center"/>
              <w:rPr>
                <w:rFonts w:ascii="Verdana" w:eastAsia="Calibri" w:hAnsi="Verdana"/>
                <w:b/>
                <w:bCs/>
                <w:color w:val="FFFFFF"/>
                <w:sz w:val="18"/>
                <w:szCs w:val="18"/>
                <w:lang w:val="es-ES_tradnl"/>
              </w:rPr>
            </w:pPr>
            <w:r w:rsidRPr="00B776BB">
              <w:rPr>
                <w:rFonts w:ascii="Verdana" w:hAnsi="Verdana"/>
                <w:b/>
                <w:bCs/>
                <w:color w:val="FFFFFF"/>
                <w:sz w:val="18"/>
                <w:szCs w:val="18"/>
                <w:lang w:val="es-ES_tradnl"/>
              </w:rPr>
              <w:t>Código del STREAM</w:t>
            </w:r>
          </w:p>
        </w:tc>
        <w:tc>
          <w:tcPr>
            <w:tcW w:w="3653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F88E45" w14:textId="77777777" w:rsidR="00AA60F4" w:rsidRPr="00B776BB" w:rsidRDefault="00AA60F4" w:rsidP="003063E2">
            <w:pPr>
              <w:jc w:val="center"/>
              <w:rPr>
                <w:rFonts w:ascii="Verdana" w:eastAsia="Calibri" w:hAnsi="Verdana"/>
                <w:b/>
                <w:bCs/>
                <w:color w:val="FFFFFF"/>
                <w:sz w:val="18"/>
                <w:szCs w:val="18"/>
                <w:lang w:val="es-ES_tradnl"/>
              </w:rPr>
            </w:pPr>
            <w:r w:rsidRPr="00B776BB">
              <w:rPr>
                <w:rFonts w:ascii="Verdana" w:hAnsi="Verdana"/>
                <w:b/>
                <w:bCs/>
                <w:color w:val="FFFFFF"/>
                <w:sz w:val="18"/>
                <w:szCs w:val="18"/>
                <w:lang w:val="es-ES_tradnl"/>
              </w:rPr>
              <w:t>Aplicativo</w:t>
            </w:r>
          </w:p>
        </w:tc>
        <w:tc>
          <w:tcPr>
            <w:tcW w:w="196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76B5E6" w14:textId="77777777" w:rsidR="00AA60F4" w:rsidRPr="00B776BB" w:rsidRDefault="00AA60F4" w:rsidP="003063E2">
            <w:pPr>
              <w:jc w:val="center"/>
              <w:rPr>
                <w:rFonts w:ascii="Verdana" w:eastAsia="Calibri" w:hAnsi="Verdana"/>
                <w:b/>
                <w:bCs/>
                <w:color w:val="FFFFFF"/>
                <w:sz w:val="18"/>
                <w:szCs w:val="18"/>
                <w:lang w:val="es-ES_tradnl"/>
              </w:rPr>
            </w:pPr>
            <w:r w:rsidRPr="00B776BB">
              <w:rPr>
                <w:rFonts w:ascii="Verdana" w:hAnsi="Verdana"/>
                <w:b/>
                <w:bCs/>
                <w:color w:val="FFFFFF"/>
                <w:sz w:val="18"/>
                <w:szCs w:val="18"/>
                <w:lang w:val="es-ES_tradnl"/>
              </w:rPr>
              <w:t>Orden de Pases</w:t>
            </w:r>
          </w:p>
        </w:tc>
      </w:tr>
      <w:tr w:rsidR="00F35857" w:rsidRPr="00B776BB" w14:paraId="6DD99E51" w14:textId="77777777" w:rsidTr="00F35857"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981BD9" w14:textId="174FD7D1" w:rsidR="00F35857" w:rsidRPr="00B776BB" w:rsidRDefault="00F35857" w:rsidP="00F35857">
            <w:pPr>
              <w:pStyle w:val="Encabezado"/>
              <w:rPr>
                <w:rFonts w:ascii="Verdana" w:hAnsi="Verdana"/>
                <w:sz w:val="18"/>
                <w:szCs w:val="18"/>
                <w:lang w:val="en-US"/>
              </w:rPr>
            </w:pPr>
            <w:r w:rsidRPr="00D56C4C">
              <w:rPr>
                <w:rFonts w:ascii="Verdana" w:hAnsi="Verdana"/>
                <w:bCs/>
                <w:color w:val="000000"/>
                <w:sz w:val="18"/>
                <w:szCs w:val="18"/>
                <w:lang w:eastAsia="es-PE"/>
              </w:rPr>
              <w:t>STR.SOL.PROY-140067.MOTPROM</w:t>
            </w:r>
          </w:p>
        </w:tc>
        <w:tc>
          <w:tcPr>
            <w:tcW w:w="3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71401C" w14:textId="2A9668DA" w:rsidR="00F35857" w:rsidRPr="00B776BB" w:rsidRDefault="00F35857" w:rsidP="00F35857">
            <w:pPr>
              <w:pStyle w:val="Encabezado"/>
              <w:tabs>
                <w:tab w:val="clear" w:pos="4320"/>
                <w:tab w:val="clear" w:pos="8640"/>
              </w:tabs>
              <w:rPr>
                <w:rFonts w:ascii="Verdana" w:hAnsi="Verdana"/>
                <w:color w:val="000000" w:themeColor="text1"/>
                <w:sz w:val="18"/>
                <w:szCs w:val="18"/>
              </w:rPr>
            </w:pPr>
            <w:r w:rsidRPr="00D56C4C">
              <w:rPr>
                <w:rFonts w:ascii="Verdana" w:hAnsi="Verdana"/>
                <w:bCs/>
                <w:color w:val="000000"/>
                <w:sz w:val="18"/>
                <w:szCs w:val="18"/>
                <w:lang w:eastAsia="es-PE"/>
              </w:rPr>
              <w:t>MOTPROM</w:t>
            </w:r>
          </w:p>
        </w:tc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B52859" w14:textId="4BF94930" w:rsidR="00F35857" w:rsidRPr="00B776BB" w:rsidRDefault="00F35857" w:rsidP="00F35857">
            <w:pPr>
              <w:pStyle w:val="Encabezado"/>
              <w:jc w:val="center"/>
              <w:rPr>
                <w:rFonts w:ascii="Verdana" w:hAnsi="Verdana"/>
                <w:sz w:val="18"/>
                <w:szCs w:val="18"/>
              </w:rPr>
            </w:pPr>
            <w:r w:rsidRPr="00D56C4C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1</w:t>
            </w:r>
          </w:p>
        </w:tc>
      </w:tr>
      <w:tr w:rsidR="00E55425" w:rsidRPr="00B776BB" w14:paraId="3DF19890" w14:textId="77777777" w:rsidTr="00F35857"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C83D33" w14:textId="588D477B" w:rsidR="00E55425" w:rsidRPr="00B776BB" w:rsidRDefault="00E55425" w:rsidP="00E55425">
            <w:pPr>
              <w:pStyle w:val="Encabezado"/>
              <w:rPr>
                <w:rFonts w:ascii="Verdana" w:hAnsi="Verdana"/>
                <w:color w:val="000000"/>
                <w:sz w:val="18"/>
                <w:szCs w:val="18"/>
                <w:lang w:val="en-US"/>
              </w:rPr>
            </w:pPr>
            <w:r w:rsidRPr="00B776BB">
              <w:rPr>
                <w:rFonts w:ascii="Verdana" w:hAnsi="Verdana"/>
                <w:color w:val="000000"/>
                <w:sz w:val="18"/>
                <w:szCs w:val="18"/>
                <w:lang w:val="en-US"/>
              </w:rPr>
              <w:t>STR.SOL.</w:t>
            </w:r>
            <w:r w:rsidRPr="00B776BB">
              <w:rPr>
                <w:rFonts w:ascii="Verdana" w:hAnsi="Verdana"/>
                <w:sz w:val="18"/>
                <w:szCs w:val="18"/>
                <w:lang w:val="en-US"/>
              </w:rPr>
              <w:t>PROY-140067</w:t>
            </w:r>
            <w:r w:rsidRPr="00757331">
              <w:rPr>
                <w:rFonts w:ascii="Verdana" w:hAnsi="Verdana"/>
                <w:sz w:val="18"/>
                <w:szCs w:val="18"/>
                <w:lang w:val="en-US"/>
              </w:rPr>
              <w:t>.EAI_</w:t>
            </w:r>
            <w:r w:rsidR="00757331" w:rsidRPr="00757331">
              <w:rPr>
                <w:rFonts w:ascii="Verdana" w:hAnsi="Verdana"/>
                <w:sz w:val="18"/>
                <w:szCs w:val="18"/>
                <w:lang w:val="en-US"/>
              </w:rPr>
              <w:t>ONE</w:t>
            </w:r>
          </w:p>
        </w:tc>
        <w:tc>
          <w:tcPr>
            <w:tcW w:w="3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E0BF58" w14:textId="4EB86BBD" w:rsidR="00E55425" w:rsidRPr="00B776BB" w:rsidRDefault="00E55425" w:rsidP="00E55425">
            <w:pPr>
              <w:pStyle w:val="Encabezado"/>
              <w:tabs>
                <w:tab w:val="clear" w:pos="4320"/>
                <w:tab w:val="clear" w:pos="8640"/>
              </w:tabs>
              <w:rPr>
                <w:rFonts w:ascii="Verdana" w:hAnsi="Verdana"/>
                <w:color w:val="000000"/>
                <w:sz w:val="18"/>
                <w:szCs w:val="18"/>
              </w:rPr>
            </w:pPr>
            <w:r w:rsidRPr="00B776BB">
              <w:rPr>
                <w:rFonts w:ascii="Verdana" w:hAnsi="Verdana"/>
                <w:color w:val="000000"/>
                <w:sz w:val="18"/>
                <w:szCs w:val="18"/>
              </w:rPr>
              <w:t>EAI</w:t>
            </w:r>
          </w:p>
        </w:tc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196982" w14:textId="0EC21AE1" w:rsidR="00E55425" w:rsidRPr="00B776BB" w:rsidRDefault="003829CB" w:rsidP="00E55425">
            <w:pPr>
              <w:pStyle w:val="Encabezado"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B776BB">
              <w:rPr>
                <w:rFonts w:ascii="Verdana" w:hAnsi="Verdana"/>
                <w:color w:val="000000"/>
                <w:sz w:val="18"/>
                <w:szCs w:val="18"/>
              </w:rPr>
              <w:t>2</w:t>
            </w:r>
          </w:p>
        </w:tc>
      </w:tr>
    </w:tbl>
    <w:p w14:paraId="4768E30F" w14:textId="0C8FFB7D" w:rsidR="00F94741" w:rsidRPr="00B776BB" w:rsidRDefault="00F94741" w:rsidP="00F94741">
      <w:pPr>
        <w:pStyle w:val="Prrafodelista"/>
        <w:ind w:left="360"/>
        <w:rPr>
          <w:rFonts w:ascii="Verdana" w:hAnsi="Verdana"/>
          <w:color w:val="000000"/>
          <w:sz w:val="18"/>
          <w:szCs w:val="18"/>
        </w:rPr>
      </w:pPr>
    </w:p>
    <w:p w14:paraId="16B551A1" w14:textId="77777777" w:rsidR="00D97ECD" w:rsidRPr="00B776BB" w:rsidRDefault="00D97ECD" w:rsidP="0033497A">
      <w:pPr>
        <w:rPr>
          <w:rFonts w:ascii="Verdana" w:hAnsi="Verdana"/>
          <w:sz w:val="18"/>
          <w:szCs w:val="18"/>
        </w:rPr>
      </w:pPr>
    </w:p>
    <w:p w14:paraId="25567710" w14:textId="77777777" w:rsidR="00E736E1" w:rsidRPr="00B776BB" w:rsidRDefault="00E736E1" w:rsidP="00D94005">
      <w:pPr>
        <w:rPr>
          <w:rFonts w:ascii="Verdana" w:hAnsi="Verdana"/>
          <w:sz w:val="18"/>
          <w:szCs w:val="18"/>
          <w:lang w:val="es-ES_tradnl"/>
        </w:rPr>
      </w:pPr>
    </w:p>
    <w:p w14:paraId="3C220970" w14:textId="632392D9" w:rsidR="00F56068" w:rsidRPr="00B776BB" w:rsidRDefault="006747B5" w:rsidP="00AA60F4">
      <w:pPr>
        <w:pStyle w:val="Ttulo1"/>
        <w:numPr>
          <w:ilvl w:val="0"/>
          <w:numId w:val="2"/>
        </w:numPr>
        <w:rPr>
          <w:rFonts w:ascii="Verdana" w:hAnsi="Verdana" w:cs="Arial"/>
          <w:sz w:val="18"/>
          <w:szCs w:val="18"/>
        </w:rPr>
      </w:pPr>
      <w:bookmarkStart w:id="7" w:name="_Toc311451361"/>
      <w:bookmarkStart w:id="8" w:name="_Toc8654586"/>
      <w:r w:rsidRPr="00B776BB">
        <w:rPr>
          <w:rFonts w:ascii="Verdana" w:hAnsi="Verdana" w:cs="Arial"/>
          <w:sz w:val="18"/>
          <w:szCs w:val="18"/>
        </w:rPr>
        <w:t>Generación de copias de respaldo</w:t>
      </w:r>
      <w:bookmarkEnd w:id="7"/>
      <w:bookmarkEnd w:id="8"/>
    </w:p>
    <w:p w14:paraId="20DD3734" w14:textId="02C67EBB" w:rsidR="0008443E" w:rsidRPr="00B776BB" w:rsidRDefault="00AA60F4" w:rsidP="00AA60F4">
      <w:pPr>
        <w:pStyle w:val="Prrafodelista"/>
        <w:ind w:left="360"/>
        <w:rPr>
          <w:rFonts w:ascii="Verdana" w:hAnsi="Verdana"/>
          <w:color w:val="000000"/>
          <w:sz w:val="18"/>
          <w:szCs w:val="18"/>
        </w:rPr>
      </w:pPr>
      <w:r w:rsidRPr="00B776BB">
        <w:rPr>
          <w:rFonts w:ascii="Verdana" w:hAnsi="Verdana"/>
          <w:color w:val="000000"/>
          <w:sz w:val="18"/>
          <w:szCs w:val="18"/>
        </w:rPr>
        <w:t>No aplica.</w:t>
      </w:r>
    </w:p>
    <w:p w14:paraId="619B886D" w14:textId="77777777" w:rsidR="0008443E" w:rsidRPr="00B776BB" w:rsidRDefault="0008443E" w:rsidP="0008443E">
      <w:pPr>
        <w:rPr>
          <w:rFonts w:ascii="Verdana" w:hAnsi="Verdana"/>
          <w:sz w:val="18"/>
          <w:szCs w:val="18"/>
          <w:lang w:val="es-ES_tradnl"/>
        </w:rPr>
      </w:pPr>
    </w:p>
    <w:p w14:paraId="11ED4D21" w14:textId="77777777" w:rsidR="00380C05" w:rsidRPr="00B776BB" w:rsidRDefault="00380C05" w:rsidP="00AA60F4">
      <w:pPr>
        <w:pStyle w:val="Ttulo1"/>
        <w:numPr>
          <w:ilvl w:val="0"/>
          <w:numId w:val="2"/>
        </w:numPr>
        <w:rPr>
          <w:rFonts w:ascii="Verdana" w:hAnsi="Verdana" w:cs="Arial"/>
          <w:sz w:val="18"/>
          <w:szCs w:val="18"/>
        </w:rPr>
      </w:pPr>
      <w:bookmarkStart w:id="9" w:name="_Toc8654587"/>
      <w:bookmarkStart w:id="10" w:name="_Toc504493974"/>
      <w:r w:rsidRPr="00B776BB">
        <w:rPr>
          <w:rFonts w:ascii="Verdana" w:hAnsi="Verdana" w:cs="Arial"/>
          <w:sz w:val="18"/>
          <w:szCs w:val="18"/>
        </w:rPr>
        <w:t>Cambios en fuentes</w:t>
      </w:r>
      <w:bookmarkEnd w:id="9"/>
    </w:p>
    <w:bookmarkEnd w:id="10"/>
    <w:p w14:paraId="15F948E7" w14:textId="77777777" w:rsidR="0008443E" w:rsidRPr="00B776BB" w:rsidRDefault="0008443E" w:rsidP="0008443E">
      <w:pPr>
        <w:pStyle w:val="Prrafodelista"/>
        <w:ind w:left="360"/>
        <w:rPr>
          <w:rFonts w:ascii="Verdana" w:hAnsi="Verdana"/>
          <w:color w:val="000000"/>
          <w:sz w:val="18"/>
          <w:szCs w:val="18"/>
        </w:rPr>
      </w:pPr>
      <w:r w:rsidRPr="00B776BB">
        <w:rPr>
          <w:rFonts w:ascii="Verdana" w:hAnsi="Verdana"/>
          <w:color w:val="000000"/>
          <w:sz w:val="18"/>
          <w:szCs w:val="18"/>
        </w:rPr>
        <w:t>No aplica.</w:t>
      </w:r>
    </w:p>
    <w:p w14:paraId="772E900A" w14:textId="77777777" w:rsidR="00380C05" w:rsidRPr="00B776BB" w:rsidRDefault="00380C05" w:rsidP="0008443E">
      <w:pPr>
        <w:rPr>
          <w:rFonts w:ascii="Verdana" w:hAnsi="Verdana"/>
          <w:sz w:val="18"/>
          <w:szCs w:val="18"/>
          <w:lang w:val="es-ES_tradnl"/>
        </w:rPr>
      </w:pPr>
    </w:p>
    <w:p w14:paraId="04E7F8D9" w14:textId="554C410D" w:rsidR="0049562C" w:rsidRPr="00B776BB" w:rsidRDefault="006747B5" w:rsidP="00395DA7">
      <w:pPr>
        <w:pStyle w:val="Ttulo1"/>
        <w:numPr>
          <w:ilvl w:val="0"/>
          <w:numId w:val="2"/>
        </w:numPr>
        <w:rPr>
          <w:rFonts w:ascii="Verdana" w:hAnsi="Verdana" w:cs="Arial"/>
          <w:sz w:val="18"/>
          <w:szCs w:val="18"/>
        </w:rPr>
      </w:pPr>
      <w:bookmarkStart w:id="11" w:name="_Toc8654588"/>
      <w:r w:rsidRPr="00B776BB">
        <w:rPr>
          <w:rFonts w:ascii="Verdana" w:hAnsi="Verdana" w:cs="Arial"/>
          <w:sz w:val="18"/>
          <w:szCs w:val="18"/>
        </w:rPr>
        <w:t>Procesos de Instalación</w:t>
      </w:r>
      <w:bookmarkEnd w:id="11"/>
    </w:p>
    <w:p w14:paraId="06E03185" w14:textId="0F993DE3" w:rsidR="00084B00" w:rsidRPr="00B776BB" w:rsidRDefault="00084B00" w:rsidP="0049562C">
      <w:pPr>
        <w:ind w:left="360"/>
        <w:rPr>
          <w:rFonts w:ascii="Verdana" w:hAnsi="Verdana"/>
          <w:color w:val="999999"/>
          <w:sz w:val="18"/>
          <w:szCs w:val="18"/>
        </w:rPr>
      </w:pPr>
      <w:r w:rsidRPr="00B776BB">
        <w:rPr>
          <w:rFonts w:ascii="Verdana" w:hAnsi="Verdana"/>
          <w:color w:val="999999"/>
          <w:sz w:val="18"/>
          <w:szCs w:val="18"/>
        </w:rPr>
        <w:t>(</w:t>
      </w:r>
      <w:r w:rsidR="00A85B0C" w:rsidRPr="00B776BB">
        <w:rPr>
          <w:rFonts w:ascii="Verdana" w:hAnsi="Verdana"/>
          <w:color w:val="999999"/>
          <w:sz w:val="18"/>
          <w:szCs w:val="18"/>
        </w:rPr>
        <w:t>Considerar el orden descrito en los pasos a seguir para instalación y modificación de los servicios</w:t>
      </w:r>
      <w:r w:rsidRPr="00B776BB">
        <w:rPr>
          <w:rFonts w:ascii="Verdana" w:hAnsi="Verdana"/>
          <w:color w:val="999999"/>
          <w:sz w:val="18"/>
          <w:szCs w:val="18"/>
        </w:rPr>
        <w:t>)</w:t>
      </w:r>
    </w:p>
    <w:p w14:paraId="379C702D" w14:textId="3A8B2390" w:rsidR="00084B00" w:rsidRPr="00B776BB" w:rsidRDefault="00084B00" w:rsidP="00084B00">
      <w:pPr>
        <w:pStyle w:val="Encabezado"/>
        <w:tabs>
          <w:tab w:val="clear" w:pos="4320"/>
          <w:tab w:val="clear" w:pos="8640"/>
        </w:tabs>
        <w:ind w:left="360"/>
        <w:jc w:val="left"/>
        <w:rPr>
          <w:rFonts w:ascii="Verdana" w:hAnsi="Verdana"/>
          <w:b/>
          <w:sz w:val="18"/>
          <w:szCs w:val="18"/>
        </w:rPr>
      </w:pPr>
    </w:p>
    <w:p w14:paraId="51924186" w14:textId="3A7595A0" w:rsidR="00C2702F" w:rsidRPr="00B776BB" w:rsidRDefault="00FC7E62" w:rsidP="00C2702F">
      <w:pPr>
        <w:pStyle w:val="Encabezado"/>
        <w:tabs>
          <w:tab w:val="clear" w:pos="4320"/>
          <w:tab w:val="clear" w:pos="8640"/>
        </w:tabs>
        <w:ind w:left="360"/>
        <w:jc w:val="left"/>
        <w:rPr>
          <w:rFonts w:ascii="Verdana" w:hAnsi="Verdana"/>
          <w:b/>
          <w:sz w:val="18"/>
          <w:szCs w:val="18"/>
        </w:rPr>
      </w:pPr>
      <w:r w:rsidRPr="00B776BB">
        <w:rPr>
          <w:rFonts w:ascii="Verdana" w:hAnsi="Verdana"/>
          <w:b/>
          <w:sz w:val="18"/>
          <w:szCs w:val="18"/>
        </w:rPr>
        <w:t>Pasos a Seguir:</w:t>
      </w:r>
      <w:r w:rsidR="00C2702F" w:rsidRPr="00B776BB">
        <w:rPr>
          <w:rFonts w:ascii="Verdana" w:hAnsi="Verdana"/>
          <w:b/>
          <w:sz w:val="18"/>
          <w:szCs w:val="18"/>
        </w:rPr>
        <w:t xml:space="preserve"> </w:t>
      </w:r>
    </w:p>
    <w:p w14:paraId="51F436BB" w14:textId="37FC756B" w:rsidR="00BB67B8" w:rsidRPr="00B776BB" w:rsidRDefault="00BB67B8" w:rsidP="00BB67B8">
      <w:pPr>
        <w:ind w:firstLine="360"/>
        <w:rPr>
          <w:rFonts w:ascii="Verdana" w:hAnsi="Verdana" w:cs="Arial"/>
          <w:sz w:val="18"/>
          <w:szCs w:val="18"/>
        </w:rPr>
      </w:pPr>
      <w:r w:rsidRPr="00B776BB">
        <w:rPr>
          <w:rFonts w:ascii="Verdana" w:hAnsi="Verdana" w:cs="Arial"/>
          <w:sz w:val="18"/>
          <w:szCs w:val="18"/>
        </w:rPr>
        <w:t>(Considerar el orden de instalación de los componentes necesarios en la instalación)</w:t>
      </w:r>
    </w:p>
    <w:p w14:paraId="53AE18CA" w14:textId="77777777" w:rsidR="0067713C" w:rsidRPr="00B776BB" w:rsidRDefault="0067713C" w:rsidP="00BB67B8">
      <w:pPr>
        <w:ind w:firstLine="360"/>
        <w:rPr>
          <w:rFonts w:ascii="Verdana" w:hAnsi="Verdana" w:cs="Arial"/>
          <w:sz w:val="18"/>
          <w:szCs w:val="18"/>
        </w:rPr>
      </w:pPr>
    </w:p>
    <w:p w14:paraId="72E89D0D" w14:textId="525007E8" w:rsidR="00C2702F" w:rsidRPr="00B776BB" w:rsidRDefault="00C2702F" w:rsidP="007B18BE">
      <w:pPr>
        <w:pStyle w:val="Encabezado"/>
        <w:numPr>
          <w:ilvl w:val="0"/>
          <w:numId w:val="8"/>
        </w:numPr>
        <w:tabs>
          <w:tab w:val="clear" w:pos="4320"/>
          <w:tab w:val="clear" w:pos="8640"/>
        </w:tabs>
        <w:jc w:val="left"/>
        <w:rPr>
          <w:rFonts w:ascii="Verdana" w:hAnsi="Verdana"/>
          <w:sz w:val="18"/>
          <w:szCs w:val="18"/>
        </w:rPr>
      </w:pPr>
      <w:r w:rsidRPr="00B776BB">
        <w:rPr>
          <w:rFonts w:ascii="Verdana" w:hAnsi="Verdana"/>
          <w:sz w:val="18"/>
          <w:szCs w:val="18"/>
        </w:rPr>
        <w:t xml:space="preserve">Instalación </w:t>
      </w:r>
      <w:r w:rsidR="009A5097" w:rsidRPr="00B776BB">
        <w:rPr>
          <w:rFonts w:ascii="Verdana" w:hAnsi="Verdana"/>
          <w:sz w:val="18"/>
          <w:szCs w:val="18"/>
        </w:rPr>
        <w:t>de base de datos</w:t>
      </w:r>
    </w:p>
    <w:p w14:paraId="39D52C67" w14:textId="53974BFD" w:rsidR="009A5097" w:rsidRPr="00B776BB" w:rsidRDefault="009A5097" w:rsidP="007B18BE">
      <w:pPr>
        <w:pStyle w:val="Encabezado"/>
        <w:numPr>
          <w:ilvl w:val="0"/>
          <w:numId w:val="8"/>
        </w:numPr>
        <w:tabs>
          <w:tab w:val="clear" w:pos="4320"/>
          <w:tab w:val="clear" w:pos="8640"/>
        </w:tabs>
        <w:jc w:val="left"/>
        <w:rPr>
          <w:rFonts w:ascii="Verdana" w:hAnsi="Verdana"/>
          <w:sz w:val="18"/>
          <w:szCs w:val="18"/>
        </w:rPr>
      </w:pPr>
      <w:r w:rsidRPr="00B776BB">
        <w:rPr>
          <w:rFonts w:ascii="Verdana" w:hAnsi="Verdana" w:cs="Arial"/>
          <w:bCs/>
          <w:sz w:val="18"/>
          <w:szCs w:val="18"/>
        </w:rPr>
        <w:t xml:space="preserve">Instalación de </w:t>
      </w:r>
      <w:proofErr w:type="spellStart"/>
      <w:r w:rsidRPr="00B776BB">
        <w:rPr>
          <w:rFonts w:ascii="Verdana" w:hAnsi="Verdana" w:cs="Arial"/>
          <w:bCs/>
          <w:sz w:val="18"/>
          <w:szCs w:val="18"/>
        </w:rPr>
        <w:t>properties</w:t>
      </w:r>
      <w:proofErr w:type="spellEnd"/>
    </w:p>
    <w:p w14:paraId="60DDE0B9" w14:textId="554F8119" w:rsidR="00C2702F" w:rsidRPr="00B776BB" w:rsidRDefault="00C2702F" w:rsidP="00C14077">
      <w:pPr>
        <w:pStyle w:val="Encabezado"/>
        <w:numPr>
          <w:ilvl w:val="0"/>
          <w:numId w:val="8"/>
        </w:numPr>
        <w:tabs>
          <w:tab w:val="clear" w:pos="4320"/>
          <w:tab w:val="clear" w:pos="8640"/>
        </w:tabs>
        <w:jc w:val="left"/>
        <w:rPr>
          <w:rFonts w:ascii="Verdana" w:hAnsi="Verdana"/>
          <w:sz w:val="18"/>
          <w:szCs w:val="18"/>
        </w:rPr>
      </w:pPr>
      <w:r w:rsidRPr="00B776BB">
        <w:rPr>
          <w:rFonts w:ascii="Verdana" w:hAnsi="Verdana"/>
          <w:sz w:val="18"/>
          <w:szCs w:val="18"/>
        </w:rPr>
        <w:t>Instalación de log</w:t>
      </w:r>
    </w:p>
    <w:p w14:paraId="6B7A270C" w14:textId="4EF05A20" w:rsidR="00CD16FD" w:rsidRPr="00B776BB" w:rsidRDefault="00CD16FD" w:rsidP="00CD16FD">
      <w:pPr>
        <w:pStyle w:val="Prrafodelista"/>
        <w:numPr>
          <w:ilvl w:val="0"/>
          <w:numId w:val="8"/>
        </w:numPr>
        <w:rPr>
          <w:rFonts w:ascii="Verdana" w:hAnsi="Verdana"/>
          <w:sz w:val="18"/>
          <w:szCs w:val="18"/>
        </w:rPr>
      </w:pPr>
      <w:r w:rsidRPr="00B776BB">
        <w:rPr>
          <w:rFonts w:ascii="Verdana" w:hAnsi="Verdana"/>
          <w:sz w:val="18"/>
          <w:szCs w:val="18"/>
        </w:rPr>
        <w:t>Configuración de Servicios de Mensajería (JMS)</w:t>
      </w:r>
    </w:p>
    <w:p w14:paraId="3B0313B7" w14:textId="39FEC778" w:rsidR="00C2702F" w:rsidRPr="00B776BB" w:rsidRDefault="007B18BE" w:rsidP="00C14077">
      <w:pPr>
        <w:pStyle w:val="Encabezado"/>
        <w:numPr>
          <w:ilvl w:val="0"/>
          <w:numId w:val="8"/>
        </w:numPr>
        <w:tabs>
          <w:tab w:val="clear" w:pos="4320"/>
          <w:tab w:val="clear" w:pos="8640"/>
        </w:tabs>
        <w:jc w:val="left"/>
        <w:rPr>
          <w:rFonts w:ascii="Verdana" w:hAnsi="Verdana"/>
          <w:sz w:val="18"/>
          <w:szCs w:val="18"/>
        </w:rPr>
      </w:pPr>
      <w:r w:rsidRPr="00B776BB">
        <w:rPr>
          <w:rFonts w:ascii="Verdana" w:hAnsi="Verdana"/>
          <w:sz w:val="18"/>
          <w:szCs w:val="18"/>
        </w:rPr>
        <w:t xml:space="preserve">Instalación de </w:t>
      </w:r>
      <w:proofErr w:type="spellStart"/>
      <w:r w:rsidRPr="00B776BB">
        <w:rPr>
          <w:rFonts w:ascii="Verdana" w:hAnsi="Verdana"/>
          <w:sz w:val="18"/>
          <w:szCs w:val="18"/>
        </w:rPr>
        <w:t>DataSource</w:t>
      </w:r>
      <w:proofErr w:type="spellEnd"/>
    </w:p>
    <w:p w14:paraId="00182CA6" w14:textId="68FB8A11" w:rsidR="00C2702F" w:rsidRPr="00B776BB" w:rsidRDefault="00C2702F" w:rsidP="00C14077">
      <w:pPr>
        <w:pStyle w:val="Encabezado"/>
        <w:numPr>
          <w:ilvl w:val="0"/>
          <w:numId w:val="8"/>
        </w:numPr>
        <w:tabs>
          <w:tab w:val="clear" w:pos="4320"/>
          <w:tab w:val="clear" w:pos="8640"/>
        </w:tabs>
        <w:jc w:val="left"/>
        <w:rPr>
          <w:rFonts w:ascii="Verdana" w:hAnsi="Verdana"/>
          <w:sz w:val="18"/>
          <w:szCs w:val="18"/>
        </w:rPr>
      </w:pPr>
      <w:r w:rsidRPr="00B776BB">
        <w:rPr>
          <w:rFonts w:ascii="Verdana" w:hAnsi="Verdana"/>
          <w:sz w:val="18"/>
          <w:szCs w:val="18"/>
        </w:rPr>
        <w:t>Instalación del EAR</w:t>
      </w:r>
    </w:p>
    <w:p w14:paraId="35501B18" w14:textId="532F1DAC" w:rsidR="00FC7E62" w:rsidRPr="00B776BB" w:rsidRDefault="00FC7E62" w:rsidP="00C2702F">
      <w:pPr>
        <w:ind w:left="284"/>
        <w:rPr>
          <w:rFonts w:ascii="Verdana" w:hAnsi="Verdana"/>
          <w:b/>
          <w:sz w:val="18"/>
          <w:szCs w:val="18"/>
        </w:rPr>
      </w:pPr>
    </w:p>
    <w:p w14:paraId="5FA84A3B" w14:textId="77777777" w:rsidR="006747B5" w:rsidRPr="00B776BB" w:rsidRDefault="006747B5" w:rsidP="00C14077">
      <w:pPr>
        <w:pStyle w:val="Encabezado"/>
        <w:numPr>
          <w:ilvl w:val="1"/>
          <w:numId w:val="2"/>
        </w:numPr>
        <w:tabs>
          <w:tab w:val="clear" w:pos="4320"/>
          <w:tab w:val="clear" w:pos="8640"/>
        </w:tabs>
        <w:jc w:val="left"/>
        <w:outlineLvl w:val="1"/>
        <w:rPr>
          <w:rFonts w:ascii="Verdana" w:hAnsi="Verdana" w:cs="Arial"/>
          <w:b/>
          <w:sz w:val="18"/>
          <w:szCs w:val="18"/>
        </w:rPr>
      </w:pPr>
      <w:r w:rsidRPr="00B776BB">
        <w:rPr>
          <w:rFonts w:ascii="Verdana" w:hAnsi="Verdana"/>
          <w:b/>
          <w:sz w:val="18"/>
          <w:szCs w:val="18"/>
        </w:rPr>
        <w:t xml:space="preserve"> </w:t>
      </w:r>
      <w:bookmarkStart w:id="12" w:name="_Toc8654589"/>
      <w:r w:rsidRPr="00B776BB">
        <w:rPr>
          <w:rFonts w:ascii="Verdana" w:hAnsi="Verdana" w:cs="Arial"/>
          <w:b/>
          <w:sz w:val="18"/>
          <w:szCs w:val="18"/>
        </w:rPr>
        <w:t>Proceso de instalación de base de datos</w:t>
      </w:r>
      <w:bookmarkEnd w:id="12"/>
    </w:p>
    <w:p w14:paraId="0E08EA64" w14:textId="77777777" w:rsidR="00EB71A6" w:rsidRPr="00B776BB" w:rsidRDefault="00EB71A6" w:rsidP="00EB71A6">
      <w:pPr>
        <w:pStyle w:val="Prrafodelista"/>
        <w:ind w:left="360" w:firstLine="360"/>
        <w:rPr>
          <w:rFonts w:ascii="Verdana" w:hAnsi="Verdana"/>
          <w:color w:val="000000"/>
          <w:sz w:val="18"/>
          <w:szCs w:val="18"/>
        </w:rPr>
      </w:pPr>
      <w:r w:rsidRPr="00B776BB">
        <w:rPr>
          <w:rFonts w:ascii="Verdana" w:hAnsi="Verdana"/>
          <w:color w:val="000000"/>
          <w:sz w:val="18"/>
          <w:szCs w:val="18"/>
        </w:rPr>
        <w:t>No aplica.</w:t>
      </w:r>
    </w:p>
    <w:p w14:paraId="5683E337" w14:textId="580BBDFC" w:rsidR="00766D9D" w:rsidRPr="00B776BB" w:rsidRDefault="00766D9D" w:rsidP="00EB71A6">
      <w:pPr>
        <w:pStyle w:val="Encabezado"/>
        <w:tabs>
          <w:tab w:val="clear" w:pos="4320"/>
          <w:tab w:val="clear" w:pos="8640"/>
        </w:tabs>
        <w:jc w:val="left"/>
        <w:rPr>
          <w:rFonts w:ascii="Verdana" w:hAnsi="Verdana"/>
          <w:sz w:val="18"/>
          <w:szCs w:val="18"/>
        </w:rPr>
      </w:pPr>
      <w:r w:rsidRPr="00B776BB">
        <w:rPr>
          <w:rFonts w:ascii="Verdana" w:hAnsi="Verdana"/>
          <w:sz w:val="18"/>
          <w:szCs w:val="18"/>
          <w:lang w:val="es-ES_tradnl"/>
        </w:rPr>
        <w:t xml:space="preserve">  </w:t>
      </w:r>
    </w:p>
    <w:p w14:paraId="2FAAB6A8" w14:textId="77777777" w:rsidR="00137D91" w:rsidRPr="00B776BB" w:rsidRDefault="00754265" w:rsidP="00291ECA">
      <w:pPr>
        <w:pStyle w:val="Encabezado"/>
        <w:numPr>
          <w:ilvl w:val="1"/>
          <w:numId w:val="2"/>
        </w:numPr>
        <w:tabs>
          <w:tab w:val="clear" w:pos="4320"/>
          <w:tab w:val="clear" w:pos="8640"/>
        </w:tabs>
        <w:jc w:val="left"/>
        <w:outlineLvl w:val="1"/>
        <w:rPr>
          <w:rFonts w:ascii="Verdana" w:hAnsi="Verdana" w:cs="Arial"/>
          <w:b/>
          <w:sz w:val="18"/>
          <w:szCs w:val="18"/>
        </w:rPr>
      </w:pPr>
      <w:bookmarkStart w:id="13" w:name="_Toc418172500"/>
      <w:bookmarkStart w:id="14" w:name="_Toc8654590"/>
      <w:r w:rsidRPr="00B776BB">
        <w:rPr>
          <w:rFonts w:ascii="Verdana" w:hAnsi="Verdana" w:cs="Arial"/>
          <w:b/>
          <w:sz w:val="18"/>
          <w:szCs w:val="18"/>
        </w:rPr>
        <w:t xml:space="preserve">Consideraciones  de </w:t>
      </w:r>
      <w:proofErr w:type="spellStart"/>
      <w:r w:rsidRPr="00B776BB">
        <w:rPr>
          <w:rFonts w:ascii="Verdana" w:hAnsi="Verdana" w:cs="Arial"/>
          <w:b/>
          <w:sz w:val="18"/>
          <w:szCs w:val="18"/>
        </w:rPr>
        <w:t>Properties</w:t>
      </w:r>
      <w:proofErr w:type="spellEnd"/>
      <w:r w:rsidRPr="00B776BB">
        <w:rPr>
          <w:rFonts w:ascii="Verdana" w:hAnsi="Verdana" w:cs="Arial"/>
          <w:b/>
          <w:sz w:val="18"/>
          <w:szCs w:val="18"/>
        </w:rPr>
        <w:t xml:space="preserve"> E</w:t>
      </w:r>
      <w:r w:rsidR="00490820" w:rsidRPr="00B776BB">
        <w:rPr>
          <w:rFonts w:ascii="Verdana" w:hAnsi="Verdana" w:cs="Arial"/>
          <w:b/>
          <w:sz w:val="18"/>
          <w:szCs w:val="18"/>
        </w:rPr>
        <w:t>xterno</w:t>
      </w:r>
      <w:bookmarkEnd w:id="13"/>
      <w:bookmarkEnd w:id="14"/>
    </w:p>
    <w:p w14:paraId="0431356D" w14:textId="432E258B" w:rsidR="00587925" w:rsidRPr="00B776BB" w:rsidRDefault="006A002F" w:rsidP="005E0EF1">
      <w:pPr>
        <w:pStyle w:val="Encabezado"/>
        <w:tabs>
          <w:tab w:val="clear" w:pos="4320"/>
          <w:tab w:val="clear" w:pos="8640"/>
        </w:tabs>
        <w:ind w:left="851"/>
        <w:jc w:val="left"/>
        <w:rPr>
          <w:rFonts w:ascii="Verdana" w:hAnsi="Verdana" w:cs="Arial"/>
          <w:b/>
          <w:sz w:val="18"/>
          <w:szCs w:val="18"/>
          <w:u w:val="single"/>
          <w:lang w:val="es-ES_tradnl"/>
        </w:rPr>
      </w:pPr>
      <w:r w:rsidRPr="00B776BB">
        <w:rPr>
          <w:rFonts w:ascii="Verdana" w:hAnsi="Verdana"/>
          <w:color w:val="999999"/>
          <w:sz w:val="18"/>
          <w:szCs w:val="18"/>
        </w:rPr>
        <w:t>(Considerar los datos necesarios que se utilizarán como input en el documento de estándares)</w:t>
      </w:r>
    </w:p>
    <w:p w14:paraId="6EB260E4" w14:textId="77777777" w:rsidR="00490820" w:rsidRPr="00B776BB" w:rsidRDefault="00490820" w:rsidP="00490820">
      <w:pPr>
        <w:rPr>
          <w:rFonts w:ascii="Verdana" w:hAnsi="Verdana"/>
          <w:sz w:val="18"/>
          <w:szCs w:val="18"/>
          <w:lang w:val="es-ES_tradnl"/>
        </w:rPr>
      </w:pPr>
    </w:p>
    <w:tbl>
      <w:tblPr>
        <w:tblW w:w="0" w:type="auto"/>
        <w:tblInd w:w="9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32"/>
        <w:gridCol w:w="7884"/>
      </w:tblGrid>
      <w:tr w:rsidR="00EB71A6" w:rsidRPr="00B776BB" w14:paraId="73A6ACBE" w14:textId="77777777" w:rsidTr="009E6461">
        <w:trPr>
          <w:trHeight w:val="212"/>
        </w:trPr>
        <w:tc>
          <w:tcPr>
            <w:tcW w:w="2825" w:type="dxa"/>
            <w:vAlign w:val="center"/>
          </w:tcPr>
          <w:p w14:paraId="4C3BEB7C" w14:textId="657604E9" w:rsidR="00EB71A6" w:rsidRPr="00B776BB" w:rsidRDefault="00EB71A6" w:rsidP="00EB71A6">
            <w:pPr>
              <w:jc w:val="left"/>
              <w:rPr>
                <w:rFonts w:ascii="Verdana" w:hAnsi="Verdana" w:cs="Arial"/>
                <w:sz w:val="18"/>
                <w:szCs w:val="18"/>
                <w:lang w:val="es-ES_tradnl"/>
              </w:rPr>
            </w:pPr>
            <w:r w:rsidRPr="00B776BB">
              <w:rPr>
                <w:rFonts w:ascii="Verdana" w:hAnsi="Verdana" w:cs="Arial"/>
                <w:b/>
                <w:sz w:val="18"/>
                <w:szCs w:val="18"/>
                <w:lang w:val="es-ES_tradnl"/>
              </w:rPr>
              <w:t>Servidor:</w:t>
            </w:r>
          </w:p>
        </w:tc>
        <w:tc>
          <w:tcPr>
            <w:tcW w:w="5926" w:type="dxa"/>
            <w:vAlign w:val="center"/>
          </w:tcPr>
          <w:p w14:paraId="297B20D1" w14:textId="3B5087C6" w:rsidR="00EB71A6" w:rsidRPr="00B776BB" w:rsidRDefault="00F35857" w:rsidP="00EB71A6">
            <w:pPr>
              <w:pStyle w:val="Textocomentario"/>
              <w:jc w:val="left"/>
              <w:rPr>
                <w:rFonts w:ascii="Verdana" w:hAnsi="Verdana" w:cs="Arial"/>
                <w:sz w:val="18"/>
                <w:szCs w:val="18"/>
                <w:lang w:val="es-ES_tradnl"/>
              </w:rPr>
            </w:pPr>
            <w:r w:rsidRPr="00907045">
              <w:rPr>
                <w:rFonts w:ascii="Verdana" w:hAnsi="Verdana"/>
                <w:sz w:val="18"/>
                <w:szCs w:val="18"/>
                <w:lang w:eastAsia="es-PE"/>
              </w:rPr>
              <w:t>172.1</w:t>
            </w:r>
            <w:r>
              <w:rPr>
                <w:rFonts w:ascii="Verdana" w:hAnsi="Verdana"/>
                <w:sz w:val="18"/>
                <w:szCs w:val="18"/>
                <w:lang w:eastAsia="es-PE"/>
              </w:rPr>
              <w:t>7</w:t>
            </w:r>
            <w:r w:rsidRPr="00907045">
              <w:rPr>
                <w:rFonts w:ascii="Verdana" w:hAnsi="Verdana"/>
                <w:sz w:val="18"/>
                <w:szCs w:val="18"/>
                <w:lang w:eastAsia="es-PE"/>
              </w:rPr>
              <w:t>.27.166</w:t>
            </w:r>
          </w:p>
        </w:tc>
      </w:tr>
      <w:tr w:rsidR="00EB71A6" w:rsidRPr="00F35857" w14:paraId="29E03AF3" w14:textId="77777777" w:rsidTr="009E6461">
        <w:trPr>
          <w:trHeight w:val="226"/>
        </w:trPr>
        <w:tc>
          <w:tcPr>
            <w:tcW w:w="2825" w:type="dxa"/>
            <w:vAlign w:val="center"/>
          </w:tcPr>
          <w:p w14:paraId="5C3DE56A" w14:textId="5766BA55" w:rsidR="00EB71A6" w:rsidRPr="00B776BB" w:rsidRDefault="00EB71A6" w:rsidP="00EB71A6">
            <w:pPr>
              <w:jc w:val="left"/>
              <w:rPr>
                <w:rFonts w:ascii="Verdana" w:hAnsi="Verdana" w:cs="Arial"/>
                <w:sz w:val="18"/>
                <w:szCs w:val="18"/>
                <w:lang w:val="es-ES_tradnl"/>
              </w:rPr>
            </w:pPr>
            <w:r w:rsidRPr="00B776BB">
              <w:rPr>
                <w:rFonts w:ascii="Verdana" w:hAnsi="Verdana" w:cs="Arial"/>
                <w:b/>
                <w:sz w:val="18"/>
                <w:szCs w:val="18"/>
                <w:lang w:val="es-ES_tradnl"/>
              </w:rPr>
              <w:t>Ruta:</w:t>
            </w:r>
          </w:p>
        </w:tc>
        <w:tc>
          <w:tcPr>
            <w:tcW w:w="5926" w:type="dxa"/>
            <w:vAlign w:val="center"/>
          </w:tcPr>
          <w:p w14:paraId="34C2A27C" w14:textId="699E451C" w:rsidR="00EB71A6" w:rsidRPr="005B5697" w:rsidRDefault="005B5697" w:rsidP="00EB71A6">
            <w:pPr>
              <w:rPr>
                <w:rFonts w:ascii="Verdana" w:hAnsi="Verdana"/>
                <w:sz w:val="18"/>
                <w:szCs w:val="18"/>
              </w:rPr>
            </w:pPr>
            <w:r w:rsidRPr="005B5697">
              <w:rPr>
                <w:rFonts w:ascii="Verdana" w:hAnsi="Verdana"/>
                <w:sz w:val="18"/>
                <w:szCs w:val="18"/>
                <w:highlight w:val="yellow"/>
              </w:rPr>
              <w:t>/home/USRPRETUPS/procesosmotorprom/desactiva/</w:t>
            </w:r>
            <w:r w:rsidR="00341F10" w:rsidRPr="005B5697">
              <w:rPr>
                <w:rFonts w:ascii="Verdana" w:hAnsi="Verdana" w:cs="Arial"/>
                <w:sz w:val="18"/>
                <w:szCs w:val="18"/>
              </w:rPr>
              <w:t>SH16_MOTPROM_CargaDatos_ReplicaCambPlanHist</w:t>
            </w:r>
          </w:p>
        </w:tc>
      </w:tr>
      <w:tr w:rsidR="00EB71A6" w:rsidRPr="00B776BB" w14:paraId="6A89464C" w14:textId="77777777" w:rsidTr="009E6461">
        <w:trPr>
          <w:trHeight w:val="226"/>
        </w:trPr>
        <w:tc>
          <w:tcPr>
            <w:tcW w:w="2825" w:type="dxa"/>
            <w:vAlign w:val="center"/>
          </w:tcPr>
          <w:p w14:paraId="1A425632" w14:textId="7DA1E0C5" w:rsidR="00EB71A6" w:rsidRPr="00B776BB" w:rsidRDefault="00EB71A6" w:rsidP="00EB71A6">
            <w:pPr>
              <w:jc w:val="left"/>
              <w:rPr>
                <w:rFonts w:ascii="Verdana" w:hAnsi="Verdana" w:cs="Arial"/>
                <w:b/>
                <w:sz w:val="18"/>
                <w:szCs w:val="18"/>
                <w:lang w:val="es-ES_tradnl"/>
              </w:rPr>
            </w:pPr>
            <w:r w:rsidRPr="00B776BB">
              <w:rPr>
                <w:rFonts w:ascii="Verdana" w:hAnsi="Verdana" w:cs="Arial"/>
                <w:b/>
                <w:sz w:val="18"/>
                <w:szCs w:val="18"/>
                <w:lang w:val="es-ES_tradnl"/>
              </w:rPr>
              <w:t>Privilegios:</w:t>
            </w:r>
          </w:p>
        </w:tc>
        <w:tc>
          <w:tcPr>
            <w:tcW w:w="5926" w:type="dxa"/>
            <w:vAlign w:val="center"/>
          </w:tcPr>
          <w:p w14:paraId="12C6AA8B" w14:textId="4638E877" w:rsidR="00EB71A6" w:rsidRPr="00B776BB" w:rsidRDefault="00EB71A6" w:rsidP="00EB71A6">
            <w:pPr>
              <w:jc w:val="left"/>
              <w:rPr>
                <w:rFonts w:ascii="Verdana" w:hAnsi="Verdana" w:cs="Arial"/>
                <w:sz w:val="18"/>
                <w:szCs w:val="18"/>
                <w:lang w:val="es-ES_tradnl"/>
              </w:rPr>
            </w:pPr>
            <w:r w:rsidRPr="00B776BB">
              <w:rPr>
                <w:rFonts w:ascii="Verdana" w:hAnsi="Verdana" w:cs="Arial"/>
                <w:color w:val="000000"/>
                <w:sz w:val="18"/>
                <w:szCs w:val="18"/>
              </w:rPr>
              <w:t xml:space="preserve">Permisos a directorios (ejecución y escritura a </w:t>
            </w:r>
            <w:proofErr w:type="spellStart"/>
            <w:r w:rsidRPr="00B776BB">
              <w:rPr>
                <w:rFonts w:ascii="Verdana" w:hAnsi="Verdana" w:cs="Arial"/>
                <w:color w:val="000000"/>
                <w:sz w:val="18"/>
                <w:szCs w:val="18"/>
              </w:rPr>
              <w:t>shells</w:t>
            </w:r>
            <w:proofErr w:type="spellEnd"/>
            <w:r w:rsidRPr="00B776BB">
              <w:rPr>
                <w:rFonts w:ascii="Verdana" w:hAnsi="Verdana" w:cs="Arial"/>
                <w:color w:val="000000"/>
                <w:sz w:val="18"/>
                <w:szCs w:val="18"/>
              </w:rPr>
              <w:t>).</w:t>
            </w:r>
          </w:p>
        </w:tc>
      </w:tr>
      <w:tr w:rsidR="00F90DF2" w:rsidRPr="00B776BB" w14:paraId="20D0A370" w14:textId="77777777" w:rsidTr="00931D5C">
        <w:trPr>
          <w:trHeight w:val="226"/>
        </w:trPr>
        <w:tc>
          <w:tcPr>
            <w:tcW w:w="2825" w:type="dxa"/>
          </w:tcPr>
          <w:p w14:paraId="1CB82135" w14:textId="7F1AB0B0" w:rsidR="00F90DF2" w:rsidRPr="00B776BB" w:rsidRDefault="00F90DF2" w:rsidP="00754265">
            <w:pPr>
              <w:jc w:val="left"/>
              <w:rPr>
                <w:rFonts w:ascii="Verdana" w:hAnsi="Verdana"/>
                <w:b/>
                <w:sz w:val="18"/>
                <w:szCs w:val="18"/>
                <w:highlight w:val="yellow"/>
                <w:lang w:val="es-ES_tradnl"/>
              </w:rPr>
            </w:pPr>
            <w:r w:rsidRPr="00B776BB">
              <w:rPr>
                <w:rFonts w:ascii="Verdana" w:hAnsi="Verdana"/>
                <w:b/>
                <w:sz w:val="18"/>
                <w:szCs w:val="18"/>
                <w:highlight w:val="yellow"/>
                <w:lang w:val="es-ES_tradnl"/>
              </w:rPr>
              <w:t>Ruta en RTC</w:t>
            </w:r>
          </w:p>
        </w:tc>
        <w:tc>
          <w:tcPr>
            <w:tcW w:w="5926" w:type="dxa"/>
          </w:tcPr>
          <w:p w14:paraId="5EDEB4F2" w14:textId="1844DA54" w:rsidR="00F90DF2" w:rsidRPr="00B776BB" w:rsidRDefault="00F90DF2" w:rsidP="00754265">
            <w:pPr>
              <w:jc w:val="left"/>
              <w:rPr>
                <w:rFonts w:ascii="Verdana" w:hAnsi="Verdana"/>
                <w:sz w:val="18"/>
                <w:szCs w:val="18"/>
              </w:rPr>
            </w:pPr>
          </w:p>
        </w:tc>
      </w:tr>
    </w:tbl>
    <w:p w14:paraId="38E304FF" w14:textId="77777777" w:rsidR="00754265" w:rsidRPr="00B776BB" w:rsidRDefault="00754265" w:rsidP="00754265">
      <w:pPr>
        <w:rPr>
          <w:rFonts w:ascii="Verdana" w:hAnsi="Verdana"/>
          <w:b/>
          <w:sz w:val="18"/>
          <w:szCs w:val="18"/>
        </w:rPr>
      </w:pPr>
    </w:p>
    <w:p w14:paraId="4F3DD5DA" w14:textId="63B69536" w:rsidR="007E0142" w:rsidRPr="00B776BB" w:rsidRDefault="007E0142" w:rsidP="007E0142">
      <w:pPr>
        <w:ind w:left="720"/>
        <w:rPr>
          <w:rFonts w:ascii="Verdana" w:hAnsi="Verdana" w:cs="Arial"/>
          <w:sz w:val="18"/>
          <w:szCs w:val="18"/>
        </w:rPr>
      </w:pPr>
      <w:r w:rsidRPr="00B776BB">
        <w:rPr>
          <w:rFonts w:ascii="Verdana" w:hAnsi="Verdana"/>
          <w:sz w:val="18"/>
          <w:szCs w:val="18"/>
          <w:lang w:val="es-ES_tradnl"/>
        </w:rPr>
        <w:t>(</w:t>
      </w:r>
      <w:r w:rsidRPr="00B776BB">
        <w:rPr>
          <w:rFonts w:ascii="Verdana" w:hAnsi="Verdana" w:cs="Arial"/>
          <w:sz w:val="18"/>
          <w:szCs w:val="18"/>
          <w:lang w:val="es-ES_tradnl"/>
        </w:rPr>
        <w:t>Para</w:t>
      </w:r>
      <w:r w:rsidR="0064304D" w:rsidRPr="00B776BB">
        <w:rPr>
          <w:rFonts w:ascii="Verdana" w:hAnsi="Verdana" w:cs="Arial"/>
          <w:sz w:val="18"/>
          <w:szCs w:val="18"/>
          <w:lang w:val="es-ES_tradnl"/>
        </w:rPr>
        <w:t xml:space="preserve"> la instalación del archivo </w:t>
      </w:r>
      <w:proofErr w:type="spellStart"/>
      <w:r w:rsidR="0064304D" w:rsidRPr="00B776BB">
        <w:rPr>
          <w:rFonts w:ascii="Verdana" w:hAnsi="Verdana" w:cs="Arial"/>
          <w:sz w:val="18"/>
          <w:szCs w:val="18"/>
          <w:lang w:val="es-ES_tradnl"/>
        </w:rPr>
        <w:t>properties</w:t>
      </w:r>
      <w:proofErr w:type="spellEnd"/>
      <w:r w:rsidR="0064304D" w:rsidRPr="00B776BB">
        <w:rPr>
          <w:rFonts w:ascii="Verdana" w:hAnsi="Verdana" w:cs="Arial"/>
          <w:sz w:val="18"/>
          <w:szCs w:val="18"/>
          <w:lang w:val="es-ES_tradnl"/>
        </w:rPr>
        <w:t xml:space="preserve"> </w:t>
      </w:r>
      <w:r w:rsidR="001F3042" w:rsidRPr="00B776BB">
        <w:rPr>
          <w:rFonts w:ascii="Verdana" w:hAnsi="Verdana" w:cs="Arial"/>
          <w:sz w:val="18"/>
          <w:szCs w:val="18"/>
          <w:lang w:val="es-ES_tradnl"/>
        </w:rPr>
        <w:t xml:space="preserve">ver el procedimiento en el documento Anexo Estándares de </w:t>
      </w:r>
      <w:r w:rsidR="00D91FAF" w:rsidRPr="00B776BB">
        <w:rPr>
          <w:rFonts w:ascii="Verdana" w:hAnsi="Verdana" w:cs="Arial"/>
          <w:sz w:val="18"/>
          <w:szCs w:val="18"/>
          <w:lang w:val="es-ES_tradnl"/>
        </w:rPr>
        <w:t>Configuración</w:t>
      </w:r>
      <w:r w:rsidR="001F3042" w:rsidRPr="00B776BB">
        <w:rPr>
          <w:rFonts w:ascii="Verdana" w:hAnsi="Verdana" w:cs="Arial"/>
          <w:sz w:val="18"/>
          <w:szCs w:val="18"/>
          <w:lang w:val="es-ES_tradnl"/>
        </w:rPr>
        <w:t xml:space="preserve"> de Componentes_v1.0 – 6.2</w:t>
      </w:r>
      <w:r w:rsidRPr="00B776BB">
        <w:rPr>
          <w:rFonts w:ascii="Verdana" w:hAnsi="Verdana" w:cs="Arial"/>
          <w:sz w:val="18"/>
          <w:szCs w:val="18"/>
          <w:lang w:val="es-ES_tradnl"/>
        </w:rPr>
        <w:t xml:space="preserve">. </w:t>
      </w:r>
      <w:r w:rsidR="001F3042" w:rsidRPr="00B776BB">
        <w:rPr>
          <w:rFonts w:ascii="Verdana" w:hAnsi="Verdana" w:cs="Arial"/>
          <w:sz w:val="18"/>
          <w:szCs w:val="18"/>
        </w:rPr>
        <w:t>Configuración de archivo .</w:t>
      </w:r>
      <w:proofErr w:type="spellStart"/>
      <w:r w:rsidR="001F3042" w:rsidRPr="00B776BB">
        <w:rPr>
          <w:rFonts w:ascii="Verdana" w:hAnsi="Verdana" w:cs="Arial"/>
          <w:sz w:val="18"/>
          <w:szCs w:val="18"/>
        </w:rPr>
        <w:t>properties</w:t>
      </w:r>
      <w:proofErr w:type="spellEnd"/>
      <w:r w:rsidRPr="00B776BB">
        <w:rPr>
          <w:rFonts w:ascii="Verdana" w:hAnsi="Verdana" w:cs="Arial"/>
          <w:sz w:val="18"/>
          <w:szCs w:val="18"/>
        </w:rPr>
        <w:t>)</w:t>
      </w:r>
    </w:p>
    <w:p w14:paraId="5C3941E8" w14:textId="77777777" w:rsidR="003C1241" w:rsidRPr="00B776BB" w:rsidRDefault="003C1241" w:rsidP="003C1241">
      <w:pPr>
        <w:rPr>
          <w:rFonts w:ascii="Verdana" w:hAnsi="Verdana" w:cs="Arial"/>
          <w:b/>
          <w:sz w:val="18"/>
          <w:szCs w:val="18"/>
        </w:rPr>
      </w:pPr>
    </w:p>
    <w:p w14:paraId="1BA236B4" w14:textId="0F8FE4BB" w:rsidR="003C1241" w:rsidRPr="00B776BB" w:rsidRDefault="00341F10" w:rsidP="003C1241">
      <w:pPr>
        <w:ind w:left="1080"/>
        <w:rPr>
          <w:rFonts w:ascii="Verdana" w:hAnsi="Verdana" w:cs="Arial"/>
          <w:b/>
          <w:sz w:val="18"/>
          <w:szCs w:val="18"/>
        </w:rPr>
      </w:pPr>
      <w:r>
        <w:rPr>
          <w:rFonts w:ascii="Verdana" w:hAnsi="Verdana" w:cs="Arial"/>
          <w:b/>
          <w:sz w:val="18"/>
          <w:szCs w:val="18"/>
        </w:rPr>
        <w:t>SH16_MOTPROM_CargaDatos_ReplicaCambPlanHist</w:t>
      </w:r>
      <w:r w:rsidR="003C1241" w:rsidRPr="00B776BB">
        <w:rPr>
          <w:rFonts w:ascii="Verdana" w:hAnsi="Verdana" w:cs="Arial"/>
          <w:b/>
          <w:sz w:val="18"/>
          <w:szCs w:val="18"/>
        </w:rPr>
        <w:t>.properties</w:t>
      </w:r>
    </w:p>
    <w:p w14:paraId="0164AEE2" w14:textId="77777777" w:rsidR="003C1241" w:rsidRPr="00B776BB" w:rsidRDefault="003C1241" w:rsidP="003C1241">
      <w:pPr>
        <w:ind w:left="1080"/>
        <w:rPr>
          <w:rFonts w:ascii="Verdana" w:hAnsi="Verdana" w:cs="Arial"/>
          <w:b/>
          <w:sz w:val="18"/>
          <w:szCs w:val="18"/>
        </w:rPr>
      </w:pPr>
    </w:p>
    <w:p w14:paraId="0E95BC57" w14:textId="77777777" w:rsidR="003C1241" w:rsidRPr="00B776BB" w:rsidRDefault="003C1241" w:rsidP="003C1241">
      <w:pPr>
        <w:ind w:left="1080"/>
        <w:rPr>
          <w:rFonts w:ascii="Verdana" w:hAnsi="Verdana" w:cs="Arial"/>
          <w:b/>
          <w:sz w:val="18"/>
          <w:szCs w:val="18"/>
        </w:rPr>
      </w:pPr>
    </w:p>
    <w:p w14:paraId="39194D91" w14:textId="1F0AEE4C" w:rsidR="003C1241" w:rsidRPr="00B776BB" w:rsidRDefault="003C1241" w:rsidP="003C1241">
      <w:pPr>
        <w:ind w:left="1560"/>
        <w:rPr>
          <w:rFonts w:ascii="Verdana" w:hAnsi="Verdana"/>
          <w:sz w:val="18"/>
          <w:szCs w:val="18"/>
        </w:rPr>
      </w:pPr>
      <w:r w:rsidRPr="00B776BB">
        <w:rPr>
          <w:rFonts w:ascii="Verdana" w:hAnsi="Verdana"/>
          <w:sz w:val="18"/>
          <w:szCs w:val="18"/>
        </w:rPr>
        <w:t>Estos datos se deben actualizar por los valores de producción.</w:t>
      </w:r>
    </w:p>
    <w:tbl>
      <w:tblPr>
        <w:tblW w:w="9923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23"/>
      </w:tblGrid>
      <w:tr w:rsidR="003C1241" w:rsidRPr="00546764" w14:paraId="610DF368" w14:textId="77777777" w:rsidTr="00F35857">
        <w:trPr>
          <w:trHeight w:val="837"/>
        </w:trPr>
        <w:tc>
          <w:tcPr>
            <w:tcW w:w="9923" w:type="dxa"/>
            <w:shd w:val="clear" w:color="auto" w:fill="auto"/>
          </w:tcPr>
          <w:p w14:paraId="666BD2B4" w14:textId="77777777" w:rsidR="00D308B4" w:rsidRPr="00D308B4" w:rsidRDefault="00D308B4" w:rsidP="00D308B4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bookmarkStart w:id="15" w:name="_Hlk520454078"/>
            <w:r w:rsidRPr="00D308B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### LOG4J ###</w:t>
            </w:r>
          </w:p>
          <w:p w14:paraId="517F33C8" w14:textId="3A1EE38C" w:rsidR="00D308B4" w:rsidRPr="00D308B4" w:rsidRDefault="00D308B4" w:rsidP="00D308B4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D308B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log4j.dir</w:t>
            </w:r>
            <w:r w:rsidRPr="00D308B4">
              <w:rPr>
                <w:rFonts w:ascii="Verdana" w:eastAsia="Symbol" w:hAnsi="Verdana" w:cs="Arial"/>
                <w:color w:val="4F6228"/>
                <w:sz w:val="18"/>
                <w:szCs w:val="18"/>
                <w:highlight w:val="yellow"/>
                <w:lang w:val="pt-BR" w:eastAsia="es-ES"/>
              </w:rPr>
              <w:t>=</w:t>
            </w:r>
            <w:r w:rsidR="005B5697">
              <w:rPr>
                <w:rFonts w:ascii="Verdana" w:eastAsia="Symbol" w:hAnsi="Verdana" w:cs="Arial"/>
                <w:color w:val="4F6228"/>
                <w:sz w:val="18"/>
                <w:szCs w:val="18"/>
                <w:highlight w:val="yellow"/>
                <w:lang w:val="pt-BR" w:eastAsia="es-ES"/>
              </w:rPr>
              <w:t>/home/USRPRETUPS/procesosmotorprom/desactiva/</w:t>
            </w:r>
            <w:r w:rsidRPr="00D308B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SH16_MOTPROM_CargaDatos_ReplicaCambPlanHist/log4j.properties</w:t>
            </w:r>
          </w:p>
          <w:p w14:paraId="17F26B2E" w14:textId="77777777" w:rsidR="00D308B4" w:rsidRPr="00D308B4" w:rsidRDefault="00D308B4" w:rsidP="00D308B4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</w:p>
          <w:p w14:paraId="4A06904A" w14:textId="77777777" w:rsidR="00D308B4" w:rsidRPr="00D308B4" w:rsidRDefault="00D308B4" w:rsidP="00D308B4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D308B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#MOTPROM</w:t>
            </w:r>
          </w:p>
          <w:p w14:paraId="78DA32C8" w14:textId="77777777" w:rsidR="00D308B4" w:rsidRPr="00D308B4" w:rsidRDefault="00D308B4" w:rsidP="00D308B4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proofErr w:type="spellStart"/>
            <w:r w:rsidRPr="00D308B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db.bscs.nombre</w:t>
            </w:r>
            <w:proofErr w:type="spellEnd"/>
            <w:r w:rsidRPr="00D308B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=BSCS</w:t>
            </w:r>
          </w:p>
          <w:p w14:paraId="65DB22EE" w14:textId="360B2A4F" w:rsidR="00D308B4" w:rsidRPr="00D308B4" w:rsidRDefault="00D308B4" w:rsidP="00D308B4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proofErr w:type="spellStart"/>
            <w:r w:rsidRPr="00D308B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oracle.jdbc.owner.bscs</w:t>
            </w:r>
            <w:proofErr w:type="spellEnd"/>
            <w:r w:rsidRPr="00D308B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=</w:t>
            </w:r>
            <w:r w:rsidR="001970CC" w:rsidRPr="0038386E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MOTPROM</w:t>
            </w:r>
          </w:p>
          <w:p w14:paraId="22D80377" w14:textId="77777777" w:rsidR="00D308B4" w:rsidRPr="00D308B4" w:rsidRDefault="00D308B4" w:rsidP="00D308B4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proofErr w:type="spellStart"/>
            <w:r w:rsidRPr="00D308B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bscs.pkg.motprom</w:t>
            </w:r>
            <w:proofErr w:type="spellEnd"/>
            <w:r w:rsidRPr="00D308B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=</w:t>
            </w:r>
            <w:proofErr w:type="spellStart"/>
            <w:r w:rsidRPr="00D308B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pkg_motprom_bscs</w:t>
            </w:r>
            <w:proofErr w:type="spellEnd"/>
          </w:p>
          <w:p w14:paraId="5409C17F" w14:textId="77777777" w:rsidR="00D308B4" w:rsidRPr="00D308B4" w:rsidRDefault="00D308B4" w:rsidP="00D308B4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proofErr w:type="spellStart"/>
            <w:r w:rsidRPr="00D308B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bscs.pkg.motprom.carga</w:t>
            </w:r>
            <w:proofErr w:type="spellEnd"/>
            <w:r w:rsidRPr="00D308B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=</w:t>
            </w:r>
            <w:proofErr w:type="spellStart"/>
            <w:r w:rsidRPr="00D308B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pkg_motprom_proces_transbk</w:t>
            </w:r>
            <w:proofErr w:type="spellEnd"/>
          </w:p>
          <w:p w14:paraId="15511A1A" w14:textId="77777777" w:rsidR="00D308B4" w:rsidRPr="00D308B4" w:rsidRDefault="00D308B4" w:rsidP="00D308B4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proofErr w:type="spellStart"/>
            <w:r w:rsidRPr="00D308B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bscs.promss.cambio.plan.replica</w:t>
            </w:r>
            <w:proofErr w:type="spellEnd"/>
            <w:r w:rsidRPr="00D308B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=</w:t>
            </w:r>
            <w:proofErr w:type="spellStart"/>
            <w:r w:rsidRPr="00D308B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sp_cons_cambio_plan</w:t>
            </w:r>
            <w:proofErr w:type="spellEnd"/>
          </w:p>
          <w:p w14:paraId="63631FAD" w14:textId="77777777" w:rsidR="00D308B4" w:rsidRPr="00D308B4" w:rsidRDefault="00D308B4" w:rsidP="00D308B4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proofErr w:type="spellStart"/>
            <w:r w:rsidRPr="00D308B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bscs.promsi.cambio.plan.replica</w:t>
            </w:r>
            <w:proofErr w:type="spellEnd"/>
            <w:r w:rsidRPr="00D308B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=</w:t>
            </w:r>
            <w:proofErr w:type="spellStart"/>
            <w:r w:rsidRPr="00D308B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promsi_cambioplan_hist</w:t>
            </w:r>
            <w:proofErr w:type="spellEnd"/>
          </w:p>
          <w:p w14:paraId="6CC30D95" w14:textId="77777777" w:rsidR="00D308B4" w:rsidRPr="00D308B4" w:rsidRDefault="00D308B4" w:rsidP="00D308B4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proofErr w:type="spellStart"/>
            <w:r w:rsidRPr="00D308B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db.bscs.timeout</w:t>
            </w:r>
            <w:proofErr w:type="spellEnd"/>
            <w:r w:rsidRPr="00D308B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=5000</w:t>
            </w:r>
          </w:p>
          <w:p w14:paraId="11ECEFE3" w14:textId="77777777" w:rsidR="00D308B4" w:rsidRPr="00D308B4" w:rsidRDefault="00D308B4" w:rsidP="00D308B4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D308B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##########################</w:t>
            </w:r>
          </w:p>
          <w:p w14:paraId="49BB9A87" w14:textId="77777777" w:rsidR="00D308B4" w:rsidRPr="00D308B4" w:rsidRDefault="00D308B4" w:rsidP="00D308B4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</w:p>
          <w:p w14:paraId="3D23F653" w14:textId="3ABDA5A1" w:rsidR="00D308B4" w:rsidRPr="00D308B4" w:rsidRDefault="00D308B4" w:rsidP="00D308B4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proofErr w:type="spellStart"/>
            <w:r w:rsidRPr="00D308B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oracle.jdbc.conexion.bscs</w:t>
            </w:r>
            <w:proofErr w:type="spellEnd"/>
            <w:r w:rsidRPr="00D308B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=</w:t>
            </w:r>
            <w:proofErr w:type="spellStart"/>
            <w:r w:rsidRPr="00D308B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jdbc:oracle:thin</w:t>
            </w:r>
            <w:proofErr w:type="spellEnd"/>
            <w:r w:rsidRPr="00D308B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:@</w:t>
            </w:r>
            <w:r w:rsidR="00F35857" w:rsidRPr="00984242">
              <w:rPr>
                <w:rFonts w:ascii="Verdana" w:hAnsi="Verdana"/>
                <w:sz w:val="18"/>
                <w:szCs w:val="18"/>
                <w:highlight w:val="yellow"/>
                <w:lang w:val="pt-BR"/>
              </w:rPr>
              <w:t xml:space="preserve"> scan-fcprod.tim.com.pe:1521:MOTPROM</w:t>
            </w:r>
          </w:p>
          <w:p w14:paraId="27AD9A5B" w14:textId="77777777" w:rsidR="00D308B4" w:rsidRPr="00D308B4" w:rsidRDefault="00D308B4" w:rsidP="00D308B4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proofErr w:type="spellStart"/>
            <w:r w:rsidRPr="00D308B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oracle.jdbc.driver</w:t>
            </w:r>
            <w:proofErr w:type="spellEnd"/>
            <w:r w:rsidRPr="00D308B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=</w:t>
            </w:r>
            <w:proofErr w:type="spellStart"/>
            <w:r w:rsidRPr="00D308B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oracle.jdbc.driver.OracleDriver</w:t>
            </w:r>
            <w:proofErr w:type="spellEnd"/>
          </w:p>
          <w:p w14:paraId="4A07647B" w14:textId="3AED61BD" w:rsidR="00D308B4" w:rsidRPr="00D308B4" w:rsidRDefault="00D308B4" w:rsidP="00D308B4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proofErr w:type="spellStart"/>
            <w:r w:rsidRPr="00D308B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oracle.jdbc.usuario.bscs</w:t>
            </w:r>
            <w:proofErr w:type="spellEnd"/>
            <w:r w:rsidRPr="00D308B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=</w:t>
            </w:r>
            <w:proofErr w:type="spellStart"/>
            <w:r w:rsidR="00F35857" w:rsidRPr="00984242">
              <w:rPr>
                <w:rFonts w:ascii="Verdana" w:hAnsi="Verdana"/>
                <w:sz w:val="18"/>
                <w:szCs w:val="18"/>
                <w:highlight w:val="yellow"/>
                <w:lang w:val="pt-BR"/>
              </w:rPr>
              <w:t>usrappmotorp</w:t>
            </w:r>
            <w:proofErr w:type="spellEnd"/>
          </w:p>
          <w:p w14:paraId="18A6B135" w14:textId="7A1F5F38" w:rsidR="00D308B4" w:rsidRPr="00D308B4" w:rsidRDefault="00D308B4" w:rsidP="00D308B4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proofErr w:type="spellStart"/>
            <w:r w:rsidRPr="00D308B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oracle.jdbc.password.bscs</w:t>
            </w:r>
            <w:proofErr w:type="spellEnd"/>
            <w:r w:rsidRPr="00D308B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=</w:t>
            </w:r>
            <w:r w:rsidR="00F35857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***</w:t>
            </w:r>
          </w:p>
          <w:p w14:paraId="4DE8EEA8" w14:textId="77777777" w:rsidR="00D308B4" w:rsidRPr="00D308B4" w:rsidRDefault="00D308B4" w:rsidP="00D308B4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</w:p>
          <w:p w14:paraId="7C1889E8" w14:textId="77777777" w:rsidR="00D308B4" w:rsidRPr="00D308B4" w:rsidRDefault="00D308B4" w:rsidP="00D308B4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D308B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#BSCSIX</w:t>
            </w:r>
          </w:p>
          <w:p w14:paraId="546F722E" w14:textId="242B852B" w:rsidR="00D308B4" w:rsidRPr="00D308B4" w:rsidRDefault="00D308B4" w:rsidP="00D308B4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proofErr w:type="spellStart"/>
            <w:r w:rsidRPr="00D308B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oracle.jdbc.bscsix.conexion.bscs</w:t>
            </w:r>
            <w:proofErr w:type="spellEnd"/>
            <w:r w:rsidRPr="00D308B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=</w:t>
            </w:r>
            <w:proofErr w:type="spellStart"/>
            <w:r w:rsidRPr="00D308B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jdbc:oracle:thin</w:t>
            </w:r>
            <w:proofErr w:type="spellEnd"/>
            <w:r w:rsidRPr="00D308B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:@</w:t>
            </w:r>
            <w:r w:rsidR="00F35857" w:rsidRPr="00B23ECB">
              <w:rPr>
                <w:rFonts w:ascii="Verdana" w:hAnsi="Verdana"/>
                <w:sz w:val="18"/>
                <w:szCs w:val="18"/>
                <w:highlight w:val="yellow"/>
                <w:lang w:val="en-US"/>
              </w:rPr>
              <w:t xml:space="preserve"> 172.17.39.56</w:t>
            </w:r>
            <w:r w:rsidRPr="00D308B4">
              <w:rPr>
                <w:rFonts w:ascii="Verdana" w:eastAsia="Symbol" w:hAnsi="Verdana" w:cs="Arial"/>
                <w:color w:val="4F6228"/>
                <w:sz w:val="18"/>
                <w:szCs w:val="18"/>
                <w:highlight w:val="yellow"/>
                <w:lang w:val="pt-BR" w:eastAsia="es-ES"/>
              </w:rPr>
              <w:t>:</w:t>
            </w:r>
            <w:r w:rsidR="00F35857" w:rsidRPr="00B23ECB">
              <w:rPr>
                <w:rFonts w:ascii="Verdana" w:hAnsi="Verdana"/>
                <w:sz w:val="18"/>
                <w:szCs w:val="18"/>
                <w:highlight w:val="yellow"/>
                <w:lang w:val="en-US"/>
              </w:rPr>
              <w:t xml:space="preserve"> 1521</w:t>
            </w:r>
            <w:r w:rsidRPr="00D308B4">
              <w:rPr>
                <w:rFonts w:ascii="Verdana" w:eastAsia="Symbol" w:hAnsi="Verdana" w:cs="Arial"/>
                <w:color w:val="4F6228"/>
                <w:sz w:val="18"/>
                <w:szCs w:val="18"/>
                <w:highlight w:val="yellow"/>
                <w:lang w:val="pt-BR" w:eastAsia="es-ES"/>
              </w:rPr>
              <w:t>:</w:t>
            </w:r>
            <w:r w:rsidR="00F35857" w:rsidRPr="00B23ECB">
              <w:rPr>
                <w:rFonts w:ascii="Verdana" w:hAnsi="Verdana"/>
                <w:sz w:val="18"/>
                <w:szCs w:val="18"/>
                <w:highlight w:val="yellow"/>
                <w:lang w:val="en-US"/>
              </w:rPr>
              <w:t>BSCSP2DB</w:t>
            </w:r>
          </w:p>
          <w:p w14:paraId="527C33F0" w14:textId="77777777" w:rsidR="00D308B4" w:rsidRPr="00D308B4" w:rsidRDefault="00D308B4" w:rsidP="00D308B4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proofErr w:type="spellStart"/>
            <w:r w:rsidRPr="00D308B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oracle.jdbc.bscsix.driver</w:t>
            </w:r>
            <w:proofErr w:type="spellEnd"/>
            <w:r w:rsidRPr="00D308B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=</w:t>
            </w:r>
            <w:proofErr w:type="spellStart"/>
            <w:r w:rsidRPr="00D308B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oracle.jdbc.driver.OracleDriver</w:t>
            </w:r>
            <w:proofErr w:type="spellEnd"/>
          </w:p>
          <w:p w14:paraId="01E1673E" w14:textId="2FF986F8" w:rsidR="00D308B4" w:rsidRPr="00F35857" w:rsidRDefault="00D308B4" w:rsidP="00D308B4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proofErr w:type="spellStart"/>
            <w:r w:rsidRPr="00D308B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oracle.jdbc.bscsix.usuario.bscs</w:t>
            </w:r>
            <w:proofErr w:type="spellEnd"/>
            <w:r w:rsidRPr="00D308B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=</w:t>
            </w:r>
            <w:proofErr w:type="spellStart"/>
            <w:r w:rsidR="00F35857" w:rsidRPr="00F35857">
              <w:rPr>
                <w:rFonts w:ascii="Verdana" w:hAnsi="Verdana"/>
                <w:sz w:val="18"/>
                <w:szCs w:val="18"/>
                <w:highlight w:val="yellow"/>
                <w:lang w:val="pt-BR"/>
              </w:rPr>
              <w:t>usrrepmp-bscs</w:t>
            </w:r>
            <w:proofErr w:type="spellEnd"/>
          </w:p>
          <w:p w14:paraId="3F425BF6" w14:textId="1E8D5B6F" w:rsidR="00D308B4" w:rsidRPr="00D308B4" w:rsidRDefault="00D308B4" w:rsidP="00D308B4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proofErr w:type="spellStart"/>
            <w:r w:rsidRPr="00D308B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oracle.jdbc.bscsix.password.bscs</w:t>
            </w:r>
            <w:proofErr w:type="spellEnd"/>
            <w:r w:rsidRPr="00D308B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=</w:t>
            </w:r>
            <w:r w:rsidR="00F35857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****</w:t>
            </w:r>
          </w:p>
          <w:p w14:paraId="6FCECD2D" w14:textId="77777777" w:rsidR="00D308B4" w:rsidRPr="00D308B4" w:rsidRDefault="00D308B4" w:rsidP="00D308B4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</w:p>
          <w:p w14:paraId="6BA21BE6" w14:textId="77777777" w:rsidR="00D308B4" w:rsidRPr="00D308B4" w:rsidRDefault="00D308B4" w:rsidP="00D308B4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</w:p>
          <w:p w14:paraId="45153DC4" w14:textId="77777777" w:rsidR="00D308B4" w:rsidRPr="00D308B4" w:rsidRDefault="00D308B4" w:rsidP="00D308B4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D308B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codigo.idf1=1</w:t>
            </w:r>
          </w:p>
          <w:p w14:paraId="5AEF61BE" w14:textId="77777777" w:rsidR="00D308B4" w:rsidRPr="00D308B4" w:rsidRDefault="00D308B4" w:rsidP="00D308B4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D308B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mensaje.idf1=</w:t>
            </w:r>
            <w:proofErr w:type="spellStart"/>
            <w:r w:rsidRPr="00D308B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Error</w:t>
            </w:r>
            <w:proofErr w:type="spellEnd"/>
            <w:r w:rsidRPr="00D308B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</w:t>
            </w:r>
            <w:proofErr w:type="spellStart"/>
            <w:r w:rsidRPr="00D308B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en</w:t>
            </w:r>
            <w:proofErr w:type="spellEnd"/>
            <w:r w:rsidRPr="00D308B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</w:t>
            </w:r>
            <w:proofErr w:type="spellStart"/>
            <w:r w:rsidRPr="00D308B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procesar</w:t>
            </w:r>
            <w:proofErr w:type="spellEnd"/>
            <w:r w:rsidRPr="00D308B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carga</w:t>
            </w:r>
          </w:p>
          <w:p w14:paraId="2C859230" w14:textId="77777777" w:rsidR="00D308B4" w:rsidRPr="00D308B4" w:rsidRDefault="00D308B4" w:rsidP="00D308B4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D308B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codigo.idf2=2</w:t>
            </w:r>
          </w:p>
          <w:p w14:paraId="1B45FEF3" w14:textId="77777777" w:rsidR="00D308B4" w:rsidRPr="00D308B4" w:rsidRDefault="00D308B4" w:rsidP="00D308B4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D308B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mensaje.idf2=No existe Registros a </w:t>
            </w:r>
            <w:proofErr w:type="spellStart"/>
            <w:r w:rsidRPr="00D308B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procesar</w:t>
            </w:r>
            <w:proofErr w:type="spellEnd"/>
            <w:r w:rsidRPr="00D308B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Carga</w:t>
            </w:r>
          </w:p>
          <w:p w14:paraId="67527D00" w14:textId="77777777" w:rsidR="00D308B4" w:rsidRPr="00D308B4" w:rsidRDefault="00D308B4" w:rsidP="00D308B4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</w:p>
          <w:p w14:paraId="62926933" w14:textId="77777777" w:rsidR="00D308B4" w:rsidRPr="00D308B4" w:rsidRDefault="00D308B4" w:rsidP="00D308B4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</w:p>
          <w:p w14:paraId="25DAC190" w14:textId="77777777" w:rsidR="00D308B4" w:rsidRPr="00D308B4" w:rsidRDefault="00D308B4" w:rsidP="00D308B4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proofErr w:type="spellStart"/>
            <w:r w:rsidRPr="00D308B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desactiva.bono.cambio.plan.reintento</w:t>
            </w:r>
            <w:proofErr w:type="spellEnd"/>
            <w:r w:rsidRPr="00D308B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=2</w:t>
            </w:r>
          </w:p>
          <w:p w14:paraId="54408AB3" w14:textId="77777777" w:rsidR="00D308B4" w:rsidRPr="00D308B4" w:rsidRDefault="00D308B4" w:rsidP="00D308B4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</w:p>
          <w:p w14:paraId="4B15E99E" w14:textId="77777777" w:rsidR="00D308B4" w:rsidRPr="00D308B4" w:rsidRDefault="00D308B4" w:rsidP="00D308B4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D308B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#IDT</w:t>
            </w:r>
          </w:p>
          <w:p w14:paraId="22B01E27" w14:textId="77777777" w:rsidR="00D308B4" w:rsidRPr="00D308B4" w:rsidRDefault="00D308B4" w:rsidP="00D308B4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D308B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cargadatos.motprom.codigo.idt1=-1</w:t>
            </w:r>
          </w:p>
          <w:p w14:paraId="59818A25" w14:textId="77777777" w:rsidR="00D308B4" w:rsidRPr="00D308B4" w:rsidRDefault="00D308B4" w:rsidP="00D308B4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D308B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cargadatos.motprom.mensaje.idt1=</w:t>
            </w:r>
            <w:proofErr w:type="spellStart"/>
            <w:r w:rsidRPr="00D308B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Error</w:t>
            </w:r>
            <w:proofErr w:type="spellEnd"/>
            <w:r w:rsidRPr="00D308B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: </w:t>
            </w:r>
            <w:proofErr w:type="spellStart"/>
            <w:r w:rsidRPr="00D308B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Superó</w:t>
            </w:r>
            <w:proofErr w:type="spellEnd"/>
            <w:r w:rsidRPr="00D308B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</w:t>
            </w:r>
            <w:proofErr w:type="spellStart"/>
            <w:r w:rsidRPr="00D308B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tiempo</w:t>
            </w:r>
            <w:proofErr w:type="spellEnd"/>
            <w:r w:rsidRPr="00D308B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de espera del SP '$</w:t>
            </w:r>
            <w:proofErr w:type="spellStart"/>
            <w:r w:rsidRPr="00D308B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nombre_SP</w:t>
            </w:r>
            <w:proofErr w:type="spellEnd"/>
            <w:r w:rsidRPr="00D308B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' - JNDI '$</w:t>
            </w:r>
            <w:proofErr w:type="spellStart"/>
            <w:r w:rsidRPr="00D308B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usuario</w:t>
            </w:r>
            <w:proofErr w:type="spellEnd"/>
            <w:r w:rsidRPr="00D308B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'</w:t>
            </w:r>
          </w:p>
          <w:p w14:paraId="599D8E53" w14:textId="77777777" w:rsidR="00D308B4" w:rsidRPr="00D308B4" w:rsidRDefault="00D308B4" w:rsidP="00D308B4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D308B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lastRenderedPageBreak/>
              <w:t>cargadatos.motprom.codigo.idt2=-2</w:t>
            </w:r>
          </w:p>
          <w:p w14:paraId="59670A96" w14:textId="1887D3F4" w:rsidR="003C1241" w:rsidRPr="00B776BB" w:rsidRDefault="00D308B4" w:rsidP="00994DAD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D308B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cargadatos.motprom.mensaje.idt2=</w:t>
            </w:r>
            <w:proofErr w:type="spellStart"/>
            <w:r w:rsidRPr="00D308B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Error</w:t>
            </w:r>
            <w:proofErr w:type="spellEnd"/>
            <w:r w:rsidRPr="00D308B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: Recurso no </w:t>
            </w:r>
            <w:proofErr w:type="spellStart"/>
            <w:r w:rsidRPr="00D308B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disponible</w:t>
            </w:r>
            <w:proofErr w:type="spellEnd"/>
            <w:r w:rsidRPr="00D308B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- SP '$</w:t>
            </w:r>
            <w:proofErr w:type="spellStart"/>
            <w:r w:rsidRPr="00D308B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nombre_SP</w:t>
            </w:r>
            <w:proofErr w:type="spellEnd"/>
            <w:r w:rsidRPr="00D308B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' - JNDI '$</w:t>
            </w:r>
            <w:proofErr w:type="spellStart"/>
            <w:r w:rsidRPr="00D308B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usuario</w:t>
            </w:r>
            <w:proofErr w:type="spellEnd"/>
            <w:r w:rsidRPr="00D308B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'</w:t>
            </w:r>
          </w:p>
        </w:tc>
      </w:tr>
      <w:bookmarkEnd w:id="15"/>
    </w:tbl>
    <w:p w14:paraId="6F3FD198" w14:textId="77777777" w:rsidR="003C1241" w:rsidRPr="00B776BB" w:rsidRDefault="003C1241" w:rsidP="003C1241">
      <w:pPr>
        <w:ind w:left="1080"/>
        <w:rPr>
          <w:rFonts w:ascii="Verdana" w:hAnsi="Verdana" w:cs="Arial"/>
          <w:b/>
          <w:sz w:val="18"/>
          <w:szCs w:val="18"/>
          <w:lang w:val="pt-BR"/>
        </w:rPr>
      </w:pPr>
    </w:p>
    <w:p w14:paraId="7E5894DF" w14:textId="77777777" w:rsidR="003C1241" w:rsidRPr="00B776BB" w:rsidRDefault="003C1241" w:rsidP="003C1241">
      <w:pPr>
        <w:ind w:left="1080"/>
        <w:rPr>
          <w:rFonts w:ascii="Verdana" w:hAnsi="Verdana" w:cs="Arial"/>
          <w:b/>
          <w:sz w:val="18"/>
          <w:szCs w:val="18"/>
          <w:lang w:val="pt-BR"/>
        </w:rPr>
      </w:pPr>
    </w:p>
    <w:p w14:paraId="2341568C" w14:textId="77777777" w:rsidR="003C1241" w:rsidRPr="00B776BB" w:rsidRDefault="003C1241" w:rsidP="003C1241">
      <w:pPr>
        <w:spacing w:line="276" w:lineRule="auto"/>
        <w:jc w:val="left"/>
        <w:rPr>
          <w:rFonts w:ascii="Verdana" w:hAnsi="Verdana" w:cs="Arial"/>
          <w:sz w:val="18"/>
          <w:szCs w:val="18"/>
          <w:lang w:val="pt-BR"/>
        </w:rPr>
      </w:pPr>
    </w:p>
    <w:p w14:paraId="1FD76CF8" w14:textId="77777777" w:rsidR="00EF4366" w:rsidRPr="00546764" w:rsidRDefault="00EF4366" w:rsidP="00EF4366">
      <w:pPr>
        <w:spacing w:line="276" w:lineRule="auto"/>
        <w:ind w:left="1701"/>
        <w:jc w:val="left"/>
        <w:rPr>
          <w:rFonts w:ascii="Verdana" w:hAnsi="Verdana" w:cs="Arial"/>
          <w:sz w:val="18"/>
          <w:szCs w:val="18"/>
        </w:rPr>
      </w:pPr>
    </w:p>
    <w:p w14:paraId="2B4E6EB0" w14:textId="77777777" w:rsidR="00490820" w:rsidRPr="00B776BB" w:rsidRDefault="008E29E9" w:rsidP="005E0EF1">
      <w:pPr>
        <w:pStyle w:val="Encabezado"/>
        <w:numPr>
          <w:ilvl w:val="1"/>
          <w:numId w:val="2"/>
        </w:numPr>
        <w:tabs>
          <w:tab w:val="clear" w:pos="4320"/>
          <w:tab w:val="clear" w:pos="8640"/>
        </w:tabs>
        <w:jc w:val="left"/>
        <w:outlineLvl w:val="1"/>
        <w:rPr>
          <w:rFonts w:ascii="Verdana" w:hAnsi="Verdana" w:cs="Arial"/>
          <w:b/>
          <w:sz w:val="18"/>
          <w:szCs w:val="18"/>
        </w:rPr>
      </w:pPr>
      <w:bookmarkStart w:id="16" w:name="_Toc8654591"/>
      <w:r w:rsidRPr="00B776BB">
        <w:rPr>
          <w:rFonts w:ascii="Verdana" w:hAnsi="Verdana" w:cs="Arial"/>
          <w:b/>
          <w:sz w:val="18"/>
          <w:szCs w:val="18"/>
        </w:rPr>
        <w:t>Configuración</w:t>
      </w:r>
      <w:r w:rsidR="00490820" w:rsidRPr="00B776BB">
        <w:rPr>
          <w:rFonts w:ascii="Verdana" w:hAnsi="Verdana" w:cs="Arial"/>
          <w:b/>
          <w:sz w:val="18"/>
          <w:szCs w:val="18"/>
        </w:rPr>
        <w:t xml:space="preserve"> de archivos .</w:t>
      </w:r>
      <w:proofErr w:type="spellStart"/>
      <w:r w:rsidR="00490820" w:rsidRPr="00B776BB">
        <w:rPr>
          <w:rFonts w:ascii="Verdana" w:hAnsi="Verdana" w:cs="Arial"/>
          <w:b/>
          <w:sz w:val="18"/>
          <w:szCs w:val="18"/>
        </w:rPr>
        <w:t>logs</w:t>
      </w:r>
      <w:bookmarkEnd w:id="16"/>
      <w:proofErr w:type="spellEnd"/>
    </w:p>
    <w:p w14:paraId="7322E9DB" w14:textId="77777777" w:rsidR="00010ABB" w:rsidRPr="00B776BB" w:rsidRDefault="00010ABB" w:rsidP="00010ABB">
      <w:pPr>
        <w:ind w:left="1080"/>
        <w:rPr>
          <w:rFonts w:ascii="Verdana" w:hAnsi="Verdana" w:cs="Arial"/>
          <w:sz w:val="18"/>
          <w:szCs w:val="18"/>
        </w:rPr>
      </w:pPr>
    </w:p>
    <w:p w14:paraId="1D726109" w14:textId="0B2BF591" w:rsidR="00010ABB" w:rsidRPr="00B776BB" w:rsidRDefault="00010ABB" w:rsidP="00010ABB">
      <w:pPr>
        <w:ind w:left="567"/>
        <w:rPr>
          <w:rFonts w:ascii="Verdana" w:hAnsi="Verdana" w:cs="Arial"/>
          <w:sz w:val="18"/>
          <w:szCs w:val="18"/>
          <w:lang w:val="es-ES_tradnl"/>
        </w:rPr>
      </w:pPr>
      <w:r w:rsidRPr="00B776BB">
        <w:rPr>
          <w:rFonts w:ascii="Verdana" w:hAnsi="Verdana" w:cs="Arial"/>
          <w:sz w:val="18"/>
          <w:szCs w:val="18"/>
          <w:lang w:val="es-ES_tradnl"/>
        </w:rPr>
        <w:t xml:space="preserve">El archivo </w:t>
      </w:r>
      <w:r w:rsidRPr="00B776BB">
        <w:rPr>
          <w:rFonts w:ascii="Verdana" w:hAnsi="Verdana" w:cs="Arial"/>
          <w:b/>
          <w:sz w:val="18"/>
          <w:szCs w:val="18"/>
          <w:lang w:val="es-ES_tradnl"/>
        </w:rPr>
        <w:t>log4j.properties</w:t>
      </w:r>
      <w:r w:rsidRPr="00B776BB">
        <w:rPr>
          <w:rFonts w:ascii="Verdana" w:hAnsi="Verdana" w:cs="Arial"/>
          <w:sz w:val="18"/>
          <w:szCs w:val="18"/>
          <w:lang w:val="es-ES_tradnl"/>
        </w:rPr>
        <w:t xml:space="preserve"> contiene la configuración del log del aplicativo (ruta y nombre del log, nivel de traza, </w:t>
      </w:r>
      <w:proofErr w:type="spellStart"/>
      <w:r w:rsidRPr="00B776BB">
        <w:rPr>
          <w:rFonts w:ascii="Verdana" w:hAnsi="Verdana" w:cs="Arial"/>
          <w:sz w:val="18"/>
          <w:szCs w:val="18"/>
          <w:lang w:val="es-ES_tradnl"/>
        </w:rPr>
        <w:t>etc</w:t>
      </w:r>
      <w:proofErr w:type="spellEnd"/>
      <w:r w:rsidRPr="00B776BB">
        <w:rPr>
          <w:rFonts w:ascii="Verdana" w:hAnsi="Verdana" w:cs="Arial"/>
          <w:sz w:val="18"/>
          <w:szCs w:val="18"/>
          <w:lang w:val="es-ES_tradnl"/>
        </w:rPr>
        <w:t>).</w:t>
      </w:r>
    </w:p>
    <w:p w14:paraId="48014E17" w14:textId="77777777" w:rsidR="00010ABB" w:rsidRPr="00B776BB" w:rsidRDefault="00010ABB" w:rsidP="00010ABB">
      <w:pPr>
        <w:ind w:left="1080"/>
        <w:rPr>
          <w:rFonts w:ascii="Verdana" w:hAnsi="Verdana" w:cs="Arial"/>
          <w:sz w:val="18"/>
          <w:szCs w:val="18"/>
        </w:rPr>
      </w:pPr>
    </w:p>
    <w:tbl>
      <w:tblPr>
        <w:tblW w:w="8572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819"/>
      </w:tblGrid>
      <w:tr w:rsidR="00010ABB" w:rsidRPr="001970CC" w14:paraId="2731D608" w14:textId="77777777" w:rsidTr="00010ABB">
        <w:tc>
          <w:tcPr>
            <w:tcW w:w="8572" w:type="dxa"/>
            <w:shd w:val="clear" w:color="auto" w:fill="auto"/>
          </w:tcPr>
          <w:p w14:paraId="7422D278" w14:textId="77777777" w:rsidR="00D308B4" w:rsidRPr="00D308B4" w:rsidRDefault="00D308B4" w:rsidP="00D308B4">
            <w:pPr>
              <w:ind w:left="142"/>
              <w:jc w:val="left"/>
              <w:rPr>
                <w:rFonts w:ascii="Verdana" w:eastAsia="Symbol" w:hAnsi="Verdana" w:cs="Arial"/>
                <w:color w:val="4F6228"/>
                <w:sz w:val="18"/>
                <w:szCs w:val="18"/>
                <w:lang w:val="en-US"/>
              </w:rPr>
            </w:pPr>
            <w:r w:rsidRPr="00D308B4">
              <w:rPr>
                <w:rFonts w:ascii="Verdana" w:eastAsia="Symbol" w:hAnsi="Verdana" w:cs="Arial"/>
                <w:color w:val="4F6228"/>
                <w:sz w:val="18"/>
                <w:szCs w:val="18"/>
                <w:lang w:val="en-US"/>
              </w:rPr>
              <w:t># Root logger option</w:t>
            </w:r>
          </w:p>
          <w:p w14:paraId="76F12FB0" w14:textId="77777777" w:rsidR="00D308B4" w:rsidRPr="00D308B4" w:rsidRDefault="00D308B4" w:rsidP="00D308B4">
            <w:pPr>
              <w:ind w:left="142"/>
              <w:jc w:val="left"/>
              <w:rPr>
                <w:rFonts w:ascii="Verdana" w:eastAsia="Symbol" w:hAnsi="Verdana" w:cs="Arial"/>
                <w:color w:val="4F6228"/>
                <w:sz w:val="18"/>
                <w:szCs w:val="18"/>
                <w:lang w:val="en-US"/>
              </w:rPr>
            </w:pPr>
            <w:r w:rsidRPr="00D308B4">
              <w:rPr>
                <w:rFonts w:ascii="Verdana" w:eastAsia="Symbol" w:hAnsi="Verdana" w:cs="Arial"/>
                <w:color w:val="4F6228"/>
                <w:sz w:val="18"/>
                <w:szCs w:val="18"/>
                <w:lang w:val="en-US"/>
              </w:rPr>
              <w:t>log4j.rootLogger=INFO, R</w:t>
            </w:r>
          </w:p>
          <w:p w14:paraId="1DBF7AEF" w14:textId="77777777" w:rsidR="00D308B4" w:rsidRPr="00D308B4" w:rsidRDefault="00D308B4" w:rsidP="00D308B4">
            <w:pPr>
              <w:ind w:left="142"/>
              <w:jc w:val="left"/>
              <w:rPr>
                <w:rFonts w:ascii="Verdana" w:eastAsia="Symbol" w:hAnsi="Verdana" w:cs="Arial"/>
                <w:color w:val="4F6228"/>
                <w:sz w:val="18"/>
                <w:szCs w:val="18"/>
                <w:lang w:val="en-US"/>
              </w:rPr>
            </w:pPr>
            <w:r w:rsidRPr="00D308B4">
              <w:rPr>
                <w:rFonts w:ascii="Verdana" w:eastAsia="Symbol" w:hAnsi="Verdana" w:cs="Arial"/>
                <w:color w:val="4F6228"/>
                <w:sz w:val="18"/>
                <w:szCs w:val="18"/>
                <w:lang w:val="en-US"/>
              </w:rPr>
              <w:t xml:space="preserve"> </w:t>
            </w:r>
          </w:p>
          <w:p w14:paraId="55DBF060" w14:textId="77777777" w:rsidR="00D308B4" w:rsidRPr="00D308B4" w:rsidRDefault="00D308B4" w:rsidP="00D308B4">
            <w:pPr>
              <w:ind w:left="142"/>
              <w:jc w:val="left"/>
              <w:rPr>
                <w:rFonts w:ascii="Verdana" w:eastAsia="Symbol" w:hAnsi="Verdana" w:cs="Arial"/>
                <w:color w:val="4F6228"/>
                <w:sz w:val="18"/>
                <w:szCs w:val="18"/>
                <w:lang w:val="en-US"/>
              </w:rPr>
            </w:pPr>
            <w:r w:rsidRPr="00D308B4">
              <w:rPr>
                <w:rFonts w:ascii="Verdana" w:eastAsia="Symbol" w:hAnsi="Verdana" w:cs="Arial"/>
                <w:color w:val="4F6228"/>
                <w:sz w:val="18"/>
                <w:szCs w:val="18"/>
                <w:lang w:val="en-US"/>
              </w:rPr>
              <w:t># Direct log messages to a log file</w:t>
            </w:r>
          </w:p>
          <w:p w14:paraId="71A16CA3" w14:textId="77777777" w:rsidR="00D308B4" w:rsidRPr="00D308B4" w:rsidRDefault="00D308B4" w:rsidP="00D308B4">
            <w:pPr>
              <w:ind w:left="142"/>
              <w:jc w:val="left"/>
              <w:rPr>
                <w:rFonts w:ascii="Verdana" w:eastAsia="Symbol" w:hAnsi="Verdana" w:cs="Arial"/>
                <w:color w:val="4F6228"/>
                <w:sz w:val="18"/>
                <w:szCs w:val="18"/>
                <w:lang w:val="en-US"/>
              </w:rPr>
            </w:pPr>
            <w:r w:rsidRPr="00D308B4">
              <w:rPr>
                <w:rFonts w:ascii="Verdana" w:eastAsia="Symbol" w:hAnsi="Verdana" w:cs="Arial"/>
                <w:color w:val="4F6228"/>
                <w:sz w:val="18"/>
                <w:szCs w:val="18"/>
                <w:lang w:val="en-US"/>
              </w:rPr>
              <w:t>log4j.appender.R=org.apache.log4j.DailyRollingFileAppender</w:t>
            </w:r>
          </w:p>
          <w:p w14:paraId="58D19A48" w14:textId="77777777" w:rsidR="00D308B4" w:rsidRPr="00D308B4" w:rsidRDefault="00D308B4" w:rsidP="00D308B4">
            <w:pPr>
              <w:ind w:left="142"/>
              <w:jc w:val="left"/>
              <w:rPr>
                <w:rFonts w:ascii="Verdana" w:eastAsia="Symbol" w:hAnsi="Verdana" w:cs="Arial"/>
                <w:color w:val="4F6228"/>
                <w:sz w:val="18"/>
                <w:szCs w:val="18"/>
                <w:lang w:val="en-US"/>
              </w:rPr>
            </w:pPr>
            <w:r w:rsidRPr="00D308B4">
              <w:rPr>
                <w:rFonts w:ascii="Verdana" w:eastAsia="Symbol" w:hAnsi="Verdana" w:cs="Arial"/>
                <w:color w:val="4F6228"/>
                <w:sz w:val="18"/>
                <w:szCs w:val="18"/>
                <w:lang w:val="en-US"/>
              </w:rPr>
              <w:t>log4j.appender.R.layout=org.apache.log4j.PatternLayout</w:t>
            </w:r>
          </w:p>
          <w:p w14:paraId="7C1899BD" w14:textId="77777777" w:rsidR="00D308B4" w:rsidRPr="00D308B4" w:rsidRDefault="00D308B4" w:rsidP="00D308B4">
            <w:pPr>
              <w:ind w:left="142"/>
              <w:jc w:val="left"/>
              <w:rPr>
                <w:rFonts w:ascii="Verdana" w:eastAsia="Symbol" w:hAnsi="Verdana" w:cs="Arial"/>
                <w:color w:val="4F6228"/>
                <w:sz w:val="18"/>
                <w:szCs w:val="18"/>
                <w:lang w:val="en-US"/>
              </w:rPr>
            </w:pPr>
            <w:r w:rsidRPr="00D308B4">
              <w:rPr>
                <w:rFonts w:ascii="Verdana" w:eastAsia="Symbol" w:hAnsi="Verdana" w:cs="Arial"/>
                <w:color w:val="4F6228"/>
                <w:sz w:val="18"/>
                <w:szCs w:val="18"/>
                <w:lang w:val="en-US"/>
              </w:rPr>
              <w:t>log4j.appender.R.layout.ConversionPattern= [%-5p] [%d{</w:t>
            </w:r>
            <w:proofErr w:type="spellStart"/>
            <w:r w:rsidRPr="00D308B4">
              <w:rPr>
                <w:rFonts w:ascii="Verdana" w:eastAsia="Symbol" w:hAnsi="Verdana" w:cs="Arial"/>
                <w:color w:val="4F6228"/>
                <w:sz w:val="18"/>
                <w:szCs w:val="18"/>
                <w:lang w:val="en-US"/>
              </w:rPr>
              <w:t>yyyy</w:t>
            </w:r>
            <w:proofErr w:type="spellEnd"/>
            <w:r w:rsidRPr="00D308B4">
              <w:rPr>
                <w:rFonts w:ascii="Verdana" w:eastAsia="Symbol" w:hAnsi="Verdana" w:cs="Arial"/>
                <w:color w:val="4F6228"/>
                <w:sz w:val="18"/>
                <w:szCs w:val="18"/>
                <w:lang w:val="en-US"/>
              </w:rPr>
              <w:t>-MM-</w:t>
            </w:r>
            <w:proofErr w:type="spellStart"/>
            <w:r w:rsidRPr="00D308B4">
              <w:rPr>
                <w:rFonts w:ascii="Verdana" w:eastAsia="Symbol" w:hAnsi="Verdana" w:cs="Arial"/>
                <w:color w:val="4F6228"/>
                <w:sz w:val="18"/>
                <w:szCs w:val="18"/>
                <w:lang w:val="en-US"/>
              </w:rPr>
              <w:t>dd</w:t>
            </w:r>
            <w:proofErr w:type="spellEnd"/>
            <w:r w:rsidRPr="00D308B4">
              <w:rPr>
                <w:rFonts w:ascii="Verdana" w:eastAsia="Symbol" w:hAnsi="Verdana" w:cs="Arial"/>
                <w:color w:val="4F6228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308B4">
              <w:rPr>
                <w:rFonts w:ascii="Verdana" w:eastAsia="Symbol" w:hAnsi="Verdana" w:cs="Arial"/>
                <w:color w:val="4F6228"/>
                <w:sz w:val="18"/>
                <w:szCs w:val="18"/>
                <w:lang w:val="en-US"/>
              </w:rPr>
              <w:t>HH:mm:ss</w:t>
            </w:r>
            <w:proofErr w:type="spellEnd"/>
            <w:r w:rsidRPr="00D308B4">
              <w:rPr>
                <w:rFonts w:ascii="Verdana" w:eastAsia="Symbol" w:hAnsi="Verdana" w:cs="Arial"/>
                <w:color w:val="4F6228"/>
                <w:sz w:val="18"/>
                <w:szCs w:val="18"/>
                <w:lang w:val="en-US"/>
              </w:rPr>
              <w:t>}] (%c{1}:%L) - %</w:t>
            </w:r>
            <w:proofErr w:type="spellStart"/>
            <w:r w:rsidRPr="00D308B4">
              <w:rPr>
                <w:rFonts w:ascii="Verdana" w:eastAsia="Symbol" w:hAnsi="Verdana" w:cs="Arial"/>
                <w:color w:val="4F6228"/>
                <w:sz w:val="18"/>
                <w:szCs w:val="18"/>
                <w:lang w:val="en-US"/>
              </w:rPr>
              <w:t>m%n</w:t>
            </w:r>
            <w:proofErr w:type="spellEnd"/>
          </w:p>
          <w:p w14:paraId="56CEE2D7" w14:textId="7A5FFA97" w:rsidR="00D308B4" w:rsidRPr="00D308B4" w:rsidRDefault="00D308B4" w:rsidP="00D308B4">
            <w:pPr>
              <w:ind w:left="142"/>
              <w:jc w:val="left"/>
              <w:rPr>
                <w:rFonts w:ascii="Verdana" w:eastAsia="Symbol" w:hAnsi="Verdana" w:cs="Arial"/>
                <w:color w:val="4F6228"/>
                <w:sz w:val="18"/>
                <w:szCs w:val="18"/>
                <w:lang w:val="en-US"/>
              </w:rPr>
            </w:pPr>
            <w:r w:rsidRPr="00D308B4">
              <w:rPr>
                <w:rFonts w:ascii="Verdana" w:eastAsia="Symbol" w:hAnsi="Verdana" w:cs="Arial"/>
                <w:color w:val="4F6228"/>
                <w:sz w:val="18"/>
                <w:szCs w:val="18"/>
                <w:lang w:val="en-US"/>
              </w:rPr>
              <w:t>log4j.appender.R.File</w:t>
            </w:r>
            <w:r w:rsidRPr="00D308B4">
              <w:rPr>
                <w:rFonts w:ascii="Verdana" w:eastAsia="Symbol" w:hAnsi="Verdana" w:cs="Arial"/>
                <w:color w:val="4F6228"/>
                <w:sz w:val="18"/>
                <w:szCs w:val="18"/>
                <w:highlight w:val="yellow"/>
                <w:lang w:val="en-US"/>
              </w:rPr>
              <w:t>=</w:t>
            </w:r>
            <w:r w:rsidR="005B5697">
              <w:rPr>
                <w:rFonts w:ascii="Verdana" w:eastAsia="Symbol" w:hAnsi="Verdana" w:cs="Arial"/>
                <w:color w:val="4F6228"/>
                <w:sz w:val="18"/>
                <w:szCs w:val="18"/>
                <w:highlight w:val="yellow"/>
                <w:lang w:val="en-US"/>
              </w:rPr>
              <w:t>/home/USRPRETUPS/procesosmotorprom/desactiva/</w:t>
            </w:r>
            <w:r w:rsidRPr="00D308B4">
              <w:rPr>
                <w:rFonts w:ascii="Verdana" w:eastAsia="Symbol" w:hAnsi="Verdana" w:cs="Arial"/>
                <w:color w:val="4F6228"/>
                <w:sz w:val="18"/>
                <w:szCs w:val="18"/>
                <w:lang w:val="en-US"/>
              </w:rPr>
              <w:t>SH16_MOTPROM_CargaDatos_ReplicaCambPlanHist/LOG/SH16_MOTPROM_CargaDatos_ReplicaCambPlanHist.log</w:t>
            </w:r>
          </w:p>
          <w:p w14:paraId="28718CC3" w14:textId="57844E67" w:rsidR="007D1B59" w:rsidRPr="00B776BB" w:rsidRDefault="00D308B4" w:rsidP="00D308B4">
            <w:pPr>
              <w:ind w:left="142"/>
              <w:jc w:val="left"/>
              <w:rPr>
                <w:rFonts w:ascii="Verdana" w:hAnsi="Verdana"/>
                <w:b/>
                <w:color w:val="C00000"/>
                <w:sz w:val="18"/>
                <w:szCs w:val="18"/>
                <w:lang w:val="en-US"/>
              </w:rPr>
            </w:pPr>
            <w:r w:rsidRPr="00D308B4">
              <w:rPr>
                <w:rFonts w:ascii="Verdana" w:eastAsia="Symbol" w:hAnsi="Verdana" w:cs="Arial"/>
                <w:color w:val="4F6228"/>
                <w:sz w:val="18"/>
                <w:szCs w:val="18"/>
                <w:lang w:val="en-US"/>
              </w:rPr>
              <w:t>log4j.appender.R.DatePattern='.</w:t>
            </w:r>
            <w:r w:rsidR="00EC1DD0">
              <w:rPr>
                <w:rFonts w:ascii="Verdana" w:eastAsia="Symbol" w:hAnsi="Verdana" w:cs="Arial"/>
                <w:color w:val="4F6228"/>
                <w:sz w:val="18"/>
                <w:szCs w:val="18"/>
                <w:lang w:val="en-US"/>
              </w:rPr>
              <w:t xml:space="preserve"> '</w:t>
            </w:r>
            <w:proofErr w:type="spellStart"/>
            <w:r w:rsidR="00EC1DD0">
              <w:rPr>
                <w:rFonts w:ascii="Verdana" w:eastAsia="Symbol" w:hAnsi="Verdana" w:cs="Arial"/>
                <w:color w:val="4F6228"/>
                <w:sz w:val="18"/>
                <w:szCs w:val="18"/>
                <w:lang w:val="en-US"/>
              </w:rPr>
              <w:t>yyyy</w:t>
            </w:r>
            <w:proofErr w:type="spellEnd"/>
            <w:r w:rsidR="00EC1DD0">
              <w:rPr>
                <w:rFonts w:ascii="Verdana" w:eastAsia="Symbol" w:hAnsi="Verdana" w:cs="Arial"/>
                <w:color w:val="4F6228"/>
                <w:sz w:val="18"/>
                <w:szCs w:val="18"/>
                <w:lang w:val="en-US"/>
              </w:rPr>
              <w:t>-MM-</w:t>
            </w:r>
            <w:proofErr w:type="spellStart"/>
            <w:r w:rsidR="00EC1DD0">
              <w:rPr>
                <w:rFonts w:ascii="Verdana" w:eastAsia="Symbol" w:hAnsi="Verdana" w:cs="Arial"/>
                <w:color w:val="4F6228"/>
                <w:sz w:val="18"/>
                <w:szCs w:val="18"/>
                <w:lang w:val="en-US"/>
              </w:rPr>
              <w:t>dd</w:t>
            </w:r>
            <w:proofErr w:type="spellEnd"/>
          </w:p>
        </w:tc>
      </w:tr>
    </w:tbl>
    <w:p w14:paraId="25368710" w14:textId="2FAF4CD2" w:rsidR="007C7732" w:rsidRPr="00B776BB" w:rsidRDefault="007C7732" w:rsidP="00CD2F24">
      <w:pPr>
        <w:ind w:left="720"/>
        <w:rPr>
          <w:rFonts w:ascii="Verdana" w:hAnsi="Verdana" w:cs="Arial"/>
          <w:sz w:val="18"/>
          <w:szCs w:val="18"/>
          <w:lang w:val="en-US"/>
        </w:rPr>
      </w:pPr>
    </w:p>
    <w:p w14:paraId="3FBBE269" w14:textId="48622C2A" w:rsidR="00031EB7" w:rsidRPr="00B776BB" w:rsidRDefault="00490820" w:rsidP="00754265">
      <w:pPr>
        <w:ind w:left="1152"/>
        <w:rPr>
          <w:rFonts w:ascii="Verdana" w:hAnsi="Verdana" w:cs="Arial"/>
          <w:b/>
          <w:sz w:val="18"/>
          <w:szCs w:val="18"/>
          <w:lang w:val="en-US"/>
        </w:rPr>
      </w:pPr>
      <w:r w:rsidRPr="00B776BB">
        <w:rPr>
          <w:rFonts w:ascii="Verdana" w:hAnsi="Verdana" w:cs="Arial"/>
          <w:b/>
          <w:sz w:val="18"/>
          <w:szCs w:val="18"/>
          <w:lang w:val="en-US"/>
        </w:rPr>
        <w:t xml:space="preserve">   </w:t>
      </w:r>
    </w:p>
    <w:p w14:paraId="674B80C7" w14:textId="77777777" w:rsidR="001B6115" w:rsidRPr="00B776BB" w:rsidRDefault="007E4E56" w:rsidP="005E0EF1">
      <w:pPr>
        <w:pStyle w:val="Encabezado"/>
        <w:numPr>
          <w:ilvl w:val="1"/>
          <w:numId w:val="2"/>
        </w:numPr>
        <w:tabs>
          <w:tab w:val="clear" w:pos="4320"/>
          <w:tab w:val="clear" w:pos="8640"/>
        </w:tabs>
        <w:jc w:val="left"/>
        <w:outlineLvl w:val="1"/>
        <w:rPr>
          <w:rFonts w:ascii="Verdana" w:hAnsi="Verdana" w:cs="Arial"/>
          <w:b/>
          <w:sz w:val="18"/>
          <w:szCs w:val="18"/>
        </w:rPr>
      </w:pPr>
      <w:bookmarkStart w:id="17" w:name="_Toc8654592"/>
      <w:r w:rsidRPr="00B776BB">
        <w:rPr>
          <w:rFonts w:ascii="Verdana" w:hAnsi="Verdana" w:cs="Arial"/>
          <w:b/>
          <w:sz w:val="18"/>
          <w:szCs w:val="18"/>
        </w:rPr>
        <w:t xml:space="preserve">Configuración de </w:t>
      </w:r>
      <w:r w:rsidR="00CD2F24" w:rsidRPr="00B776BB">
        <w:rPr>
          <w:rFonts w:ascii="Verdana" w:hAnsi="Verdana" w:cs="Arial"/>
          <w:b/>
          <w:sz w:val="18"/>
          <w:szCs w:val="18"/>
        </w:rPr>
        <w:t>Servicios de Mensajería (JMS)</w:t>
      </w:r>
      <w:bookmarkEnd w:id="17"/>
    </w:p>
    <w:p w14:paraId="719E0732" w14:textId="77777777" w:rsidR="00454EA5" w:rsidRPr="00B776BB" w:rsidRDefault="00454EA5" w:rsidP="00454EA5">
      <w:pPr>
        <w:pStyle w:val="Prrafodelista"/>
        <w:ind w:left="360" w:firstLine="360"/>
        <w:rPr>
          <w:rFonts w:ascii="Verdana" w:hAnsi="Verdana"/>
          <w:color w:val="000000"/>
          <w:sz w:val="18"/>
          <w:szCs w:val="18"/>
        </w:rPr>
      </w:pPr>
      <w:r w:rsidRPr="00B776BB">
        <w:rPr>
          <w:rFonts w:ascii="Verdana" w:hAnsi="Verdana"/>
          <w:color w:val="000000"/>
          <w:sz w:val="18"/>
          <w:szCs w:val="18"/>
        </w:rPr>
        <w:t>No aplica.</w:t>
      </w:r>
    </w:p>
    <w:p w14:paraId="1BDE5948" w14:textId="4DD76593" w:rsidR="00F479B4" w:rsidRPr="00B776BB" w:rsidRDefault="00F479B4" w:rsidP="00F14FF6">
      <w:pPr>
        <w:jc w:val="left"/>
        <w:rPr>
          <w:rFonts w:ascii="Verdana" w:hAnsi="Verdana"/>
          <w:sz w:val="18"/>
          <w:szCs w:val="18"/>
          <w:lang w:val="es-ES_tradnl"/>
        </w:rPr>
      </w:pPr>
    </w:p>
    <w:p w14:paraId="6EB22BC5" w14:textId="77777777" w:rsidR="001B6115" w:rsidRPr="00B776BB" w:rsidRDefault="007E4E56" w:rsidP="005E0EF1">
      <w:pPr>
        <w:pStyle w:val="Encabezado"/>
        <w:numPr>
          <w:ilvl w:val="1"/>
          <w:numId w:val="2"/>
        </w:numPr>
        <w:tabs>
          <w:tab w:val="clear" w:pos="4320"/>
          <w:tab w:val="clear" w:pos="8640"/>
        </w:tabs>
        <w:jc w:val="left"/>
        <w:outlineLvl w:val="1"/>
        <w:rPr>
          <w:rFonts w:ascii="Verdana" w:hAnsi="Verdana" w:cs="Arial"/>
          <w:b/>
          <w:sz w:val="18"/>
          <w:szCs w:val="18"/>
        </w:rPr>
      </w:pPr>
      <w:bookmarkStart w:id="18" w:name="_Toc8654593"/>
      <w:r w:rsidRPr="00B776BB">
        <w:rPr>
          <w:rFonts w:ascii="Verdana" w:hAnsi="Verdana" w:cs="Arial"/>
          <w:b/>
          <w:sz w:val="18"/>
          <w:szCs w:val="18"/>
        </w:rPr>
        <w:t>Configuración</w:t>
      </w:r>
      <w:r w:rsidR="00490820" w:rsidRPr="00B776BB">
        <w:rPr>
          <w:rFonts w:ascii="Verdana" w:hAnsi="Verdana" w:cs="Arial"/>
          <w:b/>
          <w:sz w:val="18"/>
          <w:szCs w:val="18"/>
        </w:rPr>
        <w:t xml:space="preserve"> de </w:t>
      </w:r>
      <w:proofErr w:type="spellStart"/>
      <w:r w:rsidR="00490820" w:rsidRPr="00B776BB">
        <w:rPr>
          <w:rFonts w:ascii="Verdana" w:hAnsi="Verdana" w:cs="Arial"/>
          <w:b/>
          <w:sz w:val="18"/>
          <w:szCs w:val="18"/>
        </w:rPr>
        <w:t>DataSource</w:t>
      </w:r>
      <w:proofErr w:type="spellEnd"/>
      <w:r w:rsidR="00490820" w:rsidRPr="00B776BB">
        <w:rPr>
          <w:rFonts w:ascii="Verdana" w:hAnsi="Verdana" w:cs="Arial"/>
          <w:b/>
          <w:sz w:val="18"/>
          <w:szCs w:val="18"/>
        </w:rPr>
        <w:t>:</w:t>
      </w:r>
      <w:bookmarkEnd w:id="18"/>
      <w:r w:rsidR="00490820" w:rsidRPr="00B776BB">
        <w:rPr>
          <w:rFonts w:ascii="Verdana" w:hAnsi="Verdana" w:cs="Arial"/>
          <w:b/>
          <w:sz w:val="18"/>
          <w:szCs w:val="18"/>
        </w:rPr>
        <w:t xml:space="preserve"> </w:t>
      </w:r>
    </w:p>
    <w:p w14:paraId="1511F1D0" w14:textId="77777777" w:rsidR="00454EA5" w:rsidRPr="00B776BB" w:rsidRDefault="00454EA5" w:rsidP="00454EA5">
      <w:pPr>
        <w:pStyle w:val="Prrafodelista"/>
        <w:ind w:left="360" w:firstLine="360"/>
        <w:rPr>
          <w:rFonts w:ascii="Verdana" w:hAnsi="Verdana"/>
          <w:color w:val="000000"/>
          <w:sz w:val="18"/>
          <w:szCs w:val="18"/>
        </w:rPr>
      </w:pPr>
      <w:r w:rsidRPr="00B776BB">
        <w:rPr>
          <w:rFonts w:ascii="Verdana" w:hAnsi="Verdana"/>
          <w:color w:val="000000"/>
          <w:sz w:val="18"/>
          <w:szCs w:val="18"/>
        </w:rPr>
        <w:t>No aplica.</w:t>
      </w:r>
    </w:p>
    <w:p w14:paraId="56870685" w14:textId="77777777" w:rsidR="00454EA5" w:rsidRPr="00B776BB" w:rsidRDefault="00454EA5" w:rsidP="00120546">
      <w:pPr>
        <w:rPr>
          <w:rFonts w:ascii="Verdana" w:hAnsi="Verdana" w:cs="Arial"/>
          <w:sz w:val="18"/>
          <w:szCs w:val="18"/>
        </w:rPr>
      </w:pPr>
    </w:p>
    <w:p w14:paraId="1DE755A5" w14:textId="727C738F" w:rsidR="001B6115" w:rsidRPr="00B776BB" w:rsidRDefault="00D91FAF" w:rsidP="005E0EF1">
      <w:pPr>
        <w:pStyle w:val="Encabezado"/>
        <w:numPr>
          <w:ilvl w:val="1"/>
          <w:numId w:val="2"/>
        </w:numPr>
        <w:tabs>
          <w:tab w:val="clear" w:pos="4320"/>
          <w:tab w:val="clear" w:pos="8640"/>
        </w:tabs>
        <w:jc w:val="left"/>
        <w:outlineLvl w:val="1"/>
        <w:rPr>
          <w:rFonts w:ascii="Verdana" w:hAnsi="Verdana" w:cs="Arial"/>
          <w:b/>
          <w:sz w:val="18"/>
          <w:szCs w:val="18"/>
        </w:rPr>
      </w:pPr>
      <w:bookmarkStart w:id="19" w:name="_Toc8654594"/>
      <w:r w:rsidRPr="00B776BB">
        <w:rPr>
          <w:rFonts w:ascii="Verdana" w:hAnsi="Verdana" w:cs="Arial"/>
          <w:b/>
          <w:sz w:val="18"/>
          <w:szCs w:val="18"/>
        </w:rPr>
        <w:t>Configuración</w:t>
      </w:r>
      <w:r w:rsidR="00092698" w:rsidRPr="00B776BB">
        <w:rPr>
          <w:rFonts w:ascii="Verdana" w:hAnsi="Verdana" w:cs="Arial"/>
          <w:b/>
          <w:sz w:val="18"/>
          <w:szCs w:val="18"/>
        </w:rPr>
        <w:t xml:space="preserve"> de Certificado de Seguridad</w:t>
      </w:r>
      <w:bookmarkEnd w:id="19"/>
    </w:p>
    <w:p w14:paraId="6C7675B4" w14:textId="77777777" w:rsidR="00454EA5" w:rsidRPr="00B776BB" w:rsidRDefault="00454EA5" w:rsidP="00454EA5">
      <w:pPr>
        <w:pStyle w:val="Prrafodelista"/>
        <w:ind w:left="360" w:firstLine="360"/>
        <w:rPr>
          <w:rFonts w:ascii="Verdana" w:hAnsi="Verdana"/>
          <w:color w:val="000000"/>
          <w:sz w:val="18"/>
          <w:szCs w:val="18"/>
        </w:rPr>
      </w:pPr>
      <w:r w:rsidRPr="00B776BB">
        <w:rPr>
          <w:rFonts w:ascii="Verdana" w:hAnsi="Verdana"/>
          <w:color w:val="000000"/>
          <w:sz w:val="18"/>
          <w:szCs w:val="18"/>
        </w:rPr>
        <w:t>No aplica.</w:t>
      </w:r>
    </w:p>
    <w:p w14:paraId="2EB463DA" w14:textId="77777777" w:rsidR="00092698" w:rsidRPr="00B776BB" w:rsidRDefault="00092698" w:rsidP="00092698">
      <w:pPr>
        <w:pStyle w:val="Prrafodelista"/>
        <w:ind w:left="1152"/>
        <w:rPr>
          <w:rFonts w:ascii="Verdana" w:hAnsi="Verdana"/>
          <w:sz w:val="18"/>
          <w:szCs w:val="18"/>
          <w:lang w:val="es-ES_tradnl"/>
        </w:rPr>
      </w:pPr>
    </w:p>
    <w:p w14:paraId="1C849DE0" w14:textId="77777777" w:rsidR="001B6115" w:rsidRPr="00B776BB" w:rsidRDefault="00092698" w:rsidP="005E0EF1">
      <w:pPr>
        <w:pStyle w:val="Encabezado"/>
        <w:numPr>
          <w:ilvl w:val="1"/>
          <w:numId w:val="2"/>
        </w:numPr>
        <w:tabs>
          <w:tab w:val="clear" w:pos="4320"/>
          <w:tab w:val="clear" w:pos="8640"/>
        </w:tabs>
        <w:jc w:val="left"/>
        <w:outlineLvl w:val="1"/>
        <w:rPr>
          <w:rFonts w:ascii="Verdana" w:hAnsi="Verdana" w:cs="Arial"/>
          <w:b/>
          <w:sz w:val="18"/>
          <w:szCs w:val="18"/>
        </w:rPr>
      </w:pPr>
      <w:bookmarkStart w:id="20" w:name="_Toc8654595"/>
      <w:r w:rsidRPr="00B776BB">
        <w:rPr>
          <w:rFonts w:ascii="Verdana" w:hAnsi="Verdana" w:cs="Arial"/>
          <w:b/>
          <w:sz w:val="18"/>
          <w:szCs w:val="18"/>
        </w:rPr>
        <w:t>Configuración de Librería</w:t>
      </w:r>
      <w:bookmarkEnd w:id="20"/>
    </w:p>
    <w:p w14:paraId="68CBE028" w14:textId="45CBFB74" w:rsidR="00A30E1D" w:rsidRPr="00B776BB" w:rsidRDefault="00A30E1D" w:rsidP="00641663">
      <w:pPr>
        <w:pStyle w:val="Prrafodelista"/>
        <w:ind w:left="360" w:firstLine="360"/>
        <w:rPr>
          <w:rFonts w:ascii="Verdana" w:hAnsi="Verdana" w:cs="Arial"/>
          <w:sz w:val="18"/>
          <w:szCs w:val="18"/>
        </w:rPr>
      </w:pPr>
      <w:r w:rsidRPr="00B776BB">
        <w:rPr>
          <w:rFonts w:ascii="Verdana" w:hAnsi="Verdana"/>
          <w:color w:val="000000"/>
          <w:sz w:val="18"/>
          <w:szCs w:val="18"/>
        </w:rPr>
        <w:t>No</w:t>
      </w:r>
      <w:r w:rsidRPr="00B776BB">
        <w:rPr>
          <w:rFonts w:ascii="Verdana" w:hAnsi="Verdana" w:cs="Arial"/>
          <w:sz w:val="18"/>
          <w:szCs w:val="18"/>
        </w:rPr>
        <w:t xml:space="preserve"> aplica.</w:t>
      </w:r>
    </w:p>
    <w:p w14:paraId="1A19BBE8" w14:textId="77777777" w:rsidR="00A30E1D" w:rsidRPr="00B776BB" w:rsidRDefault="00A30E1D" w:rsidP="00A30E1D">
      <w:pPr>
        <w:pStyle w:val="Encabezado"/>
        <w:tabs>
          <w:tab w:val="clear" w:pos="4320"/>
          <w:tab w:val="clear" w:pos="8640"/>
        </w:tabs>
        <w:ind w:left="792"/>
        <w:jc w:val="left"/>
        <w:outlineLvl w:val="1"/>
        <w:rPr>
          <w:rFonts w:ascii="Verdana" w:hAnsi="Verdana" w:cs="Arial"/>
          <w:sz w:val="18"/>
          <w:szCs w:val="18"/>
        </w:rPr>
      </w:pPr>
    </w:p>
    <w:p w14:paraId="7CD4CEDC" w14:textId="77777777" w:rsidR="001B6115" w:rsidRPr="00B776BB" w:rsidRDefault="00092698" w:rsidP="005E0EF1">
      <w:pPr>
        <w:pStyle w:val="Encabezado"/>
        <w:numPr>
          <w:ilvl w:val="1"/>
          <w:numId w:val="2"/>
        </w:numPr>
        <w:tabs>
          <w:tab w:val="clear" w:pos="4320"/>
          <w:tab w:val="clear" w:pos="8640"/>
        </w:tabs>
        <w:jc w:val="left"/>
        <w:outlineLvl w:val="1"/>
        <w:rPr>
          <w:rFonts w:ascii="Verdana" w:hAnsi="Verdana" w:cs="Arial"/>
          <w:b/>
          <w:sz w:val="18"/>
          <w:szCs w:val="18"/>
        </w:rPr>
      </w:pPr>
      <w:bookmarkStart w:id="21" w:name="_Toc8654596"/>
      <w:r w:rsidRPr="00B776BB">
        <w:rPr>
          <w:rFonts w:ascii="Verdana" w:hAnsi="Verdana" w:cs="Arial"/>
          <w:b/>
          <w:sz w:val="18"/>
          <w:szCs w:val="18"/>
        </w:rPr>
        <w:t xml:space="preserve">Instalación de la </w:t>
      </w:r>
      <w:r w:rsidR="00941185" w:rsidRPr="00B776BB">
        <w:rPr>
          <w:rFonts w:ascii="Verdana" w:hAnsi="Verdana" w:cs="Arial"/>
          <w:b/>
          <w:sz w:val="18"/>
          <w:szCs w:val="18"/>
        </w:rPr>
        <w:t>Componente</w:t>
      </w:r>
      <w:bookmarkEnd w:id="21"/>
    </w:p>
    <w:p w14:paraId="25C4C68B" w14:textId="58CF76D4" w:rsidR="00CD2F24" w:rsidRPr="00B776BB" w:rsidRDefault="00A30E1D" w:rsidP="00641663">
      <w:pPr>
        <w:pStyle w:val="Prrafodelista"/>
        <w:ind w:left="360" w:firstLine="360"/>
        <w:rPr>
          <w:rFonts w:ascii="Verdana" w:hAnsi="Verdana"/>
          <w:b/>
          <w:sz w:val="18"/>
          <w:szCs w:val="18"/>
        </w:rPr>
      </w:pPr>
      <w:r w:rsidRPr="00B776BB">
        <w:rPr>
          <w:rFonts w:ascii="Verdana" w:hAnsi="Verdana"/>
          <w:color w:val="000000"/>
          <w:sz w:val="18"/>
          <w:szCs w:val="18"/>
        </w:rPr>
        <w:t>No</w:t>
      </w:r>
      <w:r w:rsidRPr="00B776BB">
        <w:rPr>
          <w:rFonts w:ascii="Verdana" w:hAnsi="Verdana"/>
          <w:color w:val="999999"/>
          <w:sz w:val="18"/>
          <w:szCs w:val="18"/>
        </w:rPr>
        <w:t xml:space="preserve"> </w:t>
      </w:r>
      <w:r w:rsidRPr="00B776BB">
        <w:rPr>
          <w:rFonts w:ascii="Verdana" w:hAnsi="Verdana" w:cs="Arial"/>
          <w:sz w:val="18"/>
          <w:szCs w:val="18"/>
        </w:rPr>
        <w:t>aplica</w:t>
      </w:r>
      <w:r w:rsidRPr="00B776BB">
        <w:rPr>
          <w:rFonts w:ascii="Verdana" w:hAnsi="Verdana"/>
          <w:color w:val="999999"/>
          <w:sz w:val="18"/>
          <w:szCs w:val="18"/>
        </w:rPr>
        <w:t>.</w:t>
      </w:r>
    </w:p>
    <w:p w14:paraId="77B469A8" w14:textId="77777777" w:rsidR="00AE0A08" w:rsidRPr="00B776BB" w:rsidRDefault="00AE0A08" w:rsidP="00CD2F24">
      <w:pPr>
        <w:rPr>
          <w:rFonts w:ascii="Verdana" w:hAnsi="Verdana"/>
          <w:b/>
          <w:sz w:val="18"/>
          <w:szCs w:val="18"/>
        </w:rPr>
      </w:pPr>
    </w:p>
    <w:p w14:paraId="09295E81" w14:textId="77777777" w:rsidR="001B6115" w:rsidRPr="00B776BB" w:rsidRDefault="006747B5" w:rsidP="000F3E01">
      <w:pPr>
        <w:pStyle w:val="Encabezado"/>
        <w:numPr>
          <w:ilvl w:val="1"/>
          <w:numId w:val="2"/>
        </w:numPr>
        <w:tabs>
          <w:tab w:val="clear" w:pos="4320"/>
          <w:tab w:val="clear" w:pos="8640"/>
        </w:tabs>
        <w:jc w:val="left"/>
        <w:outlineLvl w:val="1"/>
        <w:rPr>
          <w:rFonts w:ascii="Verdana" w:hAnsi="Verdana" w:cs="Arial"/>
          <w:b/>
          <w:sz w:val="18"/>
          <w:szCs w:val="18"/>
        </w:rPr>
      </w:pPr>
      <w:bookmarkStart w:id="22" w:name="_Toc8654597"/>
      <w:r w:rsidRPr="00B776BB">
        <w:rPr>
          <w:rFonts w:ascii="Verdana" w:hAnsi="Verdana" w:cs="Arial"/>
          <w:b/>
          <w:sz w:val="18"/>
          <w:szCs w:val="18"/>
        </w:rPr>
        <w:t>Procesos de instalación de la capa de presentación</w:t>
      </w:r>
      <w:bookmarkEnd w:id="22"/>
    </w:p>
    <w:p w14:paraId="36C8A2D2" w14:textId="77777777" w:rsidR="00FC30AC" w:rsidRPr="00B776BB" w:rsidRDefault="00FC30AC" w:rsidP="00641663">
      <w:pPr>
        <w:pStyle w:val="Prrafodelista"/>
        <w:ind w:left="360" w:firstLine="360"/>
        <w:rPr>
          <w:rFonts w:ascii="Verdana" w:hAnsi="Verdana"/>
          <w:color w:val="000000"/>
          <w:sz w:val="18"/>
          <w:szCs w:val="18"/>
        </w:rPr>
      </w:pPr>
      <w:r w:rsidRPr="00B776BB">
        <w:rPr>
          <w:rFonts w:ascii="Verdana" w:hAnsi="Verdana"/>
          <w:color w:val="000000"/>
          <w:sz w:val="18"/>
          <w:szCs w:val="18"/>
        </w:rPr>
        <w:t>No aplica.</w:t>
      </w:r>
    </w:p>
    <w:p w14:paraId="46E2A6A8" w14:textId="77777777" w:rsidR="00A62878" w:rsidRPr="00B776BB" w:rsidRDefault="00A62878" w:rsidP="00FC30AC">
      <w:pPr>
        <w:pStyle w:val="Encabezado"/>
        <w:tabs>
          <w:tab w:val="clear" w:pos="4320"/>
          <w:tab w:val="clear" w:pos="8640"/>
        </w:tabs>
        <w:ind w:left="720"/>
        <w:jc w:val="left"/>
        <w:rPr>
          <w:rFonts w:ascii="Verdana" w:hAnsi="Verdana"/>
          <w:sz w:val="18"/>
          <w:szCs w:val="18"/>
        </w:rPr>
      </w:pPr>
    </w:p>
    <w:p w14:paraId="666C4D7D" w14:textId="77777777" w:rsidR="001B6115" w:rsidRPr="00B776BB" w:rsidRDefault="006747B5" w:rsidP="005E0EF1">
      <w:pPr>
        <w:pStyle w:val="Encabezado"/>
        <w:numPr>
          <w:ilvl w:val="1"/>
          <w:numId w:val="2"/>
        </w:numPr>
        <w:tabs>
          <w:tab w:val="clear" w:pos="4320"/>
          <w:tab w:val="clear" w:pos="8640"/>
        </w:tabs>
        <w:ind w:left="993" w:hanging="633"/>
        <w:jc w:val="left"/>
        <w:outlineLvl w:val="1"/>
        <w:rPr>
          <w:rFonts w:ascii="Verdana" w:hAnsi="Verdana" w:cs="Arial"/>
          <w:b/>
          <w:sz w:val="18"/>
          <w:szCs w:val="18"/>
        </w:rPr>
      </w:pPr>
      <w:bookmarkStart w:id="23" w:name="_Toc8654598"/>
      <w:r w:rsidRPr="00B776BB">
        <w:rPr>
          <w:rFonts w:ascii="Verdana" w:hAnsi="Verdana" w:cs="Arial"/>
          <w:b/>
          <w:sz w:val="18"/>
          <w:szCs w:val="18"/>
        </w:rPr>
        <w:t>Proceso de instalación de Shell UNIX / LINUX</w:t>
      </w:r>
      <w:bookmarkEnd w:id="23"/>
    </w:p>
    <w:p w14:paraId="7D3AA5BA" w14:textId="63E5B160" w:rsidR="00E06389" w:rsidRPr="00B776BB" w:rsidRDefault="00E06389" w:rsidP="005E0EF1">
      <w:pPr>
        <w:pStyle w:val="Prrafodelista"/>
        <w:ind w:left="993"/>
        <w:rPr>
          <w:rFonts w:ascii="Verdana" w:hAnsi="Verdana"/>
          <w:color w:val="999999"/>
          <w:sz w:val="18"/>
          <w:szCs w:val="18"/>
        </w:rPr>
      </w:pPr>
      <w:r w:rsidRPr="00B776BB">
        <w:rPr>
          <w:rFonts w:ascii="Verdana" w:hAnsi="Verdana"/>
          <w:color w:val="999999"/>
          <w:sz w:val="18"/>
          <w:szCs w:val="18"/>
        </w:rPr>
        <w:t>(Considerar los datos necesarios que se utilizarán como input en el documento de estándares</w:t>
      </w:r>
    </w:p>
    <w:p w14:paraId="4300F8BC" w14:textId="77777777" w:rsidR="00A30E1D" w:rsidRPr="00B776BB" w:rsidRDefault="00A30E1D" w:rsidP="005E0EF1">
      <w:pPr>
        <w:pStyle w:val="Prrafodelista"/>
        <w:ind w:left="993"/>
        <w:rPr>
          <w:rFonts w:ascii="Verdana" w:hAnsi="Verdana"/>
          <w:color w:val="999999"/>
          <w:sz w:val="18"/>
          <w:szCs w:val="18"/>
        </w:rPr>
      </w:pPr>
    </w:p>
    <w:p w14:paraId="21674912" w14:textId="77777777" w:rsidR="00A30E1D" w:rsidRPr="00B776BB" w:rsidRDefault="00A30E1D" w:rsidP="00A30E1D">
      <w:pPr>
        <w:pStyle w:val="Prrafodelista"/>
        <w:ind w:left="1152"/>
        <w:rPr>
          <w:rFonts w:ascii="Verdana" w:hAnsi="Verdana"/>
          <w:sz w:val="18"/>
          <w:szCs w:val="18"/>
          <w:lang w:val="es-ES_tradnl"/>
        </w:rPr>
      </w:pPr>
    </w:p>
    <w:tbl>
      <w:tblPr>
        <w:tblW w:w="0" w:type="auto"/>
        <w:tblInd w:w="9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49"/>
        <w:gridCol w:w="7267"/>
      </w:tblGrid>
      <w:tr w:rsidR="00A30E1D" w:rsidRPr="00B776BB" w14:paraId="251FE8BD" w14:textId="77777777" w:rsidTr="00E55425">
        <w:trPr>
          <w:trHeight w:val="226"/>
        </w:trPr>
        <w:tc>
          <w:tcPr>
            <w:tcW w:w="1749" w:type="dxa"/>
            <w:vAlign w:val="center"/>
          </w:tcPr>
          <w:p w14:paraId="126AF210" w14:textId="77777777" w:rsidR="00A30E1D" w:rsidRPr="00B776BB" w:rsidRDefault="00A30E1D" w:rsidP="00E55425">
            <w:pPr>
              <w:rPr>
                <w:rFonts w:ascii="Verdana" w:hAnsi="Verdana" w:cs="Arial"/>
                <w:b/>
                <w:color w:val="000000" w:themeColor="text1"/>
                <w:sz w:val="18"/>
                <w:szCs w:val="18"/>
                <w:lang w:val="es-ES"/>
              </w:rPr>
            </w:pPr>
            <w:r w:rsidRPr="00B776BB">
              <w:rPr>
                <w:rFonts w:ascii="Verdana" w:hAnsi="Verdana" w:cs="Arial"/>
                <w:b/>
                <w:sz w:val="18"/>
                <w:szCs w:val="18"/>
                <w:lang w:val="es-ES_tradnl"/>
              </w:rPr>
              <w:t>Servidor:</w:t>
            </w:r>
          </w:p>
        </w:tc>
        <w:tc>
          <w:tcPr>
            <w:tcW w:w="7267" w:type="dxa"/>
            <w:vAlign w:val="center"/>
          </w:tcPr>
          <w:p w14:paraId="2BD4FDF8" w14:textId="39FDEF78" w:rsidR="00A30E1D" w:rsidRPr="00B776BB" w:rsidRDefault="00F35857" w:rsidP="00E55425">
            <w:pPr>
              <w:rPr>
                <w:rFonts w:ascii="Verdana" w:hAnsi="Verdana" w:cs="Arial"/>
                <w:color w:val="000000" w:themeColor="text1"/>
                <w:sz w:val="18"/>
                <w:szCs w:val="18"/>
                <w:lang w:val="es-ES_tradnl"/>
              </w:rPr>
            </w:pPr>
            <w:r w:rsidRPr="00907045">
              <w:rPr>
                <w:rFonts w:ascii="Verdana" w:hAnsi="Verdana"/>
                <w:sz w:val="18"/>
                <w:szCs w:val="18"/>
                <w:lang w:eastAsia="es-PE"/>
              </w:rPr>
              <w:t>172.1</w:t>
            </w:r>
            <w:r>
              <w:rPr>
                <w:rFonts w:ascii="Verdana" w:hAnsi="Verdana"/>
                <w:sz w:val="18"/>
                <w:szCs w:val="18"/>
                <w:lang w:eastAsia="es-PE"/>
              </w:rPr>
              <w:t>7</w:t>
            </w:r>
            <w:r w:rsidRPr="00907045">
              <w:rPr>
                <w:rFonts w:ascii="Verdana" w:hAnsi="Verdana"/>
                <w:sz w:val="18"/>
                <w:szCs w:val="18"/>
                <w:lang w:eastAsia="es-PE"/>
              </w:rPr>
              <w:t>.27.166</w:t>
            </w:r>
          </w:p>
        </w:tc>
      </w:tr>
      <w:tr w:rsidR="00A30E1D" w:rsidRPr="00F35857" w14:paraId="453308EA" w14:textId="77777777" w:rsidTr="00E55425">
        <w:trPr>
          <w:trHeight w:val="226"/>
        </w:trPr>
        <w:tc>
          <w:tcPr>
            <w:tcW w:w="1749" w:type="dxa"/>
            <w:vAlign w:val="center"/>
          </w:tcPr>
          <w:p w14:paraId="543065BD" w14:textId="77777777" w:rsidR="00A30E1D" w:rsidRPr="00B776BB" w:rsidRDefault="00A30E1D" w:rsidP="00E55425">
            <w:pPr>
              <w:rPr>
                <w:rFonts w:ascii="Verdana" w:hAnsi="Verdana" w:cs="Arial"/>
                <w:b/>
                <w:color w:val="000000" w:themeColor="text1"/>
                <w:sz w:val="18"/>
                <w:szCs w:val="18"/>
                <w:lang w:val="es-ES"/>
              </w:rPr>
            </w:pPr>
            <w:r w:rsidRPr="00B776BB">
              <w:rPr>
                <w:rFonts w:ascii="Verdana" w:hAnsi="Verdana" w:cs="Arial"/>
                <w:b/>
                <w:sz w:val="18"/>
                <w:szCs w:val="18"/>
                <w:lang w:val="es-ES_tradnl"/>
              </w:rPr>
              <w:t>Ruta:</w:t>
            </w:r>
          </w:p>
        </w:tc>
        <w:tc>
          <w:tcPr>
            <w:tcW w:w="7267" w:type="dxa"/>
            <w:vAlign w:val="center"/>
          </w:tcPr>
          <w:p w14:paraId="5FBBDDA6" w14:textId="37891B8F" w:rsidR="00A30E1D" w:rsidRPr="005B5697" w:rsidRDefault="005B5697" w:rsidP="00E55425">
            <w:pPr>
              <w:rPr>
                <w:rFonts w:ascii="Verdana" w:hAnsi="Verdana" w:cs="Arial"/>
                <w:b/>
                <w:sz w:val="18"/>
                <w:szCs w:val="18"/>
              </w:rPr>
            </w:pPr>
            <w:r w:rsidRPr="005B5697">
              <w:rPr>
                <w:rFonts w:ascii="Verdana" w:hAnsi="Verdana"/>
                <w:sz w:val="18"/>
                <w:szCs w:val="18"/>
                <w:highlight w:val="yellow"/>
              </w:rPr>
              <w:t>/home/USRPRETUPS/procesosmotorprom/desactiva/</w:t>
            </w:r>
            <w:r w:rsidR="00341F10" w:rsidRPr="005B5697">
              <w:rPr>
                <w:rFonts w:ascii="Verdana" w:hAnsi="Verdana" w:cs="Arial"/>
                <w:sz w:val="18"/>
                <w:szCs w:val="18"/>
              </w:rPr>
              <w:t>SH16_MOTPROM_CargaDatos_ReplicaCambPlanHist</w:t>
            </w:r>
          </w:p>
        </w:tc>
      </w:tr>
      <w:tr w:rsidR="00A30E1D" w:rsidRPr="00B776BB" w14:paraId="5C1452EF" w14:textId="77777777" w:rsidTr="00E55425">
        <w:trPr>
          <w:trHeight w:val="226"/>
        </w:trPr>
        <w:tc>
          <w:tcPr>
            <w:tcW w:w="1749" w:type="dxa"/>
            <w:vAlign w:val="center"/>
          </w:tcPr>
          <w:p w14:paraId="51E9CA28" w14:textId="77777777" w:rsidR="00A30E1D" w:rsidRPr="00B776BB" w:rsidRDefault="00A30E1D" w:rsidP="00E55425">
            <w:pPr>
              <w:rPr>
                <w:rFonts w:ascii="Verdana" w:hAnsi="Verdana" w:cs="Arial"/>
                <w:b/>
                <w:color w:val="000000" w:themeColor="text1"/>
                <w:sz w:val="18"/>
                <w:szCs w:val="18"/>
                <w:lang w:val="es-ES"/>
              </w:rPr>
            </w:pPr>
            <w:r w:rsidRPr="00B776BB">
              <w:rPr>
                <w:rFonts w:ascii="Verdana" w:hAnsi="Verdana" w:cs="Arial"/>
                <w:b/>
                <w:sz w:val="18"/>
                <w:szCs w:val="18"/>
                <w:lang w:val="es-ES_tradnl"/>
              </w:rPr>
              <w:t>Privilegios:</w:t>
            </w:r>
          </w:p>
        </w:tc>
        <w:tc>
          <w:tcPr>
            <w:tcW w:w="7267" w:type="dxa"/>
            <w:vAlign w:val="center"/>
          </w:tcPr>
          <w:p w14:paraId="10FD2F82" w14:textId="77777777" w:rsidR="00A30E1D" w:rsidRPr="00B776BB" w:rsidRDefault="00A30E1D" w:rsidP="00E55425">
            <w:pPr>
              <w:rPr>
                <w:rFonts w:ascii="Verdana" w:hAnsi="Verdana" w:cs="Arial"/>
                <w:b/>
                <w:color w:val="000000" w:themeColor="text1"/>
                <w:sz w:val="18"/>
                <w:szCs w:val="18"/>
                <w:lang w:val="es-ES_tradnl"/>
              </w:rPr>
            </w:pPr>
            <w:r w:rsidRPr="00B776BB">
              <w:rPr>
                <w:rFonts w:ascii="Verdana" w:hAnsi="Verdana" w:cs="Arial"/>
                <w:color w:val="000000"/>
                <w:sz w:val="18"/>
                <w:szCs w:val="18"/>
              </w:rPr>
              <w:t xml:space="preserve">Permisos a directorios (ejecución y escritura a </w:t>
            </w:r>
            <w:proofErr w:type="spellStart"/>
            <w:r w:rsidRPr="00B776BB">
              <w:rPr>
                <w:rFonts w:ascii="Verdana" w:hAnsi="Verdana" w:cs="Arial"/>
                <w:color w:val="000000"/>
                <w:sz w:val="18"/>
                <w:szCs w:val="18"/>
              </w:rPr>
              <w:t>shells</w:t>
            </w:r>
            <w:proofErr w:type="spellEnd"/>
            <w:r w:rsidRPr="00B776BB">
              <w:rPr>
                <w:rFonts w:ascii="Verdana" w:hAnsi="Verdana" w:cs="Arial"/>
                <w:color w:val="000000"/>
                <w:sz w:val="18"/>
                <w:szCs w:val="18"/>
              </w:rPr>
              <w:t>).</w:t>
            </w:r>
          </w:p>
        </w:tc>
      </w:tr>
    </w:tbl>
    <w:p w14:paraId="12BE8A52" w14:textId="77777777" w:rsidR="00A30E1D" w:rsidRPr="00B776BB" w:rsidRDefault="00A30E1D" w:rsidP="00A30E1D">
      <w:pPr>
        <w:pStyle w:val="Prrafodelista"/>
        <w:ind w:left="1152"/>
        <w:rPr>
          <w:rFonts w:ascii="Verdana" w:hAnsi="Verdana"/>
          <w:sz w:val="18"/>
          <w:szCs w:val="18"/>
          <w:lang w:val="es-ES_tradnl"/>
        </w:rPr>
      </w:pPr>
    </w:p>
    <w:tbl>
      <w:tblPr>
        <w:tblpPr w:leftFromText="141" w:rightFromText="141" w:vertAnchor="text" w:horzAnchor="margin" w:tblpX="354" w:tblpY="113"/>
        <w:tblW w:w="9709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09"/>
      </w:tblGrid>
      <w:tr w:rsidR="00A30E1D" w:rsidRPr="00B776BB" w14:paraId="03D332C2" w14:textId="77777777" w:rsidTr="00E55425">
        <w:trPr>
          <w:cantSplit/>
          <w:trHeight w:val="255"/>
        </w:trPr>
        <w:tc>
          <w:tcPr>
            <w:tcW w:w="9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bottom"/>
          </w:tcPr>
          <w:p w14:paraId="32CD2A0E" w14:textId="78A956D2" w:rsidR="00A30E1D" w:rsidRPr="00B776BB" w:rsidRDefault="00A30E1D" w:rsidP="00E55425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FFFFFF"/>
                <w:sz w:val="18"/>
                <w:szCs w:val="18"/>
                <w:lang w:val="es-ES" w:eastAsia="es-ES"/>
              </w:rPr>
            </w:pPr>
            <w:r w:rsidRPr="00B776BB">
              <w:rPr>
                <w:rFonts w:ascii="Verdana" w:hAnsi="Verdana" w:cs="Arial"/>
                <w:color w:val="FFFFFF"/>
                <w:sz w:val="18"/>
                <w:szCs w:val="18"/>
                <w:lang w:val="es-ES" w:eastAsia="es-ES"/>
              </w:rPr>
              <w:lastRenderedPageBreak/>
              <w:t>Aplicación en RTC: COMP.EAI</w:t>
            </w:r>
            <w:r w:rsidR="00796066">
              <w:rPr>
                <w:rFonts w:ascii="Verdana" w:hAnsi="Verdana" w:cs="Arial"/>
                <w:color w:val="FFFFFF"/>
                <w:sz w:val="18"/>
                <w:szCs w:val="18"/>
                <w:lang w:val="es-ES" w:eastAsia="es-ES"/>
              </w:rPr>
              <w:t>_ONE</w:t>
            </w:r>
          </w:p>
        </w:tc>
      </w:tr>
      <w:tr w:rsidR="00A30E1D" w:rsidRPr="00B776BB" w14:paraId="64951520" w14:textId="77777777" w:rsidTr="00E55425">
        <w:trPr>
          <w:trHeight w:val="255"/>
        </w:trPr>
        <w:tc>
          <w:tcPr>
            <w:tcW w:w="9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bottom"/>
          </w:tcPr>
          <w:p w14:paraId="584EDD85" w14:textId="77777777" w:rsidR="00A30E1D" w:rsidRPr="00B776BB" w:rsidRDefault="00A30E1D" w:rsidP="00E55425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b/>
                <w:bCs/>
                <w:color w:val="FFFFFF"/>
                <w:sz w:val="18"/>
                <w:szCs w:val="18"/>
                <w:lang w:val="es-ES" w:eastAsia="es-ES"/>
              </w:rPr>
            </w:pPr>
            <w:r w:rsidRPr="00B776BB">
              <w:rPr>
                <w:rFonts w:ascii="Verdana" w:hAnsi="Verdana" w:cs="Arial"/>
                <w:b/>
                <w:bCs/>
                <w:color w:val="FFFFFF"/>
                <w:sz w:val="18"/>
                <w:szCs w:val="18"/>
                <w:lang w:val="es-ES" w:eastAsia="es-ES"/>
              </w:rPr>
              <w:t>Archivos</w:t>
            </w:r>
          </w:p>
        </w:tc>
      </w:tr>
      <w:tr w:rsidR="00590734" w:rsidRPr="00B776BB" w14:paraId="45F5797C" w14:textId="77777777" w:rsidTr="00E55425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585659" w14:textId="4DE415B1" w:rsidR="00590734" w:rsidRPr="00B776BB" w:rsidRDefault="00590734" w:rsidP="00590734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</w:rPr>
            </w:pPr>
            <w:r w:rsidRPr="00B776BB">
              <w:rPr>
                <w:rFonts w:ascii="Verdana" w:hAnsi="Verdana" w:cs="Arial"/>
                <w:color w:val="000000"/>
                <w:sz w:val="18"/>
                <w:szCs w:val="18"/>
              </w:rPr>
              <w:t>EAI_ONE/06SHELL</w:t>
            </w:r>
            <w:r w:rsidRPr="00B776BB">
              <w:rPr>
                <w:rFonts w:ascii="Verdana" w:hAnsi="Verdana"/>
                <w:sz w:val="18"/>
                <w:szCs w:val="18"/>
              </w:rPr>
              <w:t>/</w:t>
            </w:r>
            <w:r w:rsidR="00341F10">
              <w:rPr>
                <w:rFonts w:ascii="Verdana" w:hAnsi="Verdana" w:cs="Arial"/>
                <w:sz w:val="18"/>
                <w:szCs w:val="18"/>
              </w:rPr>
              <w:t>SH16_MOTPROM_CargaDatos_ReplicaCambPlanHist</w:t>
            </w:r>
            <w:r w:rsidRPr="00B776BB">
              <w:rPr>
                <w:rFonts w:ascii="Verdana" w:hAnsi="Verdana" w:cs="Arial"/>
                <w:sz w:val="18"/>
                <w:szCs w:val="18"/>
              </w:rPr>
              <w:t>/</w:t>
            </w:r>
            <w:r w:rsidR="00341F10">
              <w:rPr>
                <w:rFonts w:ascii="Verdana" w:hAnsi="Verdana"/>
                <w:sz w:val="18"/>
                <w:szCs w:val="18"/>
              </w:rPr>
              <w:t>SH16_MOTPROM_CargaDatos_ReplicaCambPlanHist</w:t>
            </w:r>
            <w:r w:rsidRPr="00B776BB">
              <w:rPr>
                <w:rFonts w:ascii="Verdana" w:hAnsi="Verdana"/>
                <w:sz w:val="18"/>
                <w:szCs w:val="18"/>
              </w:rPr>
              <w:t>.jar</w:t>
            </w:r>
          </w:p>
        </w:tc>
      </w:tr>
      <w:tr w:rsidR="00590734" w:rsidRPr="00BB128F" w14:paraId="41F6E6C5" w14:textId="77777777" w:rsidTr="00E55425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36F236" w14:textId="7E4657A4" w:rsidR="00590734" w:rsidRPr="006B40A6" w:rsidRDefault="00590734" w:rsidP="00590734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6B40A6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EAI_ONE/06SHELL</w:t>
            </w:r>
            <w:r w:rsidRPr="006B40A6">
              <w:rPr>
                <w:rFonts w:ascii="Verdana" w:hAnsi="Verdana"/>
                <w:sz w:val="18"/>
                <w:szCs w:val="18"/>
                <w:lang w:val="en-US"/>
              </w:rPr>
              <w:t>/</w:t>
            </w:r>
            <w:r w:rsidR="00341F10">
              <w:rPr>
                <w:rFonts w:ascii="Verdana" w:hAnsi="Verdana" w:cs="Arial"/>
                <w:sz w:val="18"/>
                <w:szCs w:val="18"/>
                <w:lang w:val="en-US"/>
              </w:rPr>
              <w:t>SH16_MOTPROM_CargaDatos_ReplicaCambPlanHist</w:t>
            </w:r>
            <w:r w:rsidRPr="006B40A6">
              <w:rPr>
                <w:rFonts w:ascii="Verdana" w:hAnsi="Verdana" w:cs="Arial"/>
                <w:sz w:val="18"/>
                <w:szCs w:val="18"/>
                <w:lang w:val="en-US"/>
              </w:rPr>
              <w:t>/</w:t>
            </w:r>
            <w:r w:rsidR="00341F10">
              <w:rPr>
                <w:rFonts w:ascii="Verdana" w:hAnsi="Verdana"/>
                <w:sz w:val="18"/>
                <w:szCs w:val="18"/>
                <w:lang w:val="en-US"/>
              </w:rPr>
              <w:t>SH16_MOTPROM_CargaDatos_ReplicaCambPlanHist</w:t>
            </w:r>
            <w:r w:rsidRPr="006B40A6">
              <w:rPr>
                <w:rFonts w:ascii="Verdana" w:hAnsi="Verdana"/>
                <w:sz w:val="18"/>
                <w:szCs w:val="18"/>
                <w:lang w:val="en-US"/>
              </w:rPr>
              <w:t>.properties</w:t>
            </w:r>
          </w:p>
        </w:tc>
      </w:tr>
      <w:tr w:rsidR="00590734" w:rsidRPr="005B5697" w14:paraId="4AE53B81" w14:textId="77777777" w:rsidTr="00E55425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7FB239" w14:textId="08467E56" w:rsidR="00590734" w:rsidRPr="00831CDA" w:rsidRDefault="00590734" w:rsidP="007559CF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831CDA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EAI_ONE/06SHELL</w:t>
            </w:r>
            <w:r w:rsidRPr="00831CDA">
              <w:rPr>
                <w:rFonts w:ascii="Verdana" w:hAnsi="Verdana"/>
                <w:sz w:val="18"/>
                <w:szCs w:val="18"/>
                <w:lang w:val="en-US"/>
              </w:rPr>
              <w:t xml:space="preserve"> /</w:t>
            </w:r>
            <w:r w:rsidR="00341F10">
              <w:rPr>
                <w:rFonts w:ascii="Verdana" w:hAnsi="Verdana" w:cs="Arial"/>
                <w:sz w:val="18"/>
                <w:szCs w:val="18"/>
                <w:lang w:val="en-US"/>
              </w:rPr>
              <w:t>SH16_MOTPROM_CargaDatos_ReplicaCambPlanHist</w:t>
            </w:r>
            <w:r w:rsidRPr="00831CDA">
              <w:rPr>
                <w:rFonts w:ascii="Verdana" w:hAnsi="Verdana" w:cs="Arial"/>
                <w:sz w:val="18"/>
                <w:szCs w:val="18"/>
                <w:lang w:val="en-US"/>
              </w:rPr>
              <w:t>/log4j</w:t>
            </w:r>
            <w:r w:rsidRPr="00831CDA">
              <w:rPr>
                <w:rFonts w:ascii="Verdana" w:hAnsi="Verdana" w:cs="Arial"/>
                <w:b/>
                <w:sz w:val="18"/>
                <w:szCs w:val="18"/>
                <w:lang w:val="en-US"/>
              </w:rPr>
              <w:t>.</w:t>
            </w:r>
            <w:r w:rsidRPr="00831CDA">
              <w:rPr>
                <w:rFonts w:ascii="Verdana" w:hAnsi="Verdana" w:cs="Arial"/>
                <w:sz w:val="18"/>
                <w:szCs w:val="18"/>
                <w:lang w:val="en-US"/>
              </w:rPr>
              <w:t>properties</w:t>
            </w:r>
          </w:p>
        </w:tc>
      </w:tr>
      <w:tr w:rsidR="00590734" w:rsidRPr="005B5697" w14:paraId="768A47E2" w14:textId="77777777" w:rsidTr="00E55425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96310" w14:textId="4D3BBA9E" w:rsidR="00590734" w:rsidRPr="00831CDA" w:rsidRDefault="00CA735F" w:rsidP="00E55425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831CDA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EAI_ONE/06SHELL/</w:t>
            </w:r>
            <w:bookmarkStart w:id="24" w:name="_GoBack"/>
            <w:r w:rsidR="004C15DD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SH16_MOTPROM_CargaDatos_ReplicaCambPlanHist</w:t>
            </w:r>
            <w:bookmarkEnd w:id="24"/>
            <w:r w:rsidRPr="00831CDA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/BIN/.varset</w:t>
            </w:r>
          </w:p>
        </w:tc>
      </w:tr>
      <w:tr w:rsidR="007559CF" w:rsidRPr="005B5697" w14:paraId="4DD11A10" w14:textId="77777777" w:rsidTr="00E55425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93EF4" w14:textId="3583A496" w:rsidR="007559CF" w:rsidRPr="00B776BB" w:rsidRDefault="007559CF" w:rsidP="007559CF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EAI_ONE/06SHELL/</w:t>
            </w:r>
            <w:r w:rsidR="004C15DD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SH16_MOTPROM_CargaDatos_ReplicaCambPlanHist</w:t>
            </w:r>
            <w:r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/BIN/.mailset</w:t>
            </w:r>
          </w:p>
        </w:tc>
      </w:tr>
      <w:tr w:rsidR="007559CF" w:rsidRPr="005B5697" w14:paraId="7EE8BF4F" w14:textId="77777777" w:rsidTr="00E55425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220FF" w14:textId="41C6455E" w:rsidR="00CA735F" w:rsidRPr="00831CDA" w:rsidRDefault="00CA735F" w:rsidP="007559CF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831CDA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EAI_ONE/06SHELL/</w:t>
            </w:r>
            <w:r w:rsidR="004C15DD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SH16_MOTPROM_CargaDatos_ReplicaCambPlanHist</w:t>
            </w:r>
            <w:r w:rsidRPr="00831CDA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/LIB/aopalliance-1.0.jar</w:t>
            </w:r>
          </w:p>
        </w:tc>
      </w:tr>
      <w:tr w:rsidR="00A30E1D" w:rsidRPr="005B5697" w14:paraId="103AFEEA" w14:textId="77777777" w:rsidTr="00E55425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26C20" w14:textId="735AC3DB" w:rsidR="00A30E1D" w:rsidRPr="00B776BB" w:rsidRDefault="00590734" w:rsidP="00E55425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</w:t>
            </w:r>
            <w:r w:rsidR="00A30E1D"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/06SHELL/</w:t>
            </w:r>
            <w:r w:rsidR="004C15DD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SH16_MOTPROM_CargaDatos_ReplicaCambPlanHist</w:t>
            </w:r>
            <w:r w:rsidR="00A30E1D"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/LIB/commons-logging-1.2.jar</w:t>
            </w:r>
          </w:p>
        </w:tc>
      </w:tr>
      <w:tr w:rsidR="00A30E1D" w:rsidRPr="005B5697" w14:paraId="6165FD56" w14:textId="77777777" w:rsidTr="00E55425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21114" w14:textId="584B9B61" w:rsidR="00A30E1D" w:rsidRPr="00B776BB" w:rsidRDefault="00590734" w:rsidP="00E55425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</w:t>
            </w:r>
            <w:r w:rsidR="00A30E1D"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/06SHELL/</w:t>
            </w:r>
            <w:r w:rsidR="004C15DD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SH16_MOTPROM_CargaDatos_ReplicaCambPlanHist</w:t>
            </w:r>
            <w:r w:rsidR="00A30E1D"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/LIB/commons-vfs-1.0.jar</w:t>
            </w:r>
          </w:p>
        </w:tc>
      </w:tr>
      <w:tr w:rsidR="00A30E1D" w:rsidRPr="005B5697" w14:paraId="5067E1DD" w14:textId="77777777" w:rsidTr="00E55425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4BA9D" w14:textId="513DDB62" w:rsidR="00A30E1D" w:rsidRPr="00831CDA" w:rsidRDefault="00590734" w:rsidP="00E55425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831CDA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</w:t>
            </w:r>
            <w:r w:rsidR="00A30E1D" w:rsidRPr="00831CDA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/06SHELL/</w:t>
            </w:r>
            <w:r w:rsidR="004C15DD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SH16_MOTPROM_CargaDatos_ReplicaCambPlanHist</w:t>
            </w:r>
            <w:r w:rsidR="00A30E1D" w:rsidRPr="00831CDA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/LIB/log4j.jar</w:t>
            </w:r>
          </w:p>
        </w:tc>
      </w:tr>
      <w:tr w:rsidR="00A30E1D" w:rsidRPr="005B5697" w14:paraId="0271B993" w14:textId="77777777" w:rsidTr="00E55425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0CA68" w14:textId="626CC777" w:rsidR="00A30E1D" w:rsidRPr="00831CDA" w:rsidRDefault="00590734" w:rsidP="00E55425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831CDA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</w:t>
            </w:r>
            <w:r w:rsidR="00A30E1D" w:rsidRPr="00831CDA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/06SHELL/</w:t>
            </w:r>
            <w:r w:rsidR="004C15DD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SH16_MOTPROM_CargaDatos_ReplicaCambPlanHist</w:t>
            </w:r>
            <w:r w:rsidR="00A30E1D" w:rsidRPr="00831CDA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/LIB/ojdbc6.jar</w:t>
            </w:r>
          </w:p>
        </w:tc>
      </w:tr>
      <w:tr w:rsidR="00A30E1D" w:rsidRPr="005B5697" w14:paraId="034ABED1" w14:textId="77777777" w:rsidTr="00E55425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8DBF2" w14:textId="13DB46B2" w:rsidR="00A30E1D" w:rsidRPr="00B776BB" w:rsidRDefault="00590734" w:rsidP="00E55425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</w:t>
            </w:r>
            <w:r w:rsidR="00A30E1D"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/06SHELL/</w:t>
            </w:r>
            <w:r w:rsidR="004C15DD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SH16_MOTPROM_CargaDatos_ReplicaCambPlanHist</w:t>
            </w:r>
            <w:r w:rsidR="00A30E1D"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/LIB/org.springframework.aop-3.1.0.RELEASE.jar</w:t>
            </w:r>
          </w:p>
        </w:tc>
      </w:tr>
      <w:tr w:rsidR="00A30E1D" w:rsidRPr="005B5697" w14:paraId="09BBD55D" w14:textId="77777777" w:rsidTr="00E55425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7119E" w14:textId="0507DD4A" w:rsidR="00A30E1D" w:rsidRPr="00B776BB" w:rsidRDefault="00590734" w:rsidP="00E55425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</w:t>
            </w:r>
            <w:r w:rsidR="00A30E1D"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/06SHELL/</w:t>
            </w:r>
            <w:r w:rsidR="004C15DD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SH16_MOTPROM_CargaDatos_ReplicaCambPlanHist</w:t>
            </w:r>
            <w:r w:rsidR="00A30E1D"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/LIB/org.springframework.asm-3.1.0.RELEASE.jar</w:t>
            </w:r>
          </w:p>
        </w:tc>
      </w:tr>
      <w:tr w:rsidR="00A30E1D" w:rsidRPr="005B5697" w14:paraId="21CE65BE" w14:textId="77777777" w:rsidTr="00E55425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4F7AD" w14:textId="214108E1" w:rsidR="00A30E1D" w:rsidRPr="00B776BB" w:rsidRDefault="00590734" w:rsidP="00E55425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</w:t>
            </w:r>
            <w:r w:rsidR="00A30E1D"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/06SHELL/</w:t>
            </w:r>
            <w:r w:rsidR="004C15DD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SH16_MOTPROM_CargaDatos_ReplicaCambPlanHist</w:t>
            </w:r>
            <w:r w:rsidR="00A30E1D"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/LIB/org.springframework.aspects-3.1.0.RELEASE.jar</w:t>
            </w:r>
          </w:p>
        </w:tc>
      </w:tr>
      <w:tr w:rsidR="00A30E1D" w:rsidRPr="005B5697" w14:paraId="5C6F06D8" w14:textId="77777777" w:rsidTr="00E55425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1DEDA" w14:textId="760793EF" w:rsidR="00A30E1D" w:rsidRPr="00B776BB" w:rsidRDefault="00590734" w:rsidP="00E55425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</w:t>
            </w:r>
            <w:r w:rsidR="00A30E1D"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/06SHELL/</w:t>
            </w:r>
            <w:r w:rsidR="004C15DD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SH16_MOTPROM_CargaDatos_ReplicaCambPlanHist</w:t>
            </w:r>
            <w:r w:rsidR="00A30E1D"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/LIB/org.springframework.beans-3.1.0.RELEASE.jar</w:t>
            </w:r>
          </w:p>
        </w:tc>
      </w:tr>
      <w:tr w:rsidR="00A30E1D" w:rsidRPr="005B5697" w14:paraId="35C032C0" w14:textId="77777777" w:rsidTr="00E55425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A666868" w14:textId="29BF6816" w:rsidR="00A30E1D" w:rsidRPr="00B776BB" w:rsidRDefault="00590734" w:rsidP="00E55425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</w:t>
            </w:r>
            <w:r w:rsidR="00A30E1D"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/06SHELL/</w:t>
            </w:r>
            <w:r w:rsidR="004C15DD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SH16_MOTPROM_CargaDatos_ReplicaCambPlanHist</w:t>
            </w:r>
            <w:r w:rsidR="00A30E1D"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/LIB/org.springframework.context-3.1.0.RELEASE.jar</w:t>
            </w:r>
          </w:p>
        </w:tc>
      </w:tr>
      <w:tr w:rsidR="00A30E1D" w:rsidRPr="005B5697" w14:paraId="0D90B8D3" w14:textId="77777777" w:rsidTr="00E55425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7C8D7" w14:textId="7F3DB3BC" w:rsidR="00A30E1D" w:rsidRPr="00B776BB" w:rsidRDefault="00590734" w:rsidP="00E55425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</w:t>
            </w:r>
            <w:r w:rsidR="00A30E1D"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/06SHELL/</w:t>
            </w:r>
            <w:r w:rsidR="004C15DD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SH16_MOTPROM_CargaDatos_ReplicaCambPlanHist</w:t>
            </w:r>
            <w:r w:rsidR="00A30E1D"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/LIB/org.springframework.context.support-3.1.0.RELEASE.jar</w:t>
            </w:r>
          </w:p>
        </w:tc>
      </w:tr>
      <w:tr w:rsidR="00A30E1D" w:rsidRPr="005B5697" w14:paraId="552C0185" w14:textId="77777777" w:rsidTr="00E55425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F2C88" w14:textId="1885D80B" w:rsidR="00A30E1D" w:rsidRPr="00B776BB" w:rsidRDefault="00590734" w:rsidP="00E55425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</w:t>
            </w:r>
            <w:r w:rsidR="00A30E1D"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/06SHELL/</w:t>
            </w:r>
            <w:r w:rsidR="004C15DD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SH16_MOTPROM_CargaDatos_ReplicaCambPlanHist</w:t>
            </w:r>
            <w:r w:rsidR="00A30E1D"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/LIB/org.springframework.core-3.1.0.RELEASE.jar</w:t>
            </w:r>
          </w:p>
        </w:tc>
      </w:tr>
      <w:tr w:rsidR="00A30E1D" w:rsidRPr="005B5697" w14:paraId="721FDCBB" w14:textId="77777777" w:rsidTr="00E55425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33A4A" w14:textId="4C86C4B2" w:rsidR="00A30E1D" w:rsidRPr="00B776BB" w:rsidRDefault="00590734" w:rsidP="00E55425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</w:t>
            </w:r>
            <w:r w:rsidR="00A30E1D"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/06SHELL/</w:t>
            </w:r>
            <w:r w:rsidR="004C15DD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SH16_MOTPROM_CargaDatos_ReplicaCambPlanHist</w:t>
            </w:r>
            <w:r w:rsidR="00A30E1D"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/LIB/org.springframework.expression-3.1.0.RELEASE.jar</w:t>
            </w:r>
          </w:p>
        </w:tc>
      </w:tr>
      <w:tr w:rsidR="00A30E1D" w:rsidRPr="005B5697" w14:paraId="528C8EA3" w14:textId="77777777" w:rsidTr="00E55425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3E672" w14:textId="25A786C3" w:rsidR="00A30E1D" w:rsidRPr="00B776BB" w:rsidRDefault="00590734" w:rsidP="00E55425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</w:t>
            </w:r>
            <w:r w:rsidR="00A30E1D"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/06SHELL/</w:t>
            </w:r>
            <w:r w:rsidR="004C15DD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SH16_MOTPROM_CargaDatos_ReplicaCambPlanHist</w:t>
            </w:r>
            <w:r w:rsidR="00A30E1D"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/LIB/org.springframework.jdbc-3.1.0.RELEASE.jar</w:t>
            </w:r>
          </w:p>
        </w:tc>
      </w:tr>
      <w:tr w:rsidR="00A30E1D" w:rsidRPr="005B5697" w14:paraId="06EAD88C" w14:textId="77777777" w:rsidTr="00E55425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8DA47" w14:textId="6F7231D0" w:rsidR="00A30E1D" w:rsidRPr="00B776BB" w:rsidRDefault="00590734" w:rsidP="00E55425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</w:t>
            </w:r>
            <w:r w:rsidR="00A30E1D"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/06SHELL/</w:t>
            </w:r>
            <w:r w:rsidR="004C15DD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SH16_MOTPROM_CargaDatos_ReplicaCambPlanHist</w:t>
            </w:r>
            <w:r w:rsidR="00A30E1D"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/LIB/org.springframework.jms-3.1.0.RELEASE.jar</w:t>
            </w:r>
          </w:p>
        </w:tc>
      </w:tr>
      <w:tr w:rsidR="00A30E1D" w:rsidRPr="005B5697" w14:paraId="6DD1C53D" w14:textId="77777777" w:rsidTr="00E55425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224FC" w14:textId="64E09ACC" w:rsidR="00A30E1D" w:rsidRPr="00B776BB" w:rsidRDefault="00590734" w:rsidP="00E55425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</w:t>
            </w:r>
            <w:r w:rsidR="00A30E1D"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/06SHELL/</w:t>
            </w:r>
            <w:r w:rsidR="004C15DD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SH16_MOTPROM_CargaDatos_ReplicaCambPlanHist</w:t>
            </w:r>
            <w:r w:rsidR="00A30E1D"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/LIB/org.springframework.orm-3.1.0.RELEASE.jar</w:t>
            </w:r>
          </w:p>
        </w:tc>
      </w:tr>
      <w:tr w:rsidR="00A30E1D" w:rsidRPr="005B5697" w14:paraId="4E2F87B4" w14:textId="77777777" w:rsidTr="00E55425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8B25E" w14:textId="57DB6556" w:rsidR="00A30E1D" w:rsidRPr="00B776BB" w:rsidRDefault="00590734" w:rsidP="00E55425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</w:t>
            </w:r>
            <w:r w:rsidR="00A30E1D"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/06SHELL/</w:t>
            </w:r>
            <w:r w:rsidR="004C15DD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SH16_MOTPROM_CargaDatos_ReplicaCambPlanHist</w:t>
            </w:r>
            <w:r w:rsidR="00A30E1D"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/LIB/org.springframework.oxm-3.1.0.RELEASE.jar</w:t>
            </w:r>
          </w:p>
        </w:tc>
      </w:tr>
      <w:tr w:rsidR="00A30E1D" w:rsidRPr="005B5697" w14:paraId="178A5033" w14:textId="77777777" w:rsidTr="00E55425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5F024" w14:textId="1713F8BE" w:rsidR="00A30E1D" w:rsidRPr="00B776BB" w:rsidRDefault="00590734" w:rsidP="00E55425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</w:t>
            </w:r>
            <w:r w:rsidR="00A30E1D"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/06SHELL/</w:t>
            </w:r>
            <w:r w:rsidR="004C15DD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SH16_MOTPROM_CargaDatos_ReplicaCambPlanHist</w:t>
            </w:r>
            <w:r w:rsidR="00A30E1D"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/LIB/org.springframework.test-3.1.0.RELEASE.jar</w:t>
            </w:r>
          </w:p>
        </w:tc>
      </w:tr>
      <w:tr w:rsidR="00A30E1D" w:rsidRPr="005B5697" w14:paraId="40F88B37" w14:textId="77777777" w:rsidTr="00E55425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37411" w14:textId="79DB9A3F" w:rsidR="00A30E1D" w:rsidRPr="00B776BB" w:rsidRDefault="00590734" w:rsidP="00E55425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</w:t>
            </w:r>
            <w:r w:rsidR="00A30E1D"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/06SHELL/</w:t>
            </w:r>
            <w:r w:rsidR="004C15DD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SH16_MOTPROM_CargaDatos_ReplicaCambPlanHist</w:t>
            </w:r>
            <w:r w:rsidR="00A30E1D"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/LIB/org.springframework.transaction-3.1.0.RELEASE.jar</w:t>
            </w:r>
          </w:p>
        </w:tc>
      </w:tr>
      <w:tr w:rsidR="00A30E1D" w:rsidRPr="005B5697" w14:paraId="48407C44" w14:textId="77777777" w:rsidTr="00E55425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18B0F" w14:textId="7B54B883" w:rsidR="00A30E1D" w:rsidRPr="00B776BB" w:rsidRDefault="00590734" w:rsidP="00E55425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</w:t>
            </w:r>
            <w:r w:rsidR="00A30E1D"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/06SHELL/</w:t>
            </w:r>
            <w:r w:rsidR="004C15DD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SH16_MOTPROM_CargaDatos_ReplicaCambPlanHist</w:t>
            </w:r>
            <w:r w:rsidR="00A30E1D"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/LIB/org.springframework.web-3.1.0.RELEASE.jar</w:t>
            </w:r>
          </w:p>
        </w:tc>
      </w:tr>
      <w:tr w:rsidR="00A30E1D" w:rsidRPr="005B5697" w14:paraId="37520DDE" w14:textId="77777777" w:rsidTr="00E55425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C10EC" w14:textId="776AB0F0" w:rsidR="00A30E1D" w:rsidRPr="00B776BB" w:rsidRDefault="00590734" w:rsidP="00E55425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</w:t>
            </w:r>
            <w:r w:rsidR="00A30E1D"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/06SHELL/</w:t>
            </w:r>
            <w:r w:rsidR="004C15DD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SH16_MOTPROM_CargaDatos_ReplicaCambPlanHist</w:t>
            </w:r>
            <w:r w:rsidR="00A30E1D"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/LIB/org.springframework.web.portlet-3.1.0.RELEASE.jar</w:t>
            </w:r>
          </w:p>
        </w:tc>
      </w:tr>
      <w:tr w:rsidR="00A30E1D" w:rsidRPr="005B5697" w14:paraId="099EA4FB" w14:textId="77777777" w:rsidTr="00E55425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AD949" w14:textId="169740D6" w:rsidR="00A30E1D" w:rsidRPr="00B776BB" w:rsidRDefault="00590734" w:rsidP="00E55425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</w:t>
            </w:r>
            <w:r w:rsidR="00A30E1D"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/06SHELL/</w:t>
            </w:r>
            <w:r w:rsidR="004C15DD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SH16_MOTPROM_CargaDatos_ReplicaCambPlanHist</w:t>
            </w:r>
            <w:r w:rsidR="00A30E1D"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/LIB/org.springframework.web.servlet-3.1.0.RELEASE.jar</w:t>
            </w:r>
          </w:p>
        </w:tc>
      </w:tr>
      <w:tr w:rsidR="00A30E1D" w:rsidRPr="005B5697" w14:paraId="7F4B9DE8" w14:textId="77777777" w:rsidTr="00E55425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BF465" w14:textId="4A217E47" w:rsidR="00A30E1D" w:rsidRPr="00B776BB" w:rsidRDefault="00590734" w:rsidP="00E55425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</w:t>
            </w:r>
            <w:r w:rsidR="00A30E1D"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/06SHELL/</w:t>
            </w:r>
            <w:r w:rsidR="004C15DD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SH16_MOTPROM_CargaDatos_ReplicaCambPlanHist</w:t>
            </w:r>
            <w:r w:rsidR="00A30E1D"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/LIB/springframework.aop-3.1.0.jar</w:t>
            </w:r>
          </w:p>
        </w:tc>
      </w:tr>
      <w:tr w:rsidR="00A30E1D" w:rsidRPr="005B5697" w14:paraId="7791858E" w14:textId="77777777" w:rsidTr="00E55425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5B79C" w14:textId="606AC590" w:rsidR="00A30E1D" w:rsidRPr="00B776BB" w:rsidRDefault="00590734" w:rsidP="00E55425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lastRenderedPageBreak/>
              <w:t>EAI_ONE</w:t>
            </w:r>
            <w:r w:rsidR="00A30E1D"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/06SHELL/</w:t>
            </w:r>
            <w:r w:rsidR="004C15DD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SH16_MOTPROM_CargaDatos_ReplicaCambPlanHist</w:t>
            </w:r>
            <w:r w:rsidR="00A30E1D"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/LIB/springframework.asm-3.1.0.jar</w:t>
            </w:r>
          </w:p>
        </w:tc>
      </w:tr>
      <w:tr w:rsidR="00A30E1D" w:rsidRPr="005B5697" w14:paraId="15F20DDC" w14:textId="77777777" w:rsidTr="00E55425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D8708" w14:textId="194D5462" w:rsidR="00A30E1D" w:rsidRPr="00B776BB" w:rsidRDefault="00590734" w:rsidP="00E55425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</w:t>
            </w:r>
            <w:r w:rsidR="00A30E1D"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/06SHELL/</w:t>
            </w:r>
            <w:r w:rsidR="004C15DD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SH16_MOTPROM_CargaDatos_ReplicaCambPlanHist</w:t>
            </w:r>
            <w:r w:rsidR="00A30E1D"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/LIB/springframework.beans-3.1.0.jar</w:t>
            </w:r>
          </w:p>
        </w:tc>
      </w:tr>
      <w:tr w:rsidR="00A30E1D" w:rsidRPr="005B5697" w14:paraId="62A39B45" w14:textId="77777777" w:rsidTr="00E55425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A5D22" w14:textId="2752A636" w:rsidR="00A30E1D" w:rsidRPr="00B776BB" w:rsidRDefault="00590734" w:rsidP="00E55425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</w:t>
            </w:r>
            <w:r w:rsidR="00A30E1D"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/06SHELL/</w:t>
            </w:r>
            <w:r w:rsidR="004C15DD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SH16_MOTPROM_CargaDatos_ReplicaCambPlanHist</w:t>
            </w:r>
            <w:r w:rsidR="00A30E1D"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/LIB/springframework.context-3.1.0.jar</w:t>
            </w:r>
          </w:p>
        </w:tc>
      </w:tr>
      <w:tr w:rsidR="00A30E1D" w:rsidRPr="005B5697" w14:paraId="46F894ED" w14:textId="77777777" w:rsidTr="00E55425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88F92" w14:textId="4B9C010E" w:rsidR="00A30E1D" w:rsidRPr="00B776BB" w:rsidRDefault="00590734" w:rsidP="00E55425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</w:t>
            </w:r>
            <w:r w:rsidR="00A30E1D"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/06SHELL/</w:t>
            </w:r>
            <w:r w:rsidR="004C15DD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SH16_MOTPROM_CargaDatos_ReplicaCambPlanHist</w:t>
            </w:r>
            <w:r w:rsidR="00A30E1D"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/LIB/springframework.core-3.1.0.jar</w:t>
            </w:r>
          </w:p>
        </w:tc>
      </w:tr>
      <w:tr w:rsidR="00A30E1D" w:rsidRPr="005B5697" w14:paraId="55BB71F1" w14:textId="77777777" w:rsidTr="00E55425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62D7A" w14:textId="71FA7ACD" w:rsidR="00A30E1D" w:rsidRPr="00B776BB" w:rsidRDefault="00590734" w:rsidP="00E55425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</w:t>
            </w:r>
            <w:r w:rsidR="00A30E1D"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/06SHELL/</w:t>
            </w:r>
            <w:r w:rsidR="004C15DD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SH16_MOTPROM_CargaDatos_ReplicaCambPlanHist</w:t>
            </w:r>
            <w:r w:rsidR="00A30E1D"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/LIB/springframework.expression-3.1.0.jar</w:t>
            </w:r>
          </w:p>
        </w:tc>
      </w:tr>
      <w:tr w:rsidR="00A30E1D" w:rsidRPr="005B5697" w14:paraId="44B7A484" w14:textId="77777777" w:rsidTr="00E55425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F157A" w14:textId="638DC933" w:rsidR="00A30E1D" w:rsidRPr="00B776BB" w:rsidRDefault="00590734" w:rsidP="00E55425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</w:t>
            </w:r>
            <w:r w:rsidR="00A30E1D"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/06SHELL/</w:t>
            </w:r>
            <w:r w:rsidR="004C15DD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SH16_MOTPROM_CargaDatos_ReplicaCambPlanHist</w:t>
            </w:r>
            <w:r w:rsidR="00A30E1D"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/LIB/springframework.jdbc-3.1.0.jar</w:t>
            </w:r>
          </w:p>
        </w:tc>
      </w:tr>
      <w:tr w:rsidR="00A30E1D" w:rsidRPr="005B5697" w14:paraId="2F49DFC9" w14:textId="77777777" w:rsidTr="00E55425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F2276" w14:textId="5025A333" w:rsidR="00A30E1D" w:rsidRPr="00B776BB" w:rsidRDefault="00590734" w:rsidP="00E55425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</w:t>
            </w:r>
            <w:r w:rsidR="00A30E1D"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/06SHELL/</w:t>
            </w:r>
            <w:r w:rsidR="004C15DD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SH16_MOTPROM_CargaDatos_ReplicaCambPlanHist</w:t>
            </w:r>
            <w:r w:rsidR="00A30E1D"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/LIB/springframework.transaction-3.1.0.jar</w:t>
            </w:r>
          </w:p>
        </w:tc>
      </w:tr>
      <w:tr w:rsidR="00A30E1D" w:rsidRPr="005B5697" w14:paraId="64880C40" w14:textId="77777777" w:rsidTr="00E55425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AF078" w14:textId="52D3A9E9" w:rsidR="00A30E1D" w:rsidRPr="00B776BB" w:rsidRDefault="00590734" w:rsidP="00E55425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</w:t>
            </w:r>
            <w:r w:rsidR="00A30E1D"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/06SHELL/</w:t>
            </w:r>
            <w:r w:rsidR="004C15DD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SH16_MOTPROM_CargaDatos_ReplicaCambPlanHist</w:t>
            </w:r>
            <w:r w:rsidR="00A30E1D"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/LIB/springframework.web-3.1.0.jar</w:t>
            </w:r>
          </w:p>
        </w:tc>
      </w:tr>
      <w:tr w:rsidR="00A30E1D" w:rsidRPr="005B5697" w14:paraId="1C7C6814" w14:textId="77777777" w:rsidTr="00E55425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AD93A" w14:textId="775516E5" w:rsidR="00A30E1D" w:rsidRPr="00831CDA" w:rsidRDefault="00590734" w:rsidP="00E55425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831CDA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</w:t>
            </w:r>
            <w:r w:rsidR="00A30E1D" w:rsidRPr="00831CDA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/06SHELL/</w:t>
            </w:r>
            <w:r w:rsidR="004C15DD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SH16_MOTPROM_CargaDatos_ReplicaCambPlanHist</w:t>
            </w:r>
            <w:r w:rsidR="00A30E1D" w:rsidRPr="00831CDA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/LIB/wljmsclient.jar</w:t>
            </w:r>
          </w:p>
        </w:tc>
      </w:tr>
      <w:tr w:rsidR="00A30E1D" w:rsidRPr="005B5697" w14:paraId="161CF5E7" w14:textId="77777777" w:rsidTr="00E55425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19138" w14:textId="6C9B5BD1" w:rsidR="00A30E1D" w:rsidRPr="00B776BB" w:rsidRDefault="00590734" w:rsidP="00E55425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</w:t>
            </w:r>
            <w:r w:rsidR="00A30E1D"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/06SHELL/</w:t>
            </w:r>
            <w:r w:rsidR="004C15DD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SH16_MOTPROM_CargaDatos_ReplicaCambPlanHist</w:t>
            </w:r>
            <w:r w:rsidR="00A30E1D"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/LIB/wlthint3client.jar</w:t>
            </w:r>
          </w:p>
        </w:tc>
      </w:tr>
      <w:tr w:rsidR="00A30E1D" w:rsidRPr="005B5697" w14:paraId="0896CDE3" w14:textId="77777777" w:rsidTr="00E55425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24966" w14:textId="670054AB" w:rsidR="00A30E1D" w:rsidRPr="00831CDA" w:rsidRDefault="00590734" w:rsidP="00E55425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831CDA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</w:t>
            </w:r>
            <w:r w:rsidR="00A30E1D" w:rsidRPr="00831CDA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/06SHELL/</w:t>
            </w:r>
            <w:r w:rsidR="004C15DD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SH16_MOTPROM_CargaDatos_ReplicaCambPlanHist</w:t>
            </w:r>
            <w:r w:rsidR="00A30E1D" w:rsidRPr="00831CDA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/LIB/xbean-2.0.0.jar</w:t>
            </w:r>
          </w:p>
        </w:tc>
      </w:tr>
      <w:tr w:rsidR="00A30E1D" w:rsidRPr="005B5697" w14:paraId="7066E6FB" w14:textId="77777777" w:rsidTr="00E55425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52C73" w14:textId="79DD1BB7" w:rsidR="00A30E1D" w:rsidRPr="00B776BB" w:rsidRDefault="00590734" w:rsidP="00E55425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C0C0C0"/>
                <w:sz w:val="18"/>
                <w:szCs w:val="18"/>
                <w:highlight w:val="yellow"/>
                <w:lang w:val="en-US" w:eastAsia="es-ES"/>
              </w:rPr>
            </w:pPr>
            <w:r w:rsidRPr="00831CDA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</w:t>
            </w:r>
            <w:r w:rsidR="00A30E1D" w:rsidRPr="00831CDA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/06SHELL/</w:t>
            </w:r>
            <w:r w:rsidR="004C15DD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SH16_MOTPROM_CargaDatos_ReplicaCambPlanHist</w:t>
            </w:r>
            <w:r w:rsidR="00A30E1D" w:rsidRPr="00831CDA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/LIB/xmlbeans-2.4.0.jar</w:t>
            </w:r>
          </w:p>
        </w:tc>
      </w:tr>
    </w:tbl>
    <w:p w14:paraId="36B815A8" w14:textId="77777777" w:rsidR="00A30E1D" w:rsidRPr="00831CDA" w:rsidRDefault="00A30E1D" w:rsidP="00A30E1D">
      <w:pPr>
        <w:rPr>
          <w:rFonts w:ascii="Verdana" w:hAnsi="Verdana"/>
          <w:sz w:val="18"/>
          <w:szCs w:val="18"/>
          <w:lang w:val="en-US"/>
        </w:rPr>
      </w:pPr>
    </w:p>
    <w:p w14:paraId="528B3835" w14:textId="77777777" w:rsidR="00EF1D1D" w:rsidRPr="00831CDA" w:rsidRDefault="00EF1D1D" w:rsidP="00A30E1D">
      <w:pPr>
        <w:jc w:val="left"/>
        <w:rPr>
          <w:rFonts w:ascii="Verdana" w:hAnsi="Verdana"/>
          <w:sz w:val="18"/>
          <w:szCs w:val="18"/>
          <w:lang w:val="en-US"/>
        </w:rPr>
      </w:pPr>
    </w:p>
    <w:p w14:paraId="18CD9203" w14:textId="77777777" w:rsidR="00A30E1D" w:rsidRPr="00831CDA" w:rsidRDefault="00A30E1D" w:rsidP="00CA735F">
      <w:pPr>
        <w:rPr>
          <w:rFonts w:ascii="Verdana" w:hAnsi="Verdana"/>
          <w:color w:val="999999"/>
          <w:sz w:val="18"/>
          <w:szCs w:val="18"/>
          <w:lang w:val="en-US"/>
        </w:rPr>
      </w:pPr>
    </w:p>
    <w:p w14:paraId="4DF4C4EF" w14:textId="77777777" w:rsidR="00E06389" w:rsidRPr="00831CDA" w:rsidRDefault="00E06389" w:rsidP="00E06389">
      <w:pPr>
        <w:pStyle w:val="Prrafodelista"/>
        <w:ind w:left="360"/>
        <w:rPr>
          <w:rFonts w:ascii="Verdana" w:hAnsi="Verdana"/>
          <w:sz w:val="18"/>
          <w:szCs w:val="18"/>
          <w:lang w:val="en-US"/>
        </w:rPr>
      </w:pPr>
    </w:p>
    <w:p w14:paraId="55B0C47A" w14:textId="77777777" w:rsidR="00034C5C" w:rsidRPr="00831CDA" w:rsidRDefault="00034C5C" w:rsidP="00E06389">
      <w:pPr>
        <w:pStyle w:val="Prrafodelista"/>
        <w:ind w:left="360"/>
        <w:rPr>
          <w:rFonts w:ascii="Verdana" w:hAnsi="Verdana"/>
          <w:sz w:val="18"/>
          <w:szCs w:val="18"/>
          <w:lang w:val="en-US"/>
        </w:rPr>
      </w:pPr>
    </w:p>
    <w:p w14:paraId="1A10E812" w14:textId="77777777" w:rsidR="00CA735F" w:rsidRPr="00831CDA" w:rsidRDefault="00CA735F" w:rsidP="00E06389">
      <w:pPr>
        <w:pStyle w:val="Prrafodelista"/>
        <w:ind w:left="360"/>
        <w:rPr>
          <w:rFonts w:ascii="Verdana" w:hAnsi="Verdana"/>
          <w:sz w:val="18"/>
          <w:szCs w:val="18"/>
          <w:lang w:val="en-US"/>
        </w:rPr>
      </w:pPr>
    </w:p>
    <w:p w14:paraId="15A3B67C" w14:textId="77777777" w:rsidR="00CA735F" w:rsidRPr="00831CDA" w:rsidRDefault="00CA735F" w:rsidP="00E06389">
      <w:pPr>
        <w:pStyle w:val="Prrafodelista"/>
        <w:ind w:left="360"/>
        <w:rPr>
          <w:rFonts w:ascii="Verdana" w:hAnsi="Verdana"/>
          <w:sz w:val="18"/>
          <w:szCs w:val="18"/>
          <w:lang w:val="en-US"/>
        </w:rPr>
      </w:pPr>
    </w:p>
    <w:p w14:paraId="449C7283" w14:textId="77777777" w:rsidR="00CA735F" w:rsidRPr="00831CDA" w:rsidRDefault="00CA735F" w:rsidP="00E06389">
      <w:pPr>
        <w:pStyle w:val="Prrafodelista"/>
        <w:ind w:left="360"/>
        <w:rPr>
          <w:rFonts w:ascii="Verdana" w:hAnsi="Verdana"/>
          <w:sz w:val="18"/>
          <w:szCs w:val="18"/>
          <w:lang w:val="en-US"/>
        </w:rPr>
      </w:pPr>
    </w:p>
    <w:p w14:paraId="40E1DFA9" w14:textId="77777777" w:rsidR="00CA735F" w:rsidRPr="00831CDA" w:rsidRDefault="00CA735F" w:rsidP="00E06389">
      <w:pPr>
        <w:pStyle w:val="Prrafodelista"/>
        <w:ind w:left="360"/>
        <w:rPr>
          <w:rFonts w:ascii="Verdana" w:hAnsi="Verdana"/>
          <w:sz w:val="18"/>
          <w:szCs w:val="18"/>
          <w:lang w:val="en-US"/>
        </w:rPr>
      </w:pPr>
    </w:p>
    <w:p w14:paraId="344E2898" w14:textId="77777777" w:rsidR="00CA735F" w:rsidRPr="00831CDA" w:rsidRDefault="00CA735F" w:rsidP="00E06389">
      <w:pPr>
        <w:pStyle w:val="Prrafodelista"/>
        <w:ind w:left="360"/>
        <w:rPr>
          <w:rFonts w:ascii="Verdana" w:hAnsi="Verdana"/>
          <w:sz w:val="18"/>
          <w:szCs w:val="18"/>
          <w:lang w:val="en-US"/>
        </w:rPr>
      </w:pPr>
    </w:p>
    <w:p w14:paraId="3FE0BCB9" w14:textId="77777777" w:rsidR="00CA735F" w:rsidRPr="00B776BB" w:rsidRDefault="00CA735F" w:rsidP="00CA735F">
      <w:pPr>
        <w:rPr>
          <w:rFonts w:ascii="Verdana" w:hAnsi="Verdana"/>
          <w:b/>
          <w:sz w:val="18"/>
          <w:szCs w:val="18"/>
          <w:u w:val="single"/>
        </w:rPr>
      </w:pPr>
      <w:r w:rsidRPr="00B776BB">
        <w:rPr>
          <w:rFonts w:ascii="Verdana" w:hAnsi="Verdana"/>
          <w:b/>
          <w:sz w:val="18"/>
          <w:szCs w:val="18"/>
          <w:u w:val="single"/>
        </w:rPr>
        <w:t xml:space="preserve">Configuración por componentes: </w:t>
      </w:r>
    </w:p>
    <w:p w14:paraId="238DEE5A" w14:textId="77777777" w:rsidR="00CA735F" w:rsidRPr="00B776BB" w:rsidRDefault="00CA735F" w:rsidP="00E06389">
      <w:pPr>
        <w:pStyle w:val="Prrafodelista"/>
        <w:ind w:left="360"/>
        <w:rPr>
          <w:rFonts w:ascii="Verdana" w:hAnsi="Verdana"/>
          <w:sz w:val="18"/>
          <w:szCs w:val="18"/>
          <w:lang w:val="es-ES_tradnl"/>
        </w:rPr>
      </w:pPr>
    </w:p>
    <w:p w14:paraId="16FDC02D" w14:textId="77777777" w:rsidR="00CA735F" w:rsidRPr="00B776BB" w:rsidRDefault="00CA735F" w:rsidP="00E06389">
      <w:pPr>
        <w:pStyle w:val="Prrafodelista"/>
        <w:ind w:left="360"/>
        <w:rPr>
          <w:rFonts w:ascii="Verdana" w:hAnsi="Verdana"/>
          <w:sz w:val="18"/>
          <w:szCs w:val="18"/>
          <w:lang w:val="es-ES_tradnl"/>
        </w:rPr>
      </w:pPr>
    </w:p>
    <w:p w14:paraId="1FC22AC8" w14:textId="77777777" w:rsidR="00CA735F" w:rsidRPr="00B776BB" w:rsidRDefault="00CA735F" w:rsidP="00E06389">
      <w:pPr>
        <w:pStyle w:val="Prrafodelista"/>
        <w:ind w:left="360"/>
        <w:rPr>
          <w:rFonts w:ascii="Verdana" w:hAnsi="Verdana"/>
          <w:sz w:val="18"/>
          <w:szCs w:val="18"/>
          <w:lang w:val="es-ES_tradnl"/>
        </w:rPr>
      </w:pPr>
    </w:p>
    <w:p w14:paraId="64AE091C" w14:textId="77777777" w:rsidR="00CA735F" w:rsidRPr="00B776BB" w:rsidRDefault="00CA735F" w:rsidP="00CA735F">
      <w:pPr>
        <w:rPr>
          <w:rFonts w:ascii="Verdana" w:hAnsi="Verdana"/>
          <w:b/>
          <w:sz w:val="18"/>
          <w:szCs w:val="18"/>
          <w:u w:val="single"/>
        </w:rPr>
        <w:sectPr w:rsidR="00CA735F" w:rsidRPr="00B776BB" w:rsidSect="009C1F73">
          <w:headerReference w:type="default" r:id="rId8"/>
          <w:footerReference w:type="default" r:id="rId9"/>
          <w:footerReference w:type="first" r:id="rId10"/>
          <w:pgSz w:w="12242" w:h="15842" w:code="1"/>
          <w:pgMar w:top="850" w:right="1138" w:bottom="1138" w:left="1138" w:header="677" w:footer="619" w:gutter="0"/>
          <w:cols w:space="720"/>
          <w:titlePg/>
          <w:docGrid w:linePitch="326"/>
        </w:sectPr>
      </w:pPr>
    </w:p>
    <w:p w14:paraId="334BAFAD" w14:textId="26E96968" w:rsidR="00A644E1" w:rsidRPr="00B776BB" w:rsidRDefault="00A644E1" w:rsidP="00FC30AC">
      <w:pPr>
        <w:rPr>
          <w:rFonts w:ascii="Verdana" w:hAnsi="Verdana"/>
          <w:sz w:val="18"/>
          <w:szCs w:val="18"/>
          <w:lang w:val="es-ES_tradnl"/>
        </w:rPr>
      </w:pPr>
    </w:p>
    <w:p w14:paraId="65A99DFE" w14:textId="4D9E7BDB" w:rsidR="00FC30AC" w:rsidRPr="00B776BB" w:rsidRDefault="00341F10" w:rsidP="00FC30AC">
      <w:pPr>
        <w:pStyle w:val="Prrafodelista"/>
        <w:numPr>
          <w:ilvl w:val="0"/>
          <w:numId w:val="30"/>
        </w:numPr>
        <w:rPr>
          <w:rFonts w:ascii="Verdana" w:hAnsi="Verdana"/>
          <w:sz w:val="18"/>
          <w:szCs w:val="18"/>
          <w:lang w:val="es-ES_tradnl"/>
        </w:rPr>
      </w:pPr>
      <w:r>
        <w:rPr>
          <w:rFonts w:ascii="Verdana" w:hAnsi="Verdana"/>
          <w:b/>
          <w:sz w:val="18"/>
          <w:szCs w:val="18"/>
        </w:rPr>
        <w:t>SH16_MOTPROM_CargaDatos_ReplicaCambPlanHist</w:t>
      </w:r>
      <w:r w:rsidR="00FC30AC" w:rsidRPr="00B776BB">
        <w:rPr>
          <w:rFonts w:ascii="Verdana" w:hAnsi="Verdana"/>
          <w:b/>
          <w:sz w:val="18"/>
          <w:szCs w:val="18"/>
        </w:rPr>
        <w:t>.sh</w:t>
      </w:r>
    </w:p>
    <w:p w14:paraId="44865AF2" w14:textId="03A054C3" w:rsidR="00FC30AC" w:rsidRPr="00B776BB" w:rsidRDefault="00FC30AC" w:rsidP="00A644E1">
      <w:pPr>
        <w:pStyle w:val="Prrafodelista"/>
        <w:rPr>
          <w:rFonts w:ascii="Verdana" w:hAnsi="Verdana"/>
          <w:b/>
          <w:sz w:val="18"/>
          <w:szCs w:val="18"/>
        </w:rPr>
      </w:pPr>
    </w:p>
    <w:p w14:paraId="79E680DD" w14:textId="77777777" w:rsidR="00CA735F" w:rsidRPr="00B776BB" w:rsidRDefault="00CA735F" w:rsidP="00CA735F">
      <w:pPr>
        <w:rPr>
          <w:rFonts w:ascii="Verdana" w:hAnsi="Verdana" w:cs="Arial"/>
          <w:sz w:val="18"/>
          <w:szCs w:val="18"/>
          <w:lang w:val="es-ES_tradnl"/>
        </w:rPr>
      </w:pPr>
    </w:p>
    <w:tbl>
      <w:tblPr>
        <w:tblW w:w="14140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13"/>
      </w:tblGrid>
      <w:tr w:rsidR="00CA735F" w:rsidRPr="00B776BB" w14:paraId="4301B58D" w14:textId="77777777" w:rsidTr="00E55425">
        <w:trPr>
          <w:trHeight w:val="2907"/>
        </w:trPr>
        <w:tc>
          <w:tcPr>
            <w:tcW w:w="14140" w:type="dxa"/>
            <w:shd w:val="clear" w:color="auto" w:fill="auto"/>
          </w:tcPr>
          <w:p w14:paraId="02A6A942" w14:textId="77777777" w:rsidR="00A521F8" w:rsidRPr="00A521F8" w:rsidRDefault="00A521F8" w:rsidP="00A521F8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A521F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#! /bin/</w:t>
            </w:r>
            <w:proofErr w:type="spellStart"/>
            <w:r w:rsidRPr="00A521F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ksh</w:t>
            </w:r>
            <w:proofErr w:type="spellEnd"/>
          </w:p>
          <w:p w14:paraId="4EB807C4" w14:textId="77777777" w:rsidR="00A521F8" w:rsidRPr="00A521F8" w:rsidRDefault="00A521F8" w:rsidP="00A521F8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proofErr w:type="spellStart"/>
            <w:r w:rsidRPr="00A521F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clear</w:t>
            </w:r>
            <w:proofErr w:type="spellEnd"/>
          </w:p>
          <w:p w14:paraId="050ECC4A" w14:textId="77777777" w:rsidR="00A521F8" w:rsidRPr="00A521F8" w:rsidRDefault="00A521F8" w:rsidP="00A521F8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</w:p>
          <w:p w14:paraId="23BFF472" w14:textId="77777777" w:rsidR="00A521F8" w:rsidRPr="00A521F8" w:rsidRDefault="00A521F8" w:rsidP="00A521F8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A521F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#Setup:</w:t>
            </w:r>
          </w:p>
          <w:p w14:paraId="161190C9" w14:textId="77777777" w:rsidR="00A521F8" w:rsidRPr="00A521F8" w:rsidRDefault="00A521F8" w:rsidP="00A521F8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</w:p>
          <w:p w14:paraId="3AEC1A8E" w14:textId="77777777" w:rsidR="00A521F8" w:rsidRPr="00A521F8" w:rsidRDefault="00A521F8" w:rsidP="00A521F8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A521F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SCRIPT=$(</w:t>
            </w:r>
            <w:proofErr w:type="spellStart"/>
            <w:r w:rsidRPr="00A521F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readlink</w:t>
            </w:r>
            <w:proofErr w:type="spellEnd"/>
            <w:r w:rsidRPr="00A521F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-f $0);</w:t>
            </w:r>
          </w:p>
          <w:p w14:paraId="0EC38185" w14:textId="77777777" w:rsidR="00A521F8" w:rsidRPr="00A521F8" w:rsidRDefault="00A521F8" w:rsidP="00A521F8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proofErr w:type="spellStart"/>
            <w:r w:rsidRPr="00A521F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dir_base</w:t>
            </w:r>
            <w:proofErr w:type="spellEnd"/>
            <w:r w:rsidRPr="00A521F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=`</w:t>
            </w:r>
            <w:proofErr w:type="spellStart"/>
            <w:r w:rsidRPr="00A521F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dirname</w:t>
            </w:r>
            <w:proofErr w:type="spellEnd"/>
            <w:r w:rsidRPr="00A521F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$SCRIPT`;</w:t>
            </w:r>
          </w:p>
          <w:p w14:paraId="7D4C8D2D" w14:textId="77777777" w:rsidR="00A521F8" w:rsidRPr="00A521F8" w:rsidRDefault="00A521F8" w:rsidP="00A521F8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</w:p>
          <w:p w14:paraId="7CD0EA96" w14:textId="77777777" w:rsidR="00A521F8" w:rsidRPr="00A521F8" w:rsidRDefault="00A521F8" w:rsidP="00A521F8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A521F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. $</w:t>
            </w:r>
            <w:proofErr w:type="spellStart"/>
            <w:r w:rsidRPr="00A521F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dir_base</w:t>
            </w:r>
            <w:proofErr w:type="spellEnd"/>
            <w:r w:rsidRPr="00A521F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/BIN/.</w:t>
            </w:r>
            <w:proofErr w:type="spellStart"/>
            <w:r w:rsidRPr="00A521F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varset</w:t>
            </w:r>
            <w:proofErr w:type="spellEnd"/>
          </w:p>
          <w:p w14:paraId="75C4646A" w14:textId="77777777" w:rsidR="00A521F8" w:rsidRPr="00A521F8" w:rsidRDefault="00A521F8" w:rsidP="00A521F8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A521F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. $</w:t>
            </w:r>
            <w:proofErr w:type="spellStart"/>
            <w:r w:rsidRPr="00A521F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dir_base</w:t>
            </w:r>
            <w:proofErr w:type="spellEnd"/>
            <w:r w:rsidRPr="00A521F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/BIN/.</w:t>
            </w:r>
            <w:proofErr w:type="spellStart"/>
            <w:r w:rsidRPr="00A521F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mailset</w:t>
            </w:r>
            <w:proofErr w:type="spellEnd"/>
          </w:p>
          <w:p w14:paraId="0A4D3451" w14:textId="77777777" w:rsidR="00A521F8" w:rsidRPr="00A521F8" w:rsidRDefault="00A521F8" w:rsidP="00A521F8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</w:p>
          <w:p w14:paraId="4EDCBA00" w14:textId="77777777" w:rsidR="00A521F8" w:rsidRPr="00A521F8" w:rsidRDefault="00A521F8" w:rsidP="00A521F8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A521F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LOG_NAME="$</w:t>
            </w:r>
            <w:proofErr w:type="spellStart"/>
            <w:r w:rsidRPr="00A521F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LOG_NAME_REQUEST".log</w:t>
            </w:r>
            <w:proofErr w:type="spellEnd"/>
          </w:p>
          <w:p w14:paraId="04D88325" w14:textId="77777777" w:rsidR="00A521F8" w:rsidRPr="00A521F8" w:rsidRDefault="00A521F8" w:rsidP="00A521F8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A521F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FECHA_LOG=`date +"%</w:t>
            </w:r>
            <w:proofErr w:type="spellStart"/>
            <w:r w:rsidRPr="00A521F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d%m%Y</w:t>
            </w:r>
            <w:proofErr w:type="spellEnd"/>
            <w:r w:rsidRPr="00A521F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"`</w:t>
            </w:r>
          </w:p>
          <w:p w14:paraId="012BE090" w14:textId="77777777" w:rsidR="00A521F8" w:rsidRPr="00A521F8" w:rsidRDefault="00A521F8" w:rsidP="00A521F8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A521F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TRANSACTION=`date +%</w:t>
            </w:r>
            <w:proofErr w:type="spellStart"/>
            <w:r w:rsidRPr="00A521F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Y%m%d%H%M%S</w:t>
            </w:r>
            <w:proofErr w:type="spellEnd"/>
            <w:r w:rsidRPr="00A521F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`</w:t>
            </w:r>
          </w:p>
          <w:p w14:paraId="0B5297AF" w14:textId="77777777" w:rsidR="00A521F8" w:rsidRPr="00A521F8" w:rsidRDefault="00A521F8" w:rsidP="00A521F8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</w:p>
          <w:p w14:paraId="7A91BDDC" w14:textId="77777777" w:rsidR="00A521F8" w:rsidRPr="00A521F8" w:rsidRDefault="00A521F8" w:rsidP="00A521F8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A521F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FEC_PROC=$FEC_PROCVAR</w:t>
            </w:r>
          </w:p>
          <w:p w14:paraId="442D897C" w14:textId="77777777" w:rsidR="00A521F8" w:rsidRPr="00A521F8" w:rsidRDefault="00A521F8" w:rsidP="00A521F8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</w:p>
          <w:p w14:paraId="22003324" w14:textId="77777777" w:rsidR="00A521F8" w:rsidRPr="00A521F8" w:rsidRDefault="00A521F8" w:rsidP="00A521F8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proofErr w:type="spellStart"/>
            <w:r w:rsidRPr="00A521F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if</w:t>
            </w:r>
            <w:proofErr w:type="spellEnd"/>
            <w:r w:rsidRPr="00A521F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[ -z "$FEC_PROC" ];</w:t>
            </w:r>
            <w:proofErr w:type="spellStart"/>
            <w:r w:rsidRPr="00A521F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then</w:t>
            </w:r>
            <w:proofErr w:type="spellEnd"/>
          </w:p>
          <w:p w14:paraId="7CB69E6D" w14:textId="77777777" w:rsidR="00A521F8" w:rsidRPr="00A521F8" w:rsidRDefault="00A521F8" w:rsidP="00A521F8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A521F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FEC_PROC=`date +"%d/%m/%Y"`</w:t>
            </w:r>
          </w:p>
          <w:p w14:paraId="04E8BE34" w14:textId="77777777" w:rsidR="00A521F8" w:rsidRPr="00A521F8" w:rsidRDefault="00A521F8" w:rsidP="00A521F8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proofErr w:type="spellStart"/>
            <w:r w:rsidRPr="00A521F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fi</w:t>
            </w:r>
            <w:proofErr w:type="spellEnd"/>
          </w:p>
          <w:p w14:paraId="6FD57514" w14:textId="77777777" w:rsidR="00A521F8" w:rsidRPr="00A521F8" w:rsidRDefault="00A521F8" w:rsidP="00A521F8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</w:p>
          <w:p w14:paraId="6AF97633" w14:textId="77777777" w:rsidR="00A521F8" w:rsidRPr="00A521F8" w:rsidRDefault="00A521F8" w:rsidP="00A521F8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A521F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FILELOG="$DIR_LOG"/"$LOG_NAME"</w:t>
            </w:r>
          </w:p>
          <w:p w14:paraId="7F387F21" w14:textId="77777777" w:rsidR="00A521F8" w:rsidRPr="00A521F8" w:rsidRDefault="00A521F8" w:rsidP="00A521F8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A521F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FILETEMPLOG=FileTemporallog.log</w:t>
            </w:r>
          </w:p>
          <w:p w14:paraId="357217E4" w14:textId="77777777" w:rsidR="00A521F8" w:rsidRPr="00A521F8" w:rsidRDefault="00A521F8" w:rsidP="00A521F8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A521F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LOGDATE=`date +"%d-%m-%Y %H:%M:%S"`</w:t>
            </w:r>
          </w:p>
          <w:p w14:paraId="750B45E4" w14:textId="77777777" w:rsidR="00A521F8" w:rsidRPr="00A521F8" w:rsidRDefault="00A521F8" w:rsidP="00A521F8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</w:p>
          <w:p w14:paraId="4C852148" w14:textId="77777777" w:rsidR="00A521F8" w:rsidRPr="00A521F8" w:rsidRDefault="00A521F8" w:rsidP="00A521F8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A521F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USR=`</w:t>
            </w:r>
            <w:proofErr w:type="spellStart"/>
            <w:r w:rsidRPr="00A521F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whoami</w:t>
            </w:r>
            <w:proofErr w:type="spellEnd"/>
            <w:r w:rsidRPr="00A521F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`</w:t>
            </w:r>
          </w:p>
          <w:p w14:paraId="2A5A9EE6" w14:textId="77777777" w:rsidR="00A521F8" w:rsidRPr="00A521F8" w:rsidRDefault="00A521F8" w:rsidP="00A521F8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proofErr w:type="spellStart"/>
            <w:r w:rsidRPr="00A521F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export</w:t>
            </w:r>
            <w:proofErr w:type="spellEnd"/>
            <w:r w:rsidRPr="00A521F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</w:t>
            </w:r>
            <w:proofErr w:type="spellStart"/>
            <w:r w:rsidRPr="00A521F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properties</w:t>
            </w:r>
            <w:proofErr w:type="spellEnd"/>
            <w:r w:rsidRPr="00A521F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=$PROPERTIES_PATH</w:t>
            </w:r>
          </w:p>
          <w:p w14:paraId="718EABED" w14:textId="77777777" w:rsidR="00A521F8" w:rsidRPr="00A521F8" w:rsidRDefault="00A521F8" w:rsidP="00A521F8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</w:p>
          <w:p w14:paraId="0966A327" w14:textId="77777777" w:rsidR="00A521F8" w:rsidRPr="00A521F8" w:rsidRDefault="00A521F8" w:rsidP="00A521F8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A521F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</w:t>
            </w:r>
          </w:p>
          <w:p w14:paraId="418DD2FA" w14:textId="77777777" w:rsidR="00A521F8" w:rsidRPr="00A521F8" w:rsidRDefault="00A521F8" w:rsidP="00A521F8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A521F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ab/>
              <w:t>############### EJECUCION DE JAR ###############</w:t>
            </w:r>
          </w:p>
          <w:p w14:paraId="78E3A96B" w14:textId="77777777" w:rsidR="00A521F8" w:rsidRPr="00A521F8" w:rsidRDefault="00A521F8" w:rsidP="00A521F8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A521F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#</w:t>
            </w:r>
            <w:proofErr w:type="spellStart"/>
            <w:r w:rsidRPr="00A521F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Launch</w:t>
            </w:r>
            <w:proofErr w:type="spellEnd"/>
            <w:r w:rsidRPr="00A521F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:</w:t>
            </w:r>
          </w:p>
          <w:p w14:paraId="50E75D97" w14:textId="77777777" w:rsidR="00A521F8" w:rsidRPr="00A521F8" w:rsidRDefault="00A521F8" w:rsidP="00A521F8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A521F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ab/>
            </w:r>
            <w:proofErr w:type="spellStart"/>
            <w:r w:rsidRPr="00A521F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echo</w:t>
            </w:r>
            <w:proofErr w:type="spellEnd"/>
            <w:r w:rsidRPr="00A521F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"${DATE} INFO  @ [INICIO del </w:t>
            </w:r>
            <w:proofErr w:type="spellStart"/>
            <w:r w:rsidRPr="00A521F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proceso</w:t>
            </w:r>
            <w:proofErr w:type="spellEnd"/>
            <w:r w:rsidRPr="00A521F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][`date +%Y-%m-%d@%H:%M:%S`]"  </w:t>
            </w:r>
          </w:p>
          <w:p w14:paraId="56FE3D1A" w14:textId="77777777" w:rsidR="00A521F8" w:rsidRPr="00A521F8" w:rsidRDefault="00A521F8" w:rsidP="00A521F8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A521F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ab/>
            </w:r>
            <w:proofErr w:type="spellStart"/>
            <w:r w:rsidRPr="00A521F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echo</w:t>
            </w:r>
            <w:proofErr w:type="spellEnd"/>
            <w:r w:rsidRPr="00A521F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"${DATE} INFO  @ [INICIO del </w:t>
            </w:r>
            <w:proofErr w:type="spellStart"/>
            <w:r w:rsidRPr="00A521F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proceso</w:t>
            </w:r>
            <w:proofErr w:type="spellEnd"/>
            <w:r w:rsidRPr="00A521F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][`date +%Y-%m-%d@%H:%M:%S`]"  &gt;&gt; $FILELOG</w:t>
            </w:r>
          </w:p>
          <w:p w14:paraId="727AE0B7" w14:textId="77777777" w:rsidR="00A521F8" w:rsidRPr="00A521F8" w:rsidRDefault="00A521F8" w:rsidP="00A521F8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A521F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ab/>
            </w:r>
            <w:proofErr w:type="spellStart"/>
            <w:r w:rsidRPr="00A521F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echo</w:t>
            </w:r>
            <w:proofErr w:type="spellEnd"/>
            <w:r w:rsidRPr="00A521F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"${DATE} INFO  @ </w:t>
            </w:r>
            <w:proofErr w:type="spellStart"/>
            <w:r w:rsidRPr="00A521F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Usuario</w:t>
            </w:r>
            <w:proofErr w:type="spellEnd"/>
            <w:r w:rsidRPr="00A521F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: $USR "</w:t>
            </w:r>
          </w:p>
          <w:p w14:paraId="6F0BB740" w14:textId="77777777" w:rsidR="00A521F8" w:rsidRPr="00A521F8" w:rsidRDefault="00A521F8" w:rsidP="00A521F8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A521F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ab/>
            </w:r>
            <w:proofErr w:type="spellStart"/>
            <w:r w:rsidRPr="00A521F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echo</w:t>
            </w:r>
            <w:proofErr w:type="spellEnd"/>
            <w:r w:rsidRPr="00A521F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"${DATE} INFO  @ </w:t>
            </w:r>
            <w:proofErr w:type="spellStart"/>
            <w:r w:rsidRPr="00A521F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Usuario</w:t>
            </w:r>
            <w:proofErr w:type="spellEnd"/>
            <w:r w:rsidRPr="00A521F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: $USR "  &gt;&gt; $FILELOG</w:t>
            </w:r>
          </w:p>
          <w:p w14:paraId="2F820C4F" w14:textId="77777777" w:rsidR="00A521F8" w:rsidRPr="00A521F8" w:rsidRDefault="00A521F8" w:rsidP="00A521F8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A521F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ab/>
            </w:r>
            <w:proofErr w:type="spellStart"/>
            <w:r w:rsidRPr="00A521F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echo</w:t>
            </w:r>
            <w:proofErr w:type="spellEnd"/>
            <w:r w:rsidRPr="00A521F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"${DATE} INFO  @ Fecha: $FEC_PROC "  </w:t>
            </w:r>
          </w:p>
          <w:p w14:paraId="2B1F087E" w14:textId="77777777" w:rsidR="00A521F8" w:rsidRPr="00A521F8" w:rsidRDefault="00A521F8" w:rsidP="00A521F8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A521F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ab/>
            </w:r>
            <w:proofErr w:type="spellStart"/>
            <w:r w:rsidRPr="00A521F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echo</w:t>
            </w:r>
            <w:proofErr w:type="spellEnd"/>
            <w:r w:rsidRPr="00A521F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"${DATE} INFO  @ </w:t>
            </w:r>
            <w:proofErr w:type="spellStart"/>
            <w:r w:rsidRPr="00A521F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Usuario</w:t>
            </w:r>
            <w:proofErr w:type="spellEnd"/>
            <w:r w:rsidRPr="00A521F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: $FEC_PROC "  &gt;&gt; $FILELOG</w:t>
            </w:r>
          </w:p>
          <w:p w14:paraId="6095A2C9" w14:textId="77777777" w:rsidR="00A521F8" w:rsidRPr="00A521F8" w:rsidRDefault="00A521F8" w:rsidP="00A521F8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A521F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ab/>
            </w:r>
            <w:proofErr w:type="spellStart"/>
            <w:r w:rsidRPr="00A521F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echo</w:t>
            </w:r>
            <w:proofErr w:type="spellEnd"/>
            <w:r w:rsidRPr="00A521F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"${DATE} INFO  @ </w:t>
            </w:r>
            <w:proofErr w:type="spellStart"/>
            <w:r w:rsidRPr="00A521F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Transaccion</w:t>
            </w:r>
            <w:proofErr w:type="spellEnd"/>
            <w:r w:rsidRPr="00A521F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: ${TRANSACTION}" </w:t>
            </w:r>
          </w:p>
          <w:p w14:paraId="6792F121" w14:textId="77777777" w:rsidR="00A521F8" w:rsidRPr="00A521F8" w:rsidRDefault="00A521F8" w:rsidP="00A521F8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A521F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ab/>
            </w:r>
            <w:proofErr w:type="spellStart"/>
            <w:r w:rsidRPr="00A521F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echo</w:t>
            </w:r>
            <w:proofErr w:type="spellEnd"/>
            <w:r w:rsidRPr="00A521F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"${DATE} INFO  @ </w:t>
            </w:r>
            <w:proofErr w:type="spellStart"/>
            <w:r w:rsidRPr="00A521F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Transaccion</w:t>
            </w:r>
            <w:proofErr w:type="spellEnd"/>
            <w:r w:rsidRPr="00A521F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: ${TRANSACTION}"  &gt;&gt; $FILELOG</w:t>
            </w:r>
          </w:p>
          <w:p w14:paraId="0B395F5A" w14:textId="77777777" w:rsidR="00A521F8" w:rsidRPr="00A521F8" w:rsidRDefault="00A521F8" w:rsidP="00A521F8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A521F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ab/>
            </w:r>
            <w:proofErr w:type="spellStart"/>
            <w:r w:rsidRPr="00A521F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echo</w:t>
            </w:r>
            <w:proofErr w:type="spellEnd"/>
            <w:r w:rsidRPr="00A521F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"${DATE} INFO  @ </w:t>
            </w:r>
            <w:proofErr w:type="spellStart"/>
            <w:r w:rsidRPr="00A521F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Ruta</w:t>
            </w:r>
            <w:proofErr w:type="spellEnd"/>
            <w:r w:rsidRPr="00A521F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del </w:t>
            </w:r>
            <w:proofErr w:type="spellStart"/>
            <w:r w:rsidRPr="00A521F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archivo</w:t>
            </w:r>
            <w:proofErr w:type="spellEnd"/>
            <w:r w:rsidRPr="00A521F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</w:t>
            </w:r>
            <w:proofErr w:type="spellStart"/>
            <w:r w:rsidRPr="00A521F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properties</w:t>
            </w:r>
            <w:proofErr w:type="spellEnd"/>
            <w:r w:rsidRPr="00A521F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: ${PROPERTIES_PATH}"  </w:t>
            </w:r>
          </w:p>
          <w:p w14:paraId="330BA370" w14:textId="77777777" w:rsidR="00A521F8" w:rsidRPr="00A521F8" w:rsidRDefault="00A521F8" w:rsidP="00A521F8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A521F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ab/>
            </w:r>
            <w:proofErr w:type="spellStart"/>
            <w:r w:rsidRPr="00A521F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echo</w:t>
            </w:r>
            <w:proofErr w:type="spellEnd"/>
            <w:r w:rsidRPr="00A521F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"${DATE} INFO  @ </w:t>
            </w:r>
            <w:proofErr w:type="spellStart"/>
            <w:r w:rsidRPr="00A521F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Ruta</w:t>
            </w:r>
            <w:proofErr w:type="spellEnd"/>
            <w:r w:rsidRPr="00A521F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del </w:t>
            </w:r>
            <w:proofErr w:type="spellStart"/>
            <w:r w:rsidRPr="00A521F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archivo</w:t>
            </w:r>
            <w:proofErr w:type="spellEnd"/>
            <w:r w:rsidRPr="00A521F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</w:t>
            </w:r>
            <w:proofErr w:type="spellStart"/>
            <w:r w:rsidRPr="00A521F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properties</w:t>
            </w:r>
            <w:proofErr w:type="spellEnd"/>
            <w:r w:rsidRPr="00A521F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: ${PROPERTIES_PATH}"  &gt;&gt; $FILELOG</w:t>
            </w:r>
          </w:p>
          <w:p w14:paraId="6089CBD0" w14:textId="77777777" w:rsidR="00A521F8" w:rsidRPr="00A521F8" w:rsidRDefault="00A521F8" w:rsidP="00A521F8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A521F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lastRenderedPageBreak/>
              <w:tab/>
            </w:r>
            <w:proofErr w:type="spellStart"/>
            <w:r w:rsidRPr="00A521F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echo</w:t>
            </w:r>
            <w:proofErr w:type="spellEnd"/>
            <w:r w:rsidRPr="00A521F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"${DATE} INFO  @ [INICIO de la </w:t>
            </w:r>
            <w:proofErr w:type="spellStart"/>
            <w:r w:rsidRPr="00A521F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ejecucion</w:t>
            </w:r>
            <w:proofErr w:type="spellEnd"/>
            <w:r w:rsidRPr="00A521F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de la Shell][`date +%Y-%m-%d@%H:%M:%S`]" </w:t>
            </w:r>
          </w:p>
          <w:p w14:paraId="215CD962" w14:textId="77777777" w:rsidR="00A521F8" w:rsidRPr="00A521F8" w:rsidRDefault="00A521F8" w:rsidP="00A521F8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A521F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ab/>
            </w:r>
            <w:proofErr w:type="spellStart"/>
            <w:r w:rsidRPr="00A521F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echo</w:t>
            </w:r>
            <w:proofErr w:type="spellEnd"/>
            <w:r w:rsidRPr="00A521F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"${DATE} INFO  @ [INICIO de la </w:t>
            </w:r>
            <w:proofErr w:type="spellStart"/>
            <w:r w:rsidRPr="00A521F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ejecucion</w:t>
            </w:r>
            <w:proofErr w:type="spellEnd"/>
            <w:r w:rsidRPr="00A521F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de la Shell][`date +%Y-%m-%d@%H:%M:%S`]"  &gt;&gt; $FILELOG</w:t>
            </w:r>
          </w:p>
          <w:p w14:paraId="020C50E2" w14:textId="77777777" w:rsidR="00A521F8" w:rsidRPr="00A521F8" w:rsidRDefault="00A521F8" w:rsidP="00A521F8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</w:p>
          <w:p w14:paraId="2D879E22" w14:textId="77777777" w:rsidR="00A521F8" w:rsidRPr="00A521F8" w:rsidRDefault="00A521F8" w:rsidP="00A521F8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A521F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ab/>
              <w:t>${JAVA_PATH}</w:t>
            </w:r>
            <w:proofErr w:type="spellStart"/>
            <w:r w:rsidRPr="00A521F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java</w:t>
            </w:r>
            <w:proofErr w:type="spellEnd"/>
            <w:r w:rsidRPr="00A521F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-</w:t>
            </w:r>
            <w:proofErr w:type="spellStart"/>
            <w:r w:rsidRPr="00A521F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jar</w:t>
            </w:r>
            <w:proofErr w:type="spellEnd"/>
            <w:r w:rsidRPr="00A521F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$</w:t>
            </w:r>
            <w:proofErr w:type="spellStart"/>
            <w:r w:rsidRPr="00A521F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dir_base</w:t>
            </w:r>
            <w:proofErr w:type="spellEnd"/>
            <w:r w:rsidRPr="00A521F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/SH16_MOTPROM_CargaDatosReplicaCambioPlanHist.jar ${TRANSACTION} ${FEC_PROC} ${PROPERTIES_PATH} 2&gt;&gt; $FILELOG</w:t>
            </w:r>
          </w:p>
          <w:p w14:paraId="46CA4264" w14:textId="77777777" w:rsidR="00A521F8" w:rsidRPr="00A521F8" w:rsidRDefault="00A521F8" w:rsidP="00A521F8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A521F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ab/>
              <w:t>ERROR_CODE=$?</w:t>
            </w:r>
            <w:r w:rsidRPr="00A521F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ab/>
            </w:r>
            <w:r w:rsidRPr="00A521F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ab/>
            </w:r>
            <w:r w:rsidRPr="00A521F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ab/>
            </w:r>
            <w:r w:rsidRPr="00A521F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ab/>
            </w:r>
          </w:p>
          <w:p w14:paraId="5861BE1C" w14:textId="77777777" w:rsidR="00A521F8" w:rsidRPr="00A521F8" w:rsidRDefault="00A521F8" w:rsidP="00A521F8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A521F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ab/>
              <w:t>DATE=`date +%Y-%m-%d@%H:%M:%S`</w:t>
            </w:r>
          </w:p>
          <w:p w14:paraId="38C71276" w14:textId="77777777" w:rsidR="00A521F8" w:rsidRPr="00A521F8" w:rsidRDefault="00A521F8" w:rsidP="00A521F8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</w:p>
          <w:p w14:paraId="481C0DFC" w14:textId="77777777" w:rsidR="00A521F8" w:rsidRPr="00A521F8" w:rsidRDefault="00A521F8" w:rsidP="00A521F8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A521F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ab/>
              <w:t>############### FIN - EJECUCION DE JAR ###############</w:t>
            </w:r>
          </w:p>
          <w:p w14:paraId="77516392" w14:textId="0650FDD1" w:rsidR="00A521F8" w:rsidRPr="00A521F8" w:rsidRDefault="00A521F8" w:rsidP="00A521F8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A521F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ab/>
            </w:r>
            <w:proofErr w:type="spellStart"/>
            <w:proofErr w:type="gramStart"/>
            <w:r w:rsidRPr="00A521F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echo</w:t>
            </w:r>
            <w:proofErr w:type="spellEnd"/>
            <w:proofErr w:type="gramEnd"/>
            <w:r w:rsidRPr="00A521F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"${LOGDATE} INFO  @ [FIN de </w:t>
            </w:r>
            <w:proofErr w:type="spellStart"/>
            <w:r w:rsidRPr="00A521F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ejecucion</w:t>
            </w:r>
            <w:proofErr w:type="spellEnd"/>
            <w:r w:rsidRPr="00A521F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de la Shell -</w:t>
            </w:r>
            <w:r w:rsidR="004C15DD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SH16_MOTPROM_CargaDatos_ReplicaCambPlanHist</w:t>
            </w:r>
            <w:r w:rsidRPr="00A521F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-][`date +%Y-%m-%d@%H:%M:%S`]"  </w:t>
            </w:r>
          </w:p>
          <w:p w14:paraId="0865CEE1" w14:textId="0382F643" w:rsidR="00A521F8" w:rsidRPr="00A521F8" w:rsidRDefault="00A521F8" w:rsidP="00A521F8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A521F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ab/>
            </w:r>
            <w:proofErr w:type="spellStart"/>
            <w:proofErr w:type="gramStart"/>
            <w:r w:rsidRPr="00A521F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echo</w:t>
            </w:r>
            <w:proofErr w:type="spellEnd"/>
            <w:proofErr w:type="gramEnd"/>
            <w:r w:rsidRPr="00A521F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"${LOGDATE} INFO  @ [FIN de </w:t>
            </w:r>
            <w:proofErr w:type="spellStart"/>
            <w:r w:rsidRPr="00A521F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ejecucion</w:t>
            </w:r>
            <w:proofErr w:type="spellEnd"/>
            <w:r w:rsidRPr="00A521F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de la Shell -</w:t>
            </w:r>
            <w:r w:rsidR="004C15DD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SH16_MOTPROM_CargaDatos_ReplicaCambPlanHist</w:t>
            </w:r>
            <w:r w:rsidRPr="00A521F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-][`date +%Y-%m-%d@%H:%M:%S`]"  &gt;&gt; $FILELOG</w:t>
            </w:r>
          </w:p>
          <w:p w14:paraId="44BE4483" w14:textId="77777777" w:rsidR="00A521F8" w:rsidRPr="00A521F8" w:rsidRDefault="00A521F8" w:rsidP="00A521F8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A521F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ab/>
            </w:r>
            <w:proofErr w:type="spellStart"/>
            <w:r w:rsidRPr="00A521F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echo</w:t>
            </w:r>
            <w:proofErr w:type="spellEnd"/>
            <w:r w:rsidRPr="00A521F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"${DATE} INFO  @ </w:t>
            </w:r>
            <w:proofErr w:type="spellStart"/>
            <w:r w:rsidRPr="00A521F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Codigo</w:t>
            </w:r>
            <w:proofErr w:type="spellEnd"/>
            <w:r w:rsidRPr="00A521F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de </w:t>
            </w:r>
            <w:proofErr w:type="spellStart"/>
            <w:r w:rsidRPr="00A521F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Ejecucion</w:t>
            </w:r>
            <w:proofErr w:type="spellEnd"/>
            <w:r w:rsidRPr="00A521F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:${ERROR_CODE}"  </w:t>
            </w:r>
          </w:p>
          <w:p w14:paraId="525726F6" w14:textId="77777777" w:rsidR="00A521F8" w:rsidRPr="00A521F8" w:rsidRDefault="00A521F8" w:rsidP="00A521F8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A521F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ab/>
            </w:r>
            <w:proofErr w:type="spellStart"/>
            <w:r w:rsidRPr="00A521F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echo</w:t>
            </w:r>
            <w:proofErr w:type="spellEnd"/>
            <w:r w:rsidRPr="00A521F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"${DATE} INFO  @ </w:t>
            </w:r>
            <w:proofErr w:type="spellStart"/>
            <w:r w:rsidRPr="00A521F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Ruta</w:t>
            </w:r>
            <w:proofErr w:type="spellEnd"/>
            <w:r w:rsidRPr="00A521F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del </w:t>
            </w:r>
            <w:proofErr w:type="spellStart"/>
            <w:r w:rsidRPr="00A521F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archivo</w:t>
            </w:r>
            <w:proofErr w:type="spellEnd"/>
            <w:r w:rsidRPr="00A521F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log </w:t>
            </w:r>
            <w:proofErr w:type="spellStart"/>
            <w:r w:rsidRPr="00A521F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generado</w:t>
            </w:r>
            <w:proofErr w:type="spellEnd"/>
            <w:r w:rsidRPr="00A521F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:${FILELOG}"  </w:t>
            </w:r>
          </w:p>
          <w:p w14:paraId="747E8F3E" w14:textId="77777777" w:rsidR="00A521F8" w:rsidRPr="00A521F8" w:rsidRDefault="00A521F8" w:rsidP="00A521F8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A521F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ab/>
            </w:r>
            <w:proofErr w:type="spellStart"/>
            <w:r w:rsidRPr="00A521F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echo</w:t>
            </w:r>
            <w:proofErr w:type="spellEnd"/>
            <w:r w:rsidRPr="00A521F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"${DATE} INFO  @ </w:t>
            </w:r>
            <w:proofErr w:type="spellStart"/>
            <w:r w:rsidRPr="00A521F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Ruta</w:t>
            </w:r>
            <w:proofErr w:type="spellEnd"/>
            <w:r w:rsidRPr="00A521F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del </w:t>
            </w:r>
            <w:proofErr w:type="spellStart"/>
            <w:r w:rsidRPr="00A521F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archivo</w:t>
            </w:r>
            <w:proofErr w:type="spellEnd"/>
            <w:r w:rsidRPr="00A521F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log </w:t>
            </w:r>
            <w:proofErr w:type="spellStart"/>
            <w:r w:rsidRPr="00A521F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generado</w:t>
            </w:r>
            <w:proofErr w:type="spellEnd"/>
            <w:r w:rsidRPr="00A521F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:${FILELOG}"  &gt;&gt; $FILELOG</w:t>
            </w:r>
          </w:p>
          <w:p w14:paraId="364A4299" w14:textId="77777777" w:rsidR="00A521F8" w:rsidRPr="00A521F8" w:rsidRDefault="00A521F8" w:rsidP="00A521F8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A521F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ab/>
            </w:r>
            <w:proofErr w:type="spellStart"/>
            <w:r w:rsidRPr="00A521F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echo</w:t>
            </w:r>
            <w:proofErr w:type="spellEnd"/>
            <w:r w:rsidRPr="00A521F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"*************************************************************************************************************************************" </w:t>
            </w:r>
          </w:p>
          <w:p w14:paraId="59E9B1D6" w14:textId="77777777" w:rsidR="00A521F8" w:rsidRPr="00A521F8" w:rsidRDefault="00A521F8" w:rsidP="00A521F8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A521F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ab/>
            </w:r>
            <w:proofErr w:type="spellStart"/>
            <w:r w:rsidRPr="00A521F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echo</w:t>
            </w:r>
            <w:proofErr w:type="spellEnd"/>
            <w:r w:rsidRPr="00A521F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"*************************************************************************************************************************************"  &gt;&gt; $FILELOG</w:t>
            </w:r>
          </w:p>
          <w:p w14:paraId="755838CE" w14:textId="77777777" w:rsidR="00A521F8" w:rsidRPr="00A521F8" w:rsidRDefault="00A521F8" w:rsidP="00A521F8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A521F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ab/>
              <w:t xml:space="preserve">  </w:t>
            </w:r>
            <w:proofErr w:type="spellStart"/>
            <w:r w:rsidRPr="00A521F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if</w:t>
            </w:r>
            <w:proofErr w:type="spellEnd"/>
            <w:r w:rsidRPr="00A521F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[ $ERROR_CODE -</w:t>
            </w:r>
            <w:proofErr w:type="spellStart"/>
            <w:r w:rsidRPr="00A521F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eq</w:t>
            </w:r>
            <w:proofErr w:type="spellEnd"/>
            <w:r w:rsidRPr="00A521F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1 ]</w:t>
            </w:r>
          </w:p>
          <w:p w14:paraId="54881D69" w14:textId="77777777" w:rsidR="00A521F8" w:rsidRPr="00A521F8" w:rsidRDefault="00A521F8" w:rsidP="00A521F8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A521F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ab/>
              <w:t xml:space="preserve">            </w:t>
            </w:r>
            <w:proofErr w:type="spellStart"/>
            <w:r w:rsidRPr="00A521F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then</w:t>
            </w:r>
            <w:proofErr w:type="spellEnd"/>
          </w:p>
          <w:p w14:paraId="04DD389D" w14:textId="77777777" w:rsidR="00A521F8" w:rsidRPr="00A521F8" w:rsidRDefault="00A521F8" w:rsidP="00A521F8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A521F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               </w:t>
            </w:r>
            <w:proofErr w:type="spellStart"/>
            <w:r w:rsidRPr="00A521F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echo</w:t>
            </w:r>
            <w:proofErr w:type="spellEnd"/>
            <w:r w:rsidRPr="00A521F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" </w:t>
            </w:r>
            <w:proofErr w:type="spellStart"/>
            <w:r w:rsidRPr="00A521F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Proceso</w:t>
            </w:r>
            <w:proofErr w:type="spellEnd"/>
            <w:r w:rsidRPr="00A521F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</w:t>
            </w:r>
            <w:proofErr w:type="spellStart"/>
            <w:r w:rsidRPr="00A521F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con</w:t>
            </w:r>
            <w:proofErr w:type="spellEnd"/>
            <w:r w:rsidRPr="00A521F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</w:t>
            </w:r>
            <w:proofErr w:type="spellStart"/>
            <w:r w:rsidRPr="00A521F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errores</w:t>
            </w:r>
            <w:proofErr w:type="spellEnd"/>
            <w:r w:rsidRPr="00A521F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</w:t>
            </w:r>
            <w:proofErr w:type="spellStart"/>
            <w:r w:rsidRPr="00A521F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en</w:t>
            </w:r>
            <w:proofErr w:type="spellEnd"/>
            <w:r w:rsidRPr="00A521F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</w:t>
            </w:r>
            <w:proofErr w:type="spellStart"/>
            <w:r w:rsidRPr="00A521F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ejecucion</w:t>
            </w:r>
            <w:proofErr w:type="spellEnd"/>
            <w:r w:rsidRPr="00A521F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de JAR-SH16_MOTPROM_CargaDatos_ReplicaCambPlanHist: Se  procede  a Envio de </w:t>
            </w:r>
            <w:proofErr w:type="spellStart"/>
            <w:r w:rsidRPr="00A521F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Correo</w:t>
            </w:r>
            <w:proofErr w:type="spellEnd"/>
            <w:r w:rsidRPr="00A521F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</w:t>
            </w:r>
            <w:proofErr w:type="spellStart"/>
            <w:r w:rsidRPr="00A521F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con</w:t>
            </w:r>
            <w:proofErr w:type="spellEnd"/>
            <w:r w:rsidRPr="00A521F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</w:t>
            </w:r>
            <w:proofErr w:type="spellStart"/>
            <w:r w:rsidRPr="00A521F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detalles</w:t>
            </w:r>
            <w:proofErr w:type="spellEnd"/>
            <w:r w:rsidRPr="00A521F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: ${DIRECCION} "</w:t>
            </w:r>
          </w:p>
          <w:p w14:paraId="35D18EFD" w14:textId="77777777" w:rsidR="00A521F8" w:rsidRPr="00A521F8" w:rsidRDefault="00A521F8" w:rsidP="00A521F8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A521F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               #</w:t>
            </w:r>
            <w:proofErr w:type="spellStart"/>
            <w:r w:rsidRPr="00A521F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Env¦o</w:t>
            </w:r>
            <w:proofErr w:type="spellEnd"/>
            <w:r w:rsidRPr="00A521F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de </w:t>
            </w:r>
            <w:proofErr w:type="spellStart"/>
            <w:r w:rsidRPr="00A521F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correo</w:t>
            </w:r>
            <w:proofErr w:type="spellEnd"/>
          </w:p>
          <w:p w14:paraId="43676357" w14:textId="77777777" w:rsidR="00A521F8" w:rsidRPr="00A521F8" w:rsidRDefault="00A521F8" w:rsidP="00A521F8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A521F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               (</w:t>
            </w:r>
            <w:proofErr w:type="spellStart"/>
            <w:r w:rsidRPr="00A521F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echo</w:t>
            </w:r>
            <w:proofErr w:type="spellEnd"/>
            <w:r w:rsidRPr="00A521F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$MENSAJE_MAIL ; </w:t>
            </w:r>
            <w:proofErr w:type="spellStart"/>
            <w:r w:rsidRPr="00A521F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uuencode</w:t>
            </w:r>
            <w:proofErr w:type="spellEnd"/>
            <w:r w:rsidRPr="00A521F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$FILELOG "SH16_MOTPROM_CargaDatos_ReplicaCambPlanHist.log") | </w:t>
            </w:r>
            <w:proofErr w:type="spellStart"/>
            <w:r w:rsidRPr="00A521F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mailx</w:t>
            </w:r>
            <w:proofErr w:type="spellEnd"/>
            <w:r w:rsidRPr="00A521F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-s "$ASUNTO_CORREO_JAR" "$DIRECCION"</w:t>
            </w:r>
          </w:p>
          <w:p w14:paraId="2B3FA09F" w14:textId="705ADBDE" w:rsidR="00CA735F" w:rsidRPr="00B776BB" w:rsidRDefault="00A521F8" w:rsidP="00A521F8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A521F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ab/>
            </w:r>
            <w:proofErr w:type="spellStart"/>
            <w:r w:rsidRPr="00A521F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fi</w:t>
            </w:r>
            <w:proofErr w:type="spellEnd"/>
          </w:p>
        </w:tc>
      </w:tr>
    </w:tbl>
    <w:p w14:paraId="1AEAA1C9" w14:textId="77777777" w:rsidR="00CA735F" w:rsidRPr="00B776BB" w:rsidRDefault="00CA735F" w:rsidP="00CA735F">
      <w:pPr>
        <w:pStyle w:val="Prrafodelista"/>
        <w:ind w:left="1080"/>
        <w:rPr>
          <w:rFonts w:ascii="Verdana" w:hAnsi="Verdana" w:cs="Arial"/>
          <w:sz w:val="18"/>
          <w:szCs w:val="18"/>
          <w:lang w:val="es-ES_tradnl"/>
        </w:rPr>
      </w:pPr>
    </w:p>
    <w:p w14:paraId="4B175DB2" w14:textId="77777777" w:rsidR="00616A8D" w:rsidRPr="00B776BB" w:rsidRDefault="00616A8D" w:rsidP="00CA735F">
      <w:pPr>
        <w:pStyle w:val="Prrafodelista"/>
        <w:ind w:left="1080"/>
        <w:rPr>
          <w:rFonts w:ascii="Verdana" w:hAnsi="Verdana" w:cs="Arial"/>
          <w:sz w:val="18"/>
          <w:szCs w:val="18"/>
          <w:lang w:val="es-ES_tradnl"/>
        </w:rPr>
        <w:sectPr w:rsidR="00616A8D" w:rsidRPr="00B776BB" w:rsidSect="00CA735F">
          <w:pgSz w:w="15842" w:h="12242" w:orient="landscape" w:code="1"/>
          <w:pgMar w:top="1140" w:right="1140" w:bottom="1140" w:left="851" w:header="675" w:footer="618" w:gutter="0"/>
          <w:cols w:space="720"/>
          <w:titlePg/>
          <w:docGrid w:linePitch="326"/>
        </w:sectPr>
      </w:pPr>
    </w:p>
    <w:p w14:paraId="364D6D78" w14:textId="089B5BA4" w:rsidR="00CA735F" w:rsidRPr="00B776BB" w:rsidRDefault="00CA735F" w:rsidP="00CA735F">
      <w:pPr>
        <w:pStyle w:val="Prrafodelista"/>
        <w:ind w:left="1080"/>
        <w:rPr>
          <w:rFonts w:ascii="Verdana" w:hAnsi="Verdana" w:cs="Arial"/>
          <w:sz w:val="18"/>
          <w:szCs w:val="18"/>
          <w:lang w:val="es-ES_tradnl"/>
        </w:rPr>
      </w:pPr>
    </w:p>
    <w:p w14:paraId="536D5914" w14:textId="77777777" w:rsidR="00CA735F" w:rsidRPr="00B776BB" w:rsidRDefault="00CA735F" w:rsidP="00CA735F">
      <w:pPr>
        <w:pStyle w:val="Prrafodelista"/>
        <w:ind w:left="1080"/>
        <w:rPr>
          <w:rFonts w:ascii="Verdana" w:hAnsi="Verdana" w:cs="Arial"/>
          <w:sz w:val="18"/>
          <w:szCs w:val="18"/>
          <w:lang w:val="es-ES_tradnl"/>
        </w:rPr>
      </w:pPr>
    </w:p>
    <w:p w14:paraId="739F5410" w14:textId="77777777" w:rsidR="00616A8D" w:rsidRPr="00B776BB" w:rsidRDefault="00616A8D" w:rsidP="00616A8D">
      <w:pPr>
        <w:pStyle w:val="Prrafodelista"/>
        <w:rPr>
          <w:rFonts w:ascii="Verdana" w:hAnsi="Verdana"/>
          <w:b/>
          <w:sz w:val="18"/>
          <w:szCs w:val="18"/>
          <w:lang w:val="en-US"/>
        </w:rPr>
      </w:pPr>
    </w:p>
    <w:p w14:paraId="4268E1EC" w14:textId="77777777" w:rsidR="00616A8D" w:rsidRPr="00B776BB" w:rsidRDefault="00616A8D" w:rsidP="00616A8D">
      <w:pPr>
        <w:numPr>
          <w:ilvl w:val="0"/>
          <w:numId w:val="34"/>
        </w:numPr>
        <w:ind w:left="1080"/>
        <w:rPr>
          <w:rFonts w:ascii="Verdana" w:hAnsi="Verdana" w:cs="Arial"/>
          <w:sz w:val="18"/>
          <w:szCs w:val="18"/>
        </w:rPr>
      </w:pPr>
      <w:r w:rsidRPr="00B776BB">
        <w:rPr>
          <w:rFonts w:ascii="Verdana" w:hAnsi="Verdana" w:cs="Arial"/>
          <w:sz w:val="18"/>
          <w:szCs w:val="18"/>
        </w:rPr>
        <w:t xml:space="preserve">En el archivo </w:t>
      </w:r>
      <w:r w:rsidRPr="00B776BB">
        <w:rPr>
          <w:rFonts w:ascii="Verdana" w:hAnsi="Verdana" w:cs="Arial"/>
          <w:b/>
          <w:sz w:val="18"/>
          <w:szCs w:val="18"/>
        </w:rPr>
        <w:t>.</w:t>
      </w:r>
      <w:proofErr w:type="spellStart"/>
      <w:r w:rsidRPr="00B776BB">
        <w:rPr>
          <w:rFonts w:ascii="Verdana" w:hAnsi="Verdana" w:cs="Arial"/>
          <w:b/>
          <w:sz w:val="18"/>
          <w:szCs w:val="18"/>
        </w:rPr>
        <w:t>varset</w:t>
      </w:r>
      <w:proofErr w:type="spellEnd"/>
      <w:r w:rsidRPr="00B776BB">
        <w:rPr>
          <w:rFonts w:ascii="Verdana" w:hAnsi="Verdana" w:cs="Arial"/>
          <w:sz w:val="18"/>
          <w:szCs w:val="18"/>
        </w:rPr>
        <w:t xml:space="preserve"> se define variables esto permite una rápida configuración. Colocar los valores correspondientes al ambiente de Producción.</w:t>
      </w:r>
    </w:p>
    <w:p w14:paraId="4CAFFB2B" w14:textId="77777777" w:rsidR="00616A8D" w:rsidRPr="00B776BB" w:rsidRDefault="00616A8D" w:rsidP="00616A8D">
      <w:pPr>
        <w:ind w:left="1080"/>
        <w:rPr>
          <w:rFonts w:ascii="Verdana" w:hAnsi="Verdana"/>
          <w:sz w:val="18"/>
          <w:szCs w:val="18"/>
        </w:rPr>
      </w:pPr>
    </w:p>
    <w:p w14:paraId="164371B2" w14:textId="77777777" w:rsidR="00616A8D" w:rsidRPr="00B776BB" w:rsidRDefault="00616A8D" w:rsidP="00616A8D">
      <w:pPr>
        <w:ind w:left="1134"/>
        <w:rPr>
          <w:rFonts w:ascii="Verdana" w:hAnsi="Verdana" w:cs="Arial"/>
          <w:sz w:val="18"/>
          <w:szCs w:val="18"/>
        </w:rPr>
      </w:pPr>
      <w:r w:rsidRPr="00B776BB">
        <w:rPr>
          <w:rFonts w:ascii="Verdana" w:hAnsi="Verdana" w:cs="Arial"/>
          <w:sz w:val="18"/>
          <w:szCs w:val="18"/>
        </w:rPr>
        <w:t>La configuración es la siguiente:</w:t>
      </w:r>
    </w:p>
    <w:p w14:paraId="346D81AC" w14:textId="77777777" w:rsidR="00616A8D" w:rsidRPr="00B776BB" w:rsidRDefault="00616A8D" w:rsidP="00616A8D">
      <w:pPr>
        <w:ind w:left="786" w:firstLine="426"/>
        <w:rPr>
          <w:rFonts w:ascii="Verdana" w:hAnsi="Verdana" w:cs="Arial"/>
          <w:sz w:val="18"/>
          <w:szCs w:val="18"/>
          <w:u w:val="single"/>
        </w:rPr>
      </w:pPr>
    </w:p>
    <w:p w14:paraId="68146C50" w14:textId="77777777" w:rsidR="00616A8D" w:rsidRPr="00B776BB" w:rsidRDefault="00616A8D" w:rsidP="00616A8D">
      <w:pPr>
        <w:ind w:left="786" w:firstLine="426"/>
        <w:rPr>
          <w:rFonts w:ascii="Verdana" w:hAnsi="Verdana" w:cs="Arial"/>
          <w:sz w:val="18"/>
          <w:szCs w:val="18"/>
          <w:u w:val="single"/>
        </w:rPr>
      </w:pPr>
    </w:p>
    <w:p w14:paraId="728C282E" w14:textId="4EFB9CFC" w:rsidR="00616A8D" w:rsidRPr="00B776BB" w:rsidRDefault="00341F10" w:rsidP="00616A8D">
      <w:pPr>
        <w:ind w:left="1069"/>
        <w:rPr>
          <w:rFonts w:ascii="Verdana" w:hAnsi="Verdana"/>
          <w:b/>
          <w:color w:val="C00000"/>
          <w:sz w:val="18"/>
          <w:szCs w:val="18"/>
          <w:lang w:val="en-US"/>
        </w:rPr>
      </w:pPr>
      <w:r>
        <w:rPr>
          <w:rFonts w:ascii="Verdana" w:hAnsi="Verdana"/>
          <w:b/>
          <w:color w:val="C00000"/>
          <w:sz w:val="18"/>
          <w:szCs w:val="18"/>
        </w:rPr>
        <w:t>SH16_MOTPROM_CargaDatos_ReplicaCambPlanHist</w:t>
      </w:r>
    </w:p>
    <w:tbl>
      <w:tblPr>
        <w:tblW w:w="0" w:type="auto"/>
        <w:tblInd w:w="10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83"/>
      </w:tblGrid>
      <w:tr w:rsidR="00616A8D" w:rsidRPr="005B5697" w14:paraId="2E1512CB" w14:textId="77777777" w:rsidTr="00E55425">
        <w:tc>
          <w:tcPr>
            <w:tcW w:w="10106" w:type="dxa"/>
            <w:shd w:val="clear" w:color="auto" w:fill="auto"/>
          </w:tcPr>
          <w:p w14:paraId="2AEFF94A" w14:textId="77777777" w:rsidR="00A521F8" w:rsidRPr="00A521F8" w:rsidRDefault="00A521F8" w:rsidP="00A521F8">
            <w:pPr>
              <w:rPr>
                <w:rFonts w:ascii="Verdana" w:hAnsi="Verdana"/>
                <w:b/>
                <w:color w:val="C00000"/>
                <w:sz w:val="18"/>
                <w:szCs w:val="18"/>
                <w:lang w:val="en-US"/>
              </w:rPr>
            </w:pPr>
            <w:r w:rsidRPr="00A521F8">
              <w:rPr>
                <w:rFonts w:ascii="Verdana" w:hAnsi="Verdana"/>
                <w:b/>
                <w:color w:val="C00000"/>
                <w:sz w:val="18"/>
                <w:szCs w:val="18"/>
                <w:lang w:val="en-US"/>
              </w:rPr>
              <w:t>#*********************************************</w:t>
            </w:r>
          </w:p>
          <w:p w14:paraId="533B5529" w14:textId="77777777" w:rsidR="00A521F8" w:rsidRPr="00A521F8" w:rsidRDefault="00A521F8" w:rsidP="00A521F8">
            <w:pPr>
              <w:rPr>
                <w:rFonts w:ascii="Verdana" w:hAnsi="Verdana"/>
                <w:b/>
                <w:color w:val="C00000"/>
                <w:sz w:val="18"/>
                <w:szCs w:val="18"/>
                <w:lang w:val="en-US"/>
              </w:rPr>
            </w:pPr>
            <w:r w:rsidRPr="00A521F8">
              <w:rPr>
                <w:rFonts w:ascii="Verdana" w:hAnsi="Verdana"/>
                <w:b/>
                <w:color w:val="C00000"/>
                <w:sz w:val="18"/>
                <w:szCs w:val="18"/>
                <w:lang w:val="en-US"/>
              </w:rPr>
              <w:t>#                       VARSET</w:t>
            </w:r>
          </w:p>
          <w:p w14:paraId="263EF876" w14:textId="77777777" w:rsidR="00A521F8" w:rsidRPr="00A521F8" w:rsidRDefault="00A521F8" w:rsidP="00A521F8">
            <w:pPr>
              <w:rPr>
                <w:rFonts w:ascii="Verdana" w:hAnsi="Verdana"/>
                <w:b/>
                <w:color w:val="C00000"/>
                <w:sz w:val="18"/>
                <w:szCs w:val="18"/>
                <w:lang w:val="en-US"/>
              </w:rPr>
            </w:pPr>
            <w:r w:rsidRPr="00A521F8">
              <w:rPr>
                <w:rFonts w:ascii="Verdana" w:hAnsi="Verdana"/>
                <w:b/>
                <w:color w:val="C00000"/>
                <w:sz w:val="18"/>
                <w:szCs w:val="18"/>
                <w:lang w:val="en-US"/>
              </w:rPr>
              <w:t>#*********************************************</w:t>
            </w:r>
          </w:p>
          <w:p w14:paraId="58CE964A" w14:textId="77777777" w:rsidR="00A521F8" w:rsidRPr="00A521F8" w:rsidRDefault="00A521F8" w:rsidP="00A521F8">
            <w:pPr>
              <w:rPr>
                <w:rFonts w:ascii="Verdana" w:hAnsi="Verdana"/>
                <w:b/>
                <w:color w:val="C00000"/>
                <w:sz w:val="18"/>
                <w:szCs w:val="18"/>
                <w:lang w:val="en-US"/>
              </w:rPr>
            </w:pPr>
            <w:r w:rsidRPr="00A521F8">
              <w:rPr>
                <w:rFonts w:ascii="Verdana" w:hAnsi="Verdana"/>
                <w:b/>
                <w:color w:val="C00000"/>
                <w:sz w:val="18"/>
                <w:szCs w:val="18"/>
                <w:lang w:val="en-US"/>
              </w:rPr>
              <w:t>LOG_NAME_REQUEST=SH16_MOTPROM_CargaDatos_ReplicaCambPlanHist</w:t>
            </w:r>
          </w:p>
          <w:p w14:paraId="08688368" w14:textId="77777777" w:rsidR="00A521F8" w:rsidRPr="00A521F8" w:rsidRDefault="00A521F8" w:rsidP="00A521F8">
            <w:pPr>
              <w:rPr>
                <w:rFonts w:ascii="Verdana" w:hAnsi="Verdana"/>
                <w:b/>
                <w:color w:val="C00000"/>
                <w:sz w:val="18"/>
                <w:szCs w:val="18"/>
                <w:lang w:val="en-US"/>
              </w:rPr>
            </w:pPr>
          </w:p>
          <w:p w14:paraId="2C85DD30" w14:textId="77777777" w:rsidR="00A521F8" w:rsidRPr="00A521F8" w:rsidRDefault="00A521F8" w:rsidP="00A521F8">
            <w:pPr>
              <w:rPr>
                <w:rFonts w:ascii="Verdana" w:hAnsi="Verdana"/>
                <w:b/>
                <w:color w:val="C00000"/>
                <w:sz w:val="18"/>
                <w:szCs w:val="18"/>
                <w:lang w:val="en-US"/>
              </w:rPr>
            </w:pPr>
            <w:r w:rsidRPr="00A521F8">
              <w:rPr>
                <w:rFonts w:ascii="Verdana" w:hAnsi="Verdana"/>
                <w:b/>
                <w:color w:val="C00000"/>
                <w:sz w:val="18"/>
                <w:szCs w:val="18"/>
                <w:lang w:val="en-US"/>
              </w:rPr>
              <w:t>SCRIPT=$(</w:t>
            </w:r>
            <w:proofErr w:type="spellStart"/>
            <w:r w:rsidRPr="00A521F8">
              <w:rPr>
                <w:rFonts w:ascii="Verdana" w:hAnsi="Verdana"/>
                <w:b/>
                <w:color w:val="C00000"/>
                <w:sz w:val="18"/>
                <w:szCs w:val="18"/>
                <w:lang w:val="en-US"/>
              </w:rPr>
              <w:t>readlink</w:t>
            </w:r>
            <w:proofErr w:type="spellEnd"/>
            <w:r w:rsidRPr="00A521F8">
              <w:rPr>
                <w:rFonts w:ascii="Verdana" w:hAnsi="Verdana"/>
                <w:b/>
                <w:color w:val="C00000"/>
                <w:sz w:val="18"/>
                <w:szCs w:val="18"/>
                <w:lang w:val="en-US"/>
              </w:rPr>
              <w:t xml:space="preserve"> -f $0);</w:t>
            </w:r>
          </w:p>
          <w:p w14:paraId="26833AF4" w14:textId="77777777" w:rsidR="00A521F8" w:rsidRPr="00A521F8" w:rsidRDefault="00A521F8" w:rsidP="00A521F8">
            <w:pPr>
              <w:rPr>
                <w:rFonts w:ascii="Verdana" w:hAnsi="Verdana"/>
                <w:b/>
                <w:color w:val="C00000"/>
                <w:sz w:val="18"/>
                <w:szCs w:val="18"/>
                <w:lang w:val="en-US"/>
              </w:rPr>
            </w:pPr>
            <w:proofErr w:type="spellStart"/>
            <w:r w:rsidRPr="00A521F8">
              <w:rPr>
                <w:rFonts w:ascii="Verdana" w:hAnsi="Verdana"/>
                <w:b/>
                <w:color w:val="C00000"/>
                <w:sz w:val="18"/>
                <w:szCs w:val="18"/>
                <w:lang w:val="en-US"/>
              </w:rPr>
              <w:t>dir_base</w:t>
            </w:r>
            <w:proofErr w:type="spellEnd"/>
            <w:r w:rsidRPr="00A521F8">
              <w:rPr>
                <w:rFonts w:ascii="Verdana" w:hAnsi="Verdana"/>
                <w:b/>
                <w:color w:val="C00000"/>
                <w:sz w:val="18"/>
                <w:szCs w:val="18"/>
                <w:lang w:val="en-US"/>
              </w:rPr>
              <w:t>=`</w:t>
            </w:r>
            <w:proofErr w:type="spellStart"/>
            <w:r w:rsidRPr="00A521F8">
              <w:rPr>
                <w:rFonts w:ascii="Verdana" w:hAnsi="Verdana"/>
                <w:b/>
                <w:color w:val="C00000"/>
                <w:sz w:val="18"/>
                <w:szCs w:val="18"/>
                <w:lang w:val="en-US"/>
              </w:rPr>
              <w:t>dirname</w:t>
            </w:r>
            <w:proofErr w:type="spellEnd"/>
            <w:r w:rsidRPr="00A521F8">
              <w:rPr>
                <w:rFonts w:ascii="Verdana" w:hAnsi="Verdana"/>
                <w:b/>
                <w:color w:val="C00000"/>
                <w:sz w:val="18"/>
                <w:szCs w:val="18"/>
                <w:lang w:val="en-US"/>
              </w:rPr>
              <w:t xml:space="preserve"> $SCRIPT`;</w:t>
            </w:r>
          </w:p>
          <w:p w14:paraId="1379652E" w14:textId="77777777" w:rsidR="00A521F8" w:rsidRPr="00A521F8" w:rsidRDefault="00A521F8" w:rsidP="00A521F8">
            <w:pPr>
              <w:rPr>
                <w:rFonts w:ascii="Verdana" w:hAnsi="Verdana"/>
                <w:b/>
                <w:color w:val="C00000"/>
                <w:sz w:val="18"/>
                <w:szCs w:val="18"/>
                <w:lang w:val="en-US"/>
              </w:rPr>
            </w:pPr>
          </w:p>
          <w:p w14:paraId="332B5494" w14:textId="77777777" w:rsidR="00A521F8" w:rsidRPr="00A521F8" w:rsidRDefault="00A521F8" w:rsidP="00A521F8">
            <w:pPr>
              <w:rPr>
                <w:rFonts w:ascii="Verdana" w:hAnsi="Verdana"/>
                <w:b/>
                <w:color w:val="C00000"/>
                <w:sz w:val="18"/>
                <w:szCs w:val="18"/>
                <w:lang w:val="en-US"/>
              </w:rPr>
            </w:pPr>
            <w:r w:rsidRPr="00A521F8">
              <w:rPr>
                <w:rFonts w:ascii="Verdana" w:hAnsi="Verdana"/>
                <w:b/>
                <w:color w:val="C00000"/>
                <w:sz w:val="18"/>
                <w:szCs w:val="18"/>
                <w:lang w:val="en-US"/>
              </w:rPr>
              <w:t>HOME_REQUEST=$</w:t>
            </w:r>
            <w:proofErr w:type="spellStart"/>
            <w:r w:rsidRPr="00A521F8">
              <w:rPr>
                <w:rFonts w:ascii="Verdana" w:hAnsi="Verdana"/>
                <w:b/>
                <w:color w:val="C00000"/>
                <w:sz w:val="18"/>
                <w:szCs w:val="18"/>
                <w:lang w:val="en-US"/>
              </w:rPr>
              <w:t>dir_base</w:t>
            </w:r>
            <w:proofErr w:type="spellEnd"/>
          </w:p>
          <w:p w14:paraId="20587474" w14:textId="77777777" w:rsidR="00A521F8" w:rsidRPr="00A521F8" w:rsidRDefault="00A521F8" w:rsidP="00A521F8">
            <w:pPr>
              <w:rPr>
                <w:rFonts w:ascii="Verdana" w:hAnsi="Verdana"/>
                <w:b/>
                <w:color w:val="C00000"/>
                <w:sz w:val="18"/>
                <w:szCs w:val="18"/>
                <w:lang w:val="en-US"/>
              </w:rPr>
            </w:pPr>
            <w:r w:rsidRPr="00A521F8">
              <w:rPr>
                <w:rFonts w:ascii="Verdana" w:hAnsi="Verdana"/>
                <w:b/>
                <w:color w:val="C00000"/>
                <w:sz w:val="18"/>
                <w:szCs w:val="18"/>
                <w:lang w:val="en-US"/>
              </w:rPr>
              <w:t>PROPERTIES_PATH=$dir_base/SH16_MOTPROM_CargaDatos_ReplicaCambPlanHist.properties</w:t>
            </w:r>
          </w:p>
          <w:p w14:paraId="7C7852F0" w14:textId="77777777" w:rsidR="00A521F8" w:rsidRPr="00A521F8" w:rsidRDefault="00A521F8" w:rsidP="00A521F8">
            <w:pPr>
              <w:rPr>
                <w:rFonts w:ascii="Verdana" w:hAnsi="Verdana"/>
                <w:b/>
                <w:color w:val="C00000"/>
                <w:sz w:val="18"/>
                <w:szCs w:val="18"/>
                <w:lang w:val="en-US"/>
              </w:rPr>
            </w:pPr>
          </w:p>
          <w:p w14:paraId="2F12C85C" w14:textId="77777777" w:rsidR="00A521F8" w:rsidRPr="00A521F8" w:rsidRDefault="00A521F8" w:rsidP="00A521F8">
            <w:pPr>
              <w:rPr>
                <w:rFonts w:ascii="Verdana" w:hAnsi="Verdana"/>
                <w:b/>
                <w:color w:val="C00000"/>
                <w:sz w:val="18"/>
                <w:szCs w:val="18"/>
                <w:lang w:val="en-US"/>
              </w:rPr>
            </w:pPr>
            <w:r w:rsidRPr="00A521F8">
              <w:rPr>
                <w:rFonts w:ascii="Verdana" w:hAnsi="Verdana"/>
                <w:b/>
                <w:color w:val="C00000"/>
                <w:sz w:val="18"/>
                <w:szCs w:val="18"/>
                <w:lang w:val="en-US"/>
              </w:rPr>
              <w:t>DIR_LOG=$HOME_REQUEST/LOG</w:t>
            </w:r>
          </w:p>
          <w:p w14:paraId="7E9D3EF8" w14:textId="77777777" w:rsidR="00A521F8" w:rsidRPr="00A521F8" w:rsidRDefault="00A521F8" w:rsidP="00A521F8">
            <w:pPr>
              <w:rPr>
                <w:rFonts w:ascii="Verdana" w:hAnsi="Verdana"/>
                <w:b/>
                <w:color w:val="C00000"/>
                <w:sz w:val="18"/>
                <w:szCs w:val="18"/>
              </w:rPr>
            </w:pPr>
            <w:r w:rsidRPr="00A521F8">
              <w:rPr>
                <w:rFonts w:ascii="Verdana" w:hAnsi="Verdana"/>
                <w:b/>
                <w:color w:val="C00000"/>
                <w:sz w:val="18"/>
                <w:szCs w:val="18"/>
              </w:rPr>
              <w:t>JAVA_PATH</w:t>
            </w:r>
            <w:r w:rsidRPr="00A521F8">
              <w:rPr>
                <w:rFonts w:ascii="Verdana" w:hAnsi="Verdana"/>
                <w:b/>
                <w:color w:val="C00000"/>
                <w:sz w:val="18"/>
                <w:szCs w:val="18"/>
                <w:highlight w:val="yellow"/>
              </w:rPr>
              <w:t>=/u01/</w:t>
            </w:r>
            <w:proofErr w:type="spellStart"/>
            <w:r w:rsidRPr="00A521F8">
              <w:rPr>
                <w:rFonts w:ascii="Verdana" w:hAnsi="Verdana"/>
                <w:b/>
                <w:color w:val="C00000"/>
                <w:sz w:val="18"/>
                <w:szCs w:val="18"/>
                <w:highlight w:val="yellow"/>
              </w:rPr>
              <w:t>oracle</w:t>
            </w:r>
            <w:proofErr w:type="spellEnd"/>
            <w:r w:rsidRPr="00A521F8">
              <w:rPr>
                <w:rFonts w:ascii="Verdana" w:hAnsi="Verdana"/>
                <w:b/>
                <w:color w:val="C00000"/>
                <w:sz w:val="18"/>
                <w:szCs w:val="18"/>
                <w:highlight w:val="yellow"/>
              </w:rPr>
              <w:t>/</w:t>
            </w:r>
            <w:proofErr w:type="spellStart"/>
            <w:r w:rsidRPr="00A521F8">
              <w:rPr>
                <w:rFonts w:ascii="Verdana" w:hAnsi="Verdana"/>
                <w:b/>
                <w:color w:val="C00000"/>
                <w:sz w:val="18"/>
                <w:szCs w:val="18"/>
                <w:highlight w:val="yellow"/>
              </w:rPr>
              <w:t>product</w:t>
            </w:r>
            <w:proofErr w:type="spellEnd"/>
            <w:r w:rsidRPr="00A521F8">
              <w:rPr>
                <w:rFonts w:ascii="Verdana" w:hAnsi="Verdana"/>
                <w:b/>
                <w:color w:val="C00000"/>
                <w:sz w:val="18"/>
                <w:szCs w:val="18"/>
                <w:highlight w:val="yellow"/>
              </w:rPr>
              <w:t>/jdk1.8.0_73/</w:t>
            </w:r>
            <w:proofErr w:type="spellStart"/>
            <w:r w:rsidRPr="00A521F8">
              <w:rPr>
                <w:rFonts w:ascii="Verdana" w:hAnsi="Verdana"/>
                <w:b/>
                <w:color w:val="C00000"/>
                <w:sz w:val="18"/>
                <w:szCs w:val="18"/>
                <w:highlight w:val="yellow"/>
              </w:rPr>
              <w:t>bin</w:t>
            </w:r>
            <w:proofErr w:type="spellEnd"/>
            <w:r w:rsidRPr="00A521F8">
              <w:rPr>
                <w:rFonts w:ascii="Verdana" w:hAnsi="Verdana"/>
                <w:b/>
                <w:color w:val="C00000"/>
                <w:sz w:val="18"/>
                <w:szCs w:val="18"/>
                <w:highlight w:val="yellow"/>
              </w:rPr>
              <w:t>/</w:t>
            </w:r>
          </w:p>
          <w:p w14:paraId="7185B038" w14:textId="77777777" w:rsidR="00A521F8" w:rsidRPr="00A521F8" w:rsidRDefault="00A521F8" w:rsidP="00A521F8">
            <w:pPr>
              <w:rPr>
                <w:rFonts w:ascii="Verdana" w:hAnsi="Verdana"/>
                <w:b/>
                <w:color w:val="C00000"/>
                <w:sz w:val="18"/>
                <w:szCs w:val="18"/>
              </w:rPr>
            </w:pPr>
            <w:r w:rsidRPr="00A521F8">
              <w:rPr>
                <w:rFonts w:ascii="Verdana" w:hAnsi="Verdana"/>
                <w:b/>
                <w:color w:val="C00000"/>
                <w:sz w:val="18"/>
                <w:szCs w:val="18"/>
              </w:rPr>
              <w:t>DIAS_EXPIRA_LOG=14</w:t>
            </w:r>
          </w:p>
          <w:p w14:paraId="30C64590" w14:textId="77777777" w:rsidR="00A521F8" w:rsidRPr="00A521F8" w:rsidRDefault="00A521F8" w:rsidP="00A521F8">
            <w:pPr>
              <w:rPr>
                <w:rFonts w:ascii="Verdana" w:hAnsi="Verdana"/>
                <w:b/>
                <w:color w:val="C00000"/>
                <w:sz w:val="18"/>
                <w:szCs w:val="18"/>
              </w:rPr>
            </w:pPr>
            <w:r w:rsidRPr="00A521F8">
              <w:rPr>
                <w:rFonts w:ascii="Verdana" w:hAnsi="Verdana"/>
                <w:b/>
                <w:color w:val="C00000"/>
                <w:sz w:val="18"/>
                <w:szCs w:val="18"/>
              </w:rPr>
              <w:t>FEC_PROCVAR="01/04/2016"</w:t>
            </w:r>
          </w:p>
          <w:p w14:paraId="41676A79" w14:textId="77777777" w:rsidR="00A521F8" w:rsidRPr="00A521F8" w:rsidRDefault="00A521F8" w:rsidP="00A521F8">
            <w:pPr>
              <w:rPr>
                <w:rFonts w:ascii="Verdana" w:hAnsi="Verdana"/>
                <w:b/>
                <w:color w:val="C00000"/>
                <w:sz w:val="18"/>
                <w:szCs w:val="18"/>
              </w:rPr>
            </w:pPr>
            <w:r w:rsidRPr="00A521F8">
              <w:rPr>
                <w:rFonts w:ascii="Verdana" w:hAnsi="Verdana"/>
                <w:b/>
                <w:color w:val="C00000"/>
                <w:sz w:val="18"/>
                <w:szCs w:val="18"/>
              </w:rPr>
              <w:t xml:space="preserve">MENSAJE_MAIL="Estimado, se adjunta archivo Log, con detalles  del Error." </w:t>
            </w:r>
          </w:p>
          <w:p w14:paraId="376C7089" w14:textId="77777777" w:rsidR="00A521F8" w:rsidRPr="00A521F8" w:rsidRDefault="00A521F8" w:rsidP="00A521F8">
            <w:pPr>
              <w:rPr>
                <w:rFonts w:ascii="Verdana" w:hAnsi="Verdana"/>
                <w:b/>
                <w:color w:val="C00000"/>
                <w:sz w:val="18"/>
                <w:szCs w:val="18"/>
                <w:lang w:val="en-US"/>
              </w:rPr>
            </w:pPr>
            <w:r w:rsidRPr="00A521F8">
              <w:rPr>
                <w:rFonts w:ascii="Verdana" w:hAnsi="Verdana"/>
                <w:b/>
                <w:color w:val="C00000"/>
                <w:sz w:val="18"/>
                <w:szCs w:val="18"/>
                <w:lang w:val="en-US"/>
              </w:rPr>
              <w:t>export HOME_REQUEST LOG_NAME_REQUEST PROPERTIES_PATH DIR_LOG JAVA_PATH DIAS_EXPIRA_LOG MENSAJE_MAIL FEC_PROCVAR</w:t>
            </w:r>
          </w:p>
          <w:p w14:paraId="562603AC" w14:textId="77777777" w:rsidR="00A521F8" w:rsidRPr="00A521F8" w:rsidRDefault="00A521F8" w:rsidP="00A521F8">
            <w:pPr>
              <w:rPr>
                <w:rFonts w:ascii="Verdana" w:hAnsi="Verdana"/>
                <w:b/>
                <w:color w:val="C00000"/>
                <w:sz w:val="18"/>
                <w:szCs w:val="18"/>
                <w:lang w:val="en-US"/>
              </w:rPr>
            </w:pPr>
          </w:p>
          <w:p w14:paraId="55E0D9EC" w14:textId="284D288B" w:rsidR="00616A8D" w:rsidRPr="00B776BB" w:rsidRDefault="008E3150" w:rsidP="008E3150">
            <w:pPr>
              <w:rPr>
                <w:rFonts w:ascii="Verdana" w:hAnsi="Verdana"/>
                <w:b/>
                <w:color w:val="C00000"/>
                <w:sz w:val="18"/>
                <w:szCs w:val="18"/>
                <w:lang w:val="en-US"/>
              </w:rPr>
            </w:pPr>
            <w:r w:rsidRPr="008E3150">
              <w:rPr>
                <w:rFonts w:ascii="Verdana" w:hAnsi="Verdana"/>
                <w:b/>
                <w:color w:val="C00000"/>
                <w:sz w:val="18"/>
                <w:szCs w:val="18"/>
                <w:lang w:val="en-US"/>
              </w:rPr>
              <w:t xml:space="preserve"> </w:t>
            </w:r>
          </w:p>
        </w:tc>
      </w:tr>
    </w:tbl>
    <w:p w14:paraId="797ECA56" w14:textId="77777777" w:rsidR="00616A8D" w:rsidRPr="00B776BB" w:rsidRDefault="00616A8D" w:rsidP="00616A8D">
      <w:pPr>
        <w:pStyle w:val="Prrafodelista"/>
        <w:rPr>
          <w:rFonts w:ascii="Verdana" w:hAnsi="Verdana"/>
          <w:b/>
          <w:sz w:val="18"/>
          <w:szCs w:val="18"/>
          <w:lang w:val="en-US"/>
        </w:rPr>
      </w:pPr>
    </w:p>
    <w:p w14:paraId="6A6F351C" w14:textId="77777777" w:rsidR="00616A8D" w:rsidRPr="00B776BB" w:rsidRDefault="00616A8D" w:rsidP="00616A8D">
      <w:pPr>
        <w:pStyle w:val="Prrafodelista"/>
        <w:rPr>
          <w:rFonts w:ascii="Verdana" w:hAnsi="Verdana"/>
          <w:b/>
          <w:sz w:val="18"/>
          <w:szCs w:val="18"/>
          <w:lang w:val="en-US"/>
        </w:rPr>
      </w:pPr>
    </w:p>
    <w:p w14:paraId="31CDF75A" w14:textId="5EABFC1F" w:rsidR="00616A8D" w:rsidRPr="00B776BB" w:rsidRDefault="00616A8D" w:rsidP="00616A8D">
      <w:pPr>
        <w:numPr>
          <w:ilvl w:val="0"/>
          <w:numId w:val="34"/>
        </w:numPr>
        <w:ind w:left="1080"/>
        <w:rPr>
          <w:rFonts w:ascii="Verdana" w:hAnsi="Verdana" w:cs="Arial"/>
          <w:sz w:val="18"/>
          <w:szCs w:val="18"/>
        </w:rPr>
      </w:pPr>
      <w:r w:rsidRPr="00B776BB">
        <w:rPr>
          <w:rFonts w:ascii="Verdana" w:hAnsi="Verdana" w:cs="Arial"/>
          <w:sz w:val="18"/>
          <w:szCs w:val="18"/>
        </w:rPr>
        <w:t xml:space="preserve">En el archivo </w:t>
      </w:r>
      <w:r w:rsidRPr="00B776BB">
        <w:rPr>
          <w:rFonts w:ascii="Verdana" w:hAnsi="Verdana" w:cs="Arial"/>
          <w:b/>
          <w:sz w:val="18"/>
          <w:szCs w:val="18"/>
        </w:rPr>
        <w:t>.</w:t>
      </w:r>
      <w:proofErr w:type="spellStart"/>
      <w:r w:rsidRPr="00B776BB">
        <w:rPr>
          <w:rFonts w:ascii="Verdana" w:hAnsi="Verdana" w:cs="Arial"/>
          <w:b/>
          <w:sz w:val="18"/>
          <w:szCs w:val="18"/>
        </w:rPr>
        <w:t>mailset</w:t>
      </w:r>
      <w:proofErr w:type="spellEnd"/>
      <w:r w:rsidRPr="00B776BB">
        <w:rPr>
          <w:rFonts w:ascii="Verdana" w:hAnsi="Verdana" w:cs="Arial"/>
          <w:b/>
          <w:sz w:val="18"/>
          <w:szCs w:val="18"/>
        </w:rPr>
        <w:t xml:space="preserve"> </w:t>
      </w:r>
      <w:r w:rsidRPr="00B776BB">
        <w:rPr>
          <w:rFonts w:ascii="Verdana" w:hAnsi="Verdana" w:cs="Arial"/>
          <w:sz w:val="18"/>
          <w:szCs w:val="18"/>
        </w:rPr>
        <w:t xml:space="preserve">se define variables para el </w:t>
      </w:r>
      <w:proofErr w:type="spellStart"/>
      <w:r w:rsidRPr="00B776BB">
        <w:rPr>
          <w:rFonts w:ascii="Verdana" w:hAnsi="Verdana" w:cs="Arial"/>
          <w:sz w:val="18"/>
          <w:szCs w:val="18"/>
        </w:rPr>
        <w:t>envio</w:t>
      </w:r>
      <w:proofErr w:type="spellEnd"/>
      <w:r w:rsidRPr="00B776BB">
        <w:rPr>
          <w:rFonts w:ascii="Verdana" w:hAnsi="Verdana" w:cs="Arial"/>
          <w:sz w:val="18"/>
          <w:szCs w:val="18"/>
        </w:rPr>
        <w:t xml:space="preserve"> de correo.</w:t>
      </w:r>
    </w:p>
    <w:p w14:paraId="459714C2" w14:textId="77777777" w:rsidR="00616A8D" w:rsidRPr="00B776BB" w:rsidRDefault="00616A8D" w:rsidP="00616A8D">
      <w:pPr>
        <w:ind w:left="1080"/>
        <w:rPr>
          <w:rFonts w:ascii="Verdana" w:hAnsi="Verdana"/>
          <w:sz w:val="18"/>
          <w:szCs w:val="18"/>
        </w:rPr>
      </w:pPr>
    </w:p>
    <w:p w14:paraId="500420E1" w14:textId="77777777" w:rsidR="00616A8D" w:rsidRPr="00B776BB" w:rsidRDefault="00616A8D" w:rsidP="00616A8D">
      <w:pPr>
        <w:ind w:left="1134"/>
        <w:rPr>
          <w:rFonts w:ascii="Verdana" w:hAnsi="Verdana" w:cs="Arial"/>
          <w:sz w:val="18"/>
          <w:szCs w:val="18"/>
        </w:rPr>
      </w:pPr>
      <w:r w:rsidRPr="00B776BB">
        <w:rPr>
          <w:rFonts w:ascii="Verdana" w:hAnsi="Verdana" w:cs="Arial"/>
          <w:sz w:val="18"/>
          <w:szCs w:val="18"/>
        </w:rPr>
        <w:t>La configuración es la siguiente:</w:t>
      </w:r>
    </w:p>
    <w:p w14:paraId="496E3FBD" w14:textId="77777777" w:rsidR="00616A8D" w:rsidRPr="00B776BB" w:rsidRDefault="00616A8D" w:rsidP="00616A8D">
      <w:pPr>
        <w:ind w:left="786" w:firstLine="426"/>
        <w:rPr>
          <w:rFonts w:ascii="Verdana" w:hAnsi="Verdana" w:cs="Arial"/>
          <w:sz w:val="18"/>
          <w:szCs w:val="18"/>
          <w:u w:val="single"/>
        </w:rPr>
      </w:pPr>
    </w:p>
    <w:p w14:paraId="259013FF" w14:textId="77777777" w:rsidR="00616A8D" w:rsidRPr="00B776BB" w:rsidRDefault="00616A8D" w:rsidP="00616A8D">
      <w:pPr>
        <w:ind w:left="786" w:firstLine="426"/>
        <w:rPr>
          <w:rFonts w:ascii="Verdana" w:hAnsi="Verdana" w:cs="Arial"/>
          <w:sz w:val="18"/>
          <w:szCs w:val="18"/>
          <w:u w:val="single"/>
        </w:rPr>
      </w:pPr>
    </w:p>
    <w:p w14:paraId="68991C71" w14:textId="1C818E80" w:rsidR="00042702" w:rsidRPr="00B776BB" w:rsidRDefault="00341F10" w:rsidP="00042702">
      <w:pPr>
        <w:ind w:left="1069"/>
        <w:rPr>
          <w:rFonts w:ascii="Verdana" w:hAnsi="Verdana"/>
          <w:b/>
          <w:color w:val="C00000"/>
          <w:sz w:val="18"/>
          <w:szCs w:val="18"/>
          <w:lang w:val="en-US"/>
        </w:rPr>
      </w:pPr>
      <w:r>
        <w:rPr>
          <w:rFonts w:ascii="Verdana" w:hAnsi="Verdana"/>
          <w:b/>
          <w:color w:val="C00000"/>
          <w:sz w:val="18"/>
          <w:szCs w:val="18"/>
        </w:rPr>
        <w:t>SH16_MOTPROM_CargaDatos_ReplicaCambPlanHist</w:t>
      </w:r>
    </w:p>
    <w:tbl>
      <w:tblPr>
        <w:tblW w:w="0" w:type="auto"/>
        <w:tblInd w:w="10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83"/>
      </w:tblGrid>
      <w:tr w:rsidR="00616A8D" w:rsidRPr="00B776BB" w14:paraId="250C6804" w14:textId="77777777" w:rsidTr="00E55425">
        <w:tc>
          <w:tcPr>
            <w:tcW w:w="10106" w:type="dxa"/>
            <w:shd w:val="clear" w:color="auto" w:fill="auto"/>
          </w:tcPr>
          <w:p w14:paraId="32321B9D" w14:textId="77777777" w:rsidR="008C64A2" w:rsidRPr="008C64A2" w:rsidRDefault="008C64A2" w:rsidP="008C64A2">
            <w:pPr>
              <w:rPr>
                <w:rFonts w:ascii="Verdana" w:hAnsi="Verdana"/>
                <w:b/>
                <w:color w:val="C00000"/>
                <w:sz w:val="18"/>
                <w:szCs w:val="18"/>
                <w:lang w:val="en-US"/>
              </w:rPr>
            </w:pPr>
            <w:r w:rsidRPr="008C64A2">
              <w:rPr>
                <w:rFonts w:ascii="Verdana" w:hAnsi="Verdana"/>
                <w:b/>
                <w:color w:val="C00000"/>
                <w:sz w:val="18"/>
                <w:szCs w:val="18"/>
                <w:lang w:val="en-US"/>
              </w:rPr>
              <w:t>DIRECCION=</w:t>
            </w:r>
            <w:r w:rsidRPr="00B44554">
              <w:rPr>
                <w:rFonts w:ascii="Verdana" w:hAnsi="Verdana"/>
                <w:b/>
                <w:color w:val="C00000"/>
                <w:sz w:val="18"/>
                <w:szCs w:val="18"/>
                <w:highlight w:val="yellow"/>
                <w:lang w:val="en-US"/>
              </w:rPr>
              <w:t>junior.mateo@mdp.com.pe</w:t>
            </w:r>
          </w:p>
          <w:p w14:paraId="475A260F" w14:textId="77777777" w:rsidR="008C64A2" w:rsidRPr="008C64A2" w:rsidRDefault="008C64A2" w:rsidP="008C64A2">
            <w:pPr>
              <w:rPr>
                <w:rFonts w:ascii="Verdana" w:hAnsi="Verdana"/>
                <w:b/>
                <w:color w:val="C00000"/>
                <w:sz w:val="18"/>
                <w:szCs w:val="18"/>
              </w:rPr>
            </w:pPr>
            <w:r w:rsidRPr="008C64A2">
              <w:rPr>
                <w:rFonts w:ascii="Verdana" w:hAnsi="Verdana"/>
                <w:b/>
                <w:color w:val="C00000"/>
                <w:sz w:val="18"/>
                <w:szCs w:val="18"/>
              </w:rPr>
              <w:t>ASUNTO_CORREO_JAR="ERROR en la EJECUCION del JAR"</w:t>
            </w:r>
          </w:p>
          <w:p w14:paraId="6872E6FD" w14:textId="77777777" w:rsidR="008C64A2" w:rsidRPr="008C64A2" w:rsidRDefault="008C64A2" w:rsidP="008C64A2">
            <w:pPr>
              <w:rPr>
                <w:rFonts w:ascii="Verdana" w:hAnsi="Verdana"/>
                <w:b/>
                <w:color w:val="C00000"/>
                <w:sz w:val="18"/>
                <w:szCs w:val="18"/>
              </w:rPr>
            </w:pPr>
          </w:p>
          <w:p w14:paraId="283F7230" w14:textId="1B145413" w:rsidR="00616A8D" w:rsidRPr="008C64A2" w:rsidRDefault="008C64A2" w:rsidP="008C64A2">
            <w:pPr>
              <w:rPr>
                <w:rFonts w:ascii="Verdana" w:hAnsi="Verdana"/>
                <w:b/>
                <w:color w:val="C00000"/>
                <w:sz w:val="18"/>
                <w:szCs w:val="18"/>
              </w:rPr>
            </w:pPr>
            <w:proofErr w:type="spellStart"/>
            <w:r w:rsidRPr="008C64A2">
              <w:rPr>
                <w:rFonts w:ascii="Verdana" w:hAnsi="Verdana"/>
                <w:b/>
                <w:color w:val="C00000"/>
                <w:sz w:val="18"/>
                <w:szCs w:val="18"/>
              </w:rPr>
              <w:t>export</w:t>
            </w:r>
            <w:proofErr w:type="spellEnd"/>
            <w:r w:rsidRPr="008C64A2">
              <w:rPr>
                <w:rFonts w:ascii="Verdana" w:hAnsi="Verdana"/>
                <w:b/>
                <w:color w:val="C00000"/>
                <w:sz w:val="18"/>
                <w:szCs w:val="18"/>
              </w:rPr>
              <w:t xml:space="preserve"> DIRECCION ASUNTO_CORREO_JAR</w:t>
            </w:r>
          </w:p>
        </w:tc>
      </w:tr>
    </w:tbl>
    <w:p w14:paraId="67FF2D5A" w14:textId="77777777" w:rsidR="00616A8D" w:rsidRPr="00B776BB" w:rsidRDefault="00616A8D" w:rsidP="00616A8D">
      <w:pPr>
        <w:pStyle w:val="Prrafodelista"/>
        <w:rPr>
          <w:rFonts w:ascii="Verdana" w:hAnsi="Verdana"/>
          <w:b/>
          <w:sz w:val="18"/>
          <w:szCs w:val="18"/>
        </w:rPr>
      </w:pPr>
    </w:p>
    <w:p w14:paraId="47556344" w14:textId="77777777" w:rsidR="00616A8D" w:rsidRPr="00B776BB" w:rsidRDefault="00616A8D" w:rsidP="00616A8D">
      <w:pPr>
        <w:pStyle w:val="Prrafodelista"/>
        <w:rPr>
          <w:rFonts w:ascii="Verdana" w:hAnsi="Verdana"/>
          <w:b/>
          <w:sz w:val="18"/>
          <w:szCs w:val="18"/>
        </w:rPr>
      </w:pPr>
    </w:p>
    <w:p w14:paraId="2BE96388" w14:textId="10DAA9C3" w:rsidR="00616A8D" w:rsidRPr="00B776BB" w:rsidRDefault="00616A8D" w:rsidP="00010ABB">
      <w:pPr>
        <w:ind w:left="1560"/>
        <w:rPr>
          <w:rFonts w:ascii="Verdana" w:hAnsi="Verdana"/>
          <w:sz w:val="18"/>
          <w:szCs w:val="18"/>
        </w:rPr>
      </w:pPr>
      <w:r w:rsidRPr="00B776BB">
        <w:rPr>
          <w:rFonts w:ascii="Verdana" w:hAnsi="Verdana"/>
          <w:sz w:val="18"/>
          <w:szCs w:val="18"/>
        </w:rPr>
        <w:t>Estos datos se deben actualizar por los valores de producción.</w:t>
      </w:r>
    </w:p>
    <w:p w14:paraId="339C212A" w14:textId="77777777" w:rsidR="00616A8D" w:rsidRPr="00B776BB" w:rsidRDefault="00616A8D" w:rsidP="00616A8D">
      <w:pPr>
        <w:ind w:left="1080"/>
        <w:rPr>
          <w:rFonts w:ascii="Verdana" w:hAnsi="Verdana" w:cs="Arial"/>
          <w:sz w:val="18"/>
          <w:szCs w:val="18"/>
        </w:rPr>
      </w:pPr>
    </w:p>
    <w:p w14:paraId="07B10A0C" w14:textId="77777777" w:rsidR="00616A8D" w:rsidRPr="00B776BB" w:rsidRDefault="00616A8D" w:rsidP="00616A8D">
      <w:pPr>
        <w:ind w:left="720" w:firstLine="360"/>
        <w:rPr>
          <w:rFonts w:ascii="Verdana" w:hAnsi="Verdana"/>
          <w:b/>
          <w:sz w:val="18"/>
          <w:szCs w:val="18"/>
        </w:rPr>
      </w:pPr>
      <w:r w:rsidRPr="00B776BB">
        <w:rPr>
          <w:rFonts w:ascii="Verdana" w:hAnsi="Verdana"/>
          <w:b/>
          <w:sz w:val="18"/>
          <w:szCs w:val="18"/>
          <w:u w:val="single"/>
        </w:rPr>
        <w:t>Consideraciones Generales:</w:t>
      </w:r>
    </w:p>
    <w:p w14:paraId="2DDB3445" w14:textId="77777777" w:rsidR="00616A8D" w:rsidRPr="00B776BB" w:rsidRDefault="00616A8D" w:rsidP="00616A8D">
      <w:pPr>
        <w:ind w:left="1080"/>
        <w:rPr>
          <w:rFonts w:ascii="Verdana" w:hAnsi="Verdana"/>
          <w:sz w:val="18"/>
          <w:szCs w:val="18"/>
        </w:rPr>
      </w:pPr>
    </w:p>
    <w:p w14:paraId="4D710099" w14:textId="77777777" w:rsidR="00616A8D" w:rsidRPr="00B776BB" w:rsidRDefault="00616A8D" w:rsidP="00616A8D">
      <w:pPr>
        <w:numPr>
          <w:ilvl w:val="0"/>
          <w:numId w:val="34"/>
        </w:numPr>
        <w:rPr>
          <w:rFonts w:ascii="Verdana" w:hAnsi="Verdana" w:cs="Arial"/>
          <w:sz w:val="18"/>
          <w:szCs w:val="18"/>
        </w:rPr>
      </w:pPr>
      <w:r w:rsidRPr="00B776BB">
        <w:rPr>
          <w:rFonts w:ascii="Verdana" w:hAnsi="Verdana" w:cs="Arial"/>
          <w:sz w:val="18"/>
          <w:szCs w:val="18"/>
        </w:rPr>
        <w:t>Se deberá validar que exista la carpeta “LOG” en la siguiente ruta del servidor :</w:t>
      </w:r>
    </w:p>
    <w:p w14:paraId="0330DD01" w14:textId="3900B78E" w:rsidR="00616A8D" w:rsidRPr="001970CC" w:rsidRDefault="00616A8D" w:rsidP="00616A8D">
      <w:pPr>
        <w:ind w:left="1440"/>
        <w:rPr>
          <w:rFonts w:ascii="Verdana" w:hAnsi="Verdana" w:cs="Arial"/>
          <w:sz w:val="18"/>
          <w:szCs w:val="18"/>
        </w:rPr>
      </w:pPr>
      <w:r w:rsidRPr="001970CC">
        <w:rPr>
          <w:rFonts w:ascii="Verdana" w:hAnsi="Verdana" w:cs="Arial"/>
          <w:sz w:val="18"/>
          <w:szCs w:val="18"/>
          <w:lang w:eastAsia="es-ES"/>
        </w:rPr>
        <w:t>“</w:t>
      </w:r>
      <w:r w:rsidR="005B5697">
        <w:rPr>
          <w:rFonts w:ascii="Verdana" w:hAnsi="Verdana" w:cs="Arial"/>
          <w:sz w:val="18"/>
          <w:szCs w:val="18"/>
          <w:highlight w:val="yellow"/>
          <w:lang w:eastAsia="es-ES"/>
        </w:rPr>
        <w:t>/home/USRPRETUPS/procesosmotorprom/desactiva/</w:t>
      </w:r>
      <w:r w:rsidR="00341F10" w:rsidRPr="001970CC">
        <w:rPr>
          <w:rFonts w:ascii="Verdana" w:hAnsi="Verdana" w:cs="Arial"/>
          <w:sz w:val="18"/>
          <w:szCs w:val="18"/>
        </w:rPr>
        <w:t>SH16_MOTPROM_CargaDatos_ReplicaCambPlanHist</w:t>
      </w:r>
      <w:r w:rsidRPr="001970CC">
        <w:rPr>
          <w:rFonts w:ascii="Verdana" w:hAnsi="Verdana" w:cs="Arial"/>
          <w:sz w:val="18"/>
          <w:szCs w:val="18"/>
          <w:highlight w:val="yellow"/>
          <w:lang w:eastAsia="es-ES"/>
        </w:rPr>
        <w:t>/”</w:t>
      </w:r>
    </w:p>
    <w:p w14:paraId="049B26AA" w14:textId="77777777" w:rsidR="00616A8D" w:rsidRPr="00B776BB" w:rsidRDefault="00616A8D" w:rsidP="00616A8D">
      <w:pPr>
        <w:ind w:left="1440"/>
        <w:rPr>
          <w:rFonts w:ascii="Verdana" w:hAnsi="Verdana" w:cs="Arial"/>
          <w:sz w:val="18"/>
          <w:szCs w:val="18"/>
        </w:rPr>
      </w:pPr>
      <w:r w:rsidRPr="00B776BB">
        <w:rPr>
          <w:rFonts w:ascii="Verdana" w:hAnsi="Verdana" w:cs="Arial"/>
          <w:sz w:val="18"/>
          <w:szCs w:val="18"/>
        </w:rPr>
        <w:t>, si no existe se deberá crear.</w:t>
      </w:r>
    </w:p>
    <w:p w14:paraId="4F26FD2F" w14:textId="77777777" w:rsidR="00616A8D" w:rsidRPr="00B776BB" w:rsidRDefault="00616A8D" w:rsidP="00616A8D">
      <w:pPr>
        <w:numPr>
          <w:ilvl w:val="0"/>
          <w:numId w:val="34"/>
        </w:numPr>
        <w:ind w:left="1080"/>
        <w:rPr>
          <w:rFonts w:ascii="Verdana" w:hAnsi="Verdana" w:cs="Arial"/>
          <w:sz w:val="18"/>
          <w:szCs w:val="18"/>
        </w:rPr>
      </w:pPr>
      <w:r w:rsidRPr="00B776BB">
        <w:rPr>
          <w:rFonts w:ascii="Verdana" w:hAnsi="Verdana" w:cs="Arial"/>
          <w:sz w:val="18"/>
          <w:szCs w:val="18"/>
        </w:rPr>
        <w:t xml:space="preserve">En el archivo </w:t>
      </w:r>
      <w:r w:rsidRPr="00B776BB">
        <w:rPr>
          <w:rFonts w:ascii="Verdana" w:hAnsi="Verdana" w:cs="Arial"/>
          <w:b/>
          <w:sz w:val="18"/>
          <w:szCs w:val="18"/>
        </w:rPr>
        <w:t>.</w:t>
      </w:r>
      <w:proofErr w:type="spellStart"/>
      <w:r w:rsidRPr="00B776BB">
        <w:rPr>
          <w:rFonts w:ascii="Verdana" w:hAnsi="Verdana" w:cs="Arial"/>
          <w:b/>
          <w:sz w:val="18"/>
          <w:szCs w:val="18"/>
        </w:rPr>
        <w:t>sh</w:t>
      </w:r>
      <w:proofErr w:type="spellEnd"/>
      <w:r w:rsidRPr="00B776BB">
        <w:rPr>
          <w:rFonts w:ascii="Verdana" w:hAnsi="Verdana" w:cs="Arial"/>
          <w:sz w:val="18"/>
          <w:szCs w:val="18"/>
        </w:rPr>
        <w:t xml:space="preserve"> se define variables esto permite una rápida configuración. Colocar los valores correspondientes al ambiente de Producción.</w:t>
      </w:r>
    </w:p>
    <w:p w14:paraId="25CBD21A" w14:textId="77777777" w:rsidR="00616A8D" w:rsidRPr="00B776BB" w:rsidRDefault="00616A8D" w:rsidP="00616A8D">
      <w:pPr>
        <w:pStyle w:val="Prrafodelista"/>
        <w:rPr>
          <w:rFonts w:ascii="Verdana" w:hAnsi="Verdana"/>
          <w:b/>
          <w:sz w:val="18"/>
          <w:szCs w:val="18"/>
        </w:rPr>
      </w:pPr>
    </w:p>
    <w:p w14:paraId="1747F86E" w14:textId="77777777" w:rsidR="00616A8D" w:rsidRPr="00B776BB" w:rsidRDefault="00616A8D" w:rsidP="00616A8D">
      <w:pPr>
        <w:numPr>
          <w:ilvl w:val="0"/>
          <w:numId w:val="32"/>
        </w:numPr>
        <w:ind w:left="1080"/>
        <w:rPr>
          <w:rFonts w:ascii="Verdana" w:hAnsi="Verdana" w:cs="Arial"/>
          <w:sz w:val="18"/>
          <w:szCs w:val="18"/>
        </w:rPr>
      </w:pPr>
      <w:r w:rsidRPr="00B776BB">
        <w:rPr>
          <w:rFonts w:ascii="Verdana" w:hAnsi="Verdana" w:cs="Arial"/>
          <w:sz w:val="18"/>
          <w:szCs w:val="18"/>
        </w:rPr>
        <w:t xml:space="preserve">Aplicar el comando </w:t>
      </w:r>
      <w:r w:rsidRPr="00B776BB">
        <w:rPr>
          <w:rFonts w:ascii="Verdana" w:hAnsi="Verdana" w:cs="Arial"/>
          <w:b/>
          <w:sz w:val="18"/>
          <w:szCs w:val="18"/>
        </w:rPr>
        <w:t>dos2unix</w:t>
      </w:r>
      <w:r w:rsidRPr="00B776BB">
        <w:rPr>
          <w:rFonts w:ascii="Verdana" w:hAnsi="Verdana" w:cs="Arial"/>
          <w:sz w:val="18"/>
          <w:szCs w:val="18"/>
        </w:rPr>
        <w:t xml:space="preserve"> a los objetos </w:t>
      </w:r>
      <w:r w:rsidRPr="00B776BB">
        <w:rPr>
          <w:rFonts w:ascii="Verdana" w:hAnsi="Verdana" w:cs="Arial"/>
          <w:b/>
          <w:i/>
          <w:sz w:val="18"/>
          <w:szCs w:val="18"/>
        </w:rPr>
        <w:t>.</w:t>
      </w:r>
      <w:proofErr w:type="spellStart"/>
      <w:r w:rsidRPr="00B776BB">
        <w:rPr>
          <w:rFonts w:ascii="Verdana" w:hAnsi="Verdana" w:cs="Arial"/>
          <w:b/>
          <w:i/>
          <w:sz w:val="18"/>
          <w:szCs w:val="18"/>
        </w:rPr>
        <w:t>varset</w:t>
      </w:r>
      <w:proofErr w:type="spellEnd"/>
      <w:r w:rsidRPr="00B776BB">
        <w:rPr>
          <w:rFonts w:ascii="Verdana" w:hAnsi="Verdana" w:cs="Arial"/>
          <w:b/>
          <w:i/>
          <w:sz w:val="18"/>
          <w:szCs w:val="18"/>
        </w:rPr>
        <w:t>, *.</w:t>
      </w:r>
      <w:proofErr w:type="spellStart"/>
      <w:r w:rsidRPr="00B776BB">
        <w:rPr>
          <w:rFonts w:ascii="Verdana" w:hAnsi="Verdana" w:cs="Arial"/>
          <w:b/>
          <w:i/>
          <w:sz w:val="18"/>
          <w:szCs w:val="18"/>
        </w:rPr>
        <w:t>sh</w:t>
      </w:r>
      <w:proofErr w:type="spellEnd"/>
      <w:r w:rsidRPr="00B776BB">
        <w:rPr>
          <w:rFonts w:ascii="Verdana" w:hAnsi="Verdana" w:cs="Arial"/>
          <w:b/>
          <w:sz w:val="18"/>
          <w:szCs w:val="18"/>
        </w:rPr>
        <w:t xml:space="preserve">. </w:t>
      </w:r>
    </w:p>
    <w:p w14:paraId="3F12444A" w14:textId="77777777" w:rsidR="00616A8D" w:rsidRPr="00B776BB" w:rsidRDefault="00616A8D" w:rsidP="00616A8D">
      <w:pPr>
        <w:ind w:left="1080"/>
        <w:rPr>
          <w:rFonts w:ascii="Verdana" w:hAnsi="Verdana" w:cs="Arial"/>
          <w:sz w:val="18"/>
          <w:szCs w:val="18"/>
        </w:rPr>
      </w:pPr>
      <w:r w:rsidRPr="00B776BB">
        <w:rPr>
          <w:rFonts w:ascii="Verdana" w:hAnsi="Verdana" w:cs="Arial"/>
          <w:color w:val="1F497D"/>
          <w:sz w:val="18"/>
          <w:szCs w:val="18"/>
        </w:rPr>
        <w:t>Ejemplo</w:t>
      </w:r>
      <w:r w:rsidRPr="00B776BB">
        <w:rPr>
          <w:rFonts w:ascii="Verdana" w:hAnsi="Verdana" w:cs="Arial"/>
          <w:sz w:val="18"/>
          <w:szCs w:val="18"/>
        </w:rPr>
        <w:t xml:space="preserve">: </w:t>
      </w:r>
      <w:r w:rsidRPr="00B776BB">
        <w:rPr>
          <w:rFonts w:ascii="Verdana" w:hAnsi="Verdana" w:cs="Arial"/>
          <w:b/>
          <w:color w:val="1F497D"/>
          <w:sz w:val="18"/>
          <w:szCs w:val="18"/>
        </w:rPr>
        <w:t xml:space="preserve">dos2unix </w:t>
      </w:r>
      <w:r w:rsidRPr="00B776BB">
        <w:rPr>
          <w:rFonts w:ascii="Verdana" w:hAnsi="Verdana" w:cs="Arial"/>
          <w:color w:val="1F497D"/>
          <w:sz w:val="18"/>
          <w:szCs w:val="18"/>
        </w:rPr>
        <w:t>.</w:t>
      </w:r>
      <w:proofErr w:type="spellStart"/>
      <w:r w:rsidRPr="00B776BB">
        <w:rPr>
          <w:rFonts w:ascii="Verdana" w:hAnsi="Verdana" w:cs="Arial"/>
          <w:color w:val="1F497D"/>
          <w:sz w:val="18"/>
          <w:szCs w:val="18"/>
        </w:rPr>
        <w:t>varset</w:t>
      </w:r>
      <w:proofErr w:type="spellEnd"/>
    </w:p>
    <w:p w14:paraId="3AD2AACB" w14:textId="77777777" w:rsidR="00616A8D" w:rsidRPr="00B776BB" w:rsidRDefault="00616A8D" w:rsidP="00616A8D">
      <w:pPr>
        <w:ind w:left="1080"/>
        <w:rPr>
          <w:rFonts w:ascii="Verdana" w:hAnsi="Verdana" w:cs="Arial"/>
          <w:sz w:val="18"/>
          <w:szCs w:val="18"/>
        </w:rPr>
      </w:pPr>
    </w:p>
    <w:p w14:paraId="3EEEF467" w14:textId="168EE835" w:rsidR="00616A8D" w:rsidRPr="00B776BB" w:rsidRDefault="00616A8D" w:rsidP="00042702">
      <w:pPr>
        <w:numPr>
          <w:ilvl w:val="0"/>
          <w:numId w:val="32"/>
        </w:numPr>
        <w:ind w:left="1080"/>
        <w:rPr>
          <w:rFonts w:ascii="Verdana" w:hAnsi="Verdana" w:cs="Arial"/>
          <w:b/>
          <w:sz w:val="18"/>
          <w:szCs w:val="18"/>
        </w:rPr>
      </w:pPr>
      <w:r w:rsidRPr="00B776BB">
        <w:rPr>
          <w:rFonts w:ascii="Verdana" w:hAnsi="Verdana" w:cs="Arial"/>
          <w:sz w:val="18"/>
          <w:szCs w:val="18"/>
        </w:rPr>
        <w:t xml:space="preserve">Dar permisos de ejecución al Shell de la siguiente manera: </w:t>
      </w:r>
      <w:proofErr w:type="spellStart"/>
      <w:r w:rsidRPr="00B776BB">
        <w:rPr>
          <w:rFonts w:ascii="Verdana" w:hAnsi="Verdana" w:cs="Arial"/>
          <w:b/>
          <w:i/>
          <w:sz w:val="18"/>
          <w:szCs w:val="18"/>
        </w:rPr>
        <w:t>chmod</w:t>
      </w:r>
      <w:proofErr w:type="spellEnd"/>
      <w:r w:rsidRPr="00B776BB">
        <w:rPr>
          <w:rFonts w:ascii="Verdana" w:hAnsi="Verdana" w:cs="Arial"/>
          <w:b/>
          <w:i/>
          <w:sz w:val="18"/>
          <w:szCs w:val="18"/>
        </w:rPr>
        <w:t xml:space="preserve"> 750</w:t>
      </w:r>
      <w:r w:rsidRPr="00B776BB">
        <w:rPr>
          <w:rFonts w:ascii="Verdana" w:hAnsi="Verdana" w:cs="Arial"/>
          <w:i/>
          <w:sz w:val="18"/>
          <w:szCs w:val="18"/>
        </w:rPr>
        <w:t xml:space="preserve"> a los archivos </w:t>
      </w:r>
      <w:r w:rsidRPr="00B776BB">
        <w:rPr>
          <w:rFonts w:ascii="Verdana" w:hAnsi="Verdana" w:cs="Arial"/>
          <w:b/>
          <w:i/>
          <w:sz w:val="18"/>
          <w:szCs w:val="18"/>
        </w:rPr>
        <w:t>.</w:t>
      </w:r>
      <w:proofErr w:type="spellStart"/>
      <w:r w:rsidRPr="00B776BB">
        <w:rPr>
          <w:rFonts w:ascii="Verdana" w:hAnsi="Verdana" w:cs="Arial"/>
          <w:b/>
          <w:i/>
          <w:sz w:val="18"/>
          <w:szCs w:val="18"/>
        </w:rPr>
        <w:t>varset</w:t>
      </w:r>
      <w:proofErr w:type="spellEnd"/>
      <w:r w:rsidRPr="00B776BB">
        <w:rPr>
          <w:rFonts w:ascii="Verdana" w:hAnsi="Verdana" w:cs="Arial"/>
          <w:b/>
          <w:i/>
          <w:sz w:val="18"/>
          <w:szCs w:val="18"/>
        </w:rPr>
        <w:t>,</w:t>
      </w:r>
      <w:r w:rsidR="00042702" w:rsidRPr="00B776BB">
        <w:rPr>
          <w:rFonts w:ascii="Verdana" w:hAnsi="Verdana" w:cs="Arial"/>
          <w:b/>
          <w:i/>
          <w:sz w:val="18"/>
          <w:szCs w:val="18"/>
        </w:rPr>
        <w:t xml:space="preserve"> .</w:t>
      </w:r>
      <w:proofErr w:type="spellStart"/>
      <w:r w:rsidR="00042702" w:rsidRPr="00B776BB">
        <w:rPr>
          <w:rFonts w:ascii="Verdana" w:hAnsi="Verdana" w:cs="Arial"/>
          <w:b/>
          <w:i/>
          <w:sz w:val="18"/>
          <w:szCs w:val="18"/>
        </w:rPr>
        <w:t>mailset</w:t>
      </w:r>
      <w:proofErr w:type="spellEnd"/>
      <w:r w:rsidR="00042702" w:rsidRPr="00B776BB">
        <w:rPr>
          <w:rFonts w:ascii="Verdana" w:hAnsi="Verdana" w:cs="Arial"/>
          <w:b/>
          <w:i/>
          <w:sz w:val="18"/>
          <w:szCs w:val="18"/>
        </w:rPr>
        <w:t>, *.</w:t>
      </w:r>
      <w:proofErr w:type="spellStart"/>
      <w:r w:rsidR="00042702" w:rsidRPr="00B776BB">
        <w:rPr>
          <w:rFonts w:ascii="Verdana" w:hAnsi="Verdana" w:cs="Arial"/>
          <w:b/>
          <w:i/>
          <w:sz w:val="18"/>
          <w:szCs w:val="18"/>
        </w:rPr>
        <w:t>sh</w:t>
      </w:r>
      <w:proofErr w:type="spellEnd"/>
      <w:r w:rsidR="00042702" w:rsidRPr="00B776BB">
        <w:rPr>
          <w:rFonts w:ascii="Verdana" w:hAnsi="Verdana" w:cs="Arial"/>
          <w:b/>
          <w:i/>
          <w:sz w:val="18"/>
          <w:szCs w:val="18"/>
        </w:rPr>
        <w:t>,</w:t>
      </w:r>
    </w:p>
    <w:p w14:paraId="7022F845" w14:textId="77777777" w:rsidR="00616A8D" w:rsidRPr="00B776BB" w:rsidRDefault="00616A8D" w:rsidP="00616A8D">
      <w:pPr>
        <w:rPr>
          <w:rFonts w:ascii="Verdana" w:hAnsi="Verdana" w:cs="Arial"/>
          <w:b/>
          <w:sz w:val="18"/>
          <w:szCs w:val="18"/>
        </w:rPr>
      </w:pPr>
    </w:p>
    <w:p w14:paraId="75B31BB2" w14:textId="77777777" w:rsidR="001B6115" w:rsidRPr="00B776BB" w:rsidRDefault="00A644E1" w:rsidP="005E0EF1">
      <w:pPr>
        <w:pStyle w:val="Encabezado"/>
        <w:numPr>
          <w:ilvl w:val="1"/>
          <w:numId w:val="2"/>
        </w:numPr>
        <w:tabs>
          <w:tab w:val="clear" w:pos="4320"/>
          <w:tab w:val="clear" w:pos="8640"/>
        </w:tabs>
        <w:ind w:left="993" w:hanging="633"/>
        <w:jc w:val="left"/>
        <w:outlineLvl w:val="1"/>
        <w:rPr>
          <w:rFonts w:ascii="Verdana" w:hAnsi="Verdana" w:cs="Arial"/>
          <w:b/>
          <w:sz w:val="18"/>
          <w:szCs w:val="18"/>
        </w:rPr>
      </w:pPr>
      <w:bookmarkStart w:id="25" w:name="_Toc8654599"/>
      <w:r w:rsidRPr="00B776BB">
        <w:rPr>
          <w:rFonts w:ascii="Verdana" w:hAnsi="Verdana" w:cs="Arial"/>
          <w:b/>
          <w:sz w:val="18"/>
          <w:szCs w:val="18"/>
        </w:rPr>
        <w:t>Proceso de instalación de Archivos BAT</w:t>
      </w:r>
      <w:bookmarkEnd w:id="25"/>
    </w:p>
    <w:p w14:paraId="514F160C" w14:textId="77777777" w:rsidR="00FC30AC" w:rsidRPr="00B776BB" w:rsidRDefault="00FC30AC" w:rsidP="00FC30AC">
      <w:pPr>
        <w:pStyle w:val="Prrafodelista"/>
        <w:ind w:left="360" w:firstLine="360"/>
        <w:rPr>
          <w:rFonts w:ascii="Verdana" w:hAnsi="Verdana"/>
          <w:color w:val="000000"/>
          <w:sz w:val="18"/>
          <w:szCs w:val="18"/>
        </w:rPr>
      </w:pPr>
      <w:r w:rsidRPr="00B776BB">
        <w:rPr>
          <w:rFonts w:ascii="Verdana" w:hAnsi="Verdana"/>
          <w:color w:val="000000"/>
          <w:sz w:val="18"/>
          <w:szCs w:val="18"/>
        </w:rPr>
        <w:lastRenderedPageBreak/>
        <w:t>No aplica.</w:t>
      </w:r>
    </w:p>
    <w:p w14:paraId="296B86EC" w14:textId="77777777" w:rsidR="00A644E1" w:rsidRPr="00B776BB" w:rsidRDefault="00A644E1" w:rsidP="00FC30AC">
      <w:pPr>
        <w:pStyle w:val="Encabezado"/>
        <w:tabs>
          <w:tab w:val="clear" w:pos="4320"/>
          <w:tab w:val="clear" w:pos="8640"/>
        </w:tabs>
        <w:jc w:val="left"/>
        <w:rPr>
          <w:rFonts w:ascii="Verdana" w:hAnsi="Verdana"/>
          <w:b/>
          <w:sz w:val="18"/>
          <w:szCs w:val="18"/>
        </w:rPr>
      </w:pPr>
    </w:p>
    <w:p w14:paraId="3D68ACBE" w14:textId="77777777" w:rsidR="00A644E1" w:rsidRPr="00B776BB" w:rsidRDefault="007B0602" w:rsidP="00AF1F51">
      <w:pPr>
        <w:pStyle w:val="Encabezado"/>
        <w:numPr>
          <w:ilvl w:val="0"/>
          <w:numId w:val="2"/>
        </w:numPr>
        <w:tabs>
          <w:tab w:val="clear" w:pos="4320"/>
          <w:tab w:val="clear" w:pos="8640"/>
        </w:tabs>
        <w:jc w:val="left"/>
        <w:outlineLvl w:val="0"/>
        <w:rPr>
          <w:rFonts w:ascii="Verdana" w:hAnsi="Verdana" w:cs="Arial"/>
          <w:b/>
          <w:sz w:val="18"/>
          <w:szCs w:val="18"/>
        </w:rPr>
      </w:pPr>
      <w:hyperlink w:anchor="_5.6__Pruebas" w:history="1">
        <w:bookmarkStart w:id="26" w:name="_Toc8654600"/>
        <w:r w:rsidR="00A644E1" w:rsidRPr="00B776BB">
          <w:rPr>
            <w:rFonts w:ascii="Verdana" w:hAnsi="Verdana" w:cs="Arial"/>
            <w:b/>
            <w:sz w:val="18"/>
            <w:szCs w:val="18"/>
          </w:rPr>
          <w:t>Pruebas de ratificación de instalación</w:t>
        </w:r>
        <w:bookmarkEnd w:id="26"/>
      </w:hyperlink>
    </w:p>
    <w:p w14:paraId="508B8549" w14:textId="77777777" w:rsidR="00CD2F24" w:rsidRPr="00B776BB" w:rsidRDefault="00CD2F24" w:rsidP="009E6461">
      <w:pPr>
        <w:jc w:val="left"/>
        <w:rPr>
          <w:rFonts w:ascii="Verdana" w:hAnsi="Verdana"/>
          <w:i/>
          <w:color w:val="999999"/>
          <w:sz w:val="18"/>
          <w:szCs w:val="18"/>
        </w:rPr>
      </w:pPr>
      <w:r w:rsidRPr="00B776BB">
        <w:rPr>
          <w:rFonts w:ascii="Verdana" w:hAnsi="Verdana"/>
          <w:i/>
          <w:color w:val="999999"/>
          <w:sz w:val="18"/>
          <w:szCs w:val="18"/>
        </w:rPr>
        <w:tab/>
      </w:r>
    </w:p>
    <w:p w14:paraId="6E99E4E8" w14:textId="77777777" w:rsidR="00707619" w:rsidRPr="00B776BB" w:rsidRDefault="00707619" w:rsidP="00707619">
      <w:pPr>
        <w:ind w:left="360"/>
        <w:rPr>
          <w:rFonts w:ascii="Verdana" w:hAnsi="Verdana"/>
          <w:b/>
          <w:sz w:val="18"/>
          <w:szCs w:val="18"/>
        </w:rPr>
      </w:pPr>
      <w:r w:rsidRPr="00B776BB">
        <w:rPr>
          <w:rFonts w:ascii="Verdana" w:hAnsi="Verdana"/>
          <w:sz w:val="18"/>
          <w:szCs w:val="18"/>
          <w:lang w:val="es-ES_tradnl"/>
        </w:rPr>
        <w:t>Para mayor detalle basarse en el plan de pruebas:</w:t>
      </w:r>
      <w:r w:rsidRPr="00B776BB">
        <w:rPr>
          <w:rFonts w:ascii="Verdana" w:hAnsi="Verdana"/>
          <w:b/>
          <w:sz w:val="18"/>
          <w:szCs w:val="18"/>
        </w:rPr>
        <w:t xml:space="preserve"> </w:t>
      </w:r>
    </w:p>
    <w:p w14:paraId="20EF8F45" w14:textId="79813567" w:rsidR="00707619" w:rsidRPr="00B776BB" w:rsidRDefault="005016E5" w:rsidP="00707619">
      <w:pPr>
        <w:pStyle w:val="Encabezado"/>
        <w:tabs>
          <w:tab w:val="clear" w:pos="4320"/>
          <w:tab w:val="clear" w:pos="8640"/>
        </w:tabs>
        <w:ind w:left="360"/>
        <w:jc w:val="left"/>
        <w:rPr>
          <w:rFonts w:ascii="Verdana" w:hAnsi="Verdana"/>
          <w:b/>
          <w:sz w:val="18"/>
          <w:szCs w:val="18"/>
        </w:rPr>
      </w:pPr>
      <w:r w:rsidRPr="005016E5">
        <w:rPr>
          <w:rFonts w:ascii="Verdana" w:hAnsi="Verdana"/>
          <w:b/>
          <w:sz w:val="18"/>
          <w:szCs w:val="18"/>
        </w:rPr>
        <w:t>PROY140067_EAI_PDP_SH16_MOTPROM_CargaDatos_ReplicaCambPlanHist</w:t>
      </w:r>
      <w:r w:rsidR="00707619" w:rsidRPr="00B776BB">
        <w:rPr>
          <w:rFonts w:ascii="Verdana" w:hAnsi="Verdana"/>
          <w:b/>
          <w:sz w:val="18"/>
          <w:szCs w:val="18"/>
        </w:rPr>
        <w:t>.doc</w:t>
      </w:r>
    </w:p>
    <w:tbl>
      <w:tblPr>
        <w:tblW w:w="9780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103"/>
        <w:gridCol w:w="2409"/>
        <w:gridCol w:w="2268"/>
      </w:tblGrid>
      <w:tr w:rsidR="00707619" w:rsidRPr="00B776BB" w14:paraId="2882358C" w14:textId="77777777" w:rsidTr="00E55425">
        <w:tc>
          <w:tcPr>
            <w:tcW w:w="5103" w:type="dxa"/>
            <w:shd w:val="clear" w:color="auto" w:fill="FF0000"/>
          </w:tcPr>
          <w:p w14:paraId="21580EA1" w14:textId="77777777" w:rsidR="00707619" w:rsidRPr="00B776BB" w:rsidRDefault="00707619" w:rsidP="00E55425">
            <w:pPr>
              <w:jc w:val="center"/>
              <w:rPr>
                <w:rFonts w:ascii="Verdana" w:hAnsi="Verdana"/>
                <w:b/>
                <w:bCs/>
                <w:color w:val="FFFFFF"/>
                <w:sz w:val="18"/>
                <w:szCs w:val="18"/>
                <w:lang w:val="es-ES_tradnl"/>
              </w:rPr>
            </w:pPr>
            <w:r w:rsidRPr="00B776BB">
              <w:rPr>
                <w:rFonts w:ascii="Verdana" w:hAnsi="Verdana"/>
                <w:b/>
                <w:bCs/>
                <w:color w:val="FFFFFF"/>
                <w:sz w:val="18"/>
                <w:szCs w:val="18"/>
                <w:lang w:val="es-ES_tradnl"/>
              </w:rPr>
              <w:t>Actividad</w:t>
            </w:r>
          </w:p>
        </w:tc>
        <w:tc>
          <w:tcPr>
            <w:tcW w:w="2409" w:type="dxa"/>
            <w:shd w:val="clear" w:color="auto" w:fill="FF0000"/>
          </w:tcPr>
          <w:p w14:paraId="4A35F1AE" w14:textId="77777777" w:rsidR="00707619" w:rsidRPr="00B776BB" w:rsidRDefault="00707619" w:rsidP="00E55425">
            <w:pPr>
              <w:jc w:val="center"/>
              <w:rPr>
                <w:rFonts w:ascii="Verdana" w:hAnsi="Verdana"/>
                <w:b/>
                <w:bCs/>
                <w:color w:val="FFFFFF"/>
                <w:sz w:val="18"/>
                <w:szCs w:val="18"/>
                <w:lang w:val="es-ES_tradnl"/>
              </w:rPr>
            </w:pPr>
            <w:r w:rsidRPr="00B776BB">
              <w:rPr>
                <w:rFonts w:ascii="Verdana" w:hAnsi="Verdana"/>
                <w:b/>
                <w:bCs/>
                <w:color w:val="FFFFFF"/>
                <w:sz w:val="18"/>
                <w:szCs w:val="18"/>
                <w:lang w:val="es-ES_tradnl"/>
              </w:rPr>
              <w:t>Responsable</w:t>
            </w:r>
          </w:p>
        </w:tc>
        <w:tc>
          <w:tcPr>
            <w:tcW w:w="2268" w:type="dxa"/>
            <w:shd w:val="clear" w:color="auto" w:fill="FF0000"/>
          </w:tcPr>
          <w:p w14:paraId="12858D16" w14:textId="77777777" w:rsidR="00707619" w:rsidRPr="00B776BB" w:rsidRDefault="00707619" w:rsidP="00E55425">
            <w:pPr>
              <w:jc w:val="center"/>
              <w:rPr>
                <w:rFonts w:ascii="Verdana" w:hAnsi="Verdana"/>
                <w:b/>
                <w:bCs/>
                <w:color w:val="FFFFFF"/>
                <w:sz w:val="18"/>
                <w:szCs w:val="18"/>
                <w:lang w:val="es-ES_tradnl"/>
              </w:rPr>
            </w:pPr>
            <w:r w:rsidRPr="00B776BB">
              <w:rPr>
                <w:rFonts w:ascii="Verdana" w:hAnsi="Verdana"/>
                <w:b/>
                <w:bCs/>
                <w:color w:val="FFFFFF"/>
                <w:sz w:val="18"/>
                <w:szCs w:val="18"/>
                <w:lang w:val="es-ES_tradnl"/>
              </w:rPr>
              <w:t>Resultado esperado</w:t>
            </w:r>
          </w:p>
        </w:tc>
      </w:tr>
      <w:tr w:rsidR="008E3150" w:rsidRPr="00B776BB" w14:paraId="1FDBE15A" w14:textId="77777777" w:rsidTr="00E55425">
        <w:trPr>
          <w:trHeight w:val="292"/>
        </w:trPr>
        <w:tc>
          <w:tcPr>
            <w:tcW w:w="5103" w:type="dxa"/>
            <w:vAlign w:val="center"/>
          </w:tcPr>
          <w:p w14:paraId="264D0A50" w14:textId="15CF0D16" w:rsidR="008E3150" w:rsidRPr="00B776BB" w:rsidRDefault="005016E5" w:rsidP="008E3150">
            <w:pPr>
              <w:spacing w:line="360" w:lineRule="auto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  <w:lang w:val="es-ES_tradnl"/>
              </w:rPr>
              <w:t>E01: éxito al cargar Datos Replica  cambio plan hits</w:t>
            </w:r>
          </w:p>
        </w:tc>
        <w:tc>
          <w:tcPr>
            <w:tcW w:w="2409" w:type="dxa"/>
            <w:vAlign w:val="center"/>
          </w:tcPr>
          <w:p w14:paraId="7491595B" w14:textId="77777777" w:rsidR="008E3150" w:rsidRPr="00B776BB" w:rsidRDefault="008E3150" w:rsidP="008E3150">
            <w:pPr>
              <w:spacing w:line="360" w:lineRule="auto"/>
              <w:jc w:val="center"/>
              <w:rPr>
                <w:rFonts w:ascii="Verdana" w:hAnsi="Verdana" w:cs="Arial"/>
                <w:sz w:val="18"/>
                <w:szCs w:val="18"/>
                <w:lang w:val="es-ES_tradnl"/>
              </w:rPr>
            </w:pPr>
            <w:r w:rsidRPr="00B776BB">
              <w:rPr>
                <w:rFonts w:ascii="Verdana" w:hAnsi="Verdana" w:cs="Arial"/>
                <w:sz w:val="18"/>
                <w:szCs w:val="18"/>
              </w:rPr>
              <w:t xml:space="preserve">Cesar </w:t>
            </w:r>
            <w:proofErr w:type="spellStart"/>
            <w:r w:rsidRPr="00B776BB">
              <w:rPr>
                <w:rFonts w:ascii="Verdana" w:hAnsi="Verdana" w:cs="Arial"/>
                <w:sz w:val="18"/>
                <w:szCs w:val="18"/>
              </w:rPr>
              <w:t>Rosciano</w:t>
            </w:r>
            <w:proofErr w:type="spellEnd"/>
          </w:p>
        </w:tc>
        <w:tc>
          <w:tcPr>
            <w:tcW w:w="2268" w:type="dxa"/>
            <w:vAlign w:val="center"/>
          </w:tcPr>
          <w:p w14:paraId="071DDE0A" w14:textId="77777777" w:rsidR="008E3150" w:rsidRPr="00B776BB" w:rsidRDefault="008E3150" w:rsidP="008E3150">
            <w:pPr>
              <w:spacing w:line="360" w:lineRule="auto"/>
              <w:jc w:val="center"/>
              <w:rPr>
                <w:rFonts w:ascii="Verdana" w:hAnsi="Verdana" w:cs="Arial"/>
                <w:sz w:val="18"/>
                <w:szCs w:val="18"/>
                <w:lang w:val="es-ES_tradnl"/>
              </w:rPr>
            </w:pPr>
            <w:r w:rsidRPr="00B776BB">
              <w:rPr>
                <w:rFonts w:ascii="Verdana" w:hAnsi="Verdana" w:cs="Arial"/>
                <w:sz w:val="18"/>
                <w:szCs w:val="18"/>
                <w:lang w:val="es-ES_tradnl"/>
              </w:rPr>
              <w:t>Consulta exitosa.</w:t>
            </w:r>
          </w:p>
        </w:tc>
      </w:tr>
    </w:tbl>
    <w:p w14:paraId="3F264C55" w14:textId="77777777" w:rsidR="00C258B6" w:rsidRPr="00B776BB" w:rsidRDefault="00C258B6" w:rsidP="00A644E1">
      <w:pPr>
        <w:pStyle w:val="Encabezado"/>
        <w:tabs>
          <w:tab w:val="clear" w:pos="4320"/>
          <w:tab w:val="clear" w:pos="8640"/>
        </w:tabs>
        <w:ind w:left="792"/>
        <w:jc w:val="left"/>
        <w:rPr>
          <w:rFonts w:ascii="Verdana" w:hAnsi="Verdana"/>
          <w:b/>
          <w:sz w:val="18"/>
          <w:szCs w:val="18"/>
        </w:rPr>
      </w:pPr>
    </w:p>
    <w:p w14:paraId="3B4B36B1" w14:textId="77777777" w:rsidR="00A644E1" w:rsidRPr="00B776BB" w:rsidRDefault="00A644E1" w:rsidP="00C14077">
      <w:pPr>
        <w:pStyle w:val="Encabezado"/>
        <w:numPr>
          <w:ilvl w:val="0"/>
          <w:numId w:val="2"/>
        </w:numPr>
        <w:tabs>
          <w:tab w:val="clear" w:pos="4320"/>
          <w:tab w:val="clear" w:pos="8640"/>
        </w:tabs>
        <w:jc w:val="left"/>
        <w:outlineLvl w:val="0"/>
        <w:rPr>
          <w:rFonts w:ascii="Verdana" w:hAnsi="Verdana" w:cs="Arial"/>
          <w:b/>
          <w:sz w:val="18"/>
          <w:szCs w:val="18"/>
        </w:rPr>
      </w:pPr>
      <w:bookmarkStart w:id="27" w:name="_Toc8654601"/>
      <w:r w:rsidRPr="00B776BB">
        <w:rPr>
          <w:rFonts w:ascii="Verdana" w:hAnsi="Verdana" w:cs="Arial"/>
          <w:b/>
          <w:sz w:val="18"/>
          <w:szCs w:val="18"/>
        </w:rPr>
        <w:t>Proceso</w:t>
      </w:r>
      <w:r w:rsidRPr="00B776BB">
        <w:rPr>
          <w:rFonts w:ascii="Verdana" w:hAnsi="Verdana" w:cs="Arial"/>
          <w:sz w:val="18"/>
          <w:szCs w:val="18"/>
        </w:rPr>
        <w:t xml:space="preserve"> </w:t>
      </w:r>
      <w:r w:rsidRPr="00B776BB">
        <w:rPr>
          <w:rFonts w:ascii="Verdana" w:hAnsi="Verdana" w:cs="Arial"/>
          <w:b/>
          <w:sz w:val="18"/>
          <w:szCs w:val="18"/>
        </w:rPr>
        <w:t>de Desinstalación (Roll Back)</w:t>
      </w:r>
      <w:bookmarkEnd w:id="27"/>
      <w:r w:rsidRPr="00B776BB">
        <w:rPr>
          <w:rFonts w:ascii="Verdana" w:hAnsi="Verdana" w:cs="Arial"/>
          <w:b/>
          <w:sz w:val="18"/>
          <w:szCs w:val="18"/>
        </w:rPr>
        <w:t xml:space="preserve"> </w:t>
      </w:r>
    </w:p>
    <w:p w14:paraId="4F7DE7A9" w14:textId="77777777" w:rsidR="00A644E1" w:rsidRPr="00B776BB" w:rsidRDefault="00A644E1" w:rsidP="00A644E1">
      <w:pPr>
        <w:pStyle w:val="Encabezado"/>
        <w:tabs>
          <w:tab w:val="clear" w:pos="4320"/>
          <w:tab w:val="clear" w:pos="8640"/>
        </w:tabs>
        <w:ind w:left="360"/>
        <w:jc w:val="left"/>
        <w:rPr>
          <w:rFonts w:ascii="Verdana" w:hAnsi="Verdana"/>
          <w:b/>
          <w:sz w:val="18"/>
          <w:szCs w:val="18"/>
        </w:rPr>
      </w:pPr>
    </w:p>
    <w:p w14:paraId="5AB993F0" w14:textId="56E5AFAB" w:rsidR="00C258B6" w:rsidRPr="00B776BB" w:rsidRDefault="00A644E1" w:rsidP="00C14077">
      <w:pPr>
        <w:pStyle w:val="Encabezado"/>
        <w:numPr>
          <w:ilvl w:val="1"/>
          <w:numId w:val="2"/>
        </w:numPr>
        <w:tabs>
          <w:tab w:val="clear" w:pos="4320"/>
          <w:tab w:val="clear" w:pos="8640"/>
        </w:tabs>
        <w:jc w:val="left"/>
        <w:outlineLvl w:val="1"/>
        <w:rPr>
          <w:rFonts w:ascii="Verdana" w:hAnsi="Verdana" w:cs="Arial"/>
          <w:b/>
          <w:sz w:val="18"/>
          <w:szCs w:val="18"/>
        </w:rPr>
      </w:pPr>
      <w:bookmarkStart w:id="28" w:name="_Toc8654602"/>
      <w:r w:rsidRPr="00B776BB">
        <w:rPr>
          <w:rFonts w:ascii="Verdana" w:hAnsi="Verdana" w:cs="Arial"/>
          <w:b/>
          <w:sz w:val="18"/>
          <w:szCs w:val="18"/>
        </w:rPr>
        <w:t>Proceso de desinstalación de base de datos</w:t>
      </w:r>
      <w:bookmarkEnd w:id="28"/>
    </w:p>
    <w:p w14:paraId="2C6504F0" w14:textId="799F4DB7" w:rsidR="009E6461" w:rsidRPr="00B776BB" w:rsidRDefault="009E6461" w:rsidP="000A2F04">
      <w:pPr>
        <w:pStyle w:val="Prrafodelista"/>
        <w:ind w:left="360" w:firstLine="360"/>
        <w:rPr>
          <w:rFonts w:ascii="Verdana" w:hAnsi="Verdana"/>
          <w:color w:val="000000"/>
          <w:sz w:val="18"/>
          <w:szCs w:val="18"/>
        </w:rPr>
      </w:pPr>
      <w:r w:rsidRPr="00B776BB">
        <w:rPr>
          <w:rFonts w:ascii="Verdana" w:hAnsi="Verdana"/>
          <w:color w:val="000000"/>
          <w:sz w:val="18"/>
          <w:szCs w:val="18"/>
        </w:rPr>
        <w:t>No aplica.</w:t>
      </w:r>
    </w:p>
    <w:p w14:paraId="3A7B23C2" w14:textId="77777777" w:rsidR="009E6461" w:rsidRPr="00B776BB" w:rsidRDefault="009E6461" w:rsidP="00216D8C">
      <w:pPr>
        <w:pStyle w:val="Encabezado"/>
        <w:tabs>
          <w:tab w:val="clear" w:pos="4320"/>
          <w:tab w:val="clear" w:pos="8640"/>
        </w:tabs>
        <w:ind w:left="792"/>
        <w:jc w:val="left"/>
        <w:rPr>
          <w:rFonts w:ascii="Verdana" w:hAnsi="Verdana"/>
          <w:sz w:val="18"/>
          <w:szCs w:val="18"/>
          <w:lang w:val="es-ES_tradnl"/>
        </w:rPr>
      </w:pPr>
    </w:p>
    <w:p w14:paraId="5277BDB6" w14:textId="1B366F06" w:rsidR="0024749B" w:rsidRPr="00B776BB" w:rsidRDefault="00A644E1" w:rsidP="0024749B">
      <w:pPr>
        <w:pStyle w:val="Encabezado"/>
        <w:numPr>
          <w:ilvl w:val="1"/>
          <w:numId w:val="2"/>
        </w:numPr>
        <w:tabs>
          <w:tab w:val="clear" w:pos="4320"/>
          <w:tab w:val="clear" w:pos="8640"/>
        </w:tabs>
        <w:jc w:val="left"/>
        <w:outlineLvl w:val="1"/>
        <w:rPr>
          <w:rFonts w:ascii="Verdana" w:hAnsi="Verdana" w:cs="Arial"/>
          <w:b/>
          <w:sz w:val="18"/>
          <w:szCs w:val="18"/>
        </w:rPr>
      </w:pPr>
      <w:bookmarkStart w:id="29" w:name="_Toc8654603"/>
      <w:r w:rsidRPr="00B776BB">
        <w:rPr>
          <w:rFonts w:ascii="Verdana" w:hAnsi="Verdana" w:cs="Arial"/>
          <w:b/>
          <w:sz w:val="18"/>
          <w:szCs w:val="18"/>
        </w:rPr>
        <w:t>Procesos de desinstalación de componentes</w:t>
      </w:r>
      <w:bookmarkEnd w:id="29"/>
    </w:p>
    <w:p w14:paraId="2EAC8B34" w14:textId="77777777" w:rsidR="009E6461" w:rsidRPr="00B776BB" w:rsidRDefault="009E6461" w:rsidP="009E6461">
      <w:pPr>
        <w:pStyle w:val="Prrafodelista"/>
        <w:ind w:left="360" w:firstLine="360"/>
        <w:rPr>
          <w:rFonts w:ascii="Verdana" w:hAnsi="Verdana"/>
          <w:color w:val="000000"/>
          <w:sz w:val="18"/>
          <w:szCs w:val="18"/>
        </w:rPr>
      </w:pPr>
      <w:r w:rsidRPr="00B776BB">
        <w:rPr>
          <w:rFonts w:ascii="Verdana" w:hAnsi="Verdana"/>
          <w:color w:val="000000"/>
          <w:sz w:val="18"/>
          <w:szCs w:val="18"/>
        </w:rPr>
        <w:t>No aplica.</w:t>
      </w:r>
    </w:p>
    <w:p w14:paraId="1F31108F" w14:textId="77777777" w:rsidR="00101B87" w:rsidRPr="00B776BB" w:rsidRDefault="00101B87" w:rsidP="00101B87">
      <w:pPr>
        <w:pStyle w:val="Encabezado"/>
        <w:tabs>
          <w:tab w:val="clear" w:pos="4320"/>
          <w:tab w:val="clear" w:pos="8640"/>
        </w:tabs>
        <w:ind w:left="792"/>
        <w:jc w:val="left"/>
        <w:outlineLvl w:val="1"/>
        <w:rPr>
          <w:rFonts w:ascii="Verdana" w:hAnsi="Verdana" w:cs="Arial"/>
          <w:b/>
          <w:sz w:val="18"/>
          <w:szCs w:val="18"/>
        </w:rPr>
      </w:pPr>
    </w:p>
    <w:p w14:paraId="7161DB34" w14:textId="2F0DD605" w:rsidR="00101B87" w:rsidRPr="00B776BB" w:rsidRDefault="00101B87" w:rsidP="00101B87">
      <w:pPr>
        <w:pStyle w:val="Encabezado"/>
        <w:numPr>
          <w:ilvl w:val="1"/>
          <w:numId w:val="2"/>
        </w:numPr>
        <w:tabs>
          <w:tab w:val="clear" w:pos="4320"/>
          <w:tab w:val="clear" w:pos="8640"/>
        </w:tabs>
        <w:jc w:val="left"/>
        <w:outlineLvl w:val="1"/>
        <w:rPr>
          <w:rFonts w:ascii="Verdana" w:hAnsi="Verdana" w:cs="Arial"/>
          <w:b/>
          <w:sz w:val="18"/>
          <w:szCs w:val="18"/>
        </w:rPr>
      </w:pPr>
      <w:bookmarkStart w:id="30" w:name="_Toc8654604"/>
      <w:r w:rsidRPr="00B776BB">
        <w:rPr>
          <w:rFonts w:ascii="Verdana" w:hAnsi="Verdana" w:cs="Arial"/>
          <w:b/>
          <w:sz w:val="18"/>
          <w:szCs w:val="18"/>
        </w:rPr>
        <w:t xml:space="preserve">Procesos de desinstalación de archivos </w:t>
      </w:r>
      <w:proofErr w:type="spellStart"/>
      <w:r w:rsidRPr="00B776BB">
        <w:rPr>
          <w:rFonts w:ascii="Verdana" w:hAnsi="Verdana" w:cs="Arial"/>
          <w:b/>
          <w:sz w:val="18"/>
          <w:szCs w:val="18"/>
        </w:rPr>
        <w:t>properties</w:t>
      </w:r>
      <w:bookmarkEnd w:id="30"/>
      <w:proofErr w:type="spellEnd"/>
    </w:p>
    <w:p w14:paraId="2117A8A3" w14:textId="77777777" w:rsidR="009E6461" w:rsidRPr="00B776BB" w:rsidRDefault="009E6461" w:rsidP="009E6461">
      <w:pPr>
        <w:pStyle w:val="Prrafodelista"/>
        <w:ind w:left="360" w:firstLine="360"/>
        <w:rPr>
          <w:rFonts w:ascii="Verdana" w:hAnsi="Verdana"/>
          <w:color w:val="000000"/>
          <w:sz w:val="18"/>
          <w:szCs w:val="18"/>
        </w:rPr>
      </w:pPr>
      <w:r w:rsidRPr="00B776BB">
        <w:rPr>
          <w:rFonts w:ascii="Verdana" w:hAnsi="Verdana"/>
          <w:color w:val="000000"/>
          <w:sz w:val="18"/>
          <w:szCs w:val="18"/>
        </w:rPr>
        <w:t>No aplica.</w:t>
      </w:r>
    </w:p>
    <w:p w14:paraId="044379AF" w14:textId="77777777" w:rsidR="00101B87" w:rsidRPr="00B776BB" w:rsidRDefault="00101B87" w:rsidP="00101B87">
      <w:pPr>
        <w:pStyle w:val="Encabezado"/>
        <w:tabs>
          <w:tab w:val="clear" w:pos="4320"/>
          <w:tab w:val="clear" w:pos="8640"/>
        </w:tabs>
        <w:ind w:left="792"/>
        <w:jc w:val="left"/>
        <w:outlineLvl w:val="1"/>
        <w:rPr>
          <w:rFonts w:ascii="Verdana" w:hAnsi="Verdana" w:cs="Arial"/>
          <w:b/>
          <w:sz w:val="18"/>
          <w:szCs w:val="18"/>
        </w:rPr>
      </w:pPr>
    </w:p>
    <w:p w14:paraId="43DBD9E8" w14:textId="32C6FBFA" w:rsidR="00101B87" w:rsidRPr="00B776BB" w:rsidRDefault="00101B87" w:rsidP="00101B87">
      <w:pPr>
        <w:pStyle w:val="Encabezado"/>
        <w:numPr>
          <w:ilvl w:val="1"/>
          <w:numId w:val="2"/>
        </w:numPr>
        <w:tabs>
          <w:tab w:val="clear" w:pos="4320"/>
          <w:tab w:val="clear" w:pos="8640"/>
        </w:tabs>
        <w:jc w:val="left"/>
        <w:outlineLvl w:val="1"/>
        <w:rPr>
          <w:rFonts w:ascii="Verdana" w:hAnsi="Verdana" w:cs="Arial"/>
          <w:b/>
          <w:sz w:val="18"/>
          <w:szCs w:val="18"/>
        </w:rPr>
      </w:pPr>
      <w:bookmarkStart w:id="31" w:name="_Toc8654605"/>
      <w:r w:rsidRPr="00B776BB">
        <w:rPr>
          <w:rFonts w:ascii="Verdana" w:hAnsi="Verdana" w:cs="Arial"/>
          <w:b/>
          <w:sz w:val="18"/>
          <w:szCs w:val="18"/>
        </w:rPr>
        <w:t>Procesos de desinstalación de colas JMS</w:t>
      </w:r>
      <w:bookmarkEnd w:id="31"/>
    </w:p>
    <w:p w14:paraId="23AD42EB" w14:textId="77777777" w:rsidR="009E6461" w:rsidRPr="00B776BB" w:rsidRDefault="009E6461" w:rsidP="009E6461">
      <w:pPr>
        <w:pStyle w:val="Prrafodelista"/>
        <w:ind w:left="360" w:firstLine="360"/>
        <w:rPr>
          <w:rFonts w:ascii="Verdana" w:hAnsi="Verdana"/>
          <w:color w:val="000000"/>
          <w:sz w:val="18"/>
          <w:szCs w:val="18"/>
        </w:rPr>
      </w:pPr>
      <w:r w:rsidRPr="00B776BB">
        <w:rPr>
          <w:rFonts w:ascii="Verdana" w:hAnsi="Verdana"/>
          <w:color w:val="000000"/>
          <w:sz w:val="18"/>
          <w:szCs w:val="18"/>
        </w:rPr>
        <w:t>No aplica.</w:t>
      </w:r>
    </w:p>
    <w:p w14:paraId="34BD0D33" w14:textId="77777777" w:rsidR="00101B87" w:rsidRPr="00B776BB" w:rsidRDefault="00101B87" w:rsidP="009E6461">
      <w:pPr>
        <w:pStyle w:val="Encabezado"/>
        <w:tabs>
          <w:tab w:val="clear" w:pos="4320"/>
          <w:tab w:val="clear" w:pos="8640"/>
        </w:tabs>
        <w:jc w:val="left"/>
        <w:outlineLvl w:val="1"/>
        <w:rPr>
          <w:rFonts w:ascii="Verdana" w:hAnsi="Verdana" w:cs="Arial"/>
          <w:b/>
          <w:sz w:val="18"/>
          <w:szCs w:val="18"/>
        </w:rPr>
      </w:pPr>
    </w:p>
    <w:p w14:paraId="36D58736" w14:textId="78DD2716" w:rsidR="00101B87" w:rsidRPr="00B776BB" w:rsidRDefault="00101B87" w:rsidP="00101B87">
      <w:pPr>
        <w:pStyle w:val="Encabezado"/>
        <w:numPr>
          <w:ilvl w:val="1"/>
          <w:numId w:val="2"/>
        </w:numPr>
        <w:tabs>
          <w:tab w:val="clear" w:pos="4320"/>
          <w:tab w:val="clear" w:pos="8640"/>
        </w:tabs>
        <w:jc w:val="left"/>
        <w:outlineLvl w:val="1"/>
        <w:rPr>
          <w:rFonts w:ascii="Verdana" w:hAnsi="Verdana" w:cs="Arial"/>
          <w:b/>
          <w:sz w:val="18"/>
          <w:szCs w:val="18"/>
        </w:rPr>
      </w:pPr>
      <w:bookmarkStart w:id="32" w:name="_Toc8654606"/>
      <w:r w:rsidRPr="00B776BB">
        <w:rPr>
          <w:rFonts w:ascii="Verdana" w:hAnsi="Verdana" w:cs="Arial"/>
          <w:b/>
          <w:sz w:val="18"/>
          <w:szCs w:val="18"/>
        </w:rPr>
        <w:t xml:space="preserve">Procesos de desinstalación de </w:t>
      </w:r>
      <w:proofErr w:type="spellStart"/>
      <w:r w:rsidRPr="00B776BB">
        <w:rPr>
          <w:rFonts w:ascii="Verdana" w:hAnsi="Verdana" w:cs="Arial"/>
          <w:b/>
          <w:sz w:val="18"/>
          <w:szCs w:val="18"/>
        </w:rPr>
        <w:t>datasources</w:t>
      </w:r>
      <w:bookmarkEnd w:id="32"/>
      <w:proofErr w:type="spellEnd"/>
    </w:p>
    <w:p w14:paraId="48ECF2B5" w14:textId="77777777" w:rsidR="009E6461" w:rsidRPr="00B776BB" w:rsidRDefault="009E6461" w:rsidP="009E6461">
      <w:pPr>
        <w:pStyle w:val="Prrafodelista"/>
        <w:ind w:left="360" w:firstLine="360"/>
        <w:rPr>
          <w:rFonts w:ascii="Verdana" w:hAnsi="Verdana"/>
          <w:color w:val="000000"/>
          <w:sz w:val="18"/>
          <w:szCs w:val="18"/>
        </w:rPr>
      </w:pPr>
      <w:r w:rsidRPr="00B776BB">
        <w:rPr>
          <w:rFonts w:ascii="Verdana" w:hAnsi="Verdana"/>
          <w:color w:val="000000"/>
          <w:sz w:val="18"/>
          <w:szCs w:val="18"/>
        </w:rPr>
        <w:t>No aplica.</w:t>
      </w:r>
    </w:p>
    <w:p w14:paraId="48CEC4D0" w14:textId="77777777" w:rsidR="00101B87" w:rsidRPr="00B776BB" w:rsidRDefault="00101B87" w:rsidP="00101B87">
      <w:pPr>
        <w:pStyle w:val="Encabezado"/>
        <w:tabs>
          <w:tab w:val="clear" w:pos="4320"/>
          <w:tab w:val="clear" w:pos="8640"/>
        </w:tabs>
        <w:ind w:left="792"/>
        <w:jc w:val="left"/>
        <w:outlineLvl w:val="1"/>
        <w:rPr>
          <w:rFonts w:ascii="Verdana" w:hAnsi="Verdana" w:cs="Arial"/>
          <w:b/>
          <w:sz w:val="18"/>
          <w:szCs w:val="18"/>
        </w:rPr>
      </w:pPr>
    </w:p>
    <w:p w14:paraId="0DF693CF" w14:textId="479112CA" w:rsidR="00101B87" w:rsidRPr="00B776BB" w:rsidRDefault="00101B87" w:rsidP="00101B87">
      <w:pPr>
        <w:pStyle w:val="Encabezado"/>
        <w:numPr>
          <w:ilvl w:val="1"/>
          <w:numId w:val="2"/>
        </w:numPr>
        <w:tabs>
          <w:tab w:val="clear" w:pos="4320"/>
          <w:tab w:val="clear" w:pos="8640"/>
        </w:tabs>
        <w:jc w:val="left"/>
        <w:outlineLvl w:val="1"/>
        <w:rPr>
          <w:rFonts w:ascii="Verdana" w:hAnsi="Verdana" w:cs="Arial"/>
          <w:b/>
          <w:sz w:val="18"/>
          <w:szCs w:val="18"/>
        </w:rPr>
      </w:pPr>
      <w:bookmarkStart w:id="33" w:name="_Toc8654607"/>
      <w:r w:rsidRPr="00B776BB">
        <w:rPr>
          <w:rFonts w:ascii="Verdana" w:hAnsi="Verdana" w:cs="Arial"/>
          <w:b/>
          <w:sz w:val="18"/>
          <w:szCs w:val="18"/>
        </w:rPr>
        <w:t>Procesos de desinstalación de archivos .log4j</w:t>
      </w:r>
      <w:bookmarkEnd w:id="33"/>
    </w:p>
    <w:p w14:paraId="4527F294" w14:textId="77777777" w:rsidR="009E6461" w:rsidRPr="00B776BB" w:rsidRDefault="009E6461" w:rsidP="009E6461">
      <w:pPr>
        <w:pStyle w:val="Prrafodelista"/>
        <w:ind w:left="360" w:firstLine="360"/>
        <w:rPr>
          <w:rFonts w:ascii="Verdana" w:hAnsi="Verdana"/>
          <w:color w:val="000000"/>
          <w:sz w:val="18"/>
          <w:szCs w:val="18"/>
        </w:rPr>
      </w:pPr>
      <w:r w:rsidRPr="00B776BB">
        <w:rPr>
          <w:rFonts w:ascii="Verdana" w:hAnsi="Verdana"/>
          <w:color w:val="000000"/>
          <w:sz w:val="18"/>
          <w:szCs w:val="18"/>
        </w:rPr>
        <w:t>No aplica.</w:t>
      </w:r>
    </w:p>
    <w:p w14:paraId="3C85FE84" w14:textId="1D4D63DC" w:rsidR="00D16B90" w:rsidRPr="00B776BB" w:rsidRDefault="00D16B90" w:rsidP="009E6461">
      <w:pPr>
        <w:ind w:firstLine="720"/>
        <w:jc w:val="left"/>
        <w:rPr>
          <w:rFonts w:ascii="Verdana" w:hAnsi="Verdana"/>
          <w:sz w:val="18"/>
          <w:szCs w:val="18"/>
          <w:lang w:val="es-ES"/>
        </w:rPr>
      </w:pPr>
    </w:p>
    <w:p w14:paraId="03DFC5B2" w14:textId="53FF4103" w:rsidR="006642F2" w:rsidRPr="00B776BB" w:rsidRDefault="00A644E1" w:rsidP="00C14077">
      <w:pPr>
        <w:pStyle w:val="Encabezado"/>
        <w:numPr>
          <w:ilvl w:val="1"/>
          <w:numId w:val="2"/>
        </w:numPr>
        <w:tabs>
          <w:tab w:val="clear" w:pos="4320"/>
          <w:tab w:val="clear" w:pos="8640"/>
        </w:tabs>
        <w:jc w:val="left"/>
        <w:outlineLvl w:val="1"/>
        <w:rPr>
          <w:rFonts w:ascii="Verdana" w:hAnsi="Verdana" w:cs="Arial"/>
          <w:b/>
          <w:sz w:val="18"/>
          <w:szCs w:val="18"/>
        </w:rPr>
      </w:pPr>
      <w:bookmarkStart w:id="34" w:name="_Toc8654608"/>
      <w:r w:rsidRPr="00B776BB">
        <w:rPr>
          <w:rFonts w:ascii="Verdana" w:hAnsi="Verdana" w:cs="Arial"/>
          <w:b/>
          <w:sz w:val="18"/>
          <w:szCs w:val="18"/>
        </w:rPr>
        <w:t>Procesos de desinstalación de la capa de presentación</w:t>
      </w:r>
      <w:bookmarkEnd w:id="34"/>
    </w:p>
    <w:p w14:paraId="5F445947" w14:textId="77777777" w:rsidR="009E6461" w:rsidRPr="00B776BB" w:rsidRDefault="009E6461" w:rsidP="009E6461">
      <w:pPr>
        <w:pStyle w:val="Prrafodelista"/>
        <w:ind w:left="360" w:firstLine="360"/>
        <w:rPr>
          <w:rFonts w:ascii="Verdana" w:hAnsi="Verdana"/>
          <w:color w:val="000000"/>
          <w:sz w:val="18"/>
          <w:szCs w:val="18"/>
        </w:rPr>
      </w:pPr>
      <w:r w:rsidRPr="00B776BB">
        <w:rPr>
          <w:rFonts w:ascii="Verdana" w:hAnsi="Verdana"/>
          <w:color w:val="000000"/>
          <w:sz w:val="18"/>
          <w:szCs w:val="18"/>
        </w:rPr>
        <w:t>No aplica.</w:t>
      </w:r>
    </w:p>
    <w:p w14:paraId="593BFBF7" w14:textId="77777777" w:rsidR="006642F2" w:rsidRPr="00B776BB" w:rsidRDefault="006642F2" w:rsidP="00216D8C">
      <w:pPr>
        <w:pStyle w:val="Encabezado"/>
        <w:tabs>
          <w:tab w:val="clear" w:pos="4320"/>
          <w:tab w:val="clear" w:pos="8640"/>
        </w:tabs>
        <w:ind w:left="792"/>
        <w:jc w:val="left"/>
        <w:rPr>
          <w:rFonts w:ascii="Verdana" w:hAnsi="Verdana"/>
          <w:sz w:val="18"/>
          <w:szCs w:val="18"/>
        </w:rPr>
      </w:pPr>
    </w:p>
    <w:p w14:paraId="0BD17D9C" w14:textId="5E97CE54" w:rsidR="00EB3DAC" w:rsidRPr="00B776BB" w:rsidRDefault="00A644E1" w:rsidP="00C14077">
      <w:pPr>
        <w:pStyle w:val="Encabezado"/>
        <w:numPr>
          <w:ilvl w:val="1"/>
          <w:numId w:val="2"/>
        </w:numPr>
        <w:tabs>
          <w:tab w:val="clear" w:pos="4320"/>
          <w:tab w:val="clear" w:pos="8640"/>
        </w:tabs>
        <w:jc w:val="left"/>
        <w:outlineLvl w:val="1"/>
        <w:rPr>
          <w:rFonts w:ascii="Verdana" w:hAnsi="Verdana" w:cs="Arial"/>
          <w:b/>
          <w:sz w:val="18"/>
          <w:szCs w:val="18"/>
        </w:rPr>
      </w:pPr>
      <w:bookmarkStart w:id="35" w:name="_Toc8654609"/>
      <w:r w:rsidRPr="00B776BB">
        <w:rPr>
          <w:rFonts w:ascii="Verdana" w:hAnsi="Verdana" w:cs="Arial"/>
          <w:b/>
          <w:sz w:val="18"/>
          <w:szCs w:val="18"/>
        </w:rPr>
        <w:t>Proceso de desinstalación de Shell UNIX / LINUX</w:t>
      </w:r>
      <w:bookmarkEnd w:id="35"/>
    </w:p>
    <w:p w14:paraId="2EB51FB3" w14:textId="77777777" w:rsidR="00543B92" w:rsidRPr="00B776BB" w:rsidRDefault="00543B92" w:rsidP="00543B92">
      <w:pPr>
        <w:pStyle w:val="Encabezado"/>
        <w:ind w:firstLine="360"/>
        <w:jc w:val="left"/>
        <w:rPr>
          <w:rFonts w:ascii="Verdana" w:hAnsi="Verdana"/>
          <w:color w:val="000000"/>
          <w:sz w:val="18"/>
          <w:szCs w:val="18"/>
        </w:rPr>
      </w:pPr>
      <w:r w:rsidRPr="00B776BB">
        <w:rPr>
          <w:rFonts w:ascii="Verdana" w:hAnsi="Verdana"/>
          <w:color w:val="000000"/>
          <w:sz w:val="18"/>
          <w:szCs w:val="18"/>
        </w:rPr>
        <w:t xml:space="preserve">Ejecutar los siguientes comandos:   </w:t>
      </w:r>
    </w:p>
    <w:p w14:paraId="758DE1ED" w14:textId="77777777" w:rsidR="00543B92" w:rsidRPr="00B776BB" w:rsidRDefault="00543B92" w:rsidP="00543B92">
      <w:pPr>
        <w:pStyle w:val="Encabezado"/>
        <w:ind w:firstLine="360"/>
        <w:jc w:val="left"/>
        <w:rPr>
          <w:rFonts w:ascii="Verdana" w:hAnsi="Verdana"/>
          <w:color w:val="000000"/>
          <w:sz w:val="18"/>
          <w:szCs w:val="18"/>
        </w:rPr>
      </w:pPr>
    </w:p>
    <w:p w14:paraId="5F214160" w14:textId="77777777" w:rsidR="00543B92" w:rsidRPr="00B776BB" w:rsidRDefault="00543B92" w:rsidP="00543B92">
      <w:pPr>
        <w:pStyle w:val="Encabezado"/>
        <w:ind w:firstLine="360"/>
        <w:jc w:val="left"/>
        <w:rPr>
          <w:rFonts w:ascii="Verdana" w:hAnsi="Verdana"/>
          <w:color w:val="000000"/>
          <w:sz w:val="18"/>
          <w:szCs w:val="18"/>
        </w:rPr>
      </w:pPr>
    </w:p>
    <w:p w14:paraId="170803A8" w14:textId="687D2A5D" w:rsidR="00BD162A" w:rsidRPr="00A267A2" w:rsidRDefault="00341F10" w:rsidP="00543B92">
      <w:pPr>
        <w:pStyle w:val="Encabezado"/>
        <w:tabs>
          <w:tab w:val="clear" w:pos="4320"/>
          <w:tab w:val="clear" w:pos="8640"/>
        </w:tabs>
        <w:ind w:firstLine="360"/>
        <w:jc w:val="lef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SH16_MOTPROM_CargaDatos_ReplicaCambPlanHist</w:t>
      </w:r>
      <w:r w:rsidR="00543B92" w:rsidRPr="00A267A2">
        <w:rPr>
          <w:rFonts w:ascii="Verdana" w:hAnsi="Verdana"/>
          <w:color w:val="000000"/>
          <w:sz w:val="18"/>
          <w:szCs w:val="18"/>
        </w:rPr>
        <w:t>:</w:t>
      </w:r>
    </w:p>
    <w:p w14:paraId="10A39368" w14:textId="5645339A" w:rsidR="00543B92" w:rsidRPr="00F35857" w:rsidRDefault="00F35857" w:rsidP="00543B92">
      <w:pPr>
        <w:pStyle w:val="Encabez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" w:color="auto"/>
          <w:between w:val="single" w:sz="4" w:space="1" w:color="auto"/>
          <w:bar w:val="single" w:sz="4" w:color="auto"/>
        </w:pBdr>
        <w:jc w:val="left"/>
        <w:rPr>
          <w:rFonts w:ascii="Verdana" w:eastAsia="Symbol" w:hAnsi="Verdana" w:cs="Arial"/>
          <w:color w:val="4F6228"/>
          <w:sz w:val="18"/>
          <w:szCs w:val="18"/>
        </w:rPr>
      </w:pPr>
      <w:proofErr w:type="spellStart"/>
      <w:proofErr w:type="gramStart"/>
      <w:r>
        <w:rPr>
          <w:rFonts w:ascii="Verdana" w:eastAsia="Symbol" w:hAnsi="Verdana" w:cs="Arial"/>
          <w:color w:val="4F6228"/>
          <w:sz w:val="18"/>
          <w:szCs w:val="18"/>
        </w:rPr>
        <w:t>rm</w:t>
      </w:r>
      <w:proofErr w:type="spellEnd"/>
      <w:proofErr w:type="gramEnd"/>
      <w:r>
        <w:rPr>
          <w:rFonts w:ascii="Verdana" w:eastAsia="Symbol" w:hAnsi="Verdana" w:cs="Arial"/>
          <w:color w:val="4F6228"/>
          <w:sz w:val="18"/>
          <w:szCs w:val="18"/>
        </w:rPr>
        <w:t xml:space="preserve"> –</w:t>
      </w:r>
      <w:proofErr w:type="spellStart"/>
      <w:r>
        <w:rPr>
          <w:rFonts w:ascii="Verdana" w:eastAsia="Symbol" w:hAnsi="Verdana" w:cs="Arial"/>
          <w:color w:val="4F6228"/>
          <w:sz w:val="18"/>
          <w:szCs w:val="18"/>
        </w:rPr>
        <w:t>rf</w:t>
      </w:r>
      <w:proofErr w:type="spellEnd"/>
      <w:r>
        <w:rPr>
          <w:rFonts w:ascii="Verdana" w:eastAsia="Symbol" w:hAnsi="Verdana" w:cs="Arial"/>
          <w:color w:val="4F6228"/>
          <w:sz w:val="18"/>
          <w:szCs w:val="18"/>
        </w:rPr>
        <w:t xml:space="preserve"> </w:t>
      </w:r>
      <w:r w:rsidR="005B5697">
        <w:rPr>
          <w:rFonts w:ascii="Verdana" w:eastAsia="Symbol" w:hAnsi="Verdana" w:cs="Arial"/>
          <w:color w:val="4F6228"/>
          <w:sz w:val="18"/>
          <w:szCs w:val="18"/>
          <w:highlight w:val="yellow"/>
        </w:rPr>
        <w:t>/home/USRPRETUPS/procesosmotorprom/desactiva/</w:t>
      </w:r>
      <w:r w:rsidR="00341F10" w:rsidRPr="00F35857">
        <w:rPr>
          <w:rFonts w:ascii="Verdana" w:eastAsia="Symbol" w:hAnsi="Verdana" w:cs="Arial"/>
          <w:color w:val="4F6228"/>
          <w:sz w:val="18"/>
          <w:szCs w:val="18"/>
        </w:rPr>
        <w:t>SH16_MOTPROM_CARGADATOS_REPLICACAMBPLANHIST</w:t>
      </w:r>
      <w:r w:rsidR="00543B92" w:rsidRPr="00F35857">
        <w:rPr>
          <w:rFonts w:ascii="Verdana" w:eastAsia="Symbol" w:hAnsi="Verdana" w:cs="Arial"/>
          <w:color w:val="4F6228"/>
          <w:sz w:val="18"/>
          <w:szCs w:val="18"/>
        </w:rPr>
        <w:t xml:space="preserve">/BIN/.varset                                           </w:t>
      </w:r>
    </w:p>
    <w:p w14:paraId="6E5AB6D9" w14:textId="2B7C1F0A" w:rsidR="00543B92" w:rsidRPr="00F35857" w:rsidRDefault="00543B92" w:rsidP="00543B92">
      <w:pPr>
        <w:pStyle w:val="Encabez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" w:color="auto"/>
          <w:between w:val="single" w:sz="4" w:space="1" w:color="auto"/>
          <w:bar w:val="single" w:sz="4" w:color="auto"/>
        </w:pBdr>
        <w:jc w:val="left"/>
        <w:rPr>
          <w:rFonts w:ascii="Verdana" w:eastAsia="Symbol" w:hAnsi="Verdana" w:cs="Arial"/>
          <w:color w:val="4F6228"/>
          <w:sz w:val="18"/>
          <w:szCs w:val="18"/>
        </w:rPr>
      </w:pPr>
      <w:proofErr w:type="spellStart"/>
      <w:proofErr w:type="gramStart"/>
      <w:r w:rsidRPr="00F35857">
        <w:rPr>
          <w:rFonts w:ascii="Verdana" w:eastAsia="Symbol" w:hAnsi="Verdana" w:cs="Arial"/>
          <w:color w:val="4F6228"/>
          <w:sz w:val="18"/>
          <w:szCs w:val="18"/>
        </w:rPr>
        <w:t>rm</w:t>
      </w:r>
      <w:proofErr w:type="spellEnd"/>
      <w:proofErr w:type="gramEnd"/>
      <w:r w:rsidRPr="00F35857">
        <w:rPr>
          <w:rFonts w:ascii="Verdana" w:eastAsia="Symbol" w:hAnsi="Verdana" w:cs="Arial"/>
          <w:color w:val="4F6228"/>
          <w:sz w:val="18"/>
          <w:szCs w:val="18"/>
        </w:rPr>
        <w:t xml:space="preserve"> –</w:t>
      </w:r>
      <w:proofErr w:type="spellStart"/>
      <w:r w:rsidRPr="00F35857">
        <w:rPr>
          <w:rFonts w:ascii="Verdana" w:eastAsia="Symbol" w:hAnsi="Verdana" w:cs="Arial"/>
          <w:color w:val="4F6228"/>
          <w:sz w:val="18"/>
          <w:szCs w:val="18"/>
        </w:rPr>
        <w:t>rf</w:t>
      </w:r>
      <w:proofErr w:type="spellEnd"/>
      <w:r w:rsidRPr="00F35857">
        <w:rPr>
          <w:rFonts w:ascii="Verdana" w:eastAsia="Symbol" w:hAnsi="Verdana" w:cs="Arial"/>
          <w:color w:val="4F6228"/>
          <w:sz w:val="18"/>
          <w:szCs w:val="18"/>
        </w:rPr>
        <w:t xml:space="preserve"> </w:t>
      </w:r>
      <w:r w:rsidR="005B5697">
        <w:rPr>
          <w:rFonts w:ascii="Verdana" w:eastAsia="Symbol" w:hAnsi="Verdana" w:cs="Arial"/>
          <w:color w:val="4F6228"/>
          <w:sz w:val="18"/>
          <w:szCs w:val="18"/>
          <w:highlight w:val="yellow"/>
        </w:rPr>
        <w:t>/home/USRPRETUPS/procesosmotorprom/desactiva/</w:t>
      </w:r>
      <w:r w:rsidR="00341F10" w:rsidRPr="00F35857">
        <w:rPr>
          <w:rFonts w:ascii="Verdana" w:eastAsia="Symbol" w:hAnsi="Verdana" w:cs="Arial"/>
          <w:color w:val="4F6228"/>
          <w:sz w:val="18"/>
          <w:szCs w:val="18"/>
        </w:rPr>
        <w:t>SH16_MOTPROM_CARGADATOS_REPLICACAMBPLANHIST</w:t>
      </w:r>
      <w:r w:rsidRPr="00F35857">
        <w:rPr>
          <w:rFonts w:ascii="Verdana" w:eastAsia="Symbol" w:hAnsi="Verdana" w:cs="Arial"/>
          <w:color w:val="4F6228"/>
          <w:sz w:val="18"/>
          <w:szCs w:val="18"/>
        </w:rPr>
        <w:t>/LIB/*.jar</w:t>
      </w:r>
    </w:p>
    <w:p w14:paraId="29259A45" w14:textId="767B7B4D" w:rsidR="00543B92" w:rsidRPr="00F35857" w:rsidRDefault="00543B92" w:rsidP="00543B92">
      <w:pPr>
        <w:pStyle w:val="Encabez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" w:color="auto"/>
          <w:between w:val="single" w:sz="4" w:space="1" w:color="auto"/>
          <w:bar w:val="single" w:sz="4" w:color="auto"/>
        </w:pBdr>
        <w:jc w:val="left"/>
        <w:rPr>
          <w:rFonts w:ascii="Verdana" w:eastAsia="Symbol" w:hAnsi="Verdana" w:cs="Arial"/>
          <w:color w:val="4F6228"/>
          <w:sz w:val="18"/>
          <w:szCs w:val="18"/>
        </w:rPr>
      </w:pPr>
      <w:proofErr w:type="spellStart"/>
      <w:proofErr w:type="gramStart"/>
      <w:r w:rsidRPr="00F35857">
        <w:rPr>
          <w:rFonts w:ascii="Verdana" w:eastAsia="Symbol" w:hAnsi="Verdana" w:cs="Arial"/>
          <w:color w:val="4F6228"/>
          <w:sz w:val="18"/>
          <w:szCs w:val="18"/>
        </w:rPr>
        <w:t>rm</w:t>
      </w:r>
      <w:proofErr w:type="spellEnd"/>
      <w:proofErr w:type="gramEnd"/>
      <w:r w:rsidRPr="00F35857">
        <w:rPr>
          <w:rFonts w:ascii="Verdana" w:eastAsia="Symbol" w:hAnsi="Verdana" w:cs="Arial"/>
          <w:color w:val="4F6228"/>
          <w:sz w:val="18"/>
          <w:szCs w:val="18"/>
        </w:rPr>
        <w:t xml:space="preserve"> –</w:t>
      </w:r>
      <w:proofErr w:type="spellStart"/>
      <w:r w:rsidRPr="00F35857">
        <w:rPr>
          <w:rFonts w:ascii="Verdana" w:eastAsia="Symbol" w:hAnsi="Verdana" w:cs="Arial"/>
          <w:color w:val="4F6228"/>
          <w:sz w:val="18"/>
          <w:szCs w:val="18"/>
        </w:rPr>
        <w:t>rf</w:t>
      </w:r>
      <w:proofErr w:type="spellEnd"/>
      <w:r w:rsidRPr="00F35857">
        <w:rPr>
          <w:rFonts w:ascii="Verdana" w:eastAsia="Symbol" w:hAnsi="Verdana" w:cs="Arial"/>
          <w:color w:val="4F6228"/>
          <w:sz w:val="18"/>
          <w:szCs w:val="18"/>
        </w:rPr>
        <w:t xml:space="preserve"> </w:t>
      </w:r>
      <w:r w:rsidR="005B5697">
        <w:rPr>
          <w:rFonts w:ascii="Verdana" w:eastAsia="Symbol" w:hAnsi="Verdana" w:cs="Arial"/>
          <w:color w:val="4F6228"/>
          <w:sz w:val="18"/>
          <w:szCs w:val="18"/>
        </w:rPr>
        <w:t>/home/USRPRETUPS/procesosmotorprom/desactiva/</w:t>
      </w:r>
      <w:r w:rsidR="00341F10" w:rsidRPr="00F35857">
        <w:rPr>
          <w:rFonts w:ascii="Verdana" w:eastAsia="Symbol" w:hAnsi="Verdana" w:cs="Arial"/>
          <w:color w:val="4F6228"/>
          <w:sz w:val="18"/>
          <w:szCs w:val="18"/>
        </w:rPr>
        <w:t>SH16_MOTPROM_CARGADATOS_REPLICACAMBPLANHIST</w:t>
      </w:r>
      <w:r w:rsidRPr="00F35857">
        <w:rPr>
          <w:rFonts w:ascii="Verdana" w:eastAsia="Symbol" w:hAnsi="Verdana" w:cs="Arial"/>
          <w:color w:val="4F6228"/>
          <w:sz w:val="18"/>
          <w:szCs w:val="18"/>
        </w:rPr>
        <w:t>/LOG/*.log</w:t>
      </w:r>
    </w:p>
    <w:p w14:paraId="229C1139" w14:textId="0D19C6A6" w:rsidR="00543B92" w:rsidRPr="00F35857" w:rsidRDefault="00543B92" w:rsidP="00543B92">
      <w:pPr>
        <w:pStyle w:val="Encabezado"/>
        <w:pBdr>
          <w:left w:val="single" w:sz="4" w:space="4" w:color="auto"/>
          <w:right w:val="single" w:sz="4" w:space="4" w:color="auto"/>
        </w:pBdr>
        <w:jc w:val="left"/>
        <w:rPr>
          <w:rFonts w:ascii="Verdana" w:eastAsia="Symbol" w:hAnsi="Verdana" w:cs="Arial"/>
          <w:color w:val="4F6228"/>
          <w:sz w:val="18"/>
          <w:szCs w:val="18"/>
        </w:rPr>
      </w:pPr>
      <w:proofErr w:type="spellStart"/>
      <w:proofErr w:type="gramStart"/>
      <w:r w:rsidRPr="00F35857">
        <w:rPr>
          <w:rFonts w:ascii="Verdana" w:eastAsia="Symbol" w:hAnsi="Verdana" w:cs="Arial"/>
          <w:color w:val="4F6228"/>
          <w:sz w:val="18"/>
          <w:szCs w:val="18"/>
        </w:rPr>
        <w:t>rm</w:t>
      </w:r>
      <w:proofErr w:type="spellEnd"/>
      <w:proofErr w:type="gramEnd"/>
      <w:r w:rsidRPr="00F35857">
        <w:rPr>
          <w:rFonts w:ascii="Verdana" w:eastAsia="Symbol" w:hAnsi="Verdana" w:cs="Arial"/>
          <w:color w:val="4F6228"/>
          <w:sz w:val="18"/>
          <w:szCs w:val="18"/>
        </w:rPr>
        <w:t xml:space="preserve"> –</w:t>
      </w:r>
      <w:proofErr w:type="spellStart"/>
      <w:r w:rsidRPr="00F35857">
        <w:rPr>
          <w:rFonts w:ascii="Verdana" w:eastAsia="Symbol" w:hAnsi="Verdana" w:cs="Arial"/>
          <w:color w:val="4F6228"/>
          <w:sz w:val="18"/>
          <w:szCs w:val="18"/>
        </w:rPr>
        <w:t>rf</w:t>
      </w:r>
      <w:proofErr w:type="spellEnd"/>
      <w:r w:rsidRPr="00F35857">
        <w:rPr>
          <w:rFonts w:ascii="Verdana" w:eastAsia="Symbol" w:hAnsi="Verdana" w:cs="Arial"/>
          <w:color w:val="4F6228"/>
          <w:sz w:val="18"/>
          <w:szCs w:val="18"/>
        </w:rPr>
        <w:t xml:space="preserve"> </w:t>
      </w:r>
      <w:r w:rsidR="005B5697">
        <w:rPr>
          <w:rFonts w:ascii="Verdana" w:eastAsia="Symbol" w:hAnsi="Verdana" w:cs="Arial"/>
          <w:color w:val="4F6228"/>
          <w:sz w:val="18"/>
          <w:szCs w:val="18"/>
        </w:rPr>
        <w:t>/home/USRPRETUPS/procesosmotorprom/desactiva/</w:t>
      </w:r>
      <w:r w:rsidR="00341F10" w:rsidRPr="00F35857">
        <w:rPr>
          <w:rFonts w:ascii="Verdana" w:eastAsia="Symbol" w:hAnsi="Verdana" w:cs="Arial"/>
          <w:color w:val="4F6228"/>
          <w:sz w:val="18"/>
          <w:szCs w:val="18"/>
        </w:rPr>
        <w:t>SH16_MOTPROM_CARGADATOS_REPLICACAMBPLANHIST</w:t>
      </w:r>
      <w:r w:rsidRPr="00F35857">
        <w:rPr>
          <w:rFonts w:ascii="Verdana" w:eastAsia="Symbol" w:hAnsi="Verdana" w:cs="Arial"/>
          <w:color w:val="4F6228"/>
          <w:sz w:val="18"/>
          <w:szCs w:val="18"/>
        </w:rPr>
        <w:t>/</w:t>
      </w:r>
      <w:r w:rsidR="00341F10" w:rsidRPr="00F35857">
        <w:rPr>
          <w:rFonts w:ascii="Verdana" w:eastAsia="Symbol" w:hAnsi="Verdana" w:cs="Arial"/>
          <w:color w:val="4F6228"/>
          <w:sz w:val="18"/>
          <w:szCs w:val="18"/>
        </w:rPr>
        <w:t>SH16_MOTPROM_CargaDatos_ReplicaCambPlanHist</w:t>
      </w:r>
      <w:r w:rsidRPr="00F35857">
        <w:rPr>
          <w:rFonts w:ascii="Verdana" w:eastAsia="Symbol" w:hAnsi="Verdana" w:cs="Arial"/>
          <w:color w:val="4F6228"/>
          <w:sz w:val="18"/>
          <w:szCs w:val="18"/>
        </w:rPr>
        <w:t xml:space="preserve">.sh                                                                                                                                          </w:t>
      </w:r>
    </w:p>
    <w:p w14:paraId="584D8E79" w14:textId="18B408CF" w:rsidR="00543B92" w:rsidRPr="00F35857" w:rsidRDefault="00543B92" w:rsidP="00543B92">
      <w:pPr>
        <w:pStyle w:val="Encabez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  <w:between w:val="single" w:sz="4" w:space="1" w:color="auto"/>
          <w:bar w:val="single" w:sz="4" w:color="auto"/>
        </w:pBdr>
        <w:jc w:val="left"/>
        <w:rPr>
          <w:rFonts w:ascii="Verdana" w:eastAsia="Symbol" w:hAnsi="Verdana" w:cs="Arial"/>
          <w:color w:val="4F6228"/>
          <w:sz w:val="18"/>
          <w:szCs w:val="18"/>
        </w:rPr>
      </w:pPr>
      <w:proofErr w:type="spellStart"/>
      <w:proofErr w:type="gramStart"/>
      <w:r w:rsidRPr="00F35857">
        <w:rPr>
          <w:rFonts w:ascii="Verdana" w:eastAsia="Symbol" w:hAnsi="Verdana" w:cs="Arial"/>
          <w:color w:val="4F6228"/>
          <w:sz w:val="18"/>
          <w:szCs w:val="18"/>
        </w:rPr>
        <w:t>rm</w:t>
      </w:r>
      <w:proofErr w:type="spellEnd"/>
      <w:proofErr w:type="gramEnd"/>
      <w:r w:rsidRPr="00F35857">
        <w:rPr>
          <w:rFonts w:ascii="Verdana" w:eastAsia="Symbol" w:hAnsi="Verdana" w:cs="Arial"/>
          <w:color w:val="4F6228"/>
          <w:sz w:val="18"/>
          <w:szCs w:val="18"/>
        </w:rPr>
        <w:t xml:space="preserve"> -</w:t>
      </w:r>
      <w:proofErr w:type="spellStart"/>
      <w:r w:rsidRPr="00F35857">
        <w:rPr>
          <w:rFonts w:ascii="Verdana" w:eastAsia="Symbol" w:hAnsi="Verdana" w:cs="Arial"/>
          <w:color w:val="4F6228"/>
          <w:sz w:val="18"/>
          <w:szCs w:val="18"/>
        </w:rPr>
        <w:t>rf</w:t>
      </w:r>
      <w:proofErr w:type="spellEnd"/>
      <w:r w:rsidRPr="00F35857">
        <w:rPr>
          <w:rFonts w:ascii="Verdana" w:eastAsia="Symbol" w:hAnsi="Verdana" w:cs="Arial"/>
          <w:color w:val="4F6228"/>
          <w:sz w:val="18"/>
          <w:szCs w:val="18"/>
        </w:rPr>
        <w:t xml:space="preserve"> </w:t>
      </w:r>
      <w:r w:rsidR="005B5697">
        <w:rPr>
          <w:rFonts w:ascii="Verdana" w:eastAsia="Symbol" w:hAnsi="Verdana" w:cs="Arial"/>
          <w:color w:val="4F6228"/>
          <w:sz w:val="18"/>
          <w:szCs w:val="18"/>
        </w:rPr>
        <w:t>/home/USRPRETUPS/procesosmotorprom/desactiva/</w:t>
      </w:r>
      <w:r w:rsidR="00341F10" w:rsidRPr="00F35857">
        <w:rPr>
          <w:rFonts w:ascii="Verdana" w:eastAsia="Symbol" w:hAnsi="Verdana" w:cs="Arial"/>
          <w:color w:val="4F6228"/>
          <w:sz w:val="18"/>
          <w:szCs w:val="18"/>
        </w:rPr>
        <w:t>SH16_MOTPROM_CARGADATOS_REPLICACAMBPLANHIST</w:t>
      </w:r>
      <w:r w:rsidRPr="00F35857">
        <w:rPr>
          <w:rFonts w:ascii="Verdana" w:eastAsia="Symbol" w:hAnsi="Verdana" w:cs="Arial"/>
          <w:color w:val="4F6228"/>
          <w:sz w:val="18"/>
          <w:szCs w:val="18"/>
        </w:rPr>
        <w:t>/</w:t>
      </w:r>
      <w:r w:rsidR="00341F10" w:rsidRPr="00F35857">
        <w:rPr>
          <w:rFonts w:ascii="Verdana" w:eastAsia="Symbol" w:hAnsi="Verdana" w:cs="Arial"/>
          <w:color w:val="4F6228"/>
          <w:sz w:val="18"/>
          <w:szCs w:val="18"/>
        </w:rPr>
        <w:t>SH16_MOTPROM_CargaDatos_ReplicaCambPlanHist</w:t>
      </w:r>
      <w:r w:rsidRPr="00F35857">
        <w:rPr>
          <w:rFonts w:ascii="Verdana" w:eastAsia="Symbol" w:hAnsi="Verdana" w:cs="Arial"/>
          <w:color w:val="4F6228"/>
          <w:sz w:val="18"/>
          <w:szCs w:val="18"/>
        </w:rPr>
        <w:t>.jar</w:t>
      </w:r>
    </w:p>
    <w:p w14:paraId="325F9ED6" w14:textId="4243F45C" w:rsidR="00543B92" w:rsidRPr="00F35857" w:rsidRDefault="00543B92" w:rsidP="00543B92">
      <w:pPr>
        <w:pStyle w:val="Encabez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  <w:between w:val="single" w:sz="4" w:space="1" w:color="auto"/>
          <w:bar w:val="single" w:sz="4" w:color="auto"/>
        </w:pBdr>
        <w:jc w:val="left"/>
        <w:rPr>
          <w:rFonts w:ascii="Verdana" w:eastAsia="Symbol" w:hAnsi="Verdana" w:cs="Arial"/>
          <w:color w:val="4F6228"/>
          <w:sz w:val="18"/>
          <w:szCs w:val="18"/>
        </w:rPr>
      </w:pPr>
      <w:proofErr w:type="spellStart"/>
      <w:proofErr w:type="gramStart"/>
      <w:r w:rsidRPr="00F35857">
        <w:rPr>
          <w:rFonts w:ascii="Verdana" w:eastAsia="Symbol" w:hAnsi="Verdana" w:cs="Arial"/>
          <w:color w:val="4F6228"/>
          <w:sz w:val="18"/>
          <w:szCs w:val="18"/>
        </w:rPr>
        <w:lastRenderedPageBreak/>
        <w:t>rm</w:t>
      </w:r>
      <w:proofErr w:type="spellEnd"/>
      <w:proofErr w:type="gramEnd"/>
      <w:r w:rsidRPr="00F35857">
        <w:rPr>
          <w:rFonts w:ascii="Verdana" w:eastAsia="Symbol" w:hAnsi="Verdana" w:cs="Arial"/>
          <w:color w:val="4F6228"/>
          <w:sz w:val="18"/>
          <w:szCs w:val="18"/>
        </w:rPr>
        <w:t xml:space="preserve"> -</w:t>
      </w:r>
      <w:proofErr w:type="spellStart"/>
      <w:r w:rsidRPr="00F35857">
        <w:rPr>
          <w:rFonts w:ascii="Verdana" w:eastAsia="Symbol" w:hAnsi="Verdana" w:cs="Arial"/>
          <w:color w:val="4F6228"/>
          <w:sz w:val="18"/>
          <w:szCs w:val="18"/>
        </w:rPr>
        <w:t>rf</w:t>
      </w:r>
      <w:proofErr w:type="spellEnd"/>
      <w:r w:rsidRPr="00F35857">
        <w:rPr>
          <w:rFonts w:ascii="Verdana" w:eastAsia="Symbol" w:hAnsi="Verdana" w:cs="Arial"/>
          <w:color w:val="4F6228"/>
          <w:sz w:val="18"/>
          <w:szCs w:val="18"/>
        </w:rPr>
        <w:t xml:space="preserve"> </w:t>
      </w:r>
      <w:r w:rsidR="005B5697">
        <w:rPr>
          <w:rFonts w:ascii="Verdana" w:eastAsia="Symbol" w:hAnsi="Verdana" w:cs="Arial"/>
          <w:color w:val="4F6228"/>
          <w:sz w:val="18"/>
          <w:szCs w:val="18"/>
        </w:rPr>
        <w:t>/home/USRPRETUPS/procesosmotorprom/desactiva/</w:t>
      </w:r>
      <w:r w:rsidR="00341F10" w:rsidRPr="00F35857">
        <w:rPr>
          <w:rFonts w:ascii="Verdana" w:eastAsia="Symbol" w:hAnsi="Verdana" w:cs="Arial"/>
          <w:color w:val="4F6228"/>
          <w:sz w:val="18"/>
          <w:szCs w:val="18"/>
        </w:rPr>
        <w:t>SH16_MOTPROM_CARGADATOS_REPLICACAMBPLANHIST</w:t>
      </w:r>
      <w:r w:rsidRPr="00F35857">
        <w:rPr>
          <w:rFonts w:ascii="Verdana" w:eastAsia="Symbol" w:hAnsi="Verdana" w:cs="Arial"/>
          <w:color w:val="4F6228"/>
          <w:sz w:val="18"/>
          <w:szCs w:val="18"/>
        </w:rPr>
        <w:t>/</w:t>
      </w:r>
      <w:r w:rsidR="00341F10" w:rsidRPr="00F35857">
        <w:rPr>
          <w:rFonts w:ascii="Verdana" w:eastAsia="Symbol" w:hAnsi="Verdana" w:cs="Arial"/>
          <w:color w:val="4F6228"/>
          <w:sz w:val="18"/>
          <w:szCs w:val="18"/>
        </w:rPr>
        <w:t>SH16_MOTPROM_CargaDatos_ReplicaCambPlanHist</w:t>
      </w:r>
      <w:r w:rsidRPr="00F35857">
        <w:rPr>
          <w:rFonts w:ascii="Verdana" w:eastAsia="Symbol" w:hAnsi="Verdana" w:cs="Arial"/>
          <w:color w:val="4F6228"/>
          <w:sz w:val="18"/>
          <w:szCs w:val="18"/>
        </w:rPr>
        <w:t>.properties</w:t>
      </w:r>
    </w:p>
    <w:p w14:paraId="195D3A48" w14:textId="2646A915" w:rsidR="00543B92" w:rsidRPr="00F35857" w:rsidRDefault="00543B92" w:rsidP="00543B92">
      <w:pPr>
        <w:pStyle w:val="Encabez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  <w:between w:val="single" w:sz="4" w:space="1" w:color="auto"/>
          <w:bar w:val="single" w:sz="4" w:color="auto"/>
        </w:pBdr>
        <w:jc w:val="left"/>
        <w:rPr>
          <w:rFonts w:ascii="Verdana" w:eastAsia="Symbol" w:hAnsi="Verdana" w:cs="Arial"/>
          <w:color w:val="4F6228"/>
          <w:sz w:val="18"/>
          <w:szCs w:val="18"/>
        </w:rPr>
      </w:pPr>
      <w:proofErr w:type="spellStart"/>
      <w:proofErr w:type="gramStart"/>
      <w:r w:rsidRPr="00F35857">
        <w:rPr>
          <w:rFonts w:ascii="Verdana" w:eastAsia="Symbol" w:hAnsi="Verdana" w:cs="Arial"/>
          <w:color w:val="4F6228"/>
          <w:sz w:val="18"/>
          <w:szCs w:val="18"/>
        </w:rPr>
        <w:t>rm</w:t>
      </w:r>
      <w:proofErr w:type="spellEnd"/>
      <w:proofErr w:type="gramEnd"/>
      <w:r w:rsidRPr="00F35857">
        <w:rPr>
          <w:rFonts w:ascii="Verdana" w:eastAsia="Symbol" w:hAnsi="Verdana" w:cs="Arial"/>
          <w:color w:val="4F6228"/>
          <w:sz w:val="18"/>
          <w:szCs w:val="18"/>
        </w:rPr>
        <w:t xml:space="preserve"> -</w:t>
      </w:r>
      <w:proofErr w:type="spellStart"/>
      <w:r w:rsidRPr="00F35857">
        <w:rPr>
          <w:rFonts w:ascii="Verdana" w:eastAsia="Symbol" w:hAnsi="Verdana" w:cs="Arial"/>
          <w:color w:val="4F6228"/>
          <w:sz w:val="18"/>
          <w:szCs w:val="18"/>
        </w:rPr>
        <w:t>rf</w:t>
      </w:r>
      <w:proofErr w:type="spellEnd"/>
      <w:r w:rsidRPr="00F35857">
        <w:rPr>
          <w:rFonts w:ascii="Verdana" w:eastAsia="Symbol" w:hAnsi="Verdana" w:cs="Arial"/>
          <w:color w:val="4F6228"/>
          <w:sz w:val="18"/>
          <w:szCs w:val="18"/>
        </w:rPr>
        <w:t xml:space="preserve"> </w:t>
      </w:r>
      <w:r w:rsidR="005B5697">
        <w:rPr>
          <w:rFonts w:ascii="Verdana" w:eastAsia="Symbol" w:hAnsi="Verdana" w:cs="Arial"/>
          <w:color w:val="4F6228"/>
          <w:sz w:val="18"/>
          <w:szCs w:val="18"/>
        </w:rPr>
        <w:t>/home/USRPRETUPS/procesosmotorprom/desactiva/</w:t>
      </w:r>
      <w:r w:rsidR="00341F10" w:rsidRPr="00F35857">
        <w:rPr>
          <w:rFonts w:ascii="Verdana" w:eastAsia="Symbol" w:hAnsi="Verdana" w:cs="Arial"/>
          <w:color w:val="4F6228"/>
          <w:sz w:val="18"/>
          <w:szCs w:val="18"/>
        </w:rPr>
        <w:t>SH16_MOTPROM_CARGADATOS_REPLICACAMBPLANHIST</w:t>
      </w:r>
      <w:r w:rsidRPr="00F35857">
        <w:rPr>
          <w:rFonts w:ascii="Verdana" w:eastAsia="Symbol" w:hAnsi="Verdana" w:cs="Arial"/>
          <w:color w:val="4F6228"/>
          <w:sz w:val="18"/>
          <w:szCs w:val="18"/>
        </w:rPr>
        <w:t>/log4j.properties</w:t>
      </w:r>
    </w:p>
    <w:p w14:paraId="28919B06" w14:textId="1D58F4AB" w:rsidR="00543B92" w:rsidRPr="00F35857" w:rsidRDefault="00543B92" w:rsidP="00543B92">
      <w:pPr>
        <w:pStyle w:val="Encabez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  <w:between w:val="single" w:sz="4" w:space="1" w:color="auto"/>
          <w:bar w:val="single" w:sz="4" w:color="auto"/>
        </w:pBdr>
        <w:jc w:val="left"/>
        <w:rPr>
          <w:rFonts w:ascii="Verdana" w:eastAsia="Symbol" w:hAnsi="Verdana" w:cs="Arial"/>
          <w:color w:val="4F6228"/>
          <w:sz w:val="18"/>
          <w:szCs w:val="18"/>
        </w:rPr>
      </w:pPr>
      <w:proofErr w:type="spellStart"/>
      <w:proofErr w:type="gramStart"/>
      <w:r w:rsidRPr="00F35857">
        <w:rPr>
          <w:rFonts w:ascii="Verdana" w:eastAsia="Symbol" w:hAnsi="Verdana" w:cs="Arial"/>
          <w:color w:val="4F6228"/>
          <w:sz w:val="18"/>
          <w:szCs w:val="18"/>
        </w:rPr>
        <w:t>rm</w:t>
      </w:r>
      <w:proofErr w:type="spellEnd"/>
      <w:proofErr w:type="gramEnd"/>
      <w:r w:rsidRPr="00F35857">
        <w:rPr>
          <w:rFonts w:ascii="Verdana" w:eastAsia="Symbol" w:hAnsi="Verdana" w:cs="Arial"/>
          <w:color w:val="4F6228"/>
          <w:sz w:val="18"/>
          <w:szCs w:val="18"/>
        </w:rPr>
        <w:t xml:space="preserve"> -</w:t>
      </w:r>
      <w:proofErr w:type="spellStart"/>
      <w:r w:rsidRPr="00F35857">
        <w:rPr>
          <w:rFonts w:ascii="Verdana" w:eastAsia="Symbol" w:hAnsi="Verdana" w:cs="Arial"/>
          <w:color w:val="4F6228"/>
          <w:sz w:val="18"/>
          <w:szCs w:val="18"/>
        </w:rPr>
        <w:t>rf</w:t>
      </w:r>
      <w:proofErr w:type="spellEnd"/>
      <w:r w:rsidRPr="00F35857">
        <w:rPr>
          <w:rFonts w:ascii="Verdana" w:eastAsia="Symbol" w:hAnsi="Verdana" w:cs="Arial"/>
          <w:color w:val="4F6228"/>
          <w:sz w:val="18"/>
          <w:szCs w:val="18"/>
        </w:rPr>
        <w:t xml:space="preserve"> </w:t>
      </w:r>
      <w:r w:rsidR="005B5697">
        <w:rPr>
          <w:rFonts w:ascii="Verdana" w:eastAsia="Symbol" w:hAnsi="Verdana" w:cs="Arial"/>
          <w:color w:val="4F6228"/>
          <w:sz w:val="18"/>
          <w:szCs w:val="18"/>
        </w:rPr>
        <w:t>/home/USRPRETUPS/procesosmotorprom/desactiva/</w:t>
      </w:r>
      <w:r w:rsidR="00341F10" w:rsidRPr="00F35857">
        <w:rPr>
          <w:rFonts w:ascii="Verdana" w:eastAsia="Symbol" w:hAnsi="Verdana" w:cs="Arial"/>
          <w:color w:val="4F6228"/>
          <w:sz w:val="18"/>
          <w:szCs w:val="18"/>
        </w:rPr>
        <w:t>SH16_MOTPROM_CARGADATOS_REPLICACAMBPLANHIST</w:t>
      </w:r>
      <w:r w:rsidRPr="00F35857">
        <w:rPr>
          <w:rFonts w:ascii="Verdana" w:eastAsia="Symbol" w:hAnsi="Verdana" w:cs="Arial"/>
          <w:color w:val="4F6228"/>
          <w:sz w:val="18"/>
          <w:szCs w:val="18"/>
        </w:rPr>
        <w:t>/BIN/</w:t>
      </w:r>
    </w:p>
    <w:p w14:paraId="74F4F7DD" w14:textId="6BF2F387" w:rsidR="00543B92" w:rsidRPr="00F35857" w:rsidRDefault="00543B92" w:rsidP="00543B92">
      <w:pPr>
        <w:pStyle w:val="Encabez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  <w:between w:val="single" w:sz="4" w:space="1" w:color="auto"/>
          <w:bar w:val="single" w:sz="4" w:color="auto"/>
        </w:pBdr>
        <w:jc w:val="left"/>
        <w:rPr>
          <w:rFonts w:ascii="Verdana" w:eastAsia="Symbol" w:hAnsi="Verdana" w:cs="Arial"/>
          <w:color w:val="4F6228"/>
          <w:sz w:val="18"/>
          <w:szCs w:val="18"/>
        </w:rPr>
      </w:pPr>
      <w:proofErr w:type="spellStart"/>
      <w:proofErr w:type="gramStart"/>
      <w:r w:rsidRPr="00F35857">
        <w:rPr>
          <w:rFonts w:ascii="Verdana" w:eastAsia="Symbol" w:hAnsi="Verdana" w:cs="Arial"/>
          <w:color w:val="4F6228"/>
          <w:sz w:val="18"/>
          <w:szCs w:val="18"/>
        </w:rPr>
        <w:t>rm</w:t>
      </w:r>
      <w:proofErr w:type="spellEnd"/>
      <w:proofErr w:type="gramEnd"/>
      <w:r w:rsidRPr="00F35857">
        <w:rPr>
          <w:rFonts w:ascii="Verdana" w:eastAsia="Symbol" w:hAnsi="Verdana" w:cs="Arial"/>
          <w:color w:val="4F6228"/>
          <w:sz w:val="18"/>
          <w:szCs w:val="18"/>
        </w:rPr>
        <w:t xml:space="preserve"> -</w:t>
      </w:r>
      <w:proofErr w:type="spellStart"/>
      <w:r w:rsidRPr="00F35857">
        <w:rPr>
          <w:rFonts w:ascii="Verdana" w:eastAsia="Symbol" w:hAnsi="Verdana" w:cs="Arial"/>
          <w:color w:val="4F6228"/>
          <w:sz w:val="18"/>
          <w:szCs w:val="18"/>
        </w:rPr>
        <w:t>rf</w:t>
      </w:r>
      <w:proofErr w:type="spellEnd"/>
      <w:r w:rsidRPr="00F35857">
        <w:rPr>
          <w:rFonts w:ascii="Verdana" w:eastAsia="Symbol" w:hAnsi="Verdana" w:cs="Arial"/>
          <w:color w:val="4F6228"/>
          <w:sz w:val="18"/>
          <w:szCs w:val="18"/>
        </w:rPr>
        <w:t xml:space="preserve"> </w:t>
      </w:r>
      <w:r w:rsidR="005B5697">
        <w:rPr>
          <w:rFonts w:ascii="Verdana" w:eastAsia="Symbol" w:hAnsi="Verdana" w:cs="Arial"/>
          <w:color w:val="4F6228"/>
          <w:sz w:val="18"/>
          <w:szCs w:val="18"/>
        </w:rPr>
        <w:t>/home/USRPRETUPS/procesosmotorprom/desactiva/</w:t>
      </w:r>
      <w:r w:rsidR="00341F10" w:rsidRPr="00F35857">
        <w:rPr>
          <w:rFonts w:ascii="Verdana" w:eastAsia="Symbol" w:hAnsi="Verdana" w:cs="Arial"/>
          <w:color w:val="4F6228"/>
          <w:sz w:val="18"/>
          <w:szCs w:val="18"/>
        </w:rPr>
        <w:t>SH16_MOTPROM_CARGADATOS_REPLICACAMBPLANHIST</w:t>
      </w:r>
      <w:r w:rsidRPr="00F35857">
        <w:rPr>
          <w:rFonts w:ascii="Verdana" w:eastAsia="Symbol" w:hAnsi="Verdana" w:cs="Arial"/>
          <w:color w:val="4F6228"/>
          <w:sz w:val="18"/>
          <w:szCs w:val="18"/>
        </w:rPr>
        <w:t>/LIB/</w:t>
      </w:r>
    </w:p>
    <w:p w14:paraId="74D5CC72" w14:textId="4DA8A3F3" w:rsidR="00543B92" w:rsidRPr="00F35857" w:rsidRDefault="00543B92" w:rsidP="00543B92">
      <w:pPr>
        <w:pStyle w:val="Encabez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  <w:between w:val="single" w:sz="4" w:space="1" w:color="auto"/>
          <w:bar w:val="single" w:sz="4" w:color="auto"/>
        </w:pBdr>
        <w:jc w:val="left"/>
        <w:rPr>
          <w:rFonts w:ascii="Verdana" w:eastAsia="Symbol" w:hAnsi="Verdana" w:cs="Arial"/>
          <w:color w:val="4F6228"/>
          <w:sz w:val="18"/>
          <w:szCs w:val="18"/>
        </w:rPr>
      </w:pPr>
      <w:proofErr w:type="spellStart"/>
      <w:proofErr w:type="gramStart"/>
      <w:r w:rsidRPr="00F35857">
        <w:rPr>
          <w:rFonts w:ascii="Verdana" w:eastAsia="Symbol" w:hAnsi="Verdana" w:cs="Arial"/>
          <w:color w:val="4F6228"/>
          <w:sz w:val="18"/>
          <w:szCs w:val="18"/>
        </w:rPr>
        <w:t>rm</w:t>
      </w:r>
      <w:proofErr w:type="spellEnd"/>
      <w:proofErr w:type="gramEnd"/>
      <w:r w:rsidRPr="00F35857">
        <w:rPr>
          <w:rFonts w:ascii="Verdana" w:eastAsia="Symbol" w:hAnsi="Verdana" w:cs="Arial"/>
          <w:color w:val="4F6228"/>
          <w:sz w:val="18"/>
          <w:szCs w:val="18"/>
        </w:rPr>
        <w:t xml:space="preserve"> -</w:t>
      </w:r>
      <w:proofErr w:type="spellStart"/>
      <w:r w:rsidRPr="00F35857">
        <w:rPr>
          <w:rFonts w:ascii="Verdana" w:eastAsia="Symbol" w:hAnsi="Verdana" w:cs="Arial"/>
          <w:color w:val="4F6228"/>
          <w:sz w:val="18"/>
          <w:szCs w:val="18"/>
        </w:rPr>
        <w:t>rf</w:t>
      </w:r>
      <w:proofErr w:type="spellEnd"/>
      <w:r w:rsidRPr="00F35857">
        <w:rPr>
          <w:rFonts w:ascii="Verdana" w:eastAsia="Symbol" w:hAnsi="Verdana" w:cs="Arial"/>
          <w:color w:val="4F6228"/>
          <w:sz w:val="18"/>
          <w:szCs w:val="18"/>
        </w:rPr>
        <w:t xml:space="preserve"> </w:t>
      </w:r>
      <w:r w:rsidR="005B5697">
        <w:rPr>
          <w:rFonts w:ascii="Verdana" w:eastAsia="Symbol" w:hAnsi="Verdana" w:cs="Arial"/>
          <w:color w:val="4F6228"/>
          <w:sz w:val="18"/>
          <w:szCs w:val="18"/>
        </w:rPr>
        <w:t>/home/USRPRETUPS/procesosmotorprom/desactiva/</w:t>
      </w:r>
      <w:r w:rsidR="00341F10" w:rsidRPr="00F35857">
        <w:rPr>
          <w:rFonts w:ascii="Verdana" w:eastAsia="Symbol" w:hAnsi="Verdana" w:cs="Arial"/>
          <w:color w:val="4F6228"/>
          <w:sz w:val="18"/>
          <w:szCs w:val="18"/>
        </w:rPr>
        <w:t>SH16_MOTPROM_CARGADATOS_REPLICACAMBPLANHIST</w:t>
      </w:r>
      <w:r w:rsidRPr="00F35857">
        <w:rPr>
          <w:rFonts w:ascii="Verdana" w:eastAsia="Symbol" w:hAnsi="Verdana" w:cs="Arial"/>
          <w:color w:val="4F6228"/>
          <w:sz w:val="18"/>
          <w:szCs w:val="18"/>
        </w:rPr>
        <w:t>/LOG/</w:t>
      </w:r>
    </w:p>
    <w:p w14:paraId="34B77FFD" w14:textId="61CE2B14" w:rsidR="00543B92" w:rsidRPr="00B776BB" w:rsidRDefault="00543B92" w:rsidP="00543B92">
      <w:pPr>
        <w:pStyle w:val="Encabez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  <w:between w:val="single" w:sz="4" w:space="1" w:color="auto"/>
          <w:bar w:val="single" w:sz="4" w:color="auto"/>
        </w:pBdr>
        <w:jc w:val="left"/>
        <w:rPr>
          <w:rFonts w:ascii="Verdana" w:eastAsia="Symbol" w:hAnsi="Verdana" w:cs="Arial"/>
          <w:color w:val="4F6228"/>
          <w:sz w:val="18"/>
          <w:szCs w:val="18"/>
          <w:lang w:val="en-US"/>
        </w:rPr>
      </w:pPr>
      <w:proofErr w:type="spellStart"/>
      <w:proofErr w:type="gramStart"/>
      <w:r w:rsidRPr="00B776BB">
        <w:rPr>
          <w:rFonts w:ascii="Verdana" w:eastAsia="Symbol" w:hAnsi="Verdana" w:cs="Arial"/>
          <w:color w:val="4F6228"/>
          <w:sz w:val="18"/>
          <w:szCs w:val="18"/>
          <w:lang w:val="en-US"/>
        </w:rPr>
        <w:t>rm</w:t>
      </w:r>
      <w:proofErr w:type="spellEnd"/>
      <w:proofErr w:type="gramEnd"/>
      <w:r w:rsidRPr="00B776BB">
        <w:rPr>
          <w:rFonts w:ascii="Verdana" w:eastAsia="Symbol" w:hAnsi="Verdana" w:cs="Arial"/>
          <w:color w:val="4F6228"/>
          <w:sz w:val="18"/>
          <w:szCs w:val="18"/>
          <w:lang w:val="en-US"/>
        </w:rPr>
        <w:t xml:space="preserve"> -</w:t>
      </w:r>
      <w:proofErr w:type="spellStart"/>
      <w:r w:rsidRPr="00B776BB">
        <w:rPr>
          <w:rFonts w:ascii="Verdana" w:eastAsia="Symbol" w:hAnsi="Verdana" w:cs="Arial"/>
          <w:color w:val="4F6228"/>
          <w:sz w:val="18"/>
          <w:szCs w:val="18"/>
          <w:lang w:val="en-US"/>
        </w:rPr>
        <w:t>rf</w:t>
      </w:r>
      <w:proofErr w:type="spellEnd"/>
      <w:r w:rsidRPr="00B776BB">
        <w:rPr>
          <w:rFonts w:ascii="Verdana" w:eastAsia="Symbol" w:hAnsi="Verdana" w:cs="Arial"/>
          <w:color w:val="4F6228"/>
          <w:sz w:val="18"/>
          <w:szCs w:val="18"/>
          <w:lang w:val="en-US"/>
        </w:rPr>
        <w:t xml:space="preserve"> </w:t>
      </w:r>
      <w:r w:rsidR="005B5697">
        <w:rPr>
          <w:rFonts w:ascii="Verdana" w:eastAsia="Symbol" w:hAnsi="Verdana" w:cs="Arial"/>
          <w:color w:val="4F6228"/>
          <w:sz w:val="18"/>
          <w:szCs w:val="18"/>
          <w:lang w:val="en-US"/>
        </w:rPr>
        <w:t>/home/USRPRETUPS/procesosmotorprom/desactiva/</w:t>
      </w:r>
      <w:r w:rsidR="00341F10">
        <w:rPr>
          <w:rFonts w:ascii="Verdana" w:eastAsia="Symbol" w:hAnsi="Verdana" w:cs="Arial"/>
          <w:color w:val="4F6228"/>
          <w:sz w:val="18"/>
          <w:szCs w:val="18"/>
          <w:lang w:val="en-US"/>
        </w:rPr>
        <w:t>SH16_MOTPROM_CARGADATOS_REPLICACAMBPLANHIST</w:t>
      </w:r>
      <w:r w:rsidRPr="00B776BB">
        <w:rPr>
          <w:rFonts w:ascii="Verdana" w:eastAsia="Symbol" w:hAnsi="Verdana" w:cs="Arial"/>
          <w:color w:val="4F6228"/>
          <w:sz w:val="18"/>
          <w:szCs w:val="18"/>
          <w:lang w:val="en-US"/>
        </w:rPr>
        <w:t>/</w:t>
      </w:r>
    </w:p>
    <w:p w14:paraId="3BE01539" w14:textId="77777777" w:rsidR="00543B92" w:rsidRPr="00B776BB" w:rsidRDefault="00543B92" w:rsidP="00543B92">
      <w:pPr>
        <w:pStyle w:val="Encabezado"/>
        <w:tabs>
          <w:tab w:val="clear" w:pos="4320"/>
          <w:tab w:val="clear" w:pos="8640"/>
        </w:tabs>
        <w:ind w:firstLine="360"/>
        <w:jc w:val="left"/>
        <w:rPr>
          <w:rFonts w:ascii="Verdana" w:hAnsi="Verdana"/>
          <w:color w:val="000000"/>
          <w:sz w:val="18"/>
          <w:szCs w:val="18"/>
          <w:lang w:val="en-US"/>
        </w:rPr>
      </w:pPr>
    </w:p>
    <w:p w14:paraId="12D63833" w14:textId="77777777" w:rsidR="00543B92" w:rsidRPr="00B776BB" w:rsidRDefault="00543B92" w:rsidP="00543B92">
      <w:pPr>
        <w:pStyle w:val="Encabezado"/>
        <w:tabs>
          <w:tab w:val="clear" w:pos="4320"/>
          <w:tab w:val="clear" w:pos="8640"/>
        </w:tabs>
        <w:ind w:firstLine="360"/>
        <w:jc w:val="left"/>
        <w:rPr>
          <w:rFonts w:ascii="Verdana" w:hAnsi="Verdana"/>
          <w:sz w:val="18"/>
          <w:szCs w:val="18"/>
          <w:lang w:val="en-US"/>
        </w:rPr>
      </w:pPr>
    </w:p>
    <w:p w14:paraId="555A43AF" w14:textId="26C688FC" w:rsidR="00EB3DAC" w:rsidRPr="00B776BB" w:rsidRDefault="00EB3DAC" w:rsidP="00C14077">
      <w:pPr>
        <w:pStyle w:val="Encabezado"/>
        <w:numPr>
          <w:ilvl w:val="1"/>
          <w:numId w:val="2"/>
        </w:numPr>
        <w:tabs>
          <w:tab w:val="clear" w:pos="4320"/>
          <w:tab w:val="clear" w:pos="8640"/>
        </w:tabs>
        <w:jc w:val="left"/>
        <w:outlineLvl w:val="1"/>
        <w:rPr>
          <w:rFonts w:ascii="Verdana" w:hAnsi="Verdana" w:cs="Arial"/>
          <w:b/>
          <w:sz w:val="18"/>
          <w:szCs w:val="18"/>
        </w:rPr>
      </w:pPr>
      <w:bookmarkStart w:id="36" w:name="_Toc457921807"/>
      <w:bookmarkStart w:id="37" w:name="_Toc8654610"/>
      <w:r w:rsidRPr="00B776BB">
        <w:rPr>
          <w:rFonts w:ascii="Verdana" w:hAnsi="Verdana" w:cs="Arial"/>
          <w:b/>
          <w:sz w:val="18"/>
          <w:szCs w:val="18"/>
        </w:rPr>
        <w:t>Proceso de desinstalación de Archivos BAT</w:t>
      </w:r>
      <w:bookmarkEnd w:id="36"/>
      <w:bookmarkEnd w:id="37"/>
    </w:p>
    <w:p w14:paraId="1918DCD6" w14:textId="77777777" w:rsidR="009E6461" w:rsidRPr="00B776BB" w:rsidRDefault="009E6461" w:rsidP="009E6461">
      <w:pPr>
        <w:pStyle w:val="Prrafodelista"/>
        <w:ind w:left="360" w:firstLine="360"/>
        <w:rPr>
          <w:rFonts w:ascii="Verdana" w:hAnsi="Verdana"/>
          <w:color w:val="000000"/>
          <w:sz w:val="18"/>
          <w:szCs w:val="18"/>
        </w:rPr>
      </w:pPr>
      <w:r w:rsidRPr="00B776BB">
        <w:rPr>
          <w:rFonts w:ascii="Verdana" w:hAnsi="Verdana"/>
          <w:color w:val="000000"/>
          <w:sz w:val="18"/>
          <w:szCs w:val="18"/>
        </w:rPr>
        <w:t>No aplica.</w:t>
      </w:r>
    </w:p>
    <w:p w14:paraId="018CC7EA" w14:textId="77777777" w:rsidR="00A644E1" w:rsidRPr="00B776BB" w:rsidRDefault="00A644E1" w:rsidP="00EC2C10">
      <w:pPr>
        <w:pStyle w:val="Encabezado"/>
        <w:tabs>
          <w:tab w:val="clear" w:pos="4320"/>
          <w:tab w:val="clear" w:pos="8640"/>
        </w:tabs>
        <w:jc w:val="left"/>
        <w:rPr>
          <w:rFonts w:ascii="Verdana" w:hAnsi="Verdana"/>
          <w:b/>
          <w:sz w:val="18"/>
          <w:szCs w:val="18"/>
        </w:rPr>
      </w:pPr>
    </w:p>
    <w:p w14:paraId="00D30044" w14:textId="77777777" w:rsidR="00A644E1" w:rsidRPr="00B776BB" w:rsidRDefault="00A644E1" w:rsidP="00C14077">
      <w:pPr>
        <w:pStyle w:val="Encabezado"/>
        <w:numPr>
          <w:ilvl w:val="0"/>
          <w:numId w:val="2"/>
        </w:numPr>
        <w:tabs>
          <w:tab w:val="clear" w:pos="4320"/>
          <w:tab w:val="clear" w:pos="8640"/>
        </w:tabs>
        <w:jc w:val="left"/>
        <w:outlineLvl w:val="0"/>
        <w:rPr>
          <w:rFonts w:ascii="Verdana" w:hAnsi="Verdana" w:cs="Arial"/>
          <w:b/>
          <w:sz w:val="18"/>
          <w:szCs w:val="18"/>
        </w:rPr>
      </w:pPr>
      <w:bookmarkStart w:id="38" w:name="_Toc8654611"/>
      <w:r w:rsidRPr="00B776BB">
        <w:rPr>
          <w:rFonts w:ascii="Verdana" w:hAnsi="Verdana" w:cs="Arial"/>
          <w:b/>
          <w:sz w:val="18"/>
          <w:szCs w:val="18"/>
        </w:rPr>
        <w:t>Contingencia</w:t>
      </w:r>
      <w:bookmarkEnd w:id="38"/>
    </w:p>
    <w:p w14:paraId="68E3D344" w14:textId="7C1F2D3E" w:rsidR="005B6F58" w:rsidRPr="00B776BB" w:rsidRDefault="005B6F58" w:rsidP="0033497A">
      <w:pPr>
        <w:pStyle w:val="Encabezado"/>
        <w:tabs>
          <w:tab w:val="clear" w:pos="4320"/>
          <w:tab w:val="clear" w:pos="8640"/>
        </w:tabs>
        <w:jc w:val="left"/>
        <w:rPr>
          <w:rFonts w:ascii="Verdana" w:hAnsi="Verdana"/>
          <w:b/>
          <w:sz w:val="18"/>
          <w:szCs w:val="18"/>
        </w:rPr>
      </w:pP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18"/>
        <w:gridCol w:w="3483"/>
        <w:gridCol w:w="1717"/>
      </w:tblGrid>
      <w:tr w:rsidR="00E9448C" w:rsidRPr="00B776BB" w14:paraId="0BABFCD7" w14:textId="77777777" w:rsidTr="00E55425">
        <w:trPr>
          <w:trHeight w:val="259"/>
        </w:trPr>
        <w:tc>
          <w:tcPr>
            <w:tcW w:w="4268" w:type="dxa"/>
            <w:shd w:val="clear" w:color="auto" w:fill="FF0000"/>
          </w:tcPr>
          <w:p w14:paraId="6EC3905C" w14:textId="77777777" w:rsidR="00E9448C" w:rsidRPr="00B776BB" w:rsidRDefault="00E9448C" w:rsidP="00E55425">
            <w:pPr>
              <w:pStyle w:val="Encabezado"/>
              <w:tabs>
                <w:tab w:val="clear" w:pos="4320"/>
                <w:tab w:val="clear" w:pos="8640"/>
              </w:tabs>
              <w:jc w:val="center"/>
              <w:rPr>
                <w:rFonts w:ascii="Verdana" w:hAnsi="Verdana"/>
                <w:b/>
                <w:bCs/>
                <w:color w:val="FFFFFF"/>
                <w:sz w:val="18"/>
                <w:szCs w:val="18"/>
              </w:rPr>
            </w:pPr>
            <w:r w:rsidRPr="00B776BB">
              <w:rPr>
                <w:rFonts w:ascii="Verdana" w:hAnsi="Verdana"/>
                <w:b/>
                <w:bCs/>
                <w:color w:val="FFFFFF"/>
                <w:sz w:val="18"/>
                <w:szCs w:val="18"/>
              </w:rPr>
              <w:t>Puesto / Rol</w:t>
            </w:r>
          </w:p>
        </w:tc>
        <w:tc>
          <w:tcPr>
            <w:tcW w:w="3528" w:type="dxa"/>
            <w:shd w:val="clear" w:color="auto" w:fill="FF0000"/>
          </w:tcPr>
          <w:p w14:paraId="5F8615E0" w14:textId="77777777" w:rsidR="00E9448C" w:rsidRPr="00B776BB" w:rsidRDefault="00E9448C" w:rsidP="00E55425">
            <w:pPr>
              <w:pStyle w:val="Encabezado"/>
              <w:tabs>
                <w:tab w:val="clear" w:pos="4320"/>
                <w:tab w:val="clear" w:pos="8640"/>
              </w:tabs>
              <w:jc w:val="center"/>
              <w:rPr>
                <w:rFonts w:ascii="Verdana" w:hAnsi="Verdana"/>
                <w:b/>
                <w:bCs/>
                <w:color w:val="FFFFFF"/>
                <w:sz w:val="18"/>
                <w:szCs w:val="18"/>
              </w:rPr>
            </w:pPr>
            <w:r w:rsidRPr="00B776BB">
              <w:rPr>
                <w:rFonts w:ascii="Verdana" w:hAnsi="Verdana"/>
                <w:b/>
                <w:bCs/>
                <w:color w:val="FFFFFF"/>
                <w:sz w:val="18"/>
                <w:szCs w:val="18"/>
              </w:rPr>
              <w:t>Nombre</w:t>
            </w:r>
          </w:p>
        </w:tc>
        <w:tc>
          <w:tcPr>
            <w:tcW w:w="1726" w:type="dxa"/>
            <w:shd w:val="clear" w:color="auto" w:fill="FF0000"/>
          </w:tcPr>
          <w:p w14:paraId="36022757" w14:textId="77777777" w:rsidR="00E9448C" w:rsidRPr="00B776BB" w:rsidRDefault="00E9448C" w:rsidP="00E55425">
            <w:pPr>
              <w:pStyle w:val="Encabezado"/>
              <w:tabs>
                <w:tab w:val="clear" w:pos="4320"/>
                <w:tab w:val="clear" w:pos="8640"/>
              </w:tabs>
              <w:jc w:val="center"/>
              <w:rPr>
                <w:rFonts w:ascii="Verdana" w:hAnsi="Verdana"/>
                <w:b/>
                <w:bCs/>
                <w:color w:val="FFFFFF"/>
                <w:sz w:val="18"/>
                <w:szCs w:val="18"/>
              </w:rPr>
            </w:pPr>
            <w:r w:rsidRPr="00B776BB">
              <w:rPr>
                <w:rFonts w:ascii="Verdana" w:hAnsi="Verdana"/>
                <w:b/>
                <w:bCs/>
                <w:color w:val="FFFFFF"/>
                <w:sz w:val="18"/>
                <w:szCs w:val="18"/>
              </w:rPr>
              <w:t>Celular</w:t>
            </w:r>
          </w:p>
        </w:tc>
      </w:tr>
      <w:tr w:rsidR="00E9448C" w:rsidRPr="00B776BB" w14:paraId="0336440F" w14:textId="77777777" w:rsidTr="00E55425">
        <w:trPr>
          <w:trHeight w:val="259"/>
        </w:trPr>
        <w:tc>
          <w:tcPr>
            <w:tcW w:w="4268" w:type="dxa"/>
          </w:tcPr>
          <w:p w14:paraId="600F7B7A" w14:textId="77777777" w:rsidR="00E9448C" w:rsidRPr="00B776BB" w:rsidRDefault="00E9448C" w:rsidP="00E55425">
            <w:pPr>
              <w:pStyle w:val="Encabezado"/>
              <w:tabs>
                <w:tab w:val="clear" w:pos="4320"/>
                <w:tab w:val="clear" w:pos="8640"/>
              </w:tabs>
              <w:rPr>
                <w:rFonts w:ascii="Verdana" w:hAnsi="Verdana"/>
                <w:sz w:val="18"/>
                <w:szCs w:val="18"/>
              </w:rPr>
            </w:pPr>
            <w:r w:rsidRPr="00B776BB">
              <w:rPr>
                <w:rFonts w:ascii="Verdana" w:hAnsi="Verdana"/>
                <w:sz w:val="18"/>
                <w:szCs w:val="18"/>
                <w:lang w:val="es-ES_tradnl"/>
              </w:rPr>
              <w:t>Analista Funcional</w:t>
            </w:r>
          </w:p>
        </w:tc>
        <w:tc>
          <w:tcPr>
            <w:tcW w:w="3528" w:type="dxa"/>
            <w:vAlign w:val="center"/>
          </w:tcPr>
          <w:p w14:paraId="4D00DA13" w14:textId="1FD8FE23" w:rsidR="00E9448C" w:rsidRPr="00B776BB" w:rsidRDefault="00E9448C" w:rsidP="00E55425">
            <w:pPr>
              <w:pStyle w:val="Encabezado"/>
              <w:tabs>
                <w:tab w:val="clear" w:pos="4320"/>
                <w:tab w:val="clear" w:pos="8640"/>
              </w:tabs>
              <w:rPr>
                <w:rFonts w:ascii="Verdana" w:hAnsi="Verdana" w:cs="Arial"/>
                <w:sz w:val="18"/>
                <w:szCs w:val="18"/>
              </w:rPr>
            </w:pPr>
            <w:r w:rsidRPr="00B776BB">
              <w:rPr>
                <w:rFonts w:ascii="Verdana" w:hAnsi="Verdana" w:cs="Arial"/>
                <w:sz w:val="18"/>
                <w:szCs w:val="18"/>
              </w:rPr>
              <w:t xml:space="preserve">Jose Tinoco </w:t>
            </w:r>
          </w:p>
        </w:tc>
        <w:tc>
          <w:tcPr>
            <w:tcW w:w="1726" w:type="dxa"/>
            <w:vAlign w:val="center"/>
          </w:tcPr>
          <w:p w14:paraId="34BAF42D" w14:textId="2C8A28A1" w:rsidR="00E9448C" w:rsidRPr="00B776BB" w:rsidRDefault="00363B5E" w:rsidP="00E55425">
            <w:pPr>
              <w:pStyle w:val="Encabezado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sz w:val="18"/>
                <w:szCs w:val="18"/>
              </w:rPr>
            </w:pPr>
            <w:r w:rsidRPr="00B776BB">
              <w:rPr>
                <w:rFonts w:ascii="Verdana" w:hAnsi="Verdana" w:cs="Arial"/>
                <w:sz w:val="18"/>
                <w:szCs w:val="18"/>
              </w:rPr>
              <w:t>962331733</w:t>
            </w:r>
          </w:p>
        </w:tc>
      </w:tr>
      <w:tr w:rsidR="00E9448C" w:rsidRPr="00B776BB" w14:paraId="6B3D8FED" w14:textId="77777777" w:rsidTr="00E55425">
        <w:trPr>
          <w:trHeight w:val="276"/>
        </w:trPr>
        <w:tc>
          <w:tcPr>
            <w:tcW w:w="4268" w:type="dxa"/>
          </w:tcPr>
          <w:p w14:paraId="53DDA187" w14:textId="77777777" w:rsidR="00E9448C" w:rsidRPr="00B776BB" w:rsidRDefault="00E9448C" w:rsidP="00E55425">
            <w:pPr>
              <w:pStyle w:val="Encabezado"/>
              <w:tabs>
                <w:tab w:val="clear" w:pos="4320"/>
                <w:tab w:val="clear" w:pos="8640"/>
              </w:tabs>
              <w:rPr>
                <w:rFonts w:ascii="Verdana" w:hAnsi="Verdana"/>
                <w:sz w:val="18"/>
                <w:szCs w:val="18"/>
              </w:rPr>
            </w:pPr>
            <w:r w:rsidRPr="00B776BB">
              <w:rPr>
                <w:rFonts w:ascii="Verdana" w:hAnsi="Verdana"/>
                <w:sz w:val="18"/>
                <w:szCs w:val="18"/>
              </w:rPr>
              <w:t>Analista de Soporte a las Aplicaciones</w:t>
            </w:r>
          </w:p>
        </w:tc>
        <w:tc>
          <w:tcPr>
            <w:tcW w:w="3528" w:type="dxa"/>
            <w:vAlign w:val="center"/>
          </w:tcPr>
          <w:p w14:paraId="788AAD15" w14:textId="77777777" w:rsidR="00E9448C" w:rsidRPr="00B776BB" w:rsidRDefault="00E9448C" w:rsidP="00E55425">
            <w:pPr>
              <w:pStyle w:val="Encabezado"/>
              <w:tabs>
                <w:tab w:val="clear" w:pos="4320"/>
                <w:tab w:val="clear" w:pos="8640"/>
              </w:tabs>
              <w:rPr>
                <w:rFonts w:ascii="Verdana" w:hAnsi="Verdana" w:cs="Arial"/>
                <w:sz w:val="18"/>
                <w:szCs w:val="18"/>
              </w:rPr>
            </w:pPr>
            <w:r w:rsidRPr="00B776BB">
              <w:rPr>
                <w:rFonts w:ascii="Verdana" w:hAnsi="Verdana"/>
                <w:sz w:val="18"/>
                <w:szCs w:val="18"/>
                <w:lang w:val="es-ES_tradnl"/>
              </w:rPr>
              <w:t xml:space="preserve">Cesar </w:t>
            </w:r>
            <w:proofErr w:type="spellStart"/>
            <w:r w:rsidRPr="00B776BB">
              <w:rPr>
                <w:rFonts w:ascii="Verdana" w:hAnsi="Verdana"/>
                <w:sz w:val="18"/>
                <w:szCs w:val="18"/>
                <w:lang w:val="es-ES_tradnl"/>
              </w:rPr>
              <w:t>Rosciano</w:t>
            </w:r>
            <w:proofErr w:type="spellEnd"/>
          </w:p>
        </w:tc>
        <w:tc>
          <w:tcPr>
            <w:tcW w:w="1726" w:type="dxa"/>
            <w:vAlign w:val="center"/>
          </w:tcPr>
          <w:p w14:paraId="7B1EE4D4" w14:textId="77777777" w:rsidR="00E9448C" w:rsidRPr="00B776BB" w:rsidRDefault="00E9448C" w:rsidP="00E55425">
            <w:pPr>
              <w:pStyle w:val="Encabezado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sz w:val="18"/>
                <w:szCs w:val="18"/>
              </w:rPr>
            </w:pPr>
            <w:r w:rsidRPr="00B776BB">
              <w:rPr>
                <w:rFonts w:ascii="Verdana" w:hAnsi="Verdana"/>
                <w:sz w:val="18"/>
                <w:szCs w:val="18"/>
                <w:lang w:val="es-ES_tradnl"/>
              </w:rPr>
              <w:t>997027565</w:t>
            </w:r>
          </w:p>
        </w:tc>
      </w:tr>
      <w:tr w:rsidR="00E9448C" w:rsidRPr="00B776BB" w14:paraId="34EE55C2" w14:textId="77777777" w:rsidTr="00E55425">
        <w:trPr>
          <w:trHeight w:val="276"/>
        </w:trPr>
        <w:tc>
          <w:tcPr>
            <w:tcW w:w="4268" w:type="dxa"/>
          </w:tcPr>
          <w:p w14:paraId="33C75B21" w14:textId="77777777" w:rsidR="00E9448C" w:rsidRPr="00B776BB" w:rsidRDefault="00E9448C" w:rsidP="00E55425">
            <w:pPr>
              <w:pStyle w:val="Encabezado"/>
              <w:tabs>
                <w:tab w:val="clear" w:pos="4320"/>
                <w:tab w:val="clear" w:pos="8640"/>
              </w:tabs>
              <w:rPr>
                <w:rFonts w:ascii="Verdana" w:hAnsi="Verdana"/>
                <w:sz w:val="18"/>
                <w:szCs w:val="18"/>
              </w:rPr>
            </w:pPr>
            <w:r w:rsidRPr="00B776BB">
              <w:rPr>
                <w:rFonts w:ascii="Verdana" w:hAnsi="Verdana"/>
                <w:sz w:val="18"/>
                <w:szCs w:val="18"/>
                <w:lang w:val="es-ES_tradnl"/>
              </w:rPr>
              <w:t>Analista de Desarrollo y/o Configuración</w:t>
            </w:r>
            <w:r w:rsidRPr="00B776BB">
              <w:rPr>
                <w:rFonts w:ascii="Verdana" w:hAnsi="Verdana"/>
                <w:sz w:val="18"/>
                <w:szCs w:val="18"/>
              </w:rPr>
              <w:t xml:space="preserve"> </w:t>
            </w:r>
          </w:p>
        </w:tc>
        <w:tc>
          <w:tcPr>
            <w:tcW w:w="3528" w:type="dxa"/>
            <w:vAlign w:val="center"/>
          </w:tcPr>
          <w:p w14:paraId="01FFC75A" w14:textId="64931C98" w:rsidR="00E9448C" w:rsidRPr="00B776BB" w:rsidRDefault="00E9448C" w:rsidP="00E55425">
            <w:pPr>
              <w:pStyle w:val="Encabezado"/>
              <w:tabs>
                <w:tab w:val="clear" w:pos="4320"/>
                <w:tab w:val="clear" w:pos="8640"/>
              </w:tabs>
              <w:rPr>
                <w:rFonts w:ascii="Verdana" w:hAnsi="Verdana" w:cs="Arial"/>
                <w:color w:val="999999"/>
                <w:sz w:val="18"/>
                <w:szCs w:val="18"/>
              </w:rPr>
            </w:pPr>
            <w:r w:rsidRPr="00B776BB">
              <w:rPr>
                <w:rFonts w:ascii="Verdana" w:hAnsi="Verdana" w:cs="Arial"/>
                <w:sz w:val="18"/>
                <w:szCs w:val="18"/>
              </w:rPr>
              <w:t>Junior Mateo</w:t>
            </w:r>
          </w:p>
        </w:tc>
        <w:tc>
          <w:tcPr>
            <w:tcW w:w="1726" w:type="dxa"/>
            <w:vAlign w:val="center"/>
          </w:tcPr>
          <w:p w14:paraId="4C8F6A50" w14:textId="38D14196" w:rsidR="00E9448C" w:rsidRPr="00B776BB" w:rsidRDefault="00E9448C" w:rsidP="00E55425">
            <w:pPr>
              <w:pStyle w:val="Encabezado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sz w:val="18"/>
                <w:szCs w:val="18"/>
              </w:rPr>
            </w:pPr>
            <w:r w:rsidRPr="00B776BB">
              <w:rPr>
                <w:rFonts w:ascii="Verdana" w:hAnsi="Verdana" w:cs="Arial"/>
                <w:sz w:val="18"/>
                <w:szCs w:val="18"/>
              </w:rPr>
              <w:t>956339748</w:t>
            </w:r>
          </w:p>
        </w:tc>
      </w:tr>
    </w:tbl>
    <w:p w14:paraId="51DEE352" w14:textId="77777777" w:rsidR="00E9448C" w:rsidRPr="00B776BB" w:rsidRDefault="00E9448C" w:rsidP="0033497A">
      <w:pPr>
        <w:pStyle w:val="Encabezado"/>
        <w:tabs>
          <w:tab w:val="clear" w:pos="4320"/>
          <w:tab w:val="clear" w:pos="8640"/>
        </w:tabs>
        <w:jc w:val="left"/>
        <w:rPr>
          <w:rFonts w:ascii="Verdana" w:hAnsi="Verdana"/>
          <w:b/>
          <w:sz w:val="18"/>
          <w:szCs w:val="18"/>
        </w:rPr>
      </w:pPr>
    </w:p>
    <w:p w14:paraId="3D803FDF" w14:textId="5790A75E" w:rsidR="0051678E" w:rsidRPr="00B776BB" w:rsidRDefault="0051678E" w:rsidP="003B26BB">
      <w:pPr>
        <w:jc w:val="left"/>
        <w:rPr>
          <w:rFonts w:ascii="Verdana" w:hAnsi="Verdana"/>
          <w:b/>
          <w:sz w:val="18"/>
          <w:szCs w:val="18"/>
        </w:rPr>
      </w:pPr>
    </w:p>
    <w:p w14:paraId="072CD4E9" w14:textId="77777777" w:rsidR="00A644E1" w:rsidRPr="00B776BB" w:rsidRDefault="00A644E1" w:rsidP="00C14077">
      <w:pPr>
        <w:pStyle w:val="Encabezado"/>
        <w:numPr>
          <w:ilvl w:val="0"/>
          <w:numId w:val="2"/>
        </w:numPr>
        <w:tabs>
          <w:tab w:val="clear" w:pos="4320"/>
          <w:tab w:val="clear" w:pos="8640"/>
        </w:tabs>
        <w:jc w:val="left"/>
        <w:outlineLvl w:val="0"/>
        <w:rPr>
          <w:rFonts w:ascii="Verdana" w:hAnsi="Verdana" w:cs="Arial"/>
          <w:b/>
          <w:sz w:val="18"/>
          <w:szCs w:val="18"/>
        </w:rPr>
      </w:pPr>
      <w:bookmarkStart w:id="39" w:name="_Toc8654612"/>
      <w:r w:rsidRPr="00B776BB">
        <w:rPr>
          <w:rFonts w:ascii="Verdana" w:hAnsi="Verdana" w:cs="Arial"/>
          <w:b/>
          <w:sz w:val="18"/>
          <w:szCs w:val="18"/>
        </w:rPr>
        <w:t>Documentación</w:t>
      </w:r>
      <w:bookmarkEnd w:id="39"/>
    </w:p>
    <w:tbl>
      <w:tblPr>
        <w:tblpPr w:leftFromText="141" w:rightFromText="141" w:vertAnchor="text" w:horzAnchor="margin" w:tblpX="496" w:tblpY="113"/>
        <w:tblW w:w="956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68"/>
      </w:tblGrid>
      <w:tr w:rsidR="00AB3E75" w:rsidRPr="005462FF" w14:paraId="5E30E784" w14:textId="77777777" w:rsidTr="009E24EC">
        <w:trPr>
          <w:trHeight w:val="255"/>
        </w:trPr>
        <w:tc>
          <w:tcPr>
            <w:tcW w:w="9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09ECD841" w14:textId="77777777" w:rsidR="00AB3E75" w:rsidRPr="005462FF" w:rsidRDefault="00AB3E75" w:rsidP="009E24EC">
            <w:pPr>
              <w:autoSpaceDE w:val="0"/>
              <w:autoSpaceDN w:val="0"/>
              <w:adjustRightInd w:val="0"/>
              <w:rPr>
                <w:rFonts w:ascii="Verdana" w:hAnsi="Verdana" w:cs="Arial"/>
                <w:color w:val="FFFFFF"/>
                <w:sz w:val="18"/>
                <w:szCs w:val="18"/>
                <w:lang w:val="es-ES" w:eastAsia="es-ES"/>
              </w:rPr>
            </w:pPr>
            <w:r w:rsidRPr="005462FF">
              <w:rPr>
                <w:rFonts w:ascii="Verdana" w:hAnsi="Verdana" w:cs="Arial"/>
                <w:color w:val="FFFFFF"/>
                <w:sz w:val="18"/>
                <w:szCs w:val="18"/>
                <w:lang w:val="es-ES" w:eastAsia="es-ES"/>
              </w:rPr>
              <w:t xml:space="preserve">Aplicación en RTC: </w:t>
            </w:r>
            <w:r w:rsidRPr="005462FF">
              <w:rPr>
                <w:rFonts w:ascii="Verdana" w:hAnsi="Verdana" w:cs="Arial"/>
                <w:b/>
                <w:color w:val="FFFFFF"/>
                <w:sz w:val="18"/>
                <w:szCs w:val="18"/>
                <w:lang w:val="es-ES" w:eastAsia="es-ES"/>
              </w:rPr>
              <w:t>COMP.EAI_ONE</w:t>
            </w:r>
          </w:p>
        </w:tc>
      </w:tr>
      <w:tr w:rsidR="00AB3E75" w:rsidRPr="005462FF" w14:paraId="35B3DB3B" w14:textId="77777777" w:rsidTr="009E24EC">
        <w:trPr>
          <w:trHeight w:val="255"/>
        </w:trPr>
        <w:tc>
          <w:tcPr>
            <w:tcW w:w="9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152E8BBF" w14:textId="77777777" w:rsidR="00AB3E75" w:rsidRPr="005462FF" w:rsidRDefault="00AB3E75" w:rsidP="009E24EC">
            <w:pPr>
              <w:autoSpaceDE w:val="0"/>
              <w:autoSpaceDN w:val="0"/>
              <w:adjustRightInd w:val="0"/>
              <w:rPr>
                <w:rFonts w:ascii="Verdana" w:hAnsi="Verdana" w:cs="Arial"/>
                <w:b/>
                <w:bCs/>
                <w:color w:val="FFFFFF"/>
                <w:sz w:val="18"/>
                <w:szCs w:val="18"/>
                <w:lang w:val="es-ES" w:eastAsia="es-ES"/>
              </w:rPr>
            </w:pPr>
            <w:r w:rsidRPr="005462FF">
              <w:rPr>
                <w:rFonts w:ascii="Verdana" w:hAnsi="Verdana" w:cs="Arial"/>
                <w:b/>
                <w:bCs/>
                <w:color w:val="FFFFFF"/>
                <w:sz w:val="18"/>
                <w:szCs w:val="18"/>
                <w:lang w:val="es-ES" w:eastAsia="es-ES"/>
              </w:rPr>
              <w:t>Archivos</w:t>
            </w:r>
          </w:p>
        </w:tc>
      </w:tr>
      <w:tr w:rsidR="00AB3E75" w:rsidRPr="005462FF" w14:paraId="7F3930B9" w14:textId="77777777" w:rsidTr="009E24EC">
        <w:trPr>
          <w:trHeight w:val="255"/>
        </w:trPr>
        <w:tc>
          <w:tcPr>
            <w:tcW w:w="9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EE2CCA" w14:textId="53702723" w:rsidR="00AB3E75" w:rsidRPr="005462FF" w:rsidRDefault="00AB3E75" w:rsidP="009E24EC">
            <w:pPr>
              <w:autoSpaceDE w:val="0"/>
              <w:autoSpaceDN w:val="0"/>
              <w:adjustRightInd w:val="0"/>
              <w:rPr>
                <w:rFonts w:ascii="Verdana" w:hAnsi="Verdana" w:cs="Arial"/>
                <w:sz w:val="18"/>
                <w:szCs w:val="18"/>
                <w:lang w:val="es-ES" w:eastAsia="es-ES"/>
              </w:rPr>
            </w:pPr>
            <w:r w:rsidRPr="005462FF">
              <w:rPr>
                <w:rFonts w:ascii="Verdana" w:hAnsi="Verdana" w:cs="Arial"/>
                <w:sz w:val="18"/>
                <w:szCs w:val="18"/>
                <w:lang w:val="es-ES" w:eastAsia="es-ES"/>
              </w:rPr>
              <w:t>EAI_ONE/01DOCUMENTACIÓN/</w:t>
            </w:r>
            <w:r w:rsidRPr="00AB3E75">
              <w:rPr>
                <w:rFonts w:ascii="Verdana" w:hAnsi="Verdana" w:cs="Arial"/>
                <w:sz w:val="18"/>
                <w:szCs w:val="18"/>
                <w:lang w:val="es-ES" w:eastAsia="es-ES"/>
              </w:rPr>
              <w:t>SH16_MOTPROM_CargaDatos_ReplicaCambPlanHist</w:t>
            </w:r>
            <w:r w:rsidRPr="005462FF">
              <w:rPr>
                <w:rFonts w:ascii="Verdana" w:hAnsi="Verdana" w:cs="Arial"/>
                <w:sz w:val="18"/>
                <w:szCs w:val="18"/>
                <w:lang w:val="es-ES" w:eastAsia="es-ES"/>
              </w:rPr>
              <w:t>/</w:t>
            </w:r>
            <w:r w:rsidRPr="00AB3E75">
              <w:rPr>
                <w:rFonts w:ascii="Verdana" w:hAnsi="Verdana" w:cs="Arial"/>
                <w:sz w:val="18"/>
                <w:szCs w:val="18"/>
                <w:lang w:val="es-ES" w:eastAsia="es-ES"/>
              </w:rPr>
              <w:t>EDS_SH16_MOTPROM_CargaDatos_ReplicaCambPlanHist.docx</w:t>
            </w:r>
          </w:p>
        </w:tc>
      </w:tr>
      <w:tr w:rsidR="00AB3E75" w:rsidRPr="005462FF" w14:paraId="703BB852" w14:textId="77777777" w:rsidTr="009E24EC">
        <w:trPr>
          <w:trHeight w:val="255"/>
        </w:trPr>
        <w:tc>
          <w:tcPr>
            <w:tcW w:w="9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0F2643" w14:textId="40344366" w:rsidR="00AB3E75" w:rsidRPr="005462FF" w:rsidRDefault="00AB3E75" w:rsidP="009E24EC">
            <w:pPr>
              <w:autoSpaceDE w:val="0"/>
              <w:autoSpaceDN w:val="0"/>
              <w:adjustRightInd w:val="0"/>
              <w:rPr>
                <w:rFonts w:ascii="Verdana" w:hAnsi="Verdana" w:cs="Arial"/>
                <w:sz w:val="18"/>
                <w:szCs w:val="18"/>
                <w:lang w:val="es-ES" w:eastAsia="es-ES"/>
              </w:rPr>
            </w:pPr>
            <w:r w:rsidRPr="005462FF">
              <w:rPr>
                <w:rFonts w:ascii="Verdana" w:hAnsi="Verdana" w:cs="Arial"/>
                <w:sz w:val="18"/>
                <w:szCs w:val="18"/>
                <w:lang w:val="es-ES" w:eastAsia="es-ES"/>
              </w:rPr>
              <w:t>EAI_ONE/01DOCUMENTACIÓN/</w:t>
            </w:r>
            <w:r w:rsidRPr="00AB3E75">
              <w:rPr>
                <w:rFonts w:ascii="Verdana" w:hAnsi="Verdana" w:cs="Arial"/>
                <w:sz w:val="18"/>
                <w:szCs w:val="18"/>
                <w:lang w:val="es-ES" w:eastAsia="es-ES"/>
              </w:rPr>
              <w:t>SH16_MOTPROM_CargaDatos_ReplicaCambPlanHist</w:t>
            </w:r>
            <w:r w:rsidRPr="005462FF">
              <w:rPr>
                <w:rFonts w:ascii="Verdana" w:hAnsi="Verdana" w:cs="Arial"/>
                <w:sz w:val="18"/>
                <w:szCs w:val="18"/>
                <w:lang w:val="es-ES" w:eastAsia="es-ES"/>
              </w:rPr>
              <w:t>/</w:t>
            </w:r>
            <w:r w:rsidRPr="00AB3E75">
              <w:rPr>
                <w:rFonts w:ascii="Verdana" w:hAnsi="Verdana" w:cs="Arial"/>
                <w:sz w:val="18"/>
                <w:szCs w:val="18"/>
                <w:lang w:val="es-ES" w:eastAsia="es-ES"/>
              </w:rPr>
              <w:t>MDO_SH16_MOTPROM_CargaDatos_ReplicaCambPlanHist.docx</w:t>
            </w:r>
          </w:p>
        </w:tc>
      </w:tr>
    </w:tbl>
    <w:p w14:paraId="6C3BC41D" w14:textId="36B2F1A3" w:rsidR="00381199" w:rsidRPr="00B776BB" w:rsidRDefault="00381199" w:rsidP="00160A85">
      <w:pPr>
        <w:pStyle w:val="Encabezado"/>
        <w:tabs>
          <w:tab w:val="clear" w:pos="4320"/>
          <w:tab w:val="clear" w:pos="8640"/>
        </w:tabs>
        <w:ind w:left="360"/>
        <w:rPr>
          <w:rFonts w:ascii="Verdana" w:hAnsi="Verdana"/>
          <w:color w:val="000000" w:themeColor="text1"/>
          <w:sz w:val="18"/>
          <w:szCs w:val="18"/>
        </w:rPr>
      </w:pPr>
    </w:p>
    <w:p w14:paraId="67E22624" w14:textId="77777777" w:rsidR="001B5EA2" w:rsidRPr="00B776BB" w:rsidRDefault="001B5EA2" w:rsidP="00160A85">
      <w:pPr>
        <w:pStyle w:val="Encabezado"/>
        <w:tabs>
          <w:tab w:val="clear" w:pos="4320"/>
          <w:tab w:val="clear" w:pos="8640"/>
        </w:tabs>
        <w:ind w:left="360"/>
        <w:rPr>
          <w:rFonts w:ascii="Verdana" w:hAnsi="Verdana"/>
          <w:color w:val="000000" w:themeColor="text1"/>
          <w:sz w:val="18"/>
          <w:szCs w:val="18"/>
        </w:rPr>
      </w:pPr>
    </w:p>
    <w:p w14:paraId="7934ABAC" w14:textId="77777777" w:rsidR="001B5EA2" w:rsidRPr="00B776BB" w:rsidRDefault="001B5EA2" w:rsidP="001B5EA2">
      <w:pPr>
        <w:pStyle w:val="Encabezado"/>
        <w:numPr>
          <w:ilvl w:val="0"/>
          <w:numId w:val="2"/>
        </w:numPr>
        <w:tabs>
          <w:tab w:val="clear" w:pos="4320"/>
          <w:tab w:val="clear" w:pos="8640"/>
        </w:tabs>
        <w:jc w:val="left"/>
        <w:outlineLvl w:val="0"/>
        <w:rPr>
          <w:rFonts w:ascii="Verdana" w:hAnsi="Verdana" w:cs="Arial"/>
          <w:b/>
          <w:sz w:val="18"/>
          <w:szCs w:val="18"/>
        </w:rPr>
      </w:pPr>
      <w:bookmarkStart w:id="40" w:name="_Toc2001147"/>
      <w:bookmarkStart w:id="41" w:name="_Toc8654613"/>
      <w:r w:rsidRPr="00B776BB">
        <w:rPr>
          <w:rFonts w:ascii="Verdana" w:hAnsi="Verdana" w:cs="Arial"/>
          <w:b/>
          <w:sz w:val="18"/>
          <w:szCs w:val="18"/>
        </w:rPr>
        <w:t>Documento Anexo de Estándar.</w:t>
      </w:r>
      <w:bookmarkEnd w:id="40"/>
      <w:bookmarkEnd w:id="41"/>
    </w:p>
    <w:p w14:paraId="74AAE203" w14:textId="77777777" w:rsidR="001B5EA2" w:rsidRPr="00B776BB" w:rsidRDefault="001B5EA2" w:rsidP="001B5EA2">
      <w:pPr>
        <w:pStyle w:val="Encabezado"/>
        <w:tabs>
          <w:tab w:val="clear" w:pos="4320"/>
          <w:tab w:val="clear" w:pos="8640"/>
        </w:tabs>
        <w:ind w:left="360"/>
        <w:jc w:val="left"/>
        <w:outlineLvl w:val="0"/>
        <w:rPr>
          <w:rFonts w:ascii="Verdana" w:hAnsi="Verdana" w:cs="Arial"/>
          <w:sz w:val="18"/>
          <w:szCs w:val="18"/>
        </w:rPr>
      </w:pPr>
    </w:p>
    <w:p w14:paraId="69DE1DD9" w14:textId="15D9285C" w:rsidR="001B5EA2" w:rsidRPr="00B776BB" w:rsidRDefault="001B5EA2" w:rsidP="001B5EA2">
      <w:pPr>
        <w:pStyle w:val="Encabezado"/>
        <w:tabs>
          <w:tab w:val="clear" w:pos="4320"/>
          <w:tab w:val="clear" w:pos="8640"/>
        </w:tabs>
        <w:ind w:left="360"/>
        <w:rPr>
          <w:rFonts w:ascii="Verdana" w:hAnsi="Verdana"/>
          <w:color w:val="000000" w:themeColor="text1"/>
          <w:sz w:val="18"/>
          <w:szCs w:val="18"/>
        </w:rPr>
      </w:pPr>
      <w:r w:rsidRPr="00B776BB">
        <w:rPr>
          <w:rFonts w:ascii="Verdana" w:hAnsi="Verdana"/>
          <w:color w:val="000000" w:themeColor="text1"/>
          <w:sz w:val="18"/>
          <w:szCs w:val="18"/>
        </w:rPr>
        <w:t>No aplica.</w:t>
      </w:r>
    </w:p>
    <w:sectPr w:rsidR="001B5EA2" w:rsidRPr="00B776BB" w:rsidSect="00616A8D">
      <w:pgSz w:w="12242" w:h="15842" w:code="1"/>
      <w:pgMar w:top="851" w:right="1140" w:bottom="1140" w:left="1140" w:header="675" w:footer="618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EAF6C0" w14:textId="77777777" w:rsidR="007B0602" w:rsidRDefault="007B0602">
      <w:r>
        <w:separator/>
      </w:r>
    </w:p>
  </w:endnote>
  <w:endnote w:type="continuationSeparator" w:id="0">
    <w:p w14:paraId="23C73217" w14:textId="77777777" w:rsidR="007B0602" w:rsidRDefault="007B06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1BA3C2" w14:textId="5542D8DA" w:rsidR="006B40A6" w:rsidRPr="004A235B" w:rsidRDefault="006B40A6" w:rsidP="005469EE">
    <w:pPr>
      <w:pStyle w:val="Piedepgina"/>
      <w:rPr>
        <w:rFonts w:ascii="Verdana" w:hAnsi="Verdana"/>
        <w:sz w:val="18"/>
        <w:szCs w:val="18"/>
      </w:rPr>
    </w:pPr>
    <w:r w:rsidRPr="00757CF3">
      <w:rPr>
        <w:rFonts w:ascii="Verdana" w:hAnsi="Verdana"/>
        <w:sz w:val="18"/>
        <w:szCs w:val="18"/>
      </w:rPr>
      <w:t>STR.SOL.PROY-140067.EAI_ONE</w:t>
    </w:r>
    <w:r w:rsidRPr="004A235B">
      <w:rPr>
        <w:rFonts w:ascii="Verdana" w:hAnsi="Verdana"/>
        <w:sz w:val="18"/>
        <w:szCs w:val="18"/>
      </w:rPr>
      <w:tab/>
      <w:t xml:space="preserve">Página </w:t>
    </w:r>
    <w:r w:rsidRPr="004A235B">
      <w:rPr>
        <w:rFonts w:ascii="Verdana" w:hAnsi="Verdana"/>
        <w:sz w:val="18"/>
        <w:szCs w:val="18"/>
      </w:rPr>
      <w:fldChar w:fldCharType="begin"/>
    </w:r>
    <w:r w:rsidRPr="004A235B">
      <w:rPr>
        <w:rFonts w:ascii="Verdana" w:hAnsi="Verdana"/>
        <w:sz w:val="18"/>
        <w:szCs w:val="18"/>
      </w:rPr>
      <w:instrText>PAGE</w:instrText>
    </w:r>
    <w:r w:rsidRPr="004A235B">
      <w:rPr>
        <w:rFonts w:ascii="Verdana" w:hAnsi="Verdana"/>
        <w:sz w:val="18"/>
        <w:szCs w:val="18"/>
      </w:rPr>
      <w:fldChar w:fldCharType="separate"/>
    </w:r>
    <w:r w:rsidR="004C15DD">
      <w:rPr>
        <w:rFonts w:ascii="Verdana" w:hAnsi="Verdana"/>
        <w:noProof/>
        <w:sz w:val="18"/>
        <w:szCs w:val="18"/>
      </w:rPr>
      <w:t>12</w:t>
    </w:r>
    <w:r w:rsidRPr="004A235B">
      <w:rPr>
        <w:rFonts w:ascii="Verdana" w:hAnsi="Verdana"/>
        <w:sz w:val="18"/>
        <w:szCs w:val="18"/>
      </w:rPr>
      <w:fldChar w:fldCharType="end"/>
    </w:r>
    <w:r w:rsidRPr="004A235B">
      <w:rPr>
        <w:rFonts w:ascii="Verdana" w:hAnsi="Verdana"/>
        <w:sz w:val="18"/>
        <w:szCs w:val="18"/>
      </w:rPr>
      <w:t xml:space="preserve"> de </w:t>
    </w:r>
    <w:r w:rsidRPr="004A235B">
      <w:rPr>
        <w:rFonts w:ascii="Verdana" w:hAnsi="Verdana"/>
        <w:sz w:val="18"/>
        <w:szCs w:val="18"/>
      </w:rPr>
      <w:fldChar w:fldCharType="begin"/>
    </w:r>
    <w:r w:rsidRPr="004A235B">
      <w:rPr>
        <w:rFonts w:ascii="Verdana" w:hAnsi="Verdana"/>
        <w:sz w:val="18"/>
        <w:szCs w:val="18"/>
      </w:rPr>
      <w:instrText>NUMPAGES</w:instrText>
    </w:r>
    <w:r w:rsidRPr="004A235B">
      <w:rPr>
        <w:rFonts w:ascii="Verdana" w:hAnsi="Verdana"/>
        <w:sz w:val="18"/>
        <w:szCs w:val="18"/>
      </w:rPr>
      <w:fldChar w:fldCharType="separate"/>
    </w:r>
    <w:r w:rsidR="004C15DD">
      <w:rPr>
        <w:rFonts w:ascii="Verdana" w:hAnsi="Verdana"/>
        <w:noProof/>
        <w:sz w:val="18"/>
        <w:szCs w:val="18"/>
      </w:rPr>
      <w:t>12</w:t>
    </w:r>
    <w:r w:rsidRPr="004A235B">
      <w:rPr>
        <w:rFonts w:ascii="Verdana" w:hAnsi="Verdana"/>
        <w:sz w:val="18"/>
        <w:szCs w:val="18"/>
      </w:rPr>
      <w:fldChar w:fldCharType="end"/>
    </w:r>
    <w:r w:rsidRPr="004A235B">
      <w:rPr>
        <w:rFonts w:ascii="Verdana" w:hAnsi="Verdana"/>
        <w:sz w:val="18"/>
        <w:szCs w:val="18"/>
      </w:rPr>
      <w:tab/>
      <w:t xml:space="preserve">   Manual de Instalación</w:t>
    </w:r>
  </w:p>
  <w:p w14:paraId="33660319" w14:textId="77777777" w:rsidR="006B40A6" w:rsidRDefault="006B40A6" w:rsidP="005469EE">
    <w:pPr>
      <w:pStyle w:val="Piedepgina"/>
    </w:pPr>
  </w:p>
  <w:p w14:paraId="6B91A3B5" w14:textId="77777777" w:rsidR="006B40A6" w:rsidRDefault="006B40A6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3BD3A4" w14:textId="41D7A703" w:rsidR="006B40A6" w:rsidRPr="003013AE" w:rsidRDefault="006B40A6" w:rsidP="003013AE">
    <w:pPr>
      <w:pStyle w:val="Piedepgina"/>
    </w:pPr>
    <w:r w:rsidRPr="008116E3">
      <w:rPr>
        <w:rFonts w:ascii="Verdana" w:hAnsi="Verdana"/>
        <w:sz w:val="18"/>
        <w:szCs w:val="18"/>
      </w:rPr>
      <w:t>STR.SOL.PROY-140067.EAI_ONE</w:t>
    </w:r>
    <w:r>
      <w:rPr>
        <w:rFonts w:ascii="Verdana" w:hAnsi="Verdana"/>
        <w:sz w:val="18"/>
        <w:szCs w:val="18"/>
      </w:rPr>
      <w:tab/>
    </w:r>
    <w:r w:rsidRPr="00074266">
      <w:rPr>
        <w:rFonts w:ascii="Verdana" w:hAnsi="Verdana"/>
        <w:sz w:val="18"/>
        <w:szCs w:val="18"/>
      </w:rPr>
      <w:t xml:space="preserve">Página </w:t>
    </w:r>
    <w:r w:rsidRPr="00074266">
      <w:rPr>
        <w:rFonts w:ascii="Verdana" w:hAnsi="Verdana"/>
        <w:sz w:val="18"/>
        <w:szCs w:val="18"/>
      </w:rPr>
      <w:fldChar w:fldCharType="begin"/>
    </w:r>
    <w:r w:rsidRPr="00074266">
      <w:rPr>
        <w:rFonts w:ascii="Verdana" w:hAnsi="Verdana"/>
        <w:sz w:val="18"/>
        <w:szCs w:val="18"/>
      </w:rPr>
      <w:instrText>PAGE</w:instrText>
    </w:r>
    <w:r w:rsidRPr="00074266">
      <w:rPr>
        <w:rFonts w:ascii="Verdana" w:hAnsi="Verdana"/>
        <w:sz w:val="18"/>
        <w:szCs w:val="18"/>
      </w:rPr>
      <w:fldChar w:fldCharType="separate"/>
    </w:r>
    <w:r w:rsidR="004C15DD">
      <w:rPr>
        <w:rFonts w:ascii="Verdana" w:hAnsi="Verdana"/>
        <w:noProof/>
        <w:sz w:val="18"/>
        <w:szCs w:val="18"/>
      </w:rPr>
      <w:t>10</w:t>
    </w:r>
    <w:r w:rsidRPr="00074266">
      <w:rPr>
        <w:rFonts w:ascii="Verdana" w:hAnsi="Verdana"/>
        <w:sz w:val="18"/>
        <w:szCs w:val="18"/>
      </w:rPr>
      <w:fldChar w:fldCharType="end"/>
    </w:r>
    <w:r w:rsidRPr="00074266">
      <w:rPr>
        <w:rFonts w:ascii="Verdana" w:hAnsi="Verdana"/>
        <w:sz w:val="18"/>
        <w:szCs w:val="18"/>
      </w:rPr>
      <w:t xml:space="preserve"> de </w:t>
    </w:r>
    <w:r w:rsidRPr="00074266">
      <w:rPr>
        <w:rFonts w:ascii="Verdana" w:hAnsi="Verdana"/>
        <w:sz w:val="18"/>
        <w:szCs w:val="18"/>
      </w:rPr>
      <w:fldChar w:fldCharType="begin"/>
    </w:r>
    <w:r w:rsidRPr="00074266">
      <w:rPr>
        <w:rFonts w:ascii="Verdana" w:hAnsi="Verdana"/>
        <w:sz w:val="18"/>
        <w:szCs w:val="18"/>
      </w:rPr>
      <w:instrText>NUMPAGES</w:instrText>
    </w:r>
    <w:r w:rsidRPr="00074266">
      <w:rPr>
        <w:rFonts w:ascii="Verdana" w:hAnsi="Verdana"/>
        <w:sz w:val="18"/>
        <w:szCs w:val="18"/>
      </w:rPr>
      <w:fldChar w:fldCharType="separate"/>
    </w:r>
    <w:r w:rsidR="004C15DD">
      <w:rPr>
        <w:rFonts w:ascii="Verdana" w:hAnsi="Verdana"/>
        <w:noProof/>
        <w:sz w:val="18"/>
        <w:szCs w:val="18"/>
      </w:rPr>
      <w:t>12</w:t>
    </w:r>
    <w:r w:rsidRPr="00074266">
      <w:rPr>
        <w:rFonts w:ascii="Verdana" w:hAnsi="Verdana"/>
        <w:sz w:val="18"/>
        <w:szCs w:val="18"/>
      </w:rPr>
      <w:fldChar w:fldCharType="end"/>
    </w:r>
    <w:r>
      <w:rPr>
        <w:rFonts w:ascii="Verdana" w:hAnsi="Verdana"/>
        <w:sz w:val="18"/>
        <w:szCs w:val="18"/>
      </w:rPr>
      <w:tab/>
      <w:t xml:space="preserve">   Manual de Instalación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ABF367" w14:textId="77777777" w:rsidR="007B0602" w:rsidRDefault="007B0602">
      <w:r>
        <w:separator/>
      </w:r>
    </w:p>
  </w:footnote>
  <w:footnote w:type="continuationSeparator" w:id="0">
    <w:p w14:paraId="429C882E" w14:textId="77777777" w:rsidR="007B0602" w:rsidRDefault="007B060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41B168" w14:textId="77777777" w:rsidR="006B40A6" w:rsidRDefault="006B40A6" w:rsidP="008D087F">
    <w:pPr>
      <w:jc w:val="left"/>
    </w:pPr>
  </w:p>
  <w:tbl>
    <w:tblPr>
      <w:tblW w:w="8995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60"/>
      <w:gridCol w:w="7535"/>
    </w:tblGrid>
    <w:tr w:rsidR="006B40A6" w:rsidRPr="0028364B" w14:paraId="213534F0" w14:textId="77777777" w:rsidTr="00BF4E92">
      <w:trPr>
        <w:cantSplit/>
        <w:trHeight w:val="298"/>
        <w:jc w:val="center"/>
      </w:trPr>
      <w:tc>
        <w:tcPr>
          <w:tcW w:w="0" w:type="auto"/>
          <w:vMerge w:val="restart"/>
          <w:tcBorders>
            <w:right w:val="single" w:sz="4" w:space="0" w:color="auto"/>
          </w:tcBorders>
          <w:vAlign w:val="center"/>
        </w:tcPr>
        <w:p w14:paraId="023FBC79" w14:textId="77777777" w:rsidR="006B40A6" w:rsidRPr="0028364B" w:rsidRDefault="006B40A6" w:rsidP="00BF4E92">
          <w:pPr>
            <w:pStyle w:val="Encabezado"/>
            <w:jc w:val="center"/>
            <w:rPr>
              <w:rFonts w:ascii="Gill Sans MT" w:hAnsi="Gill Sans MT"/>
              <w:lang w:val="es-CO"/>
            </w:rPr>
          </w:pPr>
          <w:r>
            <w:rPr>
              <w:noProof/>
              <w:lang w:eastAsia="es-PE"/>
            </w:rPr>
            <w:drawing>
              <wp:inline distT="0" distB="0" distL="0" distR="0" wp14:anchorId="16680337" wp14:editId="2F501DE3">
                <wp:extent cx="828675" cy="781050"/>
                <wp:effectExtent l="0" t="0" r="9525" b="0"/>
                <wp:docPr id="1" name="Imagen 1" descr="logoclarogrand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0" descr="logoclarogrand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28675" cy="781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5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FF0000"/>
          <w:vAlign w:val="center"/>
        </w:tcPr>
        <w:p w14:paraId="622E31B1" w14:textId="77777777" w:rsidR="006B40A6" w:rsidRPr="00710965" w:rsidRDefault="006B40A6" w:rsidP="00BF4E92">
          <w:pPr>
            <w:pStyle w:val="Encabezado"/>
            <w:jc w:val="center"/>
            <w:rPr>
              <w:rFonts w:ascii="Verdana" w:hAnsi="Verdana" w:cs="Tahoma"/>
              <w:b/>
              <w:sz w:val="14"/>
              <w:szCs w:val="14"/>
            </w:rPr>
          </w:pPr>
          <w:r>
            <w:rPr>
              <w:rFonts w:ascii="Verdana" w:hAnsi="Verdana" w:cs="Tahoma"/>
              <w:b/>
              <w:color w:val="FFFFFF"/>
              <w:sz w:val="14"/>
              <w:szCs w:val="14"/>
            </w:rPr>
            <w:t>MANUAL DE INSTALACIÓN</w:t>
          </w:r>
        </w:p>
      </w:tc>
    </w:tr>
    <w:tr w:rsidR="006B40A6" w:rsidRPr="005A4E18" w14:paraId="0198CED4" w14:textId="77777777" w:rsidTr="00BF4E92">
      <w:trPr>
        <w:cantSplit/>
        <w:trHeight w:val="299"/>
        <w:jc w:val="center"/>
      </w:trPr>
      <w:tc>
        <w:tcPr>
          <w:tcW w:w="0" w:type="auto"/>
          <w:vMerge/>
          <w:tcBorders>
            <w:right w:val="single" w:sz="4" w:space="0" w:color="auto"/>
          </w:tcBorders>
          <w:vAlign w:val="center"/>
        </w:tcPr>
        <w:p w14:paraId="113C994E" w14:textId="77777777" w:rsidR="006B40A6" w:rsidRPr="0028364B" w:rsidRDefault="006B40A6" w:rsidP="00BF4E92">
          <w:pPr>
            <w:pStyle w:val="Encabezado"/>
            <w:jc w:val="center"/>
            <w:rPr>
              <w:rFonts w:ascii="Gill Sans MT" w:hAnsi="Gill Sans MT"/>
            </w:rPr>
          </w:pPr>
        </w:p>
      </w:tc>
      <w:tc>
        <w:tcPr>
          <w:tcW w:w="755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CD20F10" w14:textId="77777777" w:rsidR="006B40A6" w:rsidRPr="00710965" w:rsidRDefault="006B40A6" w:rsidP="00BF4E92">
          <w:pPr>
            <w:pStyle w:val="Encabezado"/>
            <w:rPr>
              <w:rFonts w:ascii="Verdana" w:hAnsi="Verdana" w:cs="Tahoma"/>
              <w:sz w:val="14"/>
              <w:szCs w:val="14"/>
            </w:rPr>
          </w:pPr>
          <w:r w:rsidRPr="00710965">
            <w:rPr>
              <w:rFonts w:ascii="Verdana" w:hAnsi="Verdana" w:cs="Arial"/>
              <w:b/>
              <w:bCs/>
              <w:color w:val="FF0000"/>
              <w:sz w:val="14"/>
              <w:szCs w:val="14"/>
              <w:lang w:val="es-AR" w:eastAsia="es-AR"/>
            </w:rPr>
            <w:t>Dirección Tecnología de la Información</w:t>
          </w:r>
        </w:p>
      </w:tc>
    </w:tr>
    <w:tr w:rsidR="006B40A6" w:rsidRPr="0028364B" w14:paraId="15760892" w14:textId="77777777" w:rsidTr="00BF4E92">
      <w:trPr>
        <w:cantSplit/>
        <w:trHeight w:val="299"/>
        <w:jc w:val="center"/>
      </w:trPr>
      <w:tc>
        <w:tcPr>
          <w:tcW w:w="0" w:type="auto"/>
          <w:vMerge/>
          <w:tcBorders>
            <w:right w:val="single" w:sz="4" w:space="0" w:color="auto"/>
          </w:tcBorders>
          <w:vAlign w:val="center"/>
        </w:tcPr>
        <w:p w14:paraId="5E4351B6" w14:textId="77777777" w:rsidR="006B40A6" w:rsidRPr="005A4E18" w:rsidRDefault="006B40A6" w:rsidP="00BF4E92">
          <w:pPr>
            <w:pStyle w:val="Encabezado"/>
            <w:jc w:val="center"/>
            <w:rPr>
              <w:rFonts w:ascii="Gill Sans MT" w:hAnsi="Gill Sans MT"/>
            </w:rPr>
          </w:pPr>
        </w:p>
      </w:tc>
      <w:tc>
        <w:tcPr>
          <w:tcW w:w="755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7A2A3E2" w14:textId="77777777" w:rsidR="006B40A6" w:rsidRPr="00710965" w:rsidRDefault="006B40A6" w:rsidP="00BF4E92">
          <w:pPr>
            <w:pStyle w:val="Encabezado"/>
            <w:rPr>
              <w:rFonts w:ascii="Verdana" w:hAnsi="Verdana" w:cs="Arial"/>
              <w:b/>
              <w:color w:val="FF0000"/>
              <w:sz w:val="14"/>
              <w:szCs w:val="14"/>
            </w:rPr>
          </w:pPr>
          <w:r>
            <w:rPr>
              <w:rFonts w:ascii="Verdana" w:hAnsi="Verdana" w:cs="Arial"/>
              <w:b/>
              <w:color w:val="FF0000"/>
              <w:sz w:val="14"/>
              <w:szCs w:val="14"/>
            </w:rPr>
            <w:t>Jefatura de Calidad</w:t>
          </w:r>
        </w:p>
      </w:tc>
    </w:tr>
    <w:tr w:rsidR="006B40A6" w:rsidRPr="0028364B" w14:paraId="08BD53BB" w14:textId="77777777" w:rsidTr="00BF4E92">
      <w:trPr>
        <w:cantSplit/>
        <w:trHeight w:val="299"/>
        <w:jc w:val="center"/>
      </w:trPr>
      <w:tc>
        <w:tcPr>
          <w:tcW w:w="0" w:type="auto"/>
          <w:vMerge/>
          <w:tcBorders>
            <w:right w:val="single" w:sz="4" w:space="0" w:color="auto"/>
          </w:tcBorders>
          <w:vAlign w:val="center"/>
        </w:tcPr>
        <w:p w14:paraId="6C3378FE" w14:textId="77777777" w:rsidR="006B40A6" w:rsidRPr="0028364B" w:rsidRDefault="006B40A6" w:rsidP="00BF4E92">
          <w:pPr>
            <w:pStyle w:val="Encabezado"/>
            <w:jc w:val="center"/>
            <w:rPr>
              <w:rFonts w:ascii="Gill Sans MT" w:hAnsi="Gill Sans MT"/>
            </w:rPr>
          </w:pPr>
        </w:p>
      </w:tc>
      <w:tc>
        <w:tcPr>
          <w:tcW w:w="755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0DB58BB5" w14:textId="77777777" w:rsidR="006B40A6" w:rsidRPr="00710965" w:rsidRDefault="006B40A6" w:rsidP="00BF4E92">
          <w:pPr>
            <w:pStyle w:val="Encabezado"/>
            <w:rPr>
              <w:rFonts w:ascii="Verdana" w:hAnsi="Verdana" w:cs="Tahoma"/>
              <w:sz w:val="14"/>
              <w:szCs w:val="14"/>
            </w:rPr>
          </w:pPr>
          <w:r w:rsidRPr="00710965">
            <w:rPr>
              <w:rFonts w:ascii="Verdana" w:hAnsi="Verdana" w:cs="Tahoma"/>
              <w:b/>
              <w:sz w:val="14"/>
              <w:szCs w:val="14"/>
            </w:rPr>
            <w:t xml:space="preserve">Clasificación de </w:t>
          </w:r>
          <w:smartTag w:uri="urn:schemas-microsoft-com:office:smarttags" w:element="PersonName">
            <w:smartTagPr>
              <w:attr w:name="ProductID" w:val="la Informaci￳n"/>
            </w:smartTagPr>
            <w:r w:rsidRPr="00710965">
              <w:rPr>
                <w:rFonts w:ascii="Verdana" w:hAnsi="Verdana" w:cs="Tahoma"/>
                <w:b/>
                <w:sz w:val="14"/>
                <w:szCs w:val="14"/>
              </w:rPr>
              <w:t>la Información</w:t>
            </w:r>
          </w:smartTag>
          <w:r w:rsidRPr="00710965">
            <w:rPr>
              <w:rFonts w:ascii="Verdana" w:hAnsi="Verdana" w:cs="Tahoma"/>
              <w:b/>
              <w:sz w:val="14"/>
              <w:szCs w:val="14"/>
            </w:rPr>
            <w:t xml:space="preserve">: </w:t>
          </w:r>
          <w:r w:rsidRPr="00710965">
            <w:rPr>
              <w:rFonts w:ascii="Verdana" w:hAnsi="Verdana" w:cs="Tahoma"/>
              <w:sz w:val="14"/>
              <w:szCs w:val="14"/>
            </w:rPr>
            <w:t>Confidencial / Uso Interno</w:t>
          </w:r>
        </w:p>
      </w:tc>
    </w:tr>
  </w:tbl>
  <w:p w14:paraId="6241F084" w14:textId="77777777" w:rsidR="006B40A6" w:rsidRPr="004A235B" w:rsidRDefault="006B40A6">
    <w:pPr>
      <w:pStyle w:val="Encabezado"/>
      <w:rPr>
        <w:rFonts w:ascii="Verdana" w:hAnsi="Verdana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B36AF"/>
    <w:multiLevelType w:val="hybridMultilevel"/>
    <w:tmpl w:val="9C560750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3AF744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442048E"/>
    <w:multiLevelType w:val="hybridMultilevel"/>
    <w:tmpl w:val="AD8EC282"/>
    <w:lvl w:ilvl="0" w:tplc="7EFE7742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  <w:color w:val="auto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DD3588"/>
    <w:multiLevelType w:val="hybridMultilevel"/>
    <w:tmpl w:val="DCD8D98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E30DF1"/>
    <w:multiLevelType w:val="hybridMultilevel"/>
    <w:tmpl w:val="11F8BE8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6F32C94"/>
    <w:multiLevelType w:val="hybridMultilevel"/>
    <w:tmpl w:val="5CE8A4D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E48AA5E">
      <w:numFmt w:val="bullet"/>
      <w:lvlText w:val="•"/>
      <w:lvlJc w:val="left"/>
      <w:pPr>
        <w:ind w:left="2385" w:hanging="585"/>
      </w:pPr>
      <w:rPr>
        <w:rFonts w:ascii="Verdana" w:eastAsia="Times New Roman" w:hAnsi="Verdana" w:cs="Times New Roman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8A410D"/>
    <w:multiLevelType w:val="hybridMultilevel"/>
    <w:tmpl w:val="A0847E56"/>
    <w:lvl w:ilvl="0" w:tplc="35F44ABA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A295EB7"/>
    <w:multiLevelType w:val="hybridMultilevel"/>
    <w:tmpl w:val="FE3E5158"/>
    <w:lvl w:ilvl="0" w:tplc="CABE5DBE">
      <w:start w:val="1"/>
      <w:numFmt w:val="bullet"/>
      <w:lvlText w:val="-"/>
      <w:lvlJc w:val="left"/>
      <w:pPr>
        <w:ind w:left="1146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>
    <w:nsid w:val="1A346D21"/>
    <w:multiLevelType w:val="hybridMultilevel"/>
    <w:tmpl w:val="A0847E56"/>
    <w:lvl w:ilvl="0" w:tplc="35F44ABA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C9E0C21"/>
    <w:multiLevelType w:val="hybridMultilevel"/>
    <w:tmpl w:val="FD2056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FFF2D0C"/>
    <w:multiLevelType w:val="hybridMultilevel"/>
    <w:tmpl w:val="E71EFE32"/>
    <w:lvl w:ilvl="0" w:tplc="778809B8">
      <w:start w:val="1"/>
      <w:numFmt w:val="upperLetter"/>
      <w:lvlText w:val="%1."/>
      <w:lvlJc w:val="left"/>
      <w:pPr>
        <w:ind w:left="1152" w:hanging="360"/>
      </w:pPr>
      <w:rPr>
        <w:rFonts w:ascii="Verdana" w:hAnsi="Verdana" w:cs="Arial" w:hint="default"/>
        <w:b/>
        <w:sz w:val="18"/>
        <w:u w:val="none"/>
      </w:rPr>
    </w:lvl>
    <w:lvl w:ilvl="1" w:tplc="280A0019" w:tentative="1">
      <w:start w:val="1"/>
      <w:numFmt w:val="lowerLetter"/>
      <w:lvlText w:val="%2."/>
      <w:lvlJc w:val="left"/>
      <w:pPr>
        <w:ind w:left="1872" w:hanging="360"/>
      </w:pPr>
    </w:lvl>
    <w:lvl w:ilvl="2" w:tplc="280A001B" w:tentative="1">
      <w:start w:val="1"/>
      <w:numFmt w:val="lowerRoman"/>
      <w:lvlText w:val="%3."/>
      <w:lvlJc w:val="right"/>
      <w:pPr>
        <w:ind w:left="2592" w:hanging="180"/>
      </w:pPr>
    </w:lvl>
    <w:lvl w:ilvl="3" w:tplc="280A000F" w:tentative="1">
      <w:start w:val="1"/>
      <w:numFmt w:val="decimal"/>
      <w:lvlText w:val="%4."/>
      <w:lvlJc w:val="left"/>
      <w:pPr>
        <w:ind w:left="3312" w:hanging="360"/>
      </w:pPr>
    </w:lvl>
    <w:lvl w:ilvl="4" w:tplc="280A0019" w:tentative="1">
      <w:start w:val="1"/>
      <w:numFmt w:val="lowerLetter"/>
      <w:lvlText w:val="%5."/>
      <w:lvlJc w:val="left"/>
      <w:pPr>
        <w:ind w:left="4032" w:hanging="360"/>
      </w:pPr>
    </w:lvl>
    <w:lvl w:ilvl="5" w:tplc="280A001B" w:tentative="1">
      <w:start w:val="1"/>
      <w:numFmt w:val="lowerRoman"/>
      <w:lvlText w:val="%6."/>
      <w:lvlJc w:val="right"/>
      <w:pPr>
        <w:ind w:left="4752" w:hanging="180"/>
      </w:pPr>
    </w:lvl>
    <w:lvl w:ilvl="6" w:tplc="280A000F" w:tentative="1">
      <w:start w:val="1"/>
      <w:numFmt w:val="decimal"/>
      <w:lvlText w:val="%7."/>
      <w:lvlJc w:val="left"/>
      <w:pPr>
        <w:ind w:left="5472" w:hanging="360"/>
      </w:pPr>
    </w:lvl>
    <w:lvl w:ilvl="7" w:tplc="280A0019" w:tentative="1">
      <w:start w:val="1"/>
      <w:numFmt w:val="lowerLetter"/>
      <w:lvlText w:val="%8."/>
      <w:lvlJc w:val="left"/>
      <w:pPr>
        <w:ind w:left="6192" w:hanging="360"/>
      </w:pPr>
    </w:lvl>
    <w:lvl w:ilvl="8" w:tplc="280A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1">
    <w:nsid w:val="26892126"/>
    <w:multiLevelType w:val="hybridMultilevel"/>
    <w:tmpl w:val="0232740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8BF691D"/>
    <w:multiLevelType w:val="hybridMultilevel"/>
    <w:tmpl w:val="B4046B6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9997CC4"/>
    <w:multiLevelType w:val="hybridMultilevel"/>
    <w:tmpl w:val="897E36A8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3399331E"/>
    <w:multiLevelType w:val="hybridMultilevel"/>
    <w:tmpl w:val="911AF99C"/>
    <w:lvl w:ilvl="0" w:tplc="02968A24">
      <w:numFmt w:val="bullet"/>
      <w:lvlText w:val="-"/>
      <w:lvlJc w:val="left"/>
      <w:pPr>
        <w:ind w:left="360" w:hanging="360"/>
      </w:pPr>
      <w:rPr>
        <w:rFonts w:ascii="Verdana" w:eastAsia="Times New Roman" w:hAnsi="Verdana" w:cs="Times New Roman" w:hint="default"/>
        <w:sz w:val="18"/>
      </w:rPr>
    </w:lvl>
    <w:lvl w:ilvl="1" w:tplc="2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38210EFC"/>
    <w:multiLevelType w:val="hybridMultilevel"/>
    <w:tmpl w:val="E648E792"/>
    <w:lvl w:ilvl="0" w:tplc="8968D650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  <w:rPr>
        <w:rFonts w:ascii="Verdana" w:hAnsi="Verdana" w:hint="default"/>
        <w:b w:val="0"/>
        <w:color w:val="auto"/>
        <w:sz w:val="18"/>
        <w:szCs w:val="18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394C4F47"/>
    <w:multiLevelType w:val="hybridMultilevel"/>
    <w:tmpl w:val="1BE6C086"/>
    <w:lvl w:ilvl="0" w:tplc="280A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17">
    <w:nsid w:val="3B2C57F0"/>
    <w:multiLevelType w:val="hybridMultilevel"/>
    <w:tmpl w:val="494C5FF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3B9E65CF"/>
    <w:multiLevelType w:val="multilevel"/>
    <w:tmpl w:val="5C9E6BD2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none"/>
      <w:pStyle w:val="Ttulo2"/>
      <w:lvlText w:val="1.1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9">
    <w:nsid w:val="43D33D92"/>
    <w:multiLevelType w:val="hybridMultilevel"/>
    <w:tmpl w:val="47F4F27C"/>
    <w:lvl w:ilvl="0" w:tplc="C800468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492695D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808080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3F96A33"/>
    <w:multiLevelType w:val="hybridMultilevel"/>
    <w:tmpl w:val="3AEAAE6E"/>
    <w:lvl w:ilvl="0" w:tplc="1E528FE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46335F56"/>
    <w:multiLevelType w:val="hybridMultilevel"/>
    <w:tmpl w:val="31224FDA"/>
    <w:lvl w:ilvl="0" w:tplc="2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80A0019">
      <w:start w:val="1"/>
      <w:numFmt w:val="lowerLetter"/>
      <w:lvlText w:val="%2."/>
      <w:lvlJc w:val="left"/>
      <w:pPr>
        <w:ind w:left="2520" w:hanging="360"/>
      </w:pPr>
    </w:lvl>
    <w:lvl w:ilvl="2" w:tplc="280A001B">
      <w:start w:val="1"/>
      <w:numFmt w:val="lowerRoman"/>
      <w:lvlText w:val="%3."/>
      <w:lvlJc w:val="right"/>
      <w:pPr>
        <w:ind w:left="3240" w:hanging="180"/>
      </w:pPr>
    </w:lvl>
    <w:lvl w:ilvl="3" w:tplc="280A000F">
      <w:start w:val="1"/>
      <w:numFmt w:val="decimal"/>
      <w:lvlText w:val="%4."/>
      <w:lvlJc w:val="left"/>
      <w:pPr>
        <w:ind w:left="3960" w:hanging="360"/>
      </w:pPr>
    </w:lvl>
    <w:lvl w:ilvl="4" w:tplc="280A0019">
      <w:start w:val="1"/>
      <w:numFmt w:val="lowerLetter"/>
      <w:lvlText w:val="%5."/>
      <w:lvlJc w:val="left"/>
      <w:pPr>
        <w:ind w:left="4680" w:hanging="360"/>
      </w:pPr>
    </w:lvl>
    <w:lvl w:ilvl="5" w:tplc="280A001B">
      <w:start w:val="1"/>
      <w:numFmt w:val="lowerRoman"/>
      <w:lvlText w:val="%6."/>
      <w:lvlJc w:val="right"/>
      <w:pPr>
        <w:ind w:left="5400" w:hanging="180"/>
      </w:pPr>
    </w:lvl>
    <w:lvl w:ilvl="6" w:tplc="280A000F">
      <w:start w:val="1"/>
      <w:numFmt w:val="decimal"/>
      <w:lvlText w:val="%7."/>
      <w:lvlJc w:val="left"/>
      <w:pPr>
        <w:ind w:left="6120" w:hanging="360"/>
      </w:pPr>
    </w:lvl>
    <w:lvl w:ilvl="7" w:tplc="280A0019">
      <w:start w:val="1"/>
      <w:numFmt w:val="lowerLetter"/>
      <w:lvlText w:val="%8."/>
      <w:lvlJc w:val="left"/>
      <w:pPr>
        <w:ind w:left="6840" w:hanging="360"/>
      </w:pPr>
    </w:lvl>
    <w:lvl w:ilvl="8" w:tplc="280A001B">
      <w:start w:val="1"/>
      <w:numFmt w:val="lowerRoman"/>
      <w:lvlText w:val="%9."/>
      <w:lvlJc w:val="right"/>
      <w:pPr>
        <w:ind w:left="7560" w:hanging="180"/>
      </w:pPr>
    </w:lvl>
  </w:abstractNum>
  <w:abstractNum w:abstractNumId="22">
    <w:nsid w:val="48732B88"/>
    <w:multiLevelType w:val="hybridMultilevel"/>
    <w:tmpl w:val="02327404"/>
    <w:lvl w:ilvl="0" w:tplc="0C0A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3">
    <w:nsid w:val="4A9F05BC"/>
    <w:multiLevelType w:val="hybridMultilevel"/>
    <w:tmpl w:val="79066D6E"/>
    <w:lvl w:ilvl="0" w:tplc="0C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4F036CBB"/>
    <w:multiLevelType w:val="hybridMultilevel"/>
    <w:tmpl w:val="3BD81B50"/>
    <w:lvl w:ilvl="0" w:tplc="2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4FC0CB2"/>
    <w:multiLevelType w:val="hybridMultilevel"/>
    <w:tmpl w:val="4CAE48DC"/>
    <w:lvl w:ilvl="0" w:tplc="77D0FA48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A355DDA"/>
    <w:multiLevelType w:val="hybridMultilevel"/>
    <w:tmpl w:val="7EA06478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5C25332D"/>
    <w:multiLevelType w:val="hybridMultilevel"/>
    <w:tmpl w:val="E9725F6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621507A5"/>
    <w:multiLevelType w:val="hybridMultilevel"/>
    <w:tmpl w:val="C854EE0A"/>
    <w:lvl w:ilvl="0" w:tplc="2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66CA0DEF"/>
    <w:multiLevelType w:val="hybridMultilevel"/>
    <w:tmpl w:val="95A0A1EE"/>
    <w:lvl w:ilvl="0" w:tplc="C71ACCBA">
      <w:start w:val="1"/>
      <w:numFmt w:val="decimal"/>
      <w:lvlText w:val="%1."/>
      <w:lvlJc w:val="left"/>
      <w:pPr>
        <w:ind w:left="706" w:hanging="360"/>
      </w:pPr>
      <w:rPr>
        <w:rFonts w:cs="Arial"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426" w:hanging="360"/>
      </w:pPr>
    </w:lvl>
    <w:lvl w:ilvl="2" w:tplc="280A001B" w:tentative="1">
      <w:start w:val="1"/>
      <w:numFmt w:val="lowerRoman"/>
      <w:lvlText w:val="%3."/>
      <w:lvlJc w:val="right"/>
      <w:pPr>
        <w:ind w:left="2146" w:hanging="180"/>
      </w:pPr>
    </w:lvl>
    <w:lvl w:ilvl="3" w:tplc="280A000F" w:tentative="1">
      <w:start w:val="1"/>
      <w:numFmt w:val="decimal"/>
      <w:lvlText w:val="%4."/>
      <w:lvlJc w:val="left"/>
      <w:pPr>
        <w:ind w:left="2866" w:hanging="360"/>
      </w:pPr>
    </w:lvl>
    <w:lvl w:ilvl="4" w:tplc="280A0019" w:tentative="1">
      <w:start w:val="1"/>
      <w:numFmt w:val="lowerLetter"/>
      <w:lvlText w:val="%5."/>
      <w:lvlJc w:val="left"/>
      <w:pPr>
        <w:ind w:left="3586" w:hanging="360"/>
      </w:pPr>
    </w:lvl>
    <w:lvl w:ilvl="5" w:tplc="280A001B" w:tentative="1">
      <w:start w:val="1"/>
      <w:numFmt w:val="lowerRoman"/>
      <w:lvlText w:val="%6."/>
      <w:lvlJc w:val="right"/>
      <w:pPr>
        <w:ind w:left="4306" w:hanging="180"/>
      </w:pPr>
    </w:lvl>
    <w:lvl w:ilvl="6" w:tplc="280A000F" w:tentative="1">
      <w:start w:val="1"/>
      <w:numFmt w:val="decimal"/>
      <w:lvlText w:val="%7."/>
      <w:lvlJc w:val="left"/>
      <w:pPr>
        <w:ind w:left="5026" w:hanging="360"/>
      </w:pPr>
    </w:lvl>
    <w:lvl w:ilvl="7" w:tplc="280A0019" w:tentative="1">
      <w:start w:val="1"/>
      <w:numFmt w:val="lowerLetter"/>
      <w:lvlText w:val="%8."/>
      <w:lvlJc w:val="left"/>
      <w:pPr>
        <w:ind w:left="5746" w:hanging="360"/>
      </w:pPr>
    </w:lvl>
    <w:lvl w:ilvl="8" w:tplc="280A001B" w:tentative="1">
      <w:start w:val="1"/>
      <w:numFmt w:val="lowerRoman"/>
      <w:lvlText w:val="%9."/>
      <w:lvlJc w:val="right"/>
      <w:pPr>
        <w:ind w:left="6466" w:hanging="180"/>
      </w:pPr>
    </w:lvl>
  </w:abstractNum>
  <w:abstractNum w:abstractNumId="30">
    <w:nsid w:val="748B4869"/>
    <w:multiLevelType w:val="hybridMultilevel"/>
    <w:tmpl w:val="3B70827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C77387A"/>
    <w:multiLevelType w:val="hybridMultilevel"/>
    <w:tmpl w:val="A0847E56"/>
    <w:lvl w:ilvl="0" w:tplc="35F44ABA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7D8360E3"/>
    <w:multiLevelType w:val="hybridMultilevel"/>
    <w:tmpl w:val="4D52D27A"/>
    <w:lvl w:ilvl="0" w:tplc="166C894C">
      <w:start w:val="1"/>
      <w:numFmt w:val="decimal"/>
      <w:lvlText w:val="%1."/>
      <w:lvlJc w:val="left"/>
      <w:pPr>
        <w:ind w:left="720" w:hanging="360"/>
      </w:pPr>
      <w:rPr>
        <w:rFonts w:ascii="Verdana" w:eastAsia="Times New Roman" w:hAnsi="Verdana" w:cs="Times New Roman"/>
        <w:b w:val="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F006DB0"/>
    <w:multiLevelType w:val="hybridMultilevel"/>
    <w:tmpl w:val="91E0EB2A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"/>
  </w:num>
  <w:num w:numId="3">
    <w:abstractNumId w:val="10"/>
  </w:num>
  <w:num w:numId="4">
    <w:abstractNumId w:val="30"/>
  </w:num>
  <w:num w:numId="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4"/>
  </w:num>
  <w:num w:numId="7">
    <w:abstractNumId w:val="28"/>
  </w:num>
  <w:num w:numId="8">
    <w:abstractNumId w:val="32"/>
  </w:num>
  <w:num w:numId="9">
    <w:abstractNumId w:val="20"/>
  </w:num>
  <w:num w:numId="10">
    <w:abstractNumId w:val="25"/>
  </w:num>
  <w:num w:numId="11">
    <w:abstractNumId w:val="2"/>
  </w:num>
  <w:num w:numId="12">
    <w:abstractNumId w:val="16"/>
  </w:num>
  <w:num w:numId="13">
    <w:abstractNumId w:val="26"/>
  </w:num>
  <w:num w:numId="14">
    <w:abstractNumId w:val="9"/>
  </w:num>
  <w:num w:numId="15">
    <w:abstractNumId w:val="24"/>
  </w:num>
  <w:num w:numId="16">
    <w:abstractNumId w:val="8"/>
  </w:num>
  <w:num w:numId="17">
    <w:abstractNumId w:val="31"/>
  </w:num>
  <w:num w:numId="18">
    <w:abstractNumId w:val="6"/>
  </w:num>
  <w:num w:numId="19">
    <w:abstractNumId w:val="29"/>
  </w:num>
  <w:num w:numId="20">
    <w:abstractNumId w:val="19"/>
  </w:num>
  <w:num w:numId="21">
    <w:abstractNumId w:val="2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7"/>
  </w:num>
  <w:num w:numId="24">
    <w:abstractNumId w:val="4"/>
  </w:num>
  <w:num w:numId="25">
    <w:abstractNumId w:val="17"/>
  </w:num>
  <w:num w:numId="26">
    <w:abstractNumId w:val="12"/>
  </w:num>
  <w:num w:numId="27">
    <w:abstractNumId w:val="22"/>
  </w:num>
  <w:num w:numId="28">
    <w:abstractNumId w:val="18"/>
  </w:num>
  <w:num w:numId="29">
    <w:abstractNumId w:val="23"/>
  </w:num>
  <w:num w:numId="30">
    <w:abstractNumId w:val="7"/>
  </w:num>
  <w:num w:numId="31">
    <w:abstractNumId w:val="33"/>
  </w:num>
  <w:num w:numId="32">
    <w:abstractNumId w:val="13"/>
  </w:num>
  <w:num w:numId="33">
    <w:abstractNumId w:val="18"/>
  </w:num>
  <w:num w:numId="34">
    <w:abstractNumId w:val="0"/>
  </w:num>
  <w:num w:numId="35">
    <w:abstractNumId w:val="5"/>
  </w:num>
  <w:num w:numId="36">
    <w:abstractNumId w:val="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hideSpellingErrors/>
  <w:activeWritingStyle w:appName="MSWord" w:lang="pt-BR" w:vendorID="64" w:dllVersion="131078" w:nlCheck="1" w:checkStyle="0"/>
  <w:activeWritingStyle w:appName="MSWord" w:lang="es-PE" w:vendorID="64" w:dllVersion="131078" w:nlCheck="1" w:checkStyle="1"/>
  <w:activeWritingStyle w:appName="MSWord" w:lang="en-US" w:vendorID="64" w:dllVersion="131078" w:nlCheck="1" w:checkStyle="1"/>
  <w:activeWritingStyle w:appName="MSWord" w:lang="es-ES_tradnl" w:vendorID="64" w:dllVersion="131078" w:nlCheck="1" w:checkStyle="1"/>
  <w:activeWritingStyle w:appName="MSWord" w:lang="es-ES" w:vendorID="64" w:dllVersion="131078" w:nlCheck="1" w:checkStyle="1"/>
  <w:activeWritingStyle w:appName="MSWord" w:lang="es-AR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AD0"/>
    <w:rsid w:val="00000512"/>
    <w:rsid w:val="00000570"/>
    <w:rsid w:val="00006CE9"/>
    <w:rsid w:val="00007106"/>
    <w:rsid w:val="00010ABB"/>
    <w:rsid w:val="00013803"/>
    <w:rsid w:val="00014152"/>
    <w:rsid w:val="00017B53"/>
    <w:rsid w:val="00020A43"/>
    <w:rsid w:val="0002293A"/>
    <w:rsid w:val="00024F03"/>
    <w:rsid w:val="0002695B"/>
    <w:rsid w:val="0003080E"/>
    <w:rsid w:val="00031EB7"/>
    <w:rsid w:val="00032A1B"/>
    <w:rsid w:val="00033F59"/>
    <w:rsid w:val="00034C5C"/>
    <w:rsid w:val="00036F73"/>
    <w:rsid w:val="00042702"/>
    <w:rsid w:val="000446E3"/>
    <w:rsid w:val="000458BD"/>
    <w:rsid w:val="000459EC"/>
    <w:rsid w:val="00052711"/>
    <w:rsid w:val="0005298A"/>
    <w:rsid w:val="00067329"/>
    <w:rsid w:val="00070979"/>
    <w:rsid w:val="00071854"/>
    <w:rsid w:val="000719EA"/>
    <w:rsid w:val="00074266"/>
    <w:rsid w:val="00075CE0"/>
    <w:rsid w:val="000842F3"/>
    <w:rsid w:val="0008443E"/>
    <w:rsid w:val="00084B00"/>
    <w:rsid w:val="00085FEC"/>
    <w:rsid w:val="000868A4"/>
    <w:rsid w:val="000900AF"/>
    <w:rsid w:val="000908C3"/>
    <w:rsid w:val="00091A9B"/>
    <w:rsid w:val="00092698"/>
    <w:rsid w:val="000929A6"/>
    <w:rsid w:val="00096816"/>
    <w:rsid w:val="000969F5"/>
    <w:rsid w:val="00096F85"/>
    <w:rsid w:val="000A2293"/>
    <w:rsid w:val="000A2F04"/>
    <w:rsid w:val="000A5433"/>
    <w:rsid w:val="000B036D"/>
    <w:rsid w:val="000B0998"/>
    <w:rsid w:val="000B3933"/>
    <w:rsid w:val="000B5091"/>
    <w:rsid w:val="000B6DAA"/>
    <w:rsid w:val="000B7B3E"/>
    <w:rsid w:val="000B7E76"/>
    <w:rsid w:val="000C337D"/>
    <w:rsid w:val="000C3D38"/>
    <w:rsid w:val="000C3E4E"/>
    <w:rsid w:val="000D104D"/>
    <w:rsid w:val="000D48CD"/>
    <w:rsid w:val="000E0879"/>
    <w:rsid w:val="000E0970"/>
    <w:rsid w:val="000E10EF"/>
    <w:rsid w:val="000E1283"/>
    <w:rsid w:val="000E4AD8"/>
    <w:rsid w:val="000E5777"/>
    <w:rsid w:val="000E57FD"/>
    <w:rsid w:val="000E5A8B"/>
    <w:rsid w:val="000E7FF9"/>
    <w:rsid w:val="000F2B79"/>
    <w:rsid w:val="000F3035"/>
    <w:rsid w:val="000F36A0"/>
    <w:rsid w:val="000F3D06"/>
    <w:rsid w:val="000F3E01"/>
    <w:rsid w:val="000F4F9D"/>
    <w:rsid w:val="000F608F"/>
    <w:rsid w:val="00100DE6"/>
    <w:rsid w:val="00101B87"/>
    <w:rsid w:val="00107690"/>
    <w:rsid w:val="001079D0"/>
    <w:rsid w:val="0011161F"/>
    <w:rsid w:val="001158FF"/>
    <w:rsid w:val="00117F9B"/>
    <w:rsid w:val="00120546"/>
    <w:rsid w:val="00120993"/>
    <w:rsid w:val="001216AF"/>
    <w:rsid w:val="0012248E"/>
    <w:rsid w:val="00122B66"/>
    <w:rsid w:val="001244EA"/>
    <w:rsid w:val="00126CC7"/>
    <w:rsid w:val="00133D70"/>
    <w:rsid w:val="001361E0"/>
    <w:rsid w:val="00137D91"/>
    <w:rsid w:val="001420C3"/>
    <w:rsid w:val="00143B5B"/>
    <w:rsid w:val="00144889"/>
    <w:rsid w:val="00151578"/>
    <w:rsid w:val="001524A0"/>
    <w:rsid w:val="00154BC9"/>
    <w:rsid w:val="0015762D"/>
    <w:rsid w:val="00160A85"/>
    <w:rsid w:val="00163189"/>
    <w:rsid w:val="00165DA2"/>
    <w:rsid w:val="001670D8"/>
    <w:rsid w:val="00171FA8"/>
    <w:rsid w:val="00173746"/>
    <w:rsid w:val="001740C3"/>
    <w:rsid w:val="00174224"/>
    <w:rsid w:val="0017725A"/>
    <w:rsid w:val="00180DAB"/>
    <w:rsid w:val="00183A6B"/>
    <w:rsid w:val="00183C06"/>
    <w:rsid w:val="00184ABE"/>
    <w:rsid w:val="00185DDF"/>
    <w:rsid w:val="001864B7"/>
    <w:rsid w:val="001932FB"/>
    <w:rsid w:val="00193FEC"/>
    <w:rsid w:val="001948BC"/>
    <w:rsid w:val="00195F65"/>
    <w:rsid w:val="001970CC"/>
    <w:rsid w:val="0019731C"/>
    <w:rsid w:val="00197459"/>
    <w:rsid w:val="001A0762"/>
    <w:rsid w:val="001A1BB3"/>
    <w:rsid w:val="001A1D95"/>
    <w:rsid w:val="001A4FC7"/>
    <w:rsid w:val="001A6E08"/>
    <w:rsid w:val="001B16DB"/>
    <w:rsid w:val="001B288E"/>
    <w:rsid w:val="001B2B4D"/>
    <w:rsid w:val="001B325F"/>
    <w:rsid w:val="001B3560"/>
    <w:rsid w:val="001B36E8"/>
    <w:rsid w:val="001B439B"/>
    <w:rsid w:val="001B4409"/>
    <w:rsid w:val="001B5EA2"/>
    <w:rsid w:val="001B6115"/>
    <w:rsid w:val="001B78B2"/>
    <w:rsid w:val="001C490E"/>
    <w:rsid w:val="001C6863"/>
    <w:rsid w:val="001D4980"/>
    <w:rsid w:val="001D4A31"/>
    <w:rsid w:val="001D689B"/>
    <w:rsid w:val="001D7C9E"/>
    <w:rsid w:val="001E202D"/>
    <w:rsid w:val="001E2E23"/>
    <w:rsid w:val="001E7DE4"/>
    <w:rsid w:val="001F0D53"/>
    <w:rsid w:val="001F1B68"/>
    <w:rsid w:val="001F3042"/>
    <w:rsid w:val="001F3BED"/>
    <w:rsid w:val="001F3C9E"/>
    <w:rsid w:val="0020075E"/>
    <w:rsid w:val="00200D5C"/>
    <w:rsid w:val="00204D33"/>
    <w:rsid w:val="00204ED1"/>
    <w:rsid w:val="00210724"/>
    <w:rsid w:val="00211A33"/>
    <w:rsid w:val="002131FD"/>
    <w:rsid w:val="00214B92"/>
    <w:rsid w:val="00216D8C"/>
    <w:rsid w:val="00217F2D"/>
    <w:rsid w:val="00220F07"/>
    <w:rsid w:val="002218E6"/>
    <w:rsid w:val="002257B4"/>
    <w:rsid w:val="00226EE2"/>
    <w:rsid w:val="00234483"/>
    <w:rsid w:val="00236E67"/>
    <w:rsid w:val="00240A41"/>
    <w:rsid w:val="0024340A"/>
    <w:rsid w:val="002436B1"/>
    <w:rsid w:val="0024749B"/>
    <w:rsid w:val="002474DF"/>
    <w:rsid w:val="00251E1F"/>
    <w:rsid w:val="00254760"/>
    <w:rsid w:val="002629D8"/>
    <w:rsid w:val="00263E5A"/>
    <w:rsid w:val="00265E36"/>
    <w:rsid w:val="00267503"/>
    <w:rsid w:val="00270CE9"/>
    <w:rsid w:val="00272C66"/>
    <w:rsid w:val="00272E5E"/>
    <w:rsid w:val="002751C9"/>
    <w:rsid w:val="00276554"/>
    <w:rsid w:val="002776B6"/>
    <w:rsid w:val="00284C9B"/>
    <w:rsid w:val="00286D1A"/>
    <w:rsid w:val="00287FEE"/>
    <w:rsid w:val="0029196D"/>
    <w:rsid w:val="00291ECA"/>
    <w:rsid w:val="00295571"/>
    <w:rsid w:val="002963C2"/>
    <w:rsid w:val="00296D33"/>
    <w:rsid w:val="0029734C"/>
    <w:rsid w:val="00297D30"/>
    <w:rsid w:val="002A3D77"/>
    <w:rsid w:val="002A4C3C"/>
    <w:rsid w:val="002A4D2E"/>
    <w:rsid w:val="002B05A9"/>
    <w:rsid w:val="002B5A88"/>
    <w:rsid w:val="002C0302"/>
    <w:rsid w:val="002C0586"/>
    <w:rsid w:val="002C24A2"/>
    <w:rsid w:val="002C507A"/>
    <w:rsid w:val="002C7F04"/>
    <w:rsid w:val="002D06E5"/>
    <w:rsid w:val="002D0766"/>
    <w:rsid w:val="002D1795"/>
    <w:rsid w:val="002D37D6"/>
    <w:rsid w:val="002D515A"/>
    <w:rsid w:val="002D64AB"/>
    <w:rsid w:val="002D7269"/>
    <w:rsid w:val="002E04F1"/>
    <w:rsid w:val="002E0BBD"/>
    <w:rsid w:val="002E12E2"/>
    <w:rsid w:val="002E1B9A"/>
    <w:rsid w:val="002E1BC4"/>
    <w:rsid w:val="002E1C09"/>
    <w:rsid w:val="002E2B23"/>
    <w:rsid w:val="002E6BBB"/>
    <w:rsid w:val="002F04F5"/>
    <w:rsid w:val="002F52B2"/>
    <w:rsid w:val="003013AE"/>
    <w:rsid w:val="003014A8"/>
    <w:rsid w:val="003036A9"/>
    <w:rsid w:val="00303EA4"/>
    <w:rsid w:val="003063E2"/>
    <w:rsid w:val="00310247"/>
    <w:rsid w:val="0031221B"/>
    <w:rsid w:val="00313DC7"/>
    <w:rsid w:val="003148E8"/>
    <w:rsid w:val="003156AA"/>
    <w:rsid w:val="00316953"/>
    <w:rsid w:val="00323C1A"/>
    <w:rsid w:val="00324825"/>
    <w:rsid w:val="00327768"/>
    <w:rsid w:val="00331339"/>
    <w:rsid w:val="00331786"/>
    <w:rsid w:val="0033190C"/>
    <w:rsid w:val="0033497A"/>
    <w:rsid w:val="003418A9"/>
    <w:rsid w:val="00341F10"/>
    <w:rsid w:val="00346A3F"/>
    <w:rsid w:val="00347A15"/>
    <w:rsid w:val="003539AB"/>
    <w:rsid w:val="0035668F"/>
    <w:rsid w:val="003604B3"/>
    <w:rsid w:val="00361FB1"/>
    <w:rsid w:val="00362013"/>
    <w:rsid w:val="00363B5E"/>
    <w:rsid w:val="00365AD7"/>
    <w:rsid w:val="00365BD9"/>
    <w:rsid w:val="00380C05"/>
    <w:rsid w:val="00381166"/>
    <w:rsid w:val="00381199"/>
    <w:rsid w:val="00382086"/>
    <w:rsid w:val="003820B7"/>
    <w:rsid w:val="003829CB"/>
    <w:rsid w:val="00385168"/>
    <w:rsid w:val="003871AF"/>
    <w:rsid w:val="003902C4"/>
    <w:rsid w:val="00390721"/>
    <w:rsid w:val="00393939"/>
    <w:rsid w:val="00394045"/>
    <w:rsid w:val="00395DA7"/>
    <w:rsid w:val="00396CB2"/>
    <w:rsid w:val="003A675C"/>
    <w:rsid w:val="003A6E14"/>
    <w:rsid w:val="003B26BB"/>
    <w:rsid w:val="003B3026"/>
    <w:rsid w:val="003C1241"/>
    <w:rsid w:val="003C45F6"/>
    <w:rsid w:val="003C5288"/>
    <w:rsid w:val="003C622A"/>
    <w:rsid w:val="003C71CD"/>
    <w:rsid w:val="003D19A7"/>
    <w:rsid w:val="003D37BC"/>
    <w:rsid w:val="003D5C6B"/>
    <w:rsid w:val="003D702B"/>
    <w:rsid w:val="003E3336"/>
    <w:rsid w:val="003E3E4E"/>
    <w:rsid w:val="003E6DD9"/>
    <w:rsid w:val="003F00CA"/>
    <w:rsid w:val="003F1B70"/>
    <w:rsid w:val="003F3EE9"/>
    <w:rsid w:val="003F6843"/>
    <w:rsid w:val="003F6B85"/>
    <w:rsid w:val="003F75D8"/>
    <w:rsid w:val="00400FEB"/>
    <w:rsid w:val="00402685"/>
    <w:rsid w:val="00402FD7"/>
    <w:rsid w:val="0041596A"/>
    <w:rsid w:val="004169A4"/>
    <w:rsid w:val="00421E34"/>
    <w:rsid w:val="00425C5F"/>
    <w:rsid w:val="004357E4"/>
    <w:rsid w:val="00442026"/>
    <w:rsid w:val="00442E3C"/>
    <w:rsid w:val="0044641B"/>
    <w:rsid w:val="004515D7"/>
    <w:rsid w:val="00451F13"/>
    <w:rsid w:val="004532B0"/>
    <w:rsid w:val="004549BB"/>
    <w:rsid w:val="00454EA5"/>
    <w:rsid w:val="004564F6"/>
    <w:rsid w:val="00462283"/>
    <w:rsid w:val="0046259F"/>
    <w:rsid w:val="00463860"/>
    <w:rsid w:val="004642C3"/>
    <w:rsid w:val="00465CC4"/>
    <w:rsid w:val="0046705E"/>
    <w:rsid w:val="0047016E"/>
    <w:rsid w:val="00473CE9"/>
    <w:rsid w:val="00474335"/>
    <w:rsid w:val="0047437F"/>
    <w:rsid w:val="00483526"/>
    <w:rsid w:val="004874F2"/>
    <w:rsid w:val="004900F0"/>
    <w:rsid w:val="00490820"/>
    <w:rsid w:val="004933E9"/>
    <w:rsid w:val="00494030"/>
    <w:rsid w:val="00494111"/>
    <w:rsid w:val="0049562C"/>
    <w:rsid w:val="004A0D3B"/>
    <w:rsid w:val="004A235B"/>
    <w:rsid w:val="004A2F59"/>
    <w:rsid w:val="004B1188"/>
    <w:rsid w:val="004B2DE7"/>
    <w:rsid w:val="004B6844"/>
    <w:rsid w:val="004B6AC0"/>
    <w:rsid w:val="004B751C"/>
    <w:rsid w:val="004C15DD"/>
    <w:rsid w:val="004C29FE"/>
    <w:rsid w:val="004D110E"/>
    <w:rsid w:val="004D12D1"/>
    <w:rsid w:val="004D24D2"/>
    <w:rsid w:val="004D24EE"/>
    <w:rsid w:val="004E3CD7"/>
    <w:rsid w:val="004E443F"/>
    <w:rsid w:val="004E7A2C"/>
    <w:rsid w:val="004F2A3B"/>
    <w:rsid w:val="004F2A59"/>
    <w:rsid w:val="004F3AD0"/>
    <w:rsid w:val="004F504A"/>
    <w:rsid w:val="004F5F48"/>
    <w:rsid w:val="00501218"/>
    <w:rsid w:val="00501521"/>
    <w:rsid w:val="005016E5"/>
    <w:rsid w:val="00502B39"/>
    <w:rsid w:val="00503437"/>
    <w:rsid w:val="00504691"/>
    <w:rsid w:val="00506C98"/>
    <w:rsid w:val="00510810"/>
    <w:rsid w:val="00511BF0"/>
    <w:rsid w:val="00512B38"/>
    <w:rsid w:val="00514B58"/>
    <w:rsid w:val="005163D6"/>
    <w:rsid w:val="00516423"/>
    <w:rsid w:val="00516459"/>
    <w:rsid w:val="0051678E"/>
    <w:rsid w:val="005174BB"/>
    <w:rsid w:val="00520530"/>
    <w:rsid w:val="00530753"/>
    <w:rsid w:val="00531D12"/>
    <w:rsid w:val="005322E5"/>
    <w:rsid w:val="0053257C"/>
    <w:rsid w:val="0053364B"/>
    <w:rsid w:val="00533671"/>
    <w:rsid w:val="00533E83"/>
    <w:rsid w:val="005343AB"/>
    <w:rsid w:val="00534F9E"/>
    <w:rsid w:val="00536FFD"/>
    <w:rsid w:val="005404F2"/>
    <w:rsid w:val="00543B92"/>
    <w:rsid w:val="0054548B"/>
    <w:rsid w:val="00546764"/>
    <w:rsid w:val="005469EE"/>
    <w:rsid w:val="00547256"/>
    <w:rsid w:val="00550A3A"/>
    <w:rsid w:val="00552ADF"/>
    <w:rsid w:val="00555DB4"/>
    <w:rsid w:val="00562D6A"/>
    <w:rsid w:val="0056594E"/>
    <w:rsid w:val="0057224E"/>
    <w:rsid w:val="00574034"/>
    <w:rsid w:val="00575B77"/>
    <w:rsid w:val="005850BF"/>
    <w:rsid w:val="00586ECF"/>
    <w:rsid w:val="00587925"/>
    <w:rsid w:val="00587FF9"/>
    <w:rsid w:val="00590734"/>
    <w:rsid w:val="00590D3A"/>
    <w:rsid w:val="00593141"/>
    <w:rsid w:val="00594960"/>
    <w:rsid w:val="005956CE"/>
    <w:rsid w:val="005965C7"/>
    <w:rsid w:val="005A0431"/>
    <w:rsid w:val="005A352E"/>
    <w:rsid w:val="005A6623"/>
    <w:rsid w:val="005B00BA"/>
    <w:rsid w:val="005B016E"/>
    <w:rsid w:val="005B5697"/>
    <w:rsid w:val="005B6F58"/>
    <w:rsid w:val="005C093B"/>
    <w:rsid w:val="005C0AD6"/>
    <w:rsid w:val="005C0BDD"/>
    <w:rsid w:val="005C24AC"/>
    <w:rsid w:val="005C441C"/>
    <w:rsid w:val="005C4643"/>
    <w:rsid w:val="005D0CBD"/>
    <w:rsid w:val="005D1AEB"/>
    <w:rsid w:val="005D2455"/>
    <w:rsid w:val="005D272C"/>
    <w:rsid w:val="005D410F"/>
    <w:rsid w:val="005D4520"/>
    <w:rsid w:val="005D5F89"/>
    <w:rsid w:val="005E0EF1"/>
    <w:rsid w:val="005E1210"/>
    <w:rsid w:val="005E1CE7"/>
    <w:rsid w:val="005E1DAF"/>
    <w:rsid w:val="005E5E1D"/>
    <w:rsid w:val="005E6546"/>
    <w:rsid w:val="005F0C46"/>
    <w:rsid w:val="005F111E"/>
    <w:rsid w:val="005F1505"/>
    <w:rsid w:val="005F35B5"/>
    <w:rsid w:val="005F5580"/>
    <w:rsid w:val="006045B7"/>
    <w:rsid w:val="006046BE"/>
    <w:rsid w:val="00604A6D"/>
    <w:rsid w:val="00604CD2"/>
    <w:rsid w:val="0060580C"/>
    <w:rsid w:val="006111D4"/>
    <w:rsid w:val="00612197"/>
    <w:rsid w:val="006132F5"/>
    <w:rsid w:val="00616A8D"/>
    <w:rsid w:val="006221C6"/>
    <w:rsid w:val="00622B12"/>
    <w:rsid w:val="00622FC6"/>
    <w:rsid w:val="00623CFD"/>
    <w:rsid w:val="00625DD3"/>
    <w:rsid w:val="00635AB2"/>
    <w:rsid w:val="00636049"/>
    <w:rsid w:val="00636A7E"/>
    <w:rsid w:val="006412F6"/>
    <w:rsid w:val="00641663"/>
    <w:rsid w:val="00641842"/>
    <w:rsid w:val="0064304D"/>
    <w:rsid w:val="006455B0"/>
    <w:rsid w:val="00652D4A"/>
    <w:rsid w:val="00652DFB"/>
    <w:rsid w:val="00653756"/>
    <w:rsid w:val="0065640C"/>
    <w:rsid w:val="00656678"/>
    <w:rsid w:val="00656C23"/>
    <w:rsid w:val="00656EE5"/>
    <w:rsid w:val="00661859"/>
    <w:rsid w:val="006642F2"/>
    <w:rsid w:val="006644CE"/>
    <w:rsid w:val="00667054"/>
    <w:rsid w:val="00667EC5"/>
    <w:rsid w:val="006723C5"/>
    <w:rsid w:val="006725F7"/>
    <w:rsid w:val="006747B5"/>
    <w:rsid w:val="0067713C"/>
    <w:rsid w:val="0068278C"/>
    <w:rsid w:val="00683759"/>
    <w:rsid w:val="00683814"/>
    <w:rsid w:val="00685259"/>
    <w:rsid w:val="00685454"/>
    <w:rsid w:val="0069042C"/>
    <w:rsid w:val="00690679"/>
    <w:rsid w:val="00691402"/>
    <w:rsid w:val="00691C44"/>
    <w:rsid w:val="00691D31"/>
    <w:rsid w:val="00692FB8"/>
    <w:rsid w:val="0069727A"/>
    <w:rsid w:val="006A002F"/>
    <w:rsid w:val="006A07D4"/>
    <w:rsid w:val="006A3527"/>
    <w:rsid w:val="006B2C42"/>
    <w:rsid w:val="006B40A6"/>
    <w:rsid w:val="006B7441"/>
    <w:rsid w:val="006C21B2"/>
    <w:rsid w:val="006C5150"/>
    <w:rsid w:val="006D2916"/>
    <w:rsid w:val="006E22C0"/>
    <w:rsid w:val="006E4B12"/>
    <w:rsid w:val="006E6E2D"/>
    <w:rsid w:val="006F3627"/>
    <w:rsid w:val="006F36CF"/>
    <w:rsid w:val="006F601B"/>
    <w:rsid w:val="006F6ABB"/>
    <w:rsid w:val="00701E27"/>
    <w:rsid w:val="007027B5"/>
    <w:rsid w:val="00703D0C"/>
    <w:rsid w:val="0070646B"/>
    <w:rsid w:val="00707619"/>
    <w:rsid w:val="00710E15"/>
    <w:rsid w:val="00710E48"/>
    <w:rsid w:val="00715ACB"/>
    <w:rsid w:val="007178CC"/>
    <w:rsid w:val="00721D52"/>
    <w:rsid w:val="00722D91"/>
    <w:rsid w:val="007233A0"/>
    <w:rsid w:val="00723A12"/>
    <w:rsid w:val="007262DD"/>
    <w:rsid w:val="00726D64"/>
    <w:rsid w:val="007306A8"/>
    <w:rsid w:val="0073320A"/>
    <w:rsid w:val="00734BB8"/>
    <w:rsid w:val="00735A75"/>
    <w:rsid w:val="007401AC"/>
    <w:rsid w:val="007447EC"/>
    <w:rsid w:val="00754047"/>
    <w:rsid w:val="00754265"/>
    <w:rsid w:val="007558E7"/>
    <w:rsid w:val="007559CF"/>
    <w:rsid w:val="00757331"/>
    <w:rsid w:val="00757642"/>
    <w:rsid w:val="00757CF3"/>
    <w:rsid w:val="007607C6"/>
    <w:rsid w:val="00762D4D"/>
    <w:rsid w:val="00762D9E"/>
    <w:rsid w:val="00764156"/>
    <w:rsid w:val="0076433E"/>
    <w:rsid w:val="00766D9D"/>
    <w:rsid w:val="0077441B"/>
    <w:rsid w:val="00775F42"/>
    <w:rsid w:val="00777A5B"/>
    <w:rsid w:val="0078009D"/>
    <w:rsid w:val="00780485"/>
    <w:rsid w:val="007804A4"/>
    <w:rsid w:val="00783C88"/>
    <w:rsid w:val="00783F4C"/>
    <w:rsid w:val="0078525B"/>
    <w:rsid w:val="00790961"/>
    <w:rsid w:val="00790ADF"/>
    <w:rsid w:val="0079452A"/>
    <w:rsid w:val="00796066"/>
    <w:rsid w:val="00796080"/>
    <w:rsid w:val="007A191B"/>
    <w:rsid w:val="007A2619"/>
    <w:rsid w:val="007B0602"/>
    <w:rsid w:val="007B0DFE"/>
    <w:rsid w:val="007B166B"/>
    <w:rsid w:val="007B18BE"/>
    <w:rsid w:val="007B25D1"/>
    <w:rsid w:val="007B35CB"/>
    <w:rsid w:val="007B44A3"/>
    <w:rsid w:val="007B45DA"/>
    <w:rsid w:val="007B4AF5"/>
    <w:rsid w:val="007B7C1F"/>
    <w:rsid w:val="007C23A8"/>
    <w:rsid w:val="007C4513"/>
    <w:rsid w:val="007C4FCE"/>
    <w:rsid w:val="007C5CCA"/>
    <w:rsid w:val="007C601B"/>
    <w:rsid w:val="007C68B7"/>
    <w:rsid w:val="007C7732"/>
    <w:rsid w:val="007C7E2C"/>
    <w:rsid w:val="007D13E9"/>
    <w:rsid w:val="007D1B59"/>
    <w:rsid w:val="007D28D9"/>
    <w:rsid w:val="007D32AA"/>
    <w:rsid w:val="007D34D0"/>
    <w:rsid w:val="007D5309"/>
    <w:rsid w:val="007D5F6C"/>
    <w:rsid w:val="007E0142"/>
    <w:rsid w:val="007E0F71"/>
    <w:rsid w:val="007E4DEB"/>
    <w:rsid w:val="007E4E56"/>
    <w:rsid w:val="007F1BD8"/>
    <w:rsid w:val="007F4E81"/>
    <w:rsid w:val="007F556C"/>
    <w:rsid w:val="007F5EE9"/>
    <w:rsid w:val="007F7187"/>
    <w:rsid w:val="00800B60"/>
    <w:rsid w:val="00802C76"/>
    <w:rsid w:val="00802D75"/>
    <w:rsid w:val="0080582B"/>
    <w:rsid w:val="00806C02"/>
    <w:rsid w:val="008073B1"/>
    <w:rsid w:val="0081137C"/>
    <w:rsid w:val="008114A3"/>
    <w:rsid w:val="008116E3"/>
    <w:rsid w:val="00813D5C"/>
    <w:rsid w:val="00816018"/>
    <w:rsid w:val="00816F18"/>
    <w:rsid w:val="00823EF8"/>
    <w:rsid w:val="008246EC"/>
    <w:rsid w:val="008253DB"/>
    <w:rsid w:val="00831CDA"/>
    <w:rsid w:val="00833768"/>
    <w:rsid w:val="00833A81"/>
    <w:rsid w:val="00836C7E"/>
    <w:rsid w:val="00841ABD"/>
    <w:rsid w:val="0084243C"/>
    <w:rsid w:val="00845F4A"/>
    <w:rsid w:val="00852FC4"/>
    <w:rsid w:val="00856923"/>
    <w:rsid w:val="00857AF2"/>
    <w:rsid w:val="0086326B"/>
    <w:rsid w:val="008650FD"/>
    <w:rsid w:val="00865821"/>
    <w:rsid w:val="008669B0"/>
    <w:rsid w:val="00871541"/>
    <w:rsid w:val="0087175B"/>
    <w:rsid w:val="00872326"/>
    <w:rsid w:val="008814A0"/>
    <w:rsid w:val="008822C6"/>
    <w:rsid w:val="008868A2"/>
    <w:rsid w:val="00886FE3"/>
    <w:rsid w:val="0089408D"/>
    <w:rsid w:val="00894115"/>
    <w:rsid w:val="00894C2B"/>
    <w:rsid w:val="00896291"/>
    <w:rsid w:val="00896865"/>
    <w:rsid w:val="008A1CAB"/>
    <w:rsid w:val="008A3466"/>
    <w:rsid w:val="008A4529"/>
    <w:rsid w:val="008A4B58"/>
    <w:rsid w:val="008A6156"/>
    <w:rsid w:val="008A7410"/>
    <w:rsid w:val="008B2D6B"/>
    <w:rsid w:val="008B52D6"/>
    <w:rsid w:val="008B6EB8"/>
    <w:rsid w:val="008C2D14"/>
    <w:rsid w:val="008C2E84"/>
    <w:rsid w:val="008C5A43"/>
    <w:rsid w:val="008C617C"/>
    <w:rsid w:val="008C64A2"/>
    <w:rsid w:val="008D087F"/>
    <w:rsid w:val="008D2566"/>
    <w:rsid w:val="008D45B2"/>
    <w:rsid w:val="008D7378"/>
    <w:rsid w:val="008D7455"/>
    <w:rsid w:val="008E1B0B"/>
    <w:rsid w:val="008E29E9"/>
    <w:rsid w:val="008E3150"/>
    <w:rsid w:val="008E497E"/>
    <w:rsid w:val="008E592A"/>
    <w:rsid w:val="008E6605"/>
    <w:rsid w:val="008E771F"/>
    <w:rsid w:val="008F0F42"/>
    <w:rsid w:val="008F1DD2"/>
    <w:rsid w:val="008F2FFB"/>
    <w:rsid w:val="008F4AB4"/>
    <w:rsid w:val="008F4CA4"/>
    <w:rsid w:val="008F50A2"/>
    <w:rsid w:val="008F7938"/>
    <w:rsid w:val="00900E37"/>
    <w:rsid w:val="00906597"/>
    <w:rsid w:val="00906697"/>
    <w:rsid w:val="009107E0"/>
    <w:rsid w:val="00911693"/>
    <w:rsid w:val="00911D26"/>
    <w:rsid w:val="0091291D"/>
    <w:rsid w:val="00917751"/>
    <w:rsid w:val="009211A3"/>
    <w:rsid w:val="00921D68"/>
    <w:rsid w:val="009260F4"/>
    <w:rsid w:val="00926AF3"/>
    <w:rsid w:val="00931D5C"/>
    <w:rsid w:val="0093585F"/>
    <w:rsid w:val="00940870"/>
    <w:rsid w:val="00941185"/>
    <w:rsid w:val="0094331F"/>
    <w:rsid w:val="00943ABC"/>
    <w:rsid w:val="009506C2"/>
    <w:rsid w:val="00950E30"/>
    <w:rsid w:val="00953119"/>
    <w:rsid w:val="0095419E"/>
    <w:rsid w:val="00956986"/>
    <w:rsid w:val="009608A1"/>
    <w:rsid w:val="0096190D"/>
    <w:rsid w:val="00962BD0"/>
    <w:rsid w:val="00962F1D"/>
    <w:rsid w:val="009678AC"/>
    <w:rsid w:val="00970727"/>
    <w:rsid w:val="009723CE"/>
    <w:rsid w:val="00975487"/>
    <w:rsid w:val="00975A36"/>
    <w:rsid w:val="0098318F"/>
    <w:rsid w:val="00984AB4"/>
    <w:rsid w:val="00990D2B"/>
    <w:rsid w:val="00990F94"/>
    <w:rsid w:val="00991612"/>
    <w:rsid w:val="00994DAD"/>
    <w:rsid w:val="00995A35"/>
    <w:rsid w:val="0099600F"/>
    <w:rsid w:val="00996174"/>
    <w:rsid w:val="00996951"/>
    <w:rsid w:val="009A099F"/>
    <w:rsid w:val="009A2F10"/>
    <w:rsid w:val="009A348B"/>
    <w:rsid w:val="009A34A8"/>
    <w:rsid w:val="009A37F4"/>
    <w:rsid w:val="009A5097"/>
    <w:rsid w:val="009A7D50"/>
    <w:rsid w:val="009B073D"/>
    <w:rsid w:val="009B2A70"/>
    <w:rsid w:val="009B3A89"/>
    <w:rsid w:val="009B3CEE"/>
    <w:rsid w:val="009B3DCD"/>
    <w:rsid w:val="009C1F73"/>
    <w:rsid w:val="009C2AAA"/>
    <w:rsid w:val="009C3EED"/>
    <w:rsid w:val="009C49EA"/>
    <w:rsid w:val="009C732F"/>
    <w:rsid w:val="009C7AE1"/>
    <w:rsid w:val="009C7E8B"/>
    <w:rsid w:val="009D0B10"/>
    <w:rsid w:val="009D216E"/>
    <w:rsid w:val="009D300B"/>
    <w:rsid w:val="009D5269"/>
    <w:rsid w:val="009D6A9E"/>
    <w:rsid w:val="009E098D"/>
    <w:rsid w:val="009E27BB"/>
    <w:rsid w:val="009E2B9F"/>
    <w:rsid w:val="009E5C96"/>
    <w:rsid w:val="009E5D37"/>
    <w:rsid w:val="009E5FE8"/>
    <w:rsid w:val="009E6461"/>
    <w:rsid w:val="009E6A1B"/>
    <w:rsid w:val="009E6C90"/>
    <w:rsid w:val="009E79C4"/>
    <w:rsid w:val="009F026B"/>
    <w:rsid w:val="009F12B5"/>
    <w:rsid w:val="009F1B22"/>
    <w:rsid w:val="009F5FBD"/>
    <w:rsid w:val="009F71F5"/>
    <w:rsid w:val="00A000FC"/>
    <w:rsid w:val="00A0062B"/>
    <w:rsid w:val="00A010CA"/>
    <w:rsid w:val="00A02C55"/>
    <w:rsid w:val="00A04E4D"/>
    <w:rsid w:val="00A07F3D"/>
    <w:rsid w:val="00A10A35"/>
    <w:rsid w:val="00A13C35"/>
    <w:rsid w:val="00A15376"/>
    <w:rsid w:val="00A15973"/>
    <w:rsid w:val="00A267A2"/>
    <w:rsid w:val="00A278B9"/>
    <w:rsid w:val="00A30E1D"/>
    <w:rsid w:val="00A32A26"/>
    <w:rsid w:val="00A32C91"/>
    <w:rsid w:val="00A34513"/>
    <w:rsid w:val="00A3580C"/>
    <w:rsid w:val="00A36026"/>
    <w:rsid w:val="00A421EB"/>
    <w:rsid w:val="00A42616"/>
    <w:rsid w:val="00A46605"/>
    <w:rsid w:val="00A521F8"/>
    <w:rsid w:val="00A55C54"/>
    <w:rsid w:val="00A56E65"/>
    <w:rsid w:val="00A6008E"/>
    <w:rsid w:val="00A60EB2"/>
    <w:rsid w:val="00A6171D"/>
    <w:rsid w:val="00A62878"/>
    <w:rsid w:val="00A644E1"/>
    <w:rsid w:val="00A64E95"/>
    <w:rsid w:val="00A6672E"/>
    <w:rsid w:val="00A66E54"/>
    <w:rsid w:val="00A67A54"/>
    <w:rsid w:val="00A67B01"/>
    <w:rsid w:val="00A719A4"/>
    <w:rsid w:val="00A7404A"/>
    <w:rsid w:val="00A7445A"/>
    <w:rsid w:val="00A75BBE"/>
    <w:rsid w:val="00A76AA9"/>
    <w:rsid w:val="00A77828"/>
    <w:rsid w:val="00A77C5E"/>
    <w:rsid w:val="00A80B32"/>
    <w:rsid w:val="00A80C88"/>
    <w:rsid w:val="00A80E96"/>
    <w:rsid w:val="00A842EF"/>
    <w:rsid w:val="00A85B0C"/>
    <w:rsid w:val="00A90341"/>
    <w:rsid w:val="00A9091B"/>
    <w:rsid w:val="00A91284"/>
    <w:rsid w:val="00AA039C"/>
    <w:rsid w:val="00AA03E0"/>
    <w:rsid w:val="00AA19B4"/>
    <w:rsid w:val="00AA5214"/>
    <w:rsid w:val="00AA60F4"/>
    <w:rsid w:val="00AB2D81"/>
    <w:rsid w:val="00AB3230"/>
    <w:rsid w:val="00AB3E75"/>
    <w:rsid w:val="00AB6ECB"/>
    <w:rsid w:val="00AB72AD"/>
    <w:rsid w:val="00AB75E5"/>
    <w:rsid w:val="00AC0049"/>
    <w:rsid w:val="00AC115E"/>
    <w:rsid w:val="00AC2CA0"/>
    <w:rsid w:val="00AC563F"/>
    <w:rsid w:val="00AD0543"/>
    <w:rsid w:val="00AD1FB0"/>
    <w:rsid w:val="00AD2506"/>
    <w:rsid w:val="00AD6DDF"/>
    <w:rsid w:val="00AD6FCB"/>
    <w:rsid w:val="00AD7054"/>
    <w:rsid w:val="00AE0A08"/>
    <w:rsid w:val="00AE3D25"/>
    <w:rsid w:val="00AE552D"/>
    <w:rsid w:val="00AE6876"/>
    <w:rsid w:val="00AF06F3"/>
    <w:rsid w:val="00AF1F51"/>
    <w:rsid w:val="00AF2266"/>
    <w:rsid w:val="00AF4D05"/>
    <w:rsid w:val="00AF533F"/>
    <w:rsid w:val="00AF6058"/>
    <w:rsid w:val="00B03386"/>
    <w:rsid w:val="00B03C81"/>
    <w:rsid w:val="00B046D0"/>
    <w:rsid w:val="00B05E09"/>
    <w:rsid w:val="00B060F5"/>
    <w:rsid w:val="00B068C5"/>
    <w:rsid w:val="00B0779D"/>
    <w:rsid w:val="00B11124"/>
    <w:rsid w:val="00B1114E"/>
    <w:rsid w:val="00B113AE"/>
    <w:rsid w:val="00B12D72"/>
    <w:rsid w:val="00B143CD"/>
    <w:rsid w:val="00B17F13"/>
    <w:rsid w:val="00B2187B"/>
    <w:rsid w:val="00B21E8C"/>
    <w:rsid w:val="00B31A49"/>
    <w:rsid w:val="00B31F4C"/>
    <w:rsid w:val="00B35870"/>
    <w:rsid w:val="00B41BE0"/>
    <w:rsid w:val="00B440A6"/>
    <w:rsid w:val="00B44554"/>
    <w:rsid w:val="00B44FC4"/>
    <w:rsid w:val="00B4678B"/>
    <w:rsid w:val="00B47A40"/>
    <w:rsid w:val="00B52DF1"/>
    <w:rsid w:val="00B5327A"/>
    <w:rsid w:val="00B544C9"/>
    <w:rsid w:val="00B564CA"/>
    <w:rsid w:val="00B57311"/>
    <w:rsid w:val="00B61478"/>
    <w:rsid w:val="00B618FF"/>
    <w:rsid w:val="00B623D4"/>
    <w:rsid w:val="00B6334C"/>
    <w:rsid w:val="00B71919"/>
    <w:rsid w:val="00B73DAF"/>
    <w:rsid w:val="00B776BB"/>
    <w:rsid w:val="00B8121B"/>
    <w:rsid w:val="00B82B50"/>
    <w:rsid w:val="00B84753"/>
    <w:rsid w:val="00B86BDD"/>
    <w:rsid w:val="00B90C4A"/>
    <w:rsid w:val="00B937EC"/>
    <w:rsid w:val="00B95533"/>
    <w:rsid w:val="00BA014D"/>
    <w:rsid w:val="00BA0588"/>
    <w:rsid w:val="00BA18FE"/>
    <w:rsid w:val="00BA19E8"/>
    <w:rsid w:val="00BA43C4"/>
    <w:rsid w:val="00BA480A"/>
    <w:rsid w:val="00BA4DD8"/>
    <w:rsid w:val="00BA5FF0"/>
    <w:rsid w:val="00BA7150"/>
    <w:rsid w:val="00BB0335"/>
    <w:rsid w:val="00BB096A"/>
    <w:rsid w:val="00BB128F"/>
    <w:rsid w:val="00BB1A9A"/>
    <w:rsid w:val="00BB1C58"/>
    <w:rsid w:val="00BB5E0E"/>
    <w:rsid w:val="00BB67B8"/>
    <w:rsid w:val="00BB787D"/>
    <w:rsid w:val="00BC05C8"/>
    <w:rsid w:val="00BC099B"/>
    <w:rsid w:val="00BC0AE2"/>
    <w:rsid w:val="00BC0F8D"/>
    <w:rsid w:val="00BD1031"/>
    <w:rsid w:val="00BD162A"/>
    <w:rsid w:val="00BD3EFF"/>
    <w:rsid w:val="00BD6CDF"/>
    <w:rsid w:val="00BE14DE"/>
    <w:rsid w:val="00BE29B6"/>
    <w:rsid w:val="00BE2D39"/>
    <w:rsid w:val="00BE35CE"/>
    <w:rsid w:val="00BE4551"/>
    <w:rsid w:val="00BE4DC4"/>
    <w:rsid w:val="00BE5E3F"/>
    <w:rsid w:val="00BE6CC8"/>
    <w:rsid w:val="00BE707A"/>
    <w:rsid w:val="00BE7AE4"/>
    <w:rsid w:val="00BF09FD"/>
    <w:rsid w:val="00BF13EE"/>
    <w:rsid w:val="00BF2F08"/>
    <w:rsid w:val="00BF4E92"/>
    <w:rsid w:val="00BF60D9"/>
    <w:rsid w:val="00C00BB5"/>
    <w:rsid w:val="00C00ED7"/>
    <w:rsid w:val="00C053F1"/>
    <w:rsid w:val="00C066BD"/>
    <w:rsid w:val="00C10DCB"/>
    <w:rsid w:val="00C138FE"/>
    <w:rsid w:val="00C14077"/>
    <w:rsid w:val="00C15825"/>
    <w:rsid w:val="00C20A18"/>
    <w:rsid w:val="00C2108B"/>
    <w:rsid w:val="00C22A89"/>
    <w:rsid w:val="00C23012"/>
    <w:rsid w:val="00C23741"/>
    <w:rsid w:val="00C258B6"/>
    <w:rsid w:val="00C2702F"/>
    <w:rsid w:val="00C31E87"/>
    <w:rsid w:val="00C321CF"/>
    <w:rsid w:val="00C32A2A"/>
    <w:rsid w:val="00C32E57"/>
    <w:rsid w:val="00C358E4"/>
    <w:rsid w:val="00C4100A"/>
    <w:rsid w:val="00C41B49"/>
    <w:rsid w:val="00C42E36"/>
    <w:rsid w:val="00C42ED1"/>
    <w:rsid w:val="00C44EAA"/>
    <w:rsid w:val="00C47E9D"/>
    <w:rsid w:val="00C51FFA"/>
    <w:rsid w:val="00C5498D"/>
    <w:rsid w:val="00C5535A"/>
    <w:rsid w:val="00C578A6"/>
    <w:rsid w:val="00C614ED"/>
    <w:rsid w:val="00C63033"/>
    <w:rsid w:val="00C633B7"/>
    <w:rsid w:val="00C672FC"/>
    <w:rsid w:val="00C74151"/>
    <w:rsid w:val="00C8230D"/>
    <w:rsid w:val="00C824E9"/>
    <w:rsid w:val="00C83DD7"/>
    <w:rsid w:val="00C86A57"/>
    <w:rsid w:val="00C90C08"/>
    <w:rsid w:val="00C934F9"/>
    <w:rsid w:val="00C9580F"/>
    <w:rsid w:val="00C9736F"/>
    <w:rsid w:val="00CA32C3"/>
    <w:rsid w:val="00CA735F"/>
    <w:rsid w:val="00CB40DD"/>
    <w:rsid w:val="00CB5A78"/>
    <w:rsid w:val="00CC0B7B"/>
    <w:rsid w:val="00CC1310"/>
    <w:rsid w:val="00CC293A"/>
    <w:rsid w:val="00CC4572"/>
    <w:rsid w:val="00CC47F9"/>
    <w:rsid w:val="00CC6793"/>
    <w:rsid w:val="00CC695F"/>
    <w:rsid w:val="00CD16FD"/>
    <w:rsid w:val="00CD200D"/>
    <w:rsid w:val="00CD2F24"/>
    <w:rsid w:val="00CD4A47"/>
    <w:rsid w:val="00CD4FE8"/>
    <w:rsid w:val="00CE0C29"/>
    <w:rsid w:val="00CE1D48"/>
    <w:rsid w:val="00CE1DD4"/>
    <w:rsid w:val="00CE2F9F"/>
    <w:rsid w:val="00CE46A7"/>
    <w:rsid w:val="00CE62A3"/>
    <w:rsid w:val="00CE7306"/>
    <w:rsid w:val="00CE791F"/>
    <w:rsid w:val="00CF0222"/>
    <w:rsid w:val="00CF0687"/>
    <w:rsid w:val="00CF1063"/>
    <w:rsid w:val="00CF1A3D"/>
    <w:rsid w:val="00CF218A"/>
    <w:rsid w:val="00D02AF6"/>
    <w:rsid w:val="00D03AE5"/>
    <w:rsid w:val="00D05B8B"/>
    <w:rsid w:val="00D0721C"/>
    <w:rsid w:val="00D16728"/>
    <w:rsid w:val="00D16B90"/>
    <w:rsid w:val="00D16EFD"/>
    <w:rsid w:val="00D20755"/>
    <w:rsid w:val="00D21782"/>
    <w:rsid w:val="00D21D52"/>
    <w:rsid w:val="00D223AA"/>
    <w:rsid w:val="00D23269"/>
    <w:rsid w:val="00D238C9"/>
    <w:rsid w:val="00D25B63"/>
    <w:rsid w:val="00D26F31"/>
    <w:rsid w:val="00D27843"/>
    <w:rsid w:val="00D308B4"/>
    <w:rsid w:val="00D30A6B"/>
    <w:rsid w:val="00D34837"/>
    <w:rsid w:val="00D36E0C"/>
    <w:rsid w:val="00D410C4"/>
    <w:rsid w:val="00D42183"/>
    <w:rsid w:val="00D4399D"/>
    <w:rsid w:val="00D506A5"/>
    <w:rsid w:val="00D51292"/>
    <w:rsid w:val="00D51865"/>
    <w:rsid w:val="00D53291"/>
    <w:rsid w:val="00D53817"/>
    <w:rsid w:val="00D54BB3"/>
    <w:rsid w:val="00D556B6"/>
    <w:rsid w:val="00D564C2"/>
    <w:rsid w:val="00D5679B"/>
    <w:rsid w:val="00D56E81"/>
    <w:rsid w:val="00D57874"/>
    <w:rsid w:val="00D57D30"/>
    <w:rsid w:val="00D66378"/>
    <w:rsid w:val="00D66DD3"/>
    <w:rsid w:val="00D679D8"/>
    <w:rsid w:val="00D712C6"/>
    <w:rsid w:val="00D71AAA"/>
    <w:rsid w:val="00D71E59"/>
    <w:rsid w:val="00D734D1"/>
    <w:rsid w:val="00D74544"/>
    <w:rsid w:val="00D75921"/>
    <w:rsid w:val="00D82F95"/>
    <w:rsid w:val="00D83A7A"/>
    <w:rsid w:val="00D87F33"/>
    <w:rsid w:val="00D91207"/>
    <w:rsid w:val="00D91FAF"/>
    <w:rsid w:val="00D94005"/>
    <w:rsid w:val="00D94156"/>
    <w:rsid w:val="00D952C2"/>
    <w:rsid w:val="00D96624"/>
    <w:rsid w:val="00D96665"/>
    <w:rsid w:val="00D97ECD"/>
    <w:rsid w:val="00DA1C1B"/>
    <w:rsid w:val="00DB20F7"/>
    <w:rsid w:val="00DB418D"/>
    <w:rsid w:val="00DB644A"/>
    <w:rsid w:val="00DC2222"/>
    <w:rsid w:val="00DC4FEA"/>
    <w:rsid w:val="00DC53FE"/>
    <w:rsid w:val="00DC61C4"/>
    <w:rsid w:val="00DD1D83"/>
    <w:rsid w:val="00DD42D6"/>
    <w:rsid w:val="00DD5586"/>
    <w:rsid w:val="00DE05CB"/>
    <w:rsid w:val="00DE1B86"/>
    <w:rsid w:val="00DE1D9B"/>
    <w:rsid w:val="00DE24CD"/>
    <w:rsid w:val="00DE3E3F"/>
    <w:rsid w:val="00DE6677"/>
    <w:rsid w:val="00DE7677"/>
    <w:rsid w:val="00DF3B82"/>
    <w:rsid w:val="00E00CA7"/>
    <w:rsid w:val="00E03726"/>
    <w:rsid w:val="00E03CAF"/>
    <w:rsid w:val="00E0503D"/>
    <w:rsid w:val="00E06389"/>
    <w:rsid w:val="00E065C3"/>
    <w:rsid w:val="00E074F3"/>
    <w:rsid w:val="00E07634"/>
    <w:rsid w:val="00E106BE"/>
    <w:rsid w:val="00E13AA1"/>
    <w:rsid w:val="00E14C99"/>
    <w:rsid w:val="00E176FE"/>
    <w:rsid w:val="00E20607"/>
    <w:rsid w:val="00E26890"/>
    <w:rsid w:val="00E27EB2"/>
    <w:rsid w:val="00E30B9C"/>
    <w:rsid w:val="00E32984"/>
    <w:rsid w:val="00E32CF4"/>
    <w:rsid w:val="00E35CC1"/>
    <w:rsid w:val="00E36207"/>
    <w:rsid w:val="00E45500"/>
    <w:rsid w:val="00E503EA"/>
    <w:rsid w:val="00E52D3C"/>
    <w:rsid w:val="00E55425"/>
    <w:rsid w:val="00E55B0F"/>
    <w:rsid w:val="00E566DA"/>
    <w:rsid w:val="00E6036B"/>
    <w:rsid w:val="00E60A65"/>
    <w:rsid w:val="00E60DEE"/>
    <w:rsid w:val="00E62706"/>
    <w:rsid w:val="00E62945"/>
    <w:rsid w:val="00E6373A"/>
    <w:rsid w:val="00E64894"/>
    <w:rsid w:val="00E64ED9"/>
    <w:rsid w:val="00E65C90"/>
    <w:rsid w:val="00E67D0C"/>
    <w:rsid w:val="00E70D3A"/>
    <w:rsid w:val="00E71528"/>
    <w:rsid w:val="00E736E1"/>
    <w:rsid w:val="00E74054"/>
    <w:rsid w:val="00E75899"/>
    <w:rsid w:val="00E7604B"/>
    <w:rsid w:val="00E80AE4"/>
    <w:rsid w:val="00E8447E"/>
    <w:rsid w:val="00E84D32"/>
    <w:rsid w:val="00E87595"/>
    <w:rsid w:val="00E94374"/>
    <w:rsid w:val="00E9448C"/>
    <w:rsid w:val="00E946E9"/>
    <w:rsid w:val="00E95E2E"/>
    <w:rsid w:val="00EA1A9C"/>
    <w:rsid w:val="00EA20F5"/>
    <w:rsid w:val="00EA257F"/>
    <w:rsid w:val="00EA41B9"/>
    <w:rsid w:val="00EA548B"/>
    <w:rsid w:val="00EA67AC"/>
    <w:rsid w:val="00EB1920"/>
    <w:rsid w:val="00EB3DAC"/>
    <w:rsid w:val="00EB6630"/>
    <w:rsid w:val="00EB71A6"/>
    <w:rsid w:val="00EC0124"/>
    <w:rsid w:val="00EC1DD0"/>
    <w:rsid w:val="00EC28E0"/>
    <w:rsid w:val="00EC2C10"/>
    <w:rsid w:val="00ED08FE"/>
    <w:rsid w:val="00ED1412"/>
    <w:rsid w:val="00ED231E"/>
    <w:rsid w:val="00ED41D7"/>
    <w:rsid w:val="00ED51D2"/>
    <w:rsid w:val="00EE5935"/>
    <w:rsid w:val="00EE7525"/>
    <w:rsid w:val="00EF1D1D"/>
    <w:rsid w:val="00EF21D5"/>
    <w:rsid w:val="00EF4366"/>
    <w:rsid w:val="00EF47D8"/>
    <w:rsid w:val="00EF49AB"/>
    <w:rsid w:val="00EF5627"/>
    <w:rsid w:val="00EF7FC6"/>
    <w:rsid w:val="00F00C4B"/>
    <w:rsid w:val="00F01457"/>
    <w:rsid w:val="00F015C9"/>
    <w:rsid w:val="00F02ED8"/>
    <w:rsid w:val="00F0484D"/>
    <w:rsid w:val="00F059B5"/>
    <w:rsid w:val="00F075CF"/>
    <w:rsid w:val="00F11A00"/>
    <w:rsid w:val="00F138CB"/>
    <w:rsid w:val="00F139E2"/>
    <w:rsid w:val="00F14FF6"/>
    <w:rsid w:val="00F150FE"/>
    <w:rsid w:val="00F16E91"/>
    <w:rsid w:val="00F215B8"/>
    <w:rsid w:val="00F22C40"/>
    <w:rsid w:val="00F31BDE"/>
    <w:rsid w:val="00F3263D"/>
    <w:rsid w:val="00F331E5"/>
    <w:rsid w:val="00F35857"/>
    <w:rsid w:val="00F3586C"/>
    <w:rsid w:val="00F35A11"/>
    <w:rsid w:val="00F370CA"/>
    <w:rsid w:val="00F413C6"/>
    <w:rsid w:val="00F450FC"/>
    <w:rsid w:val="00F45EAE"/>
    <w:rsid w:val="00F479B4"/>
    <w:rsid w:val="00F50050"/>
    <w:rsid w:val="00F503C7"/>
    <w:rsid w:val="00F508EE"/>
    <w:rsid w:val="00F50D0F"/>
    <w:rsid w:val="00F5253B"/>
    <w:rsid w:val="00F532F0"/>
    <w:rsid w:val="00F56068"/>
    <w:rsid w:val="00F6425A"/>
    <w:rsid w:val="00F64312"/>
    <w:rsid w:val="00F64DC7"/>
    <w:rsid w:val="00F66214"/>
    <w:rsid w:val="00F66306"/>
    <w:rsid w:val="00F673CE"/>
    <w:rsid w:val="00F74246"/>
    <w:rsid w:val="00F74790"/>
    <w:rsid w:val="00F7759C"/>
    <w:rsid w:val="00F777D6"/>
    <w:rsid w:val="00F80A63"/>
    <w:rsid w:val="00F81861"/>
    <w:rsid w:val="00F84D8A"/>
    <w:rsid w:val="00F85C4A"/>
    <w:rsid w:val="00F87370"/>
    <w:rsid w:val="00F8740C"/>
    <w:rsid w:val="00F90DF2"/>
    <w:rsid w:val="00F920CB"/>
    <w:rsid w:val="00F9445E"/>
    <w:rsid w:val="00F94741"/>
    <w:rsid w:val="00FA46A8"/>
    <w:rsid w:val="00FB1532"/>
    <w:rsid w:val="00FB2937"/>
    <w:rsid w:val="00FB5257"/>
    <w:rsid w:val="00FB548B"/>
    <w:rsid w:val="00FC2446"/>
    <w:rsid w:val="00FC299C"/>
    <w:rsid w:val="00FC30AC"/>
    <w:rsid w:val="00FC30F2"/>
    <w:rsid w:val="00FC42F9"/>
    <w:rsid w:val="00FC7E62"/>
    <w:rsid w:val="00FD4DA1"/>
    <w:rsid w:val="00FD5A41"/>
    <w:rsid w:val="00FD682C"/>
    <w:rsid w:val="00FE38F1"/>
    <w:rsid w:val="00FE3A27"/>
    <w:rsid w:val="00FE3A66"/>
    <w:rsid w:val="00FE5201"/>
    <w:rsid w:val="00FE5D36"/>
    <w:rsid w:val="00FE720A"/>
    <w:rsid w:val="00FE76B1"/>
    <w:rsid w:val="00FF008C"/>
    <w:rsid w:val="00FF08D8"/>
    <w:rsid w:val="00FF1EA1"/>
    <w:rsid w:val="00FF352E"/>
    <w:rsid w:val="00FF4DC2"/>
    <w:rsid w:val="00FF7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."/>
  <w:listSeparator w:val=","/>
  <w14:docId w14:val="5CDEDE77"/>
  <w15:chartTrackingRefBased/>
  <w15:docId w15:val="{D7E0535D-11F1-47C3-B2D2-CF68795D7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jc w:val="both"/>
    </w:pPr>
    <w:rPr>
      <w:rFonts w:ascii="Arial" w:hAnsi="Arial"/>
      <w:sz w:val="24"/>
      <w:lang w:eastAsia="en-US"/>
    </w:rPr>
  </w:style>
  <w:style w:type="paragraph" w:styleId="Ttulo1">
    <w:name w:val="heading 1"/>
    <w:basedOn w:val="Normal"/>
    <w:next w:val="Normal"/>
    <w:link w:val="Ttulo1Car"/>
    <w:qFormat/>
    <w:pPr>
      <w:keepNext/>
      <w:numPr>
        <w:numId w:val="1"/>
      </w:numPr>
      <w:outlineLvl w:val="0"/>
    </w:pPr>
    <w:rPr>
      <w:b/>
      <w:sz w:val="28"/>
      <w:lang w:val="es-ES_tradnl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b/>
      <w:sz w:val="28"/>
      <w:lang w:val="es-ES_tradnl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tabs>
        <w:tab w:val="left" w:pos="4820"/>
      </w:tabs>
      <w:outlineLvl w:val="3"/>
    </w:pPr>
  </w:style>
  <w:style w:type="paragraph" w:styleId="Ttulo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b/>
      <w:bCs/>
      <w:sz w:val="22"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1"/>
      </w:numPr>
      <w:jc w:val="center"/>
      <w:outlineLvl w:val="5"/>
    </w:pPr>
    <w:rPr>
      <w:b/>
      <w:sz w:val="28"/>
      <w:lang w:val="es-ES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Cs w:val="24"/>
    </w:rPr>
  </w:style>
  <w:style w:type="paragraph" w:styleId="Ttulo8">
    <w:name w:val="heading 8"/>
    <w:basedOn w:val="Normal"/>
    <w:next w:val="Normal"/>
    <w:qFormat/>
    <w:pPr>
      <w:keepNext/>
      <w:numPr>
        <w:ilvl w:val="7"/>
        <w:numId w:val="1"/>
      </w:numPr>
      <w:jc w:val="center"/>
      <w:outlineLvl w:val="7"/>
    </w:pPr>
    <w:rPr>
      <w:b/>
      <w:sz w:val="36"/>
      <w:lang w:val="es-ES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encabezado,h"/>
    <w:basedOn w:val="Normal"/>
    <w:link w:val="EncabezadoCar"/>
    <w:uiPriority w:val="99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320"/>
        <w:tab w:val="right" w:pos="8640"/>
      </w:tabs>
    </w:pPr>
  </w:style>
  <w:style w:type="paragraph" w:styleId="Textoindependiente">
    <w:name w:val="Body Text"/>
    <w:basedOn w:val="Normal"/>
    <w:rPr>
      <w:lang w:val="es-ES_tradnl"/>
    </w:rPr>
  </w:style>
  <w:style w:type="paragraph" w:styleId="Sangradetextonormal">
    <w:name w:val="Body Text Indent"/>
    <w:basedOn w:val="Normal"/>
    <w:pPr>
      <w:tabs>
        <w:tab w:val="left" w:pos="4820"/>
      </w:tabs>
      <w:ind w:left="4320" w:hanging="4320"/>
    </w:pPr>
    <w:rPr>
      <w:lang w:val="es-ES_tradnl"/>
    </w:rPr>
  </w:style>
  <w:style w:type="character" w:styleId="Nmerodepgina">
    <w:name w:val="page number"/>
    <w:basedOn w:val="Fuentedeprrafopredeter"/>
  </w:style>
  <w:style w:type="paragraph" w:styleId="Textoindependiente2">
    <w:name w:val="Body Text 2"/>
    <w:basedOn w:val="Normal"/>
    <w:rPr>
      <w:snapToGrid w:val="0"/>
      <w:color w:val="000000"/>
      <w:lang w:val="es-ES_tradnl" w:eastAsia="es-ES"/>
    </w:rPr>
  </w:style>
  <w:style w:type="paragraph" w:styleId="Textoindependiente3">
    <w:name w:val="Body Text 3"/>
    <w:basedOn w:val="Normal"/>
    <w:rPr>
      <w:snapToGrid w:val="0"/>
      <w:color w:val="000000"/>
      <w:lang w:eastAsia="es-ES"/>
    </w:rPr>
  </w:style>
  <w:style w:type="paragraph" w:styleId="TDC1">
    <w:name w:val="toc 1"/>
    <w:basedOn w:val="Normal"/>
    <w:next w:val="Normal"/>
    <w:autoRedefine/>
    <w:uiPriority w:val="39"/>
    <w:rsid w:val="00D734D1"/>
    <w:pPr>
      <w:tabs>
        <w:tab w:val="left" w:pos="480"/>
        <w:tab w:val="right" w:leader="dot" w:pos="9956"/>
      </w:tabs>
    </w:pPr>
    <w:rPr>
      <w:rFonts w:ascii="Verdana" w:hAnsi="Verdana" w:cs="Arial"/>
      <w:noProof/>
      <w:sz w:val="20"/>
    </w:rPr>
  </w:style>
  <w:style w:type="paragraph" w:styleId="TDC2">
    <w:name w:val="toc 2"/>
    <w:basedOn w:val="Normal"/>
    <w:next w:val="Normal"/>
    <w:autoRedefine/>
    <w:uiPriority w:val="39"/>
    <w:pPr>
      <w:ind w:left="240"/>
    </w:pPr>
  </w:style>
  <w:style w:type="paragraph" w:styleId="TDC3">
    <w:name w:val="toc 3"/>
    <w:basedOn w:val="Normal"/>
    <w:next w:val="Normal"/>
    <w:autoRedefine/>
    <w:uiPriority w:val="39"/>
    <w:pPr>
      <w:ind w:left="480"/>
    </w:pPr>
  </w:style>
  <w:style w:type="paragraph" w:styleId="TDC4">
    <w:name w:val="toc 4"/>
    <w:basedOn w:val="Normal"/>
    <w:next w:val="Normal"/>
    <w:autoRedefine/>
    <w:semiHidden/>
    <w:pPr>
      <w:ind w:left="720"/>
    </w:pPr>
  </w:style>
  <w:style w:type="paragraph" w:styleId="TDC5">
    <w:name w:val="toc 5"/>
    <w:basedOn w:val="Normal"/>
    <w:next w:val="Normal"/>
    <w:autoRedefine/>
    <w:semiHidden/>
    <w:pPr>
      <w:ind w:left="960"/>
    </w:pPr>
  </w:style>
  <w:style w:type="paragraph" w:styleId="TDC6">
    <w:name w:val="toc 6"/>
    <w:basedOn w:val="Normal"/>
    <w:next w:val="Normal"/>
    <w:autoRedefine/>
    <w:semiHidden/>
    <w:pPr>
      <w:ind w:left="1200"/>
    </w:pPr>
  </w:style>
  <w:style w:type="paragraph" w:styleId="TDC7">
    <w:name w:val="toc 7"/>
    <w:basedOn w:val="Normal"/>
    <w:next w:val="Normal"/>
    <w:autoRedefine/>
    <w:semiHidden/>
    <w:pPr>
      <w:ind w:left="1440"/>
    </w:pPr>
  </w:style>
  <w:style w:type="paragraph" w:styleId="TDC8">
    <w:name w:val="toc 8"/>
    <w:basedOn w:val="Normal"/>
    <w:next w:val="Normal"/>
    <w:autoRedefine/>
    <w:semiHidden/>
    <w:pPr>
      <w:ind w:left="1680"/>
    </w:pPr>
  </w:style>
  <w:style w:type="paragraph" w:styleId="TDC9">
    <w:name w:val="toc 9"/>
    <w:basedOn w:val="Normal"/>
    <w:next w:val="Normal"/>
    <w:autoRedefine/>
    <w:semiHidden/>
    <w:pPr>
      <w:ind w:left="1920"/>
    </w:pPr>
  </w:style>
  <w:style w:type="paragraph" w:styleId="Sangra2detindependiente">
    <w:name w:val="Body Text Indent 2"/>
    <w:basedOn w:val="Normal"/>
    <w:pPr>
      <w:ind w:left="4845" w:hanging="4845"/>
    </w:pPr>
  </w:style>
  <w:style w:type="paragraph" w:customStyle="1" w:styleId="PiedePgina1">
    <w:name w:val="Pie de Página 1"/>
    <w:pPr>
      <w:pBdr>
        <w:top w:val="single" w:sz="12" w:space="1" w:color="auto"/>
      </w:pBdr>
      <w:tabs>
        <w:tab w:val="center" w:pos="4320"/>
        <w:tab w:val="right" w:pos="8640"/>
      </w:tabs>
    </w:pPr>
    <w:rPr>
      <w:noProof/>
      <w:lang w:val="en-US" w:eastAsia="en-US"/>
    </w:rPr>
  </w:style>
  <w:style w:type="character" w:styleId="Hipervnculo">
    <w:name w:val="Hyperlink"/>
    <w:uiPriority w:val="99"/>
    <w:rPr>
      <w:color w:val="0000FF"/>
      <w:u w:val="single"/>
    </w:rPr>
  </w:style>
  <w:style w:type="paragraph" w:customStyle="1" w:styleId="Tabletext">
    <w:name w:val="Tabletext"/>
    <w:basedOn w:val="Normal"/>
    <w:pPr>
      <w:keepLines/>
      <w:spacing w:after="120"/>
      <w:ind w:left="1080"/>
      <w:jc w:val="left"/>
    </w:pPr>
    <w:rPr>
      <w:spacing w:val="-5"/>
      <w:sz w:val="20"/>
      <w:lang w:val="en-US"/>
    </w:rPr>
  </w:style>
  <w:style w:type="character" w:styleId="Hipervnculovisitado">
    <w:name w:val="FollowedHyperlink"/>
    <w:rPr>
      <w:color w:val="800080"/>
      <w:u w:val="single"/>
    </w:rPr>
  </w:style>
  <w:style w:type="character" w:customStyle="1" w:styleId="TIM">
    <w:name w:val="TIM"/>
    <w:semiHidden/>
    <w:rsid w:val="00AF4D05"/>
    <w:rPr>
      <w:rFonts w:ascii="Arial" w:hAnsi="Arial" w:cs="Arial"/>
      <w:color w:val="auto"/>
      <w:sz w:val="20"/>
      <w:szCs w:val="20"/>
    </w:rPr>
  </w:style>
  <w:style w:type="paragraph" w:styleId="Mapadeldocumento">
    <w:name w:val="Document Map"/>
    <w:basedOn w:val="Normal"/>
    <w:semiHidden/>
    <w:rsid w:val="00B068C5"/>
    <w:pPr>
      <w:shd w:val="clear" w:color="auto" w:fill="000080"/>
    </w:pPr>
    <w:rPr>
      <w:rFonts w:ascii="Tahoma" w:hAnsi="Tahoma"/>
      <w:sz w:val="20"/>
    </w:rPr>
  </w:style>
  <w:style w:type="table" w:styleId="Tablaconcuadrcula">
    <w:name w:val="Table Grid"/>
    <w:basedOn w:val="Tablanormal"/>
    <w:rsid w:val="008D7455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Body">
    <w:name w:val="Table Body"/>
    <w:basedOn w:val="Normal"/>
    <w:rsid w:val="00DC4FEA"/>
    <w:pPr>
      <w:jc w:val="left"/>
    </w:pPr>
    <w:rPr>
      <w:rFonts w:ascii="Times New Roman" w:hAnsi="Times New Roman"/>
      <w:sz w:val="20"/>
      <w:lang w:val="en-US" w:bidi="he-IL"/>
    </w:rPr>
  </w:style>
  <w:style w:type="paragraph" w:customStyle="1" w:styleId="TableHeader">
    <w:name w:val="Table Header"/>
    <w:basedOn w:val="Normal"/>
    <w:rsid w:val="00DC4FEA"/>
    <w:pPr>
      <w:shd w:val="pct30" w:color="auto" w:fill="auto"/>
      <w:jc w:val="left"/>
    </w:pPr>
    <w:rPr>
      <w:b/>
      <w:sz w:val="18"/>
      <w:lang w:val="en-US" w:bidi="he-IL"/>
    </w:rPr>
  </w:style>
  <w:style w:type="character" w:customStyle="1" w:styleId="PiedepginaCar">
    <w:name w:val="Pie de página Car"/>
    <w:link w:val="Piedepgina"/>
    <w:uiPriority w:val="99"/>
    <w:rsid w:val="00074266"/>
    <w:rPr>
      <w:rFonts w:ascii="Arial" w:hAnsi="Arial"/>
      <w:sz w:val="24"/>
      <w:lang w:eastAsia="en-US"/>
    </w:rPr>
  </w:style>
  <w:style w:type="paragraph" w:styleId="Prrafodelista">
    <w:name w:val="List Paragraph"/>
    <w:basedOn w:val="Normal"/>
    <w:link w:val="PrrafodelistaCar"/>
    <w:uiPriority w:val="34"/>
    <w:qFormat/>
    <w:rsid w:val="00A644E1"/>
    <w:pPr>
      <w:ind w:left="720"/>
    </w:pPr>
  </w:style>
  <w:style w:type="paragraph" w:styleId="TtulodeTDC">
    <w:name w:val="TOC Heading"/>
    <w:basedOn w:val="Ttulo1"/>
    <w:next w:val="Normal"/>
    <w:uiPriority w:val="39"/>
    <w:semiHidden/>
    <w:unhideWhenUsed/>
    <w:qFormat/>
    <w:rsid w:val="0033497A"/>
    <w:pPr>
      <w:keepLines/>
      <w:numPr>
        <w:numId w:val="0"/>
      </w:numPr>
      <w:spacing w:before="480" w:line="276" w:lineRule="auto"/>
      <w:jc w:val="left"/>
      <w:outlineLvl w:val="9"/>
    </w:pPr>
    <w:rPr>
      <w:rFonts w:ascii="Cambria" w:hAnsi="Cambria"/>
      <w:bCs/>
      <w:color w:val="365F91"/>
      <w:szCs w:val="28"/>
      <w:lang w:val="es-ES"/>
    </w:rPr>
  </w:style>
  <w:style w:type="character" w:customStyle="1" w:styleId="EncabezadoCar">
    <w:name w:val="Encabezado Car"/>
    <w:aliases w:val="encabezado Car,h Car"/>
    <w:link w:val="Encabezado"/>
    <w:uiPriority w:val="99"/>
    <w:locked/>
    <w:rsid w:val="00E75899"/>
    <w:rPr>
      <w:rFonts w:ascii="Arial" w:hAnsi="Arial"/>
      <w:sz w:val="24"/>
      <w:lang w:eastAsia="en-US"/>
    </w:rPr>
  </w:style>
  <w:style w:type="paragraph" w:styleId="NormalWeb">
    <w:name w:val="Normal (Web)"/>
    <w:basedOn w:val="Normal"/>
    <w:uiPriority w:val="99"/>
    <w:unhideWhenUsed/>
    <w:rsid w:val="008D7378"/>
    <w:pPr>
      <w:spacing w:before="100" w:beforeAutospacing="1" w:after="100" w:afterAutospacing="1"/>
      <w:jc w:val="left"/>
    </w:pPr>
    <w:rPr>
      <w:rFonts w:ascii="Times New Roman" w:eastAsiaTheme="minorHAnsi" w:hAnsi="Times New Roman"/>
      <w:szCs w:val="24"/>
      <w:lang w:eastAsia="es-PE"/>
    </w:rPr>
  </w:style>
  <w:style w:type="character" w:styleId="Refdecomentario">
    <w:name w:val="annotation reference"/>
    <w:basedOn w:val="Fuentedeprrafopredeter"/>
    <w:rsid w:val="00E106BE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E106BE"/>
    <w:rPr>
      <w:sz w:val="20"/>
    </w:rPr>
  </w:style>
  <w:style w:type="character" w:customStyle="1" w:styleId="TextocomentarioCar">
    <w:name w:val="Texto comentario Car"/>
    <w:basedOn w:val="Fuentedeprrafopredeter"/>
    <w:link w:val="Textocomentario"/>
    <w:rsid w:val="00E106BE"/>
    <w:rPr>
      <w:rFonts w:ascii="Arial" w:hAnsi="Arial"/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E106B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E106BE"/>
    <w:rPr>
      <w:rFonts w:ascii="Arial" w:hAnsi="Arial"/>
      <w:b/>
      <w:bCs/>
      <w:lang w:eastAsia="en-US"/>
    </w:rPr>
  </w:style>
  <w:style w:type="paragraph" w:styleId="Textodeglobo">
    <w:name w:val="Balloon Text"/>
    <w:basedOn w:val="Normal"/>
    <w:link w:val="TextodegloboCar"/>
    <w:rsid w:val="00E106BE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E106BE"/>
    <w:rPr>
      <w:rFonts w:ascii="Segoe UI" w:hAnsi="Segoe UI" w:cs="Segoe UI"/>
      <w:sz w:val="18"/>
      <w:szCs w:val="18"/>
      <w:lang w:eastAsia="en-US"/>
    </w:rPr>
  </w:style>
  <w:style w:type="paragraph" w:styleId="Sangra3detindependiente">
    <w:name w:val="Body Text Indent 3"/>
    <w:basedOn w:val="Normal"/>
    <w:link w:val="Sangra3detindependienteCar"/>
    <w:rsid w:val="001E202D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rsid w:val="001E202D"/>
    <w:rPr>
      <w:rFonts w:ascii="Arial" w:hAnsi="Arial"/>
      <w:sz w:val="16"/>
      <w:szCs w:val="16"/>
      <w:lang w:eastAsia="en-US"/>
    </w:rPr>
  </w:style>
  <w:style w:type="character" w:customStyle="1" w:styleId="PrrafodelistaCar">
    <w:name w:val="Párrafo de lista Car"/>
    <w:link w:val="Prrafodelista"/>
    <w:uiPriority w:val="34"/>
    <w:locked/>
    <w:rsid w:val="00092698"/>
    <w:rPr>
      <w:rFonts w:ascii="Arial" w:hAnsi="Arial"/>
      <w:sz w:val="24"/>
      <w:lang w:eastAsia="en-US"/>
    </w:rPr>
  </w:style>
  <w:style w:type="character" w:customStyle="1" w:styleId="Ttulo1Car">
    <w:name w:val="Título 1 Car"/>
    <w:link w:val="Ttulo1"/>
    <w:rsid w:val="00CD2F24"/>
    <w:rPr>
      <w:rFonts w:ascii="Arial" w:hAnsi="Arial"/>
      <w:b/>
      <w:sz w:val="28"/>
      <w:lang w:val="es-ES_tradnl" w:eastAsia="en-US"/>
    </w:rPr>
  </w:style>
  <w:style w:type="paragraph" w:styleId="Revisin">
    <w:name w:val="Revision"/>
    <w:hidden/>
    <w:uiPriority w:val="99"/>
    <w:semiHidden/>
    <w:rsid w:val="002D64AB"/>
    <w:rPr>
      <w:rFonts w:ascii="Arial" w:hAnsi="Arial"/>
      <w:sz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14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4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9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2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1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03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14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9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2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6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4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84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6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7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1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8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9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7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0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chivos%20de%20programa\Microsoft%20Office\Templates\Documentos%20Alicorp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1A14E6-AE79-4E0D-A6D9-BA52C10078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Documentos Alicorp.dot</Template>
  <TotalTime>1628</TotalTime>
  <Pages>12</Pages>
  <Words>3209</Words>
  <Characters>17650</Characters>
  <Application>Microsoft Office Word</Application>
  <DocSecurity>0</DocSecurity>
  <Lines>147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Project Charter</vt:lpstr>
    </vt:vector>
  </TitlesOfParts>
  <Company/>
  <LinksUpToDate>false</LinksUpToDate>
  <CharactersWithSpaces>20818</CharactersWithSpaces>
  <SharedDoc>false</SharedDoc>
  <HLinks>
    <vt:vector size="162" baseType="variant">
      <vt:variant>
        <vt:i4>65625</vt:i4>
      </vt:variant>
      <vt:variant>
        <vt:i4>150</vt:i4>
      </vt:variant>
      <vt:variant>
        <vt:i4>0</vt:i4>
      </vt:variant>
      <vt:variant>
        <vt:i4>5</vt:i4>
      </vt:variant>
      <vt:variant>
        <vt:lpwstr>http://172.19.67.40:7901/console</vt:lpwstr>
      </vt:variant>
      <vt:variant>
        <vt:lpwstr/>
      </vt:variant>
      <vt:variant>
        <vt:i4>5242964</vt:i4>
      </vt:variant>
      <vt:variant>
        <vt:i4>147</vt:i4>
      </vt:variant>
      <vt:variant>
        <vt:i4>0</vt:i4>
      </vt:variant>
      <vt:variant>
        <vt:i4>5</vt:i4>
      </vt:variant>
      <vt:variant>
        <vt:lpwstr>http://172.19.67.159:7901/console</vt:lpwstr>
      </vt:variant>
      <vt:variant>
        <vt:lpwstr/>
      </vt:variant>
      <vt:variant>
        <vt:i4>2752585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_5.6__Pruebas</vt:lpwstr>
      </vt:variant>
      <vt:variant>
        <vt:i4>65625</vt:i4>
      </vt:variant>
      <vt:variant>
        <vt:i4>141</vt:i4>
      </vt:variant>
      <vt:variant>
        <vt:i4>0</vt:i4>
      </vt:variant>
      <vt:variant>
        <vt:i4>5</vt:i4>
      </vt:variant>
      <vt:variant>
        <vt:lpwstr>http://172.19.67.40:7901/console</vt:lpwstr>
      </vt:variant>
      <vt:variant>
        <vt:lpwstr/>
      </vt:variant>
      <vt:variant>
        <vt:i4>5242964</vt:i4>
      </vt:variant>
      <vt:variant>
        <vt:i4>135</vt:i4>
      </vt:variant>
      <vt:variant>
        <vt:i4>0</vt:i4>
      </vt:variant>
      <vt:variant>
        <vt:i4>5</vt:i4>
      </vt:variant>
      <vt:variant>
        <vt:lpwstr>http://172.19.67.159:7901/console</vt:lpwstr>
      </vt:variant>
      <vt:variant>
        <vt:lpwstr/>
      </vt:variant>
      <vt:variant>
        <vt:i4>1703995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_Toc439314793</vt:lpwstr>
      </vt:variant>
      <vt:variant>
        <vt:i4>1703995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_Toc439314792</vt:lpwstr>
      </vt:variant>
      <vt:variant>
        <vt:i4>1703995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_Toc439314791</vt:lpwstr>
      </vt:variant>
      <vt:variant>
        <vt:i4>1703995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_Toc439314790</vt:lpwstr>
      </vt:variant>
      <vt:variant>
        <vt:i4>1769531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_Toc439314789</vt:lpwstr>
      </vt:variant>
      <vt:variant>
        <vt:i4>1769531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_Toc439314788</vt:lpwstr>
      </vt:variant>
      <vt:variant>
        <vt:i4>1769531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_Toc439314787</vt:lpwstr>
      </vt:variant>
      <vt:variant>
        <vt:i4>1769531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_Toc439314786</vt:lpwstr>
      </vt:variant>
      <vt:variant>
        <vt:i4>1769531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_Toc439314785</vt:lpwstr>
      </vt:variant>
      <vt:variant>
        <vt:i4>1769531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_Toc439314784</vt:lpwstr>
      </vt:variant>
      <vt:variant>
        <vt:i4>1769531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_Toc439314783</vt:lpwstr>
      </vt:variant>
      <vt:variant>
        <vt:i4>1769531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_Toc439314782</vt:lpwstr>
      </vt:variant>
      <vt:variant>
        <vt:i4>1769531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_Toc439314781</vt:lpwstr>
      </vt:variant>
      <vt:variant>
        <vt:i4>1769531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_Toc439314780</vt:lpwstr>
      </vt:variant>
      <vt:variant>
        <vt:i4>1310779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_Toc439314779</vt:lpwstr>
      </vt:variant>
      <vt:variant>
        <vt:i4>1310779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_Toc439314778</vt:lpwstr>
      </vt:variant>
      <vt:variant>
        <vt:i4>1310779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_Toc439314777</vt:lpwstr>
      </vt:variant>
      <vt:variant>
        <vt:i4>1310779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_Toc439314776</vt:lpwstr>
      </vt:variant>
      <vt:variant>
        <vt:i4>1310779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_Toc439314775</vt:lpwstr>
      </vt:variant>
      <vt:variant>
        <vt:i4>1310779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_Toc439314774</vt:lpwstr>
      </vt:variant>
      <vt:variant>
        <vt:i4>1310779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_Toc439314773</vt:lpwstr>
      </vt:variant>
      <vt:variant>
        <vt:i4>1310779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_Toc439314772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Charter</dc:title>
  <dc:subject>TIM</dc:subject>
  <dc:creator>TIM</dc:creator>
  <cp:keywords/>
  <dc:description/>
  <cp:lastModifiedBy>Junior Luis Mateo Noreña</cp:lastModifiedBy>
  <cp:revision>142</cp:revision>
  <cp:lastPrinted>2010-06-25T19:52:00Z</cp:lastPrinted>
  <dcterms:created xsi:type="dcterms:W3CDTF">2019-02-25T20:12:00Z</dcterms:created>
  <dcterms:modified xsi:type="dcterms:W3CDTF">2019-05-21T17:05:00Z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PSDescription">
    <vt:lpwstr/>
  </property>
  <property fmtid="{D5CDD505-2E9C-101B-9397-08002B2CF9AE}" pid="3" name="Owner">
    <vt:lpwstr/>
  </property>
  <property fmtid="{D5CDD505-2E9C-101B-9397-08002B2CF9AE}" pid="4" name="Status">
    <vt:lpwstr/>
  </property>
</Properties>
</file>