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07160D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11EF52C2" w14:textId="77777777" w:rsidR="00BC099B" w:rsidRPr="00BC099B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BC099B">
        <w:rPr>
          <w:sz w:val="18"/>
          <w:szCs w:val="18"/>
          <w:lang w:val="es-ES"/>
        </w:rPr>
        <w:fldChar w:fldCharType="begin"/>
      </w:r>
      <w:r w:rsidRPr="00BC099B">
        <w:rPr>
          <w:sz w:val="18"/>
          <w:szCs w:val="18"/>
          <w:lang w:val="es-ES"/>
        </w:rPr>
        <w:instrText xml:space="preserve"> TOC \o "1-3" \h \z \u </w:instrText>
      </w:r>
      <w:r w:rsidRPr="00BC099B">
        <w:rPr>
          <w:sz w:val="18"/>
          <w:szCs w:val="18"/>
          <w:lang w:val="es-ES"/>
        </w:rPr>
        <w:fldChar w:fldCharType="separate"/>
      </w:r>
      <w:hyperlink w:anchor="_Toc8547217" w:history="1">
        <w:r w:rsidR="00BC099B" w:rsidRPr="00BC099B">
          <w:rPr>
            <w:rStyle w:val="Hipervnculo"/>
            <w:sz w:val="18"/>
            <w:szCs w:val="18"/>
          </w:rPr>
          <w:t>1.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Objetivo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_Toc8547217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25469FEA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18" w:history="1">
        <w:r w:rsidR="00BC099B" w:rsidRPr="00BC099B">
          <w:rPr>
            <w:rStyle w:val="Hipervnculo"/>
            <w:sz w:val="18"/>
            <w:szCs w:val="18"/>
          </w:rPr>
          <w:t>2.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Pre Requisitos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_Toc8547218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217199C5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19" w:history="1">
        <w:r w:rsidR="00BC099B" w:rsidRPr="00BC099B">
          <w:rPr>
            <w:rStyle w:val="Hipervnculo"/>
            <w:sz w:val="18"/>
            <w:szCs w:val="18"/>
          </w:rPr>
          <w:t>3.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Dependencia con otros Streams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_Toc8547219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1E24D22A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20" w:history="1">
        <w:r w:rsidR="00BC099B" w:rsidRPr="00BC099B">
          <w:rPr>
            <w:rStyle w:val="Hipervnculo"/>
            <w:sz w:val="18"/>
            <w:szCs w:val="18"/>
          </w:rPr>
          <w:t>4.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Generación de copias de respaldo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_Toc8547220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059F668F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21" w:history="1">
        <w:r w:rsidR="00BC099B" w:rsidRPr="00BC099B">
          <w:rPr>
            <w:rStyle w:val="Hipervnculo"/>
            <w:sz w:val="18"/>
            <w:szCs w:val="18"/>
          </w:rPr>
          <w:t>5.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Cambios en fuentes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_Toc8547221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4F2E327F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22" w:history="1">
        <w:r w:rsidR="00BC099B" w:rsidRPr="00BC099B">
          <w:rPr>
            <w:rStyle w:val="Hipervnculo"/>
            <w:sz w:val="18"/>
            <w:szCs w:val="18"/>
          </w:rPr>
          <w:t>6.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Procesos de Instalación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_Toc8547222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3A5414F8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3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_Toc8547223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3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6B537F9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4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_Toc8547224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3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31290B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5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_Toc8547225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5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6005FD1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6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_Toc8547226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5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768A015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7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_Toc8547227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5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D2003A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8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_Toc8547228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5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A5F6632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9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_Toc8547229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5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8E05DB0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0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_Toc8547230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276F463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1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_Toc8547231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88A76CD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2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_Toc8547232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FC3B1D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3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_Toc8547233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10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1749A8E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34" w:history="1">
        <w:r w:rsidR="00BC099B" w:rsidRPr="00BC099B">
          <w:rPr>
            <w:rStyle w:val="Hipervnculo"/>
            <w:sz w:val="18"/>
            <w:szCs w:val="18"/>
          </w:rPr>
          <w:t>7.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Pruebas de ratificación de instalación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_Toc8547234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10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515A1D51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35" w:history="1">
        <w:r w:rsidR="00BC099B" w:rsidRPr="00BC099B">
          <w:rPr>
            <w:rStyle w:val="Hipervnculo"/>
            <w:sz w:val="18"/>
            <w:szCs w:val="18"/>
          </w:rPr>
          <w:t>8.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Proceso de Desinstalación (Roll Back)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_Toc8547235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11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09237D34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6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_Toc8547236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86E006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7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_Toc8547237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E4D1F7F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8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_Toc8547238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FBE1266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9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_Toc8547239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D47C92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0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_Toc8547240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7BB9247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1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_Toc8547241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E79233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2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_Toc8547242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E0714A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3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_Toc8547243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66F7A8" w14:textId="77777777" w:rsidR="00BC099B" w:rsidRPr="00BC099B" w:rsidRDefault="0022638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4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_Toc8547244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A315D6">
          <w:rPr>
            <w:rFonts w:ascii="Verdana" w:hAnsi="Verdana"/>
            <w:noProof/>
            <w:webHidden/>
            <w:sz w:val="18"/>
            <w:szCs w:val="18"/>
          </w:rPr>
          <w:t>12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5379E5A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45" w:history="1">
        <w:r w:rsidR="00BC099B" w:rsidRPr="00BC099B">
          <w:rPr>
            <w:rStyle w:val="Hipervnculo"/>
            <w:sz w:val="18"/>
            <w:szCs w:val="18"/>
          </w:rPr>
          <w:t>9.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Contingencia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_Toc8547245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12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21C2D6FC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46" w:history="1">
        <w:r w:rsidR="00BC099B" w:rsidRPr="00BC099B">
          <w:rPr>
            <w:rStyle w:val="Hipervnculo"/>
            <w:sz w:val="18"/>
            <w:szCs w:val="18"/>
          </w:rPr>
          <w:t>10.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Documentación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_Toc8547246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12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4ABE57CA" w14:textId="77777777" w:rsidR="00BC099B" w:rsidRPr="00BC099B" w:rsidRDefault="0022638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47" w:history="1">
        <w:r w:rsidR="00BC099B" w:rsidRPr="00BC099B">
          <w:rPr>
            <w:rStyle w:val="Hipervnculo"/>
            <w:sz w:val="18"/>
            <w:szCs w:val="18"/>
          </w:rPr>
          <w:t>11.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Documento Anexo de Estándar.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_Toc8547247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A315D6">
          <w:rPr>
            <w:webHidden/>
            <w:sz w:val="18"/>
            <w:szCs w:val="18"/>
          </w:rPr>
          <w:t>12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F503C7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BC099B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8547217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8547218"/>
      <w:r w:rsidRPr="00B776BB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4C9A5983" w14:textId="77777777" w:rsidR="002218E4" w:rsidRPr="00B776BB" w:rsidRDefault="002218E4" w:rsidP="002218E4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5868DCA4" w14:textId="77777777" w:rsidR="002218E4" w:rsidRPr="00B776BB" w:rsidRDefault="002218E4" w:rsidP="002218E4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49E5688D" w14:textId="77777777" w:rsidR="002218E4" w:rsidRPr="00B776BB" w:rsidRDefault="002218E4" w:rsidP="002218E4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00E8D56C" w14:textId="77777777" w:rsidR="002218E4" w:rsidRPr="00B776BB" w:rsidRDefault="002218E4" w:rsidP="002218E4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7F504ECC" w14:textId="77777777" w:rsidR="002218E4" w:rsidRPr="00B776BB" w:rsidRDefault="002218E4" w:rsidP="002218E4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6A5EA986" w14:textId="77777777" w:rsidR="002218E4" w:rsidRPr="002218E4" w:rsidRDefault="002218E4" w:rsidP="002218E4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</w:p>
          <w:p w14:paraId="286EAA22" w14:textId="77777777" w:rsidR="00831CDA" w:rsidRPr="00B776BB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(Nuevo - SP que actualiza el estado del bono a desactivo)</w:t>
            </w:r>
          </w:p>
          <w:p w14:paraId="05C6B935" w14:textId="463D3DDF" w:rsidR="00D5679B" w:rsidRPr="008253DB" w:rsidRDefault="00FF4DC2" w:rsidP="008253DB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8253DB" w:rsidRPr="008253DB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promss_desa_cambio_facturacion</w:t>
            </w:r>
            <w:proofErr w:type="spellEnd"/>
            <w:r w:rsidR="00BB128F"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="008253DB" w:rsidRPr="008253DB">
              <w:rPr>
                <w:rFonts w:ascii="Verdana" w:hAnsi="Verdana" w:cs="Courier New"/>
                <w:sz w:val="18"/>
                <w:szCs w:val="18"/>
                <w:lang w:val="es-ES"/>
              </w:rPr>
              <w:t>obtener todos los bonos a desactivar por Cambio de ciclo de facturación</w:t>
            </w:r>
            <w:r w:rsidR="008F0F42" w:rsidRPr="008253DB">
              <w:rPr>
                <w:rFonts w:ascii="Verdana" w:hAnsi="Verdana" w:cs="Courier New"/>
                <w:sz w:val="18"/>
                <w:szCs w:val="18"/>
                <w:lang w:val="es-ES"/>
              </w:rPr>
              <w:t>)</w:t>
            </w:r>
          </w:p>
          <w:p w14:paraId="75C4C4F3" w14:textId="51C8E057" w:rsidR="008F0F42" w:rsidRPr="008F0F42" w:rsidRDefault="008F0F42" w:rsidP="008253DB">
            <w:pPr>
              <w:pStyle w:val="Prrafodelista"/>
              <w:ind w:left="1146"/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6931DE14" w:rsidR="00071854" w:rsidRPr="00B776BB" w:rsidRDefault="0007160D" w:rsidP="0007160D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03FF1D8D" w14:textId="77777777" w:rsidR="002218E4" w:rsidRPr="00B776BB" w:rsidRDefault="002218E4" w:rsidP="002218E4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597FADA7" w:rsidR="00A3580C" w:rsidRPr="0007160D" w:rsidRDefault="0007160D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7160D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8253DB" w:rsidRPr="0007160D">
                    <w:rPr>
                      <w:rFonts w:ascii="Verdana" w:hAnsi="Verdana"/>
                      <w:sz w:val="18"/>
                      <w:szCs w:val="18"/>
                    </w:rPr>
                    <w:t>SH09_MOTPROM_ValidaDes_Facturacion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3689EED1" w:rsidR="00A3580C" w:rsidRPr="00B776BB" w:rsidRDefault="0007160D" w:rsidP="00A3580C">
                  <w:pPr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  <w:lang w:val="en-US"/>
                    </w:rPr>
                    <w:t>/home/USRPRETUPS/procesosmotorprom/desactiva/</w:t>
                  </w:r>
                  <w:r w:rsidR="008253D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SH09_MOTPROM_ValidaDes_Facturacion</w:t>
                  </w:r>
                  <w:r w:rsidR="00A3580C" w:rsidRPr="00B776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3F0D2B3B" w:rsidR="00A3580C" w:rsidRPr="0007160D" w:rsidRDefault="0007160D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7160D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lastRenderedPageBreak/>
                    <w:t>/home/USRPRETUPS/procesosmotorprom/desactiva/</w:t>
                  </w:r>
                  <w:r w:rsidR="008253DB" w:rsidRPr="0007160D">
                    <w:rPr>
                      <w:rFonts w:ascii="Verdana" w:hAnsi="Verdana"/>
                      <w:sz w:val="18"/>
                      <w:szCs w:val="18"/>
                    </w:rPr>
                    <w:t>SH09_MOTPROM_ValidaDes_Facturacion</w:t>
                  </w:r>
                  <w:r w:rsidR="00A3580C" w:rsidRPr="0007160D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n-US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7B796666" w:rsidR="00A3580C" w:rsidRPr="0007160D" w:rsidRDefault="0007160D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07160D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8253DB" w:rsidRPr="0007160D">
                    <w:rPr>
                      <w:rFonts w:ascii="Verdana" w:hAnsi="Verdana"/>
                      <w:sz w:val="18"/>
                      <w:szCs w:val="18"/>
                    </w:rPr>
                    <w:t>SH09_MOTPROM_ValidaDes_Facturacion</w:t>
                  </w:r>
                  <w:r w:rsidR="00A3580C" w:rsidRPr="0007160D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423DD953" w14:textId="47696196" w:rsidR="002F52B2" w:rsidRPr="00B776BB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62" w:type="dxa"/>
          </w:tcPr>
          <w:p w14:paraId="59C7195F" w14:textId="64768442" w:rsidR="00071854" w:rsidRPr="00B776BB" w:rsidRDefault="002218E4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094FA278" w14:textId="77777777" w:rsidR="008253DB" w:rsidRPr="00B824BD" w:rsidRDefault="008253DB" w:rsidP="008253DB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</w:t>
            </w:r>
            <w:r w:rsidRPr="002D1795">
              <w:rPr>
                <w:rFonts w:ascii="Verdana" w:hAnsi="Verdana" w:cs="Consolas"/>
                <w:sz w:val="18"/>
                <w:szCs w:val="18"/>
                <w:lang w:val="en-US" w:eastAsia="es-PE"/>
              </w:rPr>
              <w:t>INT-COP-0223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:</w:t>
            </w:r>
          </w:p>
          <w:p w14:paraId="4F1892E2" w14:textId="77777777" w:rsidR="008253DB" w:rsidRPr="00B824BD" w:rsidRDefault="008253DB" w:rsidP="008253DB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7CC7D844" w14:textId="77777777" w:rsidR="008253DB" w:rsidRPr="00B824BD" w:rsidRDefault="008253DB" w:rsidP="008253DB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B824BD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19C0A5B0" w14:textId="2D8C5175" w:rsidR="008253DB" w:rsidRPr="002D1795" w:rsidRDefault="0007160D" w:rsidP="008253DB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n-US"/>
              </w:rPr>
            </w:pPr>
            <w:hyperlink r:id="rId8" w:history="1">
              <w:r w:rsidRPr="00695488">
                <w:rPr>
                  <w:rStyle w:val="Hipervnculo"/>
                  <w:sz w:val="18"/>
                  <w:szCs w:val="18"/>
                  <w:lang w:val="en-US"/>
                </w:rPr>
                <w:t>h</w:t>
              </w:r>
              <w:r w:rsidRPr="00695488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ttp:/</w:t>
              </w:r>
              <w:r w:rsidRPr="00695488">
                <w:rPr>
                  <w:rStyle w:val="Hipervnculo"/>
                  <w:rFonts w:ascii="Verdana" w:hAnsi="Verdana" w:cs="Consolas"/>
                  <w:sz w:val="18"/>
                  <w:szCs w:val="18"/>
                  <w:highlight w:val="yellow"/>
                  <w:lang w:val="en-US" w:eastAsia="es-PE"/>
                </w:rPr>
                <w:t>/172.19.172.6:80</w:t>
              </w:r>
              <w:r w:rsidRPr="00695488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/v1.0/postventa/customer_Domain/custInfo/bssAgreementManagement/retrieveSubscriptions</w:t>
              </w:r>
            </w:hyperlink>
          </w:p>
          <w:p w14:paraId="0EA10384" w14:textId="77777777" w:rsidR="008253DB" w:rsidRPr="002D1795" w:rsidRDefault="008253DB" w:rsidP="008253DB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5210A9BB" w14:textId="77777777" w:rsidR="008253DB" w:rsidRPr="00B824BD" w:rsidRDefault="008253DB" w:rsidP="008253DB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Pr="002D1795">
              <w:rPr>
                <w:rFonts w:ascii="Verdana" w:hAnsi="Verdana" w:cs="Arial"/>
                <w:sz w:val="18"/>
                <w:szCs w:val="18"/>
                <w:lang w:val="en-US"/>
              </w:rPr>
              <w:t>RetrieveSubscriptions</w:t>
            </w:r>
            <w:proofErr w:type="spellEnd"/>
          </w:p>
          <w:p w14:paraId="5A51B544" w14:textId="2937E198" w:rsidR="002D1795" w:rsidRPr="00297D30" w:rsidRDefault="002D1795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0BA3D403" w14:textId="3BB1BECF" w:rsidR="00071854" w:rsidRPr="00B776BB" w:rsidRDefault="00A02B09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E30B9C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8547219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6"/>
      <w:proofErr w:type="spellEnd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2218E4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2218E4" w:rsidRPr="00B776BB" w14:paraId="6DD99E51" w14:textId="77777777" w:rsidTr="002218E4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559D2200" w:rsidR="002218E4" w:rsidRPr="00B776BB" w:rsidRDefault="002218E4" w:rsidP="002218E4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6EE977E3" w:rsidR="002218E4" w:rsidRPr="00B776BB" w:rsidRDefault="002218E4" w:rsidP="002218E4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3063FBCC" w:rsidR="002218E4" w:rsidRPr="00B776BB" w:rsidRDefault="002218E4" w:rsidP="002218E4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2218E4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7" w:name="_Toc311451361"/>
      <w:bookmarkStart w:id="8" w:name="_Toc8547220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7"/>
      <w:bookmarkEnd w:id="8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9" w:name="_Toc8547221"/>
      <w:bookmarkStart w:id="10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9"/>
    </w:p>
    <w:bookmarkEnd w:id="10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1" w:name="_Toc8547222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1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2" w:name="_Toc8547223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2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3" w:name="_Toc418172500"/>
      <w:bookmarkStart w:id="14" w:name="_Toc8547224"/>
      <w:r w:rsidRPr="00B776BB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3"/>
      <w:bookmarkEnd w:id="14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"/>
        <w:gridCol w:w="7787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1B1FC0D6" w:rsidR="00EB71A6" w:rsidRPr="00B776BB" w:rsidRDefault="0001711B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2218E4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50CA33A4" w:rsidR="00EB71A6" w:rsidRPr="0007160D" w:rsidRDefault="0007160D" w:rsidP="00EB71A6">
            <w:pPr>
              <w:rPr>
                <w:rFonts w:ascii="Verdana" w:hAnsi="Verdana"/>
                <w:sz w:val="18"/>
                <w:szCs w:val="18"/>
              </w:rPr>
            </w:pPr>
            <w:r w:rsidRPr="0007160D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8253DB" w:rsidRPr="0007160D">
              <w:rPr>
                <w:rFonts w:ascii="Verdana" w:hAnsi="Verdana" w:cs="Arial"/>
                <w:sz w:val="18"/>
                <w:szCs w:val="18"/>
              </w:rPr>
              <w:t>SH09_MOTPROM_ValidaDes_Facturacion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B776BB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B776BB">
        <w:rPr>
          <w:rFonts w:ascii="Verdana" w:hAnsi="Verdana" w:cs="Arial"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645A6806" w:rsidR="003C1241" w:rsidRPr="00B776BB" w:rsidRDefault="008253DB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SH09_MOTPROM_ValidaDes_Facturacion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546764" w14:paraId="610DF368" w14:textId="77777777" w:rsidTr="00831CDA">
        <w:trPr>
          <w:trHeight w:val="1771"/>
        </w:trPr>
        <w:tc>
          <w:tcPr>
            <w:tcW w:w="9923" w:type="dxa"/>
            <w:shd w:val="clear" w:color="auto" w:fill="auto"/>
          </w:tcPr>
          <w:p w14:paraId="045CA593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5" w:name="_Hlk520454078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7148AD60" w14:textId="4A4F32E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log4j.dir=</w:t>
            </w:r>
            <w:r w:rsidR="0007160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/home/USRPRETUPS/procesosmotorprom/desactiva/</w:t>
            </w: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SH09_MOTPROM_ValidaDes_Facturacion/log4j.properties</w:t>
            </w:r>
          </w:p>
          <w:p w14:paraId="0C3025D4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E27E380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4B4F62CA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3F8DCF8D" w14:textId="4B0CED8E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E82870" w:rsidRPr="0038386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3E602AD7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0A58530D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bscs.promss.cambio.ciclo.facturacion=promss_desa_cambio_facturacion</w:t>
            </w:r>
          </w:p>
          <w:p w14:paraId="7976BE22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bscs.su.cambio.plan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5B692931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6C5E2CF7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73EFFCB5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8BEAB0E" w14:textId="678730E9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oracle.jdbc.conexion.bscs=jdbc:oracle:thin:@</w:t>
            </w:r>
            <w:r w:rsidR="0001711B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scan-fcprod.tim.com.pe:1521:MOTPROM</w:t>
            </w:r>
          </w:p>
          <w:p w14:paraId="25B5294E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31FE5A6C" w14:textId="2F547C70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01711B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05DFA6D9" w14:textId="669EB08D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01711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70107C7D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384C750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57DF244C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Cambio de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  <w:p w14:paraId="26806874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2733F2BF" w14:textId="03F66574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</w:t>
            </w: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je.idf2=No se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encontraron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bonos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a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cambio de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0EF4639B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09DD918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29E58DE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#WS INT-COP-0223</w:t>
            </w:r>
          </w:p>
          <w:p w14:paraId="3F29DBE5" w14:textId="6743A4EC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intcop.0223.bssAgreementManagement.url=http://</w:t>
            </w:r>
            <w:r w:rsidR="0007160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172.19.172.6</w:t>
            </w: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:80</w:t>
            </w: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/v1.0/postventa/customer_Domain/custInfo/bssAgreementManagement/retrieveSubscriptions</w:t>
            </w:r>
          </w:p>
          <w:p w14:paraId="43E5B83B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intcop.0223.bssAgreementManagement.url.timeout=5000</w:t>
            </w:r>
          </w:p>
          <w:p w14:paraId="5ED999AE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intcop.0223.bssAgreementManagement.url.conexion=5000</w:t>
            </w:r>
          </w:p>
          <w:p w14:paraId="5CE997C7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intcop.0223.bssAgreementManagement.auth.username=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  <w:proofErr w:type="spellEnd"/>
          </w:p>
          <w:p w14:paraId="087098E5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intcop.0223.bssAgreementManagement.auth.password=</w:t>
            </w: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Synopsis2018</w:t>
            </w:r>
          </w:p>
          <w:p w14:paraId="62A6365F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intcop.0223.bssAgreementManagement.canal=CAC</w:t>
            </w:r>
          </w:p>
          <w:p w14:paraId="1D80C8A9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intcop.0223.bssAgreementManagementcountry=PE</w:t>
            </w:r>
          </w:p>
          <w:p w14:paraId="709EAF51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intcop.0223.bssAgreementManagement.language=ESbssAgreementManagement.</w:t>
            </w:r>
          </w:p>
          <w:p w14:paraId="12B8B1E9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intcop.0223.bssAgreementManagement.consumer=TLF-</w:t>
            </w:r>
          </w:p>
          <w:p w14:paraId="528DF84F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intcop.0223.bssAgreementManagement.system=USSD</w:t>
            </w:r>
          </w:p>
          <w:p w14:paraId="2B7BBF2C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intcop.0223.bssAgreementManagement.modulo=USSD</w:t>
            </w:r>
          </w:p>
          <w:p w14:paraId="4561D7F8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intcop.0223.bssAgreementManagement.userid=USRUSSD</w:t>
            </w:r>
          </w:p>
          <w:p w14:paraId="55A72EE4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intcop.0223.bssAgreementManagement.dispositivo=USSD</w:t>
            </w:r>
          </w:p>
          <w:p w14:paraId="09BECCF4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intcop.0223.bssAgreementManagement.wslp=</w:t>
            </w:r>
            <w:r w:rsidRPr="0001711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172.19.74.222</w:t>
            </w:r>
          </w:p>
          <w:p w14:paraId="77C9643C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intcop.0223.bssAgreementManagement.msgtype=?</w:t>
            </w:r>
          </w:p>
          <w:p w14:paraId="04174976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intcop.0223.bssAgreementManagementoperation.1=bsscustomermanagement</w:t>
            </w:r>
          </w:p>
          <w:p w14:paraId="0C69EA7E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intcop.0223.bssAgreementManagement.nombre.aplicacion=E_USR_01</w:t>
            </w:r>
          </w:p>
          <w:p w14:paraId="5655A735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intcop.0223.bssAgreementManagement.usuario.aplicacion=E_USR_01</w:t>
            </w:r>
          </w:p>
          <w:p w14:paraId="2EFC8860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intcop.0223.bssAgreementManagement.idApplication=SAP</w:t>
            </w:r>
          </w:p>
          <w:p w14:paraId="2908A8D6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C41EB0A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productSpecification.productSpecificationType.name=4</w:t>
            </w:r>
          </w:p>
          <w:p w14:paraId="17E2BB8C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041A653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desactiva.bono.cambio.plan.reintento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2196AE66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CAD366E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0C0DD65B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09E523F9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36A1C2CD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cargadatos.motprom.codigo.idt2=-2</w:t>
            </w:r>
          </w:p>
          <w:p w14:paraId="76BB06EA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0005340D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cod.idt3.getProductsOfferingPerContract=-3</w:t>
            </w:r>
          </w:p>
          <w:p w14:paraId="62AA7FB5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msj.idt3.getProductsOfferingPerContract=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WS '$ws' -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41F22A4E" w14:textId="77777777" w:rsidR="00994DAD" w:rsidRPr="00994DAD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cod.idt4.getProductsOfferingPerContract=-4</w:t>
            </w:r>
          </w:p>
          <w:p w14:paraId="59670A96" w14:textId="024DDB17" w:rsidR="003C1241" w:rsidRPr="00B776BB" w:rsidRDefault="00994DAD" w:rsidP="00994DA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msj.idt4.getProductsOfferingPerContract=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WS '$ws -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</w:tc>
      </w:tr>
      <w:bookmarkEnd w:id="15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546764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8547225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logs</w:t>
      </w:r>
      <w:bookmarkEnd w:id="16"/>
      <w:proofErr w:type="spellEnd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07160D" w14:paraId="2731D608" w14:textId="77777777" w:rsidTr="00010ABB">
        <w:tc>
          <w:tcPr>
            <w:tcW w:w="8572" w:type="dxa"/>
            <w:shd w:val="clear" w:color="auto" w:fill="auto"/>
          </w:tcPr>
          <w:p w14:paraId="1E3F3780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7A40EFC8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283BB408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157671CC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7BF85F3F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026AE050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592C0A3E" w14:textId="77777777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0991DAAD" w14:textId="253955A5" w:rsidR="00994DAD" w:rsidRPr="00994DAD" w:rsidRDefault="00994DAD" w:rsidP="00994DAD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log4j.appender.R.File</w:t>
            </w: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=</w:t>
            </w:r>
            <w:r w:rsidR="0007160D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/home/USRPRETUPS/procesosmotorprom/desactiva/</w:t>
            </w: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SH09_MOTPROM_ValidaDes_Facturacion/LOG/SH09_MOTPROM_ValidaDes_Facturacion.log</w:t>
            </w:r>
          </w:p>
          <w:p w14:paraId="28718CC3" w14:textId="4B5660B0" w:rsidR="007D1B59" w:rsidRPr="00B776BB" w:rsidRDefault="00994DAD" w:rsidP="00994DAD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994DAD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</w:t>
            </w:r>
            <w:r w:rsidR="00941C5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er.R.DatePattern='.'</w:t>
            </w:r>
            <w:proofErr w:type="spellStart"/>
            <w:r w:rsidR="00941C5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="00941C5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="00941C5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547226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7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547227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B776BB">
        <w:rPr>
          <w:rFonts w:ascii="Verdana" w:hAnsi="Verdana" w:cs="Arial"/>
          <w:b/>
          <w:sz w:val="18"/>
          <w:szCs w:val="18"/>
        </w:rPr>
        <w:t>:</w:t>
      </w:r>
      <w:bookmarkEnd w:id="18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547228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9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547229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0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547230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1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547231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2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547232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3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6C7EA275" w:rsidR="00A30E1D" w:rsidRPr="00B776BB" w:rsidRDefault="0001711B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2218E4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01FB0A44" w:rsidR="00A30E1D" w:rsidRPr="0007160D" w:rsidRDefault="0007160D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07160D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8253DB" w:rsidRPr="0007160D">
              <w:rPr>
                <w:rFonts w:ascii="Verdana" w:hAnsi="Verdana" w:cs="Arial"/>
                <w:sz w:val="18"/>
                <w:szCs w:val="18"/>
              </w:rPr>
              <w:t>SH09_MOTPROM_ValidaDes_Facturacion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738C2E46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8D0413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73B8EA76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8253DB">
              <w:rPr>
                <w:rFonts w:ascii="Verdana" w:hAnsi="Verdana" w:cs="Arial"/>
                <w:sz w:val="18"/>
                <w:szCs w:val="18"/>
              </w:rPr>
              <w:t>SH09_MOTPROM_ValidaDes_Facturacion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8253DB">
              <w:rPr>
                <w:rFonts w:ascii="Verdana" w:hAnsi="Verdana"/>
                <w:sz w:val="18"/>
                <w:szCs w:val="18"/>
              </w:rPr>
              <w:t>SH09_MOTPROM_ValidaDes_Facturacion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BB128F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22137577" w:rsidR="00590734" w:rsidRPr="006B40A6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B40A6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="008253DB">
              <w:rPr>
                <w:rFonts w:ascii="Verdana" w:hAnsi="Verdana" w:cs="Arial"/>
                <w:sz w:val="18"/>
                <w:szCs w:val="18"/>
                <w:lang w:val="en-US"/>
              </w:rPr>
              <w:t>SH09_MOTPROM_ValidaDes_Facturacion</w:t>
            </w:r>
            <w:r w:rsidRPr="006B40A6">
              <w:rPr>
                <w:rFonts w:ascii="Verdana" w:hAnsi="Verdana" w:cs="Arial"/>
                <w:sz w:val="18"/>
                <w:szCs w:val="18"/>
                <w:lang w:val="en-US"/>
              </w:rPr>
              <w:t>/</w:t>
            </w:r>
            <w:r w:rsidR="008253DB">
              <w:rPr>
                <w:rFonts w:ascii="Verdana" w:hAnsi="Verdana"/>
                <w:sz w:val="18"/>
                <w:szCs w:val="18"/>
                <w:lang w:val="en-US"/>
              </w:rPr>
              <w:t>SH09_MOTPROM_ValidaDes_Facturacion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.properties</w:t>
            </w:r>
          </w:p>
        </w:tc>
      </w:tr>
      <w:tr w:rsidR="00590734" w:rsidRPr="0007160D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508DE9D1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="0007160D">
              <w:rPr>
                <w:rFonts w:ascii="Verdana" w:hAnsi="Verdana"/>
                <w:sz w:val="18"/>
                <w:szCs w:val="18"/>
                <w:lang w:val="en-US"/>
              </w:rPr>
              <w:t>/SH09_MOTPROM_ValidaDes_Facturacion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07160D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1D3497ED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bookmarkStart w:id="24" w:name="_GoBack"/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bookmarkEnd w:id="24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7559CF" w:rsidRPr="0007160D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0049D500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661859" w:rsidRPr="0007160D" w14:paraId="427B13B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E70" w14:textId="76D271A6" w:rsidR="00661859" w:rsidRPr="00B776BB" w:rsidRDefault="00661859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="00994DAD" w:rsidRPr="00994DA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bssAgreementManagement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.jar</w:t>
            </w:r>
          </w:p>
        </w:tc>
      </w:tr>
      <w:tr w:rsidR="007559CF" w:rsidRPr="0007160D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0D043A69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07160D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4AE86FF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07160D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3E35B57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07160D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38D6FB11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07160D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526E33F5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07160D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7928C63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07160D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19265A9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07160D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7E15004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07160D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1D012C8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07160D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477E0D7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07160D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5DB95FB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07160D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2E528EE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07160D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2BB9223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07160D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770B108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07160D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14A770D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07160D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3B0AC59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07160D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0DAC1A0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07160D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1C6E21C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07160D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323138F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07160D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45BAD5F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07160D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684027B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07160D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34EE8DB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07160D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77952D7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07160D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0A467E9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07160D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3BD8742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07160D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01CE872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07160D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67CBAFF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07160D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3446C69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07160D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66EB5070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07160D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153E25A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07160D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34AB4AB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07160D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2336800B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07160D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75652B2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07160D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1B123103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07160D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24DCC6F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07160D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SH09_MOTPROM_ValidaDes_Facturacion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528B3835" w14:textId="77777777" w:rsidR="00EF1D1D" w:rsidRPr="00831CDA" w:rsidRDefault="00EF1D1D" w:rsidP="00A30E1D">
      <w:pPr>
        <w:jc w:val="left"/>
        <w:rPr>
          <w:rFonts w:ascii="Verdana" w:hAnsi="Verdana"/>
          <w:sz w:val="18"/>
          <w:szCs w:val="18"/>
          <w:lang w:val="en-US"/>
        </w:rPr>
      </w:pPr>
    </w:p>
    <w:p w14:paraId="18CD9203" w14:textId="77777777" w:rsidR="00A30E1D" w:rsidRPr="00831CDA" w:rsidRDefault="00A30E1D" w:rsidP="00CA735F">
      <w:pPr>
        <w:rPr>
          <w:rFonts w:ascii="Verdana" w:hAnsi="Verdana"/>
          <w:color w:val="999999"/>
          <w:sz w:val="18"/>
          <w:szCs w:val="18"/>
          <w:lang w:val="en-US"/>
        </w:rPr>
      </w:pPr>
    </w:p>
    <w:p w14:paraId="4DF4C4EF" w14:textId="77777777" w:rsidR="00E06389" w:rsidRPr="00831CDA" w:rsidRDefault="00E06389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55B0C47A" w14:textId="77777777" w:rsidR="00034C5C" w:rsidRPr="00831CDA" w:rsidRDefault="00034C5C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A10E812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15A3B67C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49C7283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0E1DF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44E289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9"/>
          <w:footerReference w:type="defaul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39B9313C" w:rsidR="00FC30AC" w:rsidRPr="00B776BB" w:rsidRDefault="008253DB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SH09_MOTPROM_ValidaDes_Facturacion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28FF0867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5AF2226B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161F5C42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C230D58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77C3B9BD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AB9808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298447B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52BFB8FA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02840F0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4350032A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6F964323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29A9098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2EAA133A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4DB06339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02DB62AB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3564EF3F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7C3B1568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1B13F9B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07E1C480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7B3C15E6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B21209D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50ED12B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2 - EJECUCION DE JAR ###############</w:t>
            </w:r>
          </w:p>
          <w:p w14:paraId="31F3844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66260EBA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5D0FD03B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42B45F6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$USR "  </w:t>
            </w:r>
          </w:p>
          <w:p w14:paraId="1CBC781D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0558C2E3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3939237B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6012F52E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5254DB33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1C6A062D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2A7BAD3D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65B1BC2C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E8CDAF8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/SH09_MOTPROM_ValidaDes_Facturacion.jar ${TRANSACTION} ${PROPERTIES_PATH} 2&gt;&gt; $FILELOG</w:t>
            </w:r>
          </w:p>
          <w:p w14:paraId="2CB9470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ERROR_CODE=$?</w:t>
            </w: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5AE6461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4F1B8778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E28D963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3028A027" w14:textId="2FE3BAFB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07160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SH09_MOTPROM_ValidaDes_Facturacion</w:t>
            </w: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</w:t>
            </w:r>
          </w:p>
          <w:p w14:paraId="2194D54E" w14:textId="7B039326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ab/>
            </w:r>
            <w:proofErr w:type="spellStart"/>
            <w:proofErr w:type="gram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07160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SH09_MOTPROM_ValidaDes_Facturacion</w:t>
            </w: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&gt;&gt; $FILELOG</w:t>
            </w:r>
          </w:p>
          <w:p w14:paraId="65C7E2B5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 </w:t>
            </w:r>
          </w:p>
          <w:p w14:paraId="40511DA2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02EAAE91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00379492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6F4B58BD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3898483C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4517FFF0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44C2615F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JAR-SH09_MOTPROM_ValidaDes_Facturacion: Se  procede  a Envio de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701E426A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53E6D298" w14:textId="77777777" w:rsidR="00C47E9D" w:rsidRPr="00C47E9D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(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"SH09_MOTPROM_ValidaDes_Facturacion.log") | </w:t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2B3FA09F" w14:textId="5929F53F" w:rsidR="00CA735F" w:rsidRPr="00B776BB" w:rsidRDefault="00C47E9D" w:rsidP="00C47E9D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C47E9D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7A25727A" w:rsidR="00616A8D" w:rsidRPr="00B776BB" w:rsidRDefault="008253DB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SH09_MOTPROM_ValidaDes_Facturacion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07160D" w14:paraId="2E1512CB" w14:textId="77777777" w:rsidTr="00E55425">
        <w:tc>
          <w:tcPr>
            <w:tcW w:w="10106" w:type="dxa"/>
            <w:shd w:val="clear" w:color="auto" w:fill="auto"/>
          </w:tcPr>
          <w:p w14:paraId="010A07DE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LOG_NAME_REQUEST=SH09_MOTPROM_ValidaDes_Facturacion</w:t>
            </w:r>
          </w:p>
          <w:p w14:paraId="78DC793B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3D23C55F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205792F9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AAE1C8B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6489E247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PROPERTIES_PATH=$dir_base/SH09_MOTPROM_ValidaDes_Facturacion.properties</w:t>
            </w:r>
          </w:p>
          <w:p w14:paraId="18BA9935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499450CF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59ECE4C6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</w:rPr>
              <w:t>JAVA_PATH</w:t>
            </w: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=/u01/</w:t>
            </w: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oracle</w:t>
            </w:r>
            <w:proofErr w:type="spellEnd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product</w:t>
            </w:r>
            <w:proofErr w:type="spellEnd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/jdk1.8.0_73/</w:t>
            </w:r>
            <w:proofErr w:type="spellStart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bin</w:t>
            </w:r>
            <w:proofErr w:type="spellEnd"/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</w:p>
          <w:p w14:paraId="70115605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641DF2B4" w14:textId="77777777" w:rsidR="0070646B" w:rsidRPr="0070646B" w:rsidRDefault="0070646B" w:rsidP="0070646B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404B6ACE" w14:textId="77777777" w:rsidR="0070646B" w:rsidRDefault="0070646B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70646B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</w:t>
            </w:r>
          </w:p>
          <w:p w14:paraId="55E0D9EC" w14:textId="284D288B" w:rsidR="00616A8D" w:rsidRPr="00B776BB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7D46152A" w:rsidR="00042702" w:rsidRPr="00B776BB" w:rsidRDefault="008253DB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SH09_MOTPROM_ValidaDes_Facturacion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32321B9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</w:t>
            </w: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junior.mateo@mdp.com.pe</w:t>
            </w:r>
          </w:p>
          <w:p w14:paraId="475A260F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6872E6F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1B145413" w:rsidR="00616A8D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44417D47" w:rsidR="00616A8D" w:rsidRPr="00E82870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E82870">
        <w:rPr>
          <w:rFonts w:ascii="Verdana" w:hAnsi="Verdana" w:cs="Arial"/>
          <w:sz w:val="18"/>
          <w:szCs w:val="18"/>
          <w:lang w:eastAsia="es-ES"/>
        </w:rPr>
        <w:t>“</w:t>
      </w:r>
      <w:r w:rsidR="0007160D">
        <w:rPr>
          <w:rFonts w:ascii="Verdana" w:hAnsi="Verdana" w:cs="Arial"/>
          <w:sz w:val="18"/>
          <w:szCs w:val="18"/>
          <w:highlight w:val="yellow"/>
          <w:lang w:eastAsia="es-ES"/>
        </w:rPr>
        <w:t>/home/USRPRETUPS/procesosmotorprom/desactiva/</w:t>
      </w:r>
      <w:r w:rsidR="008253DB" w:rsidRPr="00E82870">
        <w:rPr>
          <w:rFonts w:ascii="Verdana" w:hAnsi="Verdana" w:cs="Arial"/>
          <w:sz w:val="18"/>
          <w:szCs w:val="18"/>
        </w:rPr>
        <w:t>SH09_MOTPROM_ValidaDes_Facturacion</w:t>
      </w:r>
      <w:r w:rsidRPr="00E82870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547233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226389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547234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4FF9B7E9" w:rsidR="00707619" w:rsidRPr="00B776BB" w:rsidRDefault="0070646B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70646B">
        <w:rPr>
          <w:rFonts w:ascii="Verdana" w:hAnsi="Verdana"/>
          <w:b/>
          <w:sz w:val="18"/>
          <w:szCs w:val="18"/>
        </w:rPr>
        <w:t>PROY140067_EAI_PDP_SH09_MOTPROM_ValidaDes_Facturacion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8E3150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5D126819" w:rsidR="008E3150" w:rsidRPr="00B776BB" w:rsidRDefault="0070646B" w:rsidP="008E315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lastRenderedPageBreak/>
              <w:t xml:space="preserve">E01: éxito al desactivar bono </w:t>
            </w:r>
            <w:r w:rsidRPr="00695AE9">
              <w:rPr>
                <w:rFonts w:ascii="Verdana" w:hAnsi="Verdana"/>
                <w:sz w:val="18"/>
                <w:szCs w:val="18"/>
                <w:lang w:val="es-ES_tradnl"/>
              </w:rPr>
              <w:t>Cambio de ciclo de facturación</w:t>
            </w:r>
          </w:p>
        </w:tc>
        <w:tc>
          <w:tcPr>
            <w:tcW w:w="2409" w:type="dxa"/>
            <w:vAlign w:val="center"/>
          </w:tcPr>
          <w:p w14:paraId="7491595B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547235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547236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547237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547238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547239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547240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547241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547242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547243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4E2BAC17" w:rsidR="00BD162A" w:rsidRPr="00BE09E2" w:rsidRDefault="008253DB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E09E2">
        <w:rPr>
          <w:rFonts w:ascii="Verdana" w:hAnsi="Verdana"/>
          <w:color w:val="000000"/>
          <w:sz w:val="18"/>
          <w:szCs w:val="18"/>
        </w:rPr>
        <w:t>SH09_MOTPROM_ValidaDes_Facturacion</w:t>
      </w:r>
      <w:r w:rsidR="00543B92" w:rsidRPr="00BE09E2">
        <w:rPr>
          <w:rFonts w:ascii="Verdana" w:hAnsi="Verdana"/>
          <w:color w:val="000000"/>
          <w:sz w:val="18"/>
          <w:szCs w:val="18"/>
        </w:rPr>
        <w:t>:</w:t>
      </w:r>
    </w:p>
    <w:p w14:paraId="10A39368" w14:textId="2556CADA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50DC5828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0EEB5EF6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7864A43C" w:rsidR="00543B92" w:rsidRPr="0001711B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66EACF54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591592F5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234E0D65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22C0C02E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3468321D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5E20C4D0" w:rsidR="00543B92" w:rsidRPr="0001711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1711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1711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1711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1711B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1711B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5A56B2C8" w:rsidR="00543B92" w:rsidRPr="0007160D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07160D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07160D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07160D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07160D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07160D" w:rsidRPr="0007160D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253DB" w:rsidRPr="0007160D">
        <w:rPr>
          <w:rFonts w:ascii="Verdana" w:eastAsia="Symbol" w:hAnsi="Verdana" w:cs="Arial"/>
          <w:color w:val="4F6228"/>
          <w:sz w:val="18"/>
          <w:szCs w:val="18"/>
        </w:rPr>
        <w:t>SH09_MOTPROM_VALIDADES_FACTURACION</w:t>
      </w:r>
      <w:r w:rsidRPr="0007160D">
        <w:rPr>
          <w:rFonts w:ascii="Verdana" w:eastAsia="Symbol" w:hAnsi="Verdana" w:cs="Arial"/>
          <w:color w:val="4F6228"/>
          <w:sz w:val="18"/>
          <w:szCs w:val="18"/>
        </w:rPr>
        <w:t>/</w:t>
      </w:r>
    </w:p>
    <w:p w14:paraId="3BE01539" w14:textId="77777777" w:rsidR="00543B92" w:rsidRPr="0007160D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07160D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547244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547245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547246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9B5A29" w:rsidRPr="005462FF" w14:paraId="5397EAD8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80D5C3A" w14:textId="77777777" w:rsidR="009B5A29" w:rsidRPr="005462FF" w:rsidRDefault="009B5A29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9B5A29" w:rsidRPr="005462FF" w14:paraId="13FDD66C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194F24" w14:textId="77777777" w:rsidR="009B5A29" w:rsidRPr="005462FF" w:rsidRDefault="009B5A29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9B5A29" w:rsidRPr="005462FF" w14:paraId="02352F84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A582" w14:textId="2530B305" w:rsidR="009B5A29" w:rsidRPr="005462FF" w:rsidRDefault="009B5A29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9B5A29">
              <w:rPr>
                <w:rFonts w:ascii="Verdana" w:hAnsi="Verdana" w:cs="Arial"/>
                <w:sz w:val="18"/>
                <w:szCs w:val="18"/>
                <w:lang w:val="es-ES" w:eastAsia="es-ES"/>
              </w:rPr>
              <w:t>SH09_MOTPROM_ValidaDes_Facturacion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9B5A29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EDS_SH09_MOTPROM_ValidaDes_Facturacion.docx</w:t>
            </w:r>
          </w:p>
        </w:tc>
      </w:tr>
      <w:tr w:rsidR="009B5A29" w:rsidRPr="005462FF" w14:paraId="59479C22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92C6" w14:textId="167F276E" w:rsidR="009B5A29" w:rsidRPr="005462FF" w:rsidRDefault="009B5A29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9B5A29">
              <w:rPr>
                <w:rFonts w:ascii="Verdana" w:hAnsi="Verdana" w:cs="Arial"/>
                <w:sz w:val="18"/>
                <w:szCs w:val="18"/>
                <w:lang w:val="es-ES" w:eastAsia="es-ES"/>
              </w:rPr>
              <w:t>SH09_MOTPROM_ValidaDes_Facturacion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9B5A29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MDO_SH09_MOTPROM_ValidaDes_Facturacion.docx</w:t>
            </w:r>
          </w:p>
        </w:tc>
      </w:tr>
    </w:tbl>
    <w:p w14:paraId="6C3BC41D" w14:textId="1F8A4F35" w:rsidR="00381199" w:rsidRPr="00B776BB" w:rsidRDefault="00381199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547247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47300" w14:textId="77777777" w:rsidR="00226389" w:rsidRDefault="00226389">
      <w:r>
        <w:separator/>
      </w:r>
    </w:p>
  </w:endnote>
  <w:endnote w:type="continuationSeparator" w:id="0">
    <w:p w14:paraId="68963F8F" w14:textId="77777777" w:rsidR="00226389" w:rsidRDefault="0022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6B40A6" w:rsidRPr="004A235B" w:rsidRDefault="006B40A6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07160D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07160D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6B40A6" w:rsidRDefault="006B40A6" w:rsidP="005469EE">
    <w:pPr>
      <w:pStyle w:val="Piedepgina"/>
    </w:pPr>
  </w:p>
  <w:p w14:paraId="6B91A3B5" w14:textId="77777777" w:rsidR="006B40A6" w:rsidRDefault="006B40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6B40A6" w:rsidRPr="003013AE" w:rsidRDefault="006B40A6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07160D">
      <w:rPr>
        <w:rFonts w:ascii="Verdana" w:hAnsi="Verdana"/>
        <w:noProof/>
        <w:sz w:val="18"/>
        <w:szCs w:val="18"/>
      </w:rPr>
      <w:t>10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07160D">
      <w:rPr>
        <w:rFonts w:ascii="Verdana" w:hAnsi="Verdana"/>
        <w:noProof/>
        <w:sz w:val="18"/>
        <w:szCs w:val="18"/>
      </w:rPr>
      <w:t>12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3C3D5" w14:textId="77777777" w:rsidR="00226389" w:rsidRDefault="00226389">
      <w:r>
        <w:separator/>
      </w:r>
    </w:p>
  </w:footnote>
  <w:footnote w:type="continuationSeparator" w:id="0">
    <w:p w14:paraId="6FF4B154" w14:textId="77777777" w:rsidR="00226389" w:rsidRDefault="002263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6B40A6" w:rsidRDefault="006B40A6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6B40A6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6B40A6" w:rsidRPr="00710965" w:rsidRDefault="006B40A6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6B40A6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B40A6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6B40A6" w:rsidRPr="005A4E18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6B40A6" w:rsidRPr="00710965" w:rsidRDefault="006B40A6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6B40A6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6B40A6" w:rsidRPr="004A235B" w:rsidRDefault="006B40A6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9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7"/>
  </w:num>
  <w:num w:numId="8">
    <w:abstractNumId w:val="31"/>
  </w:num>
  <w:num w:numId="9">
    <w:abstractNumId w:val="19"/>
  </w:num>
  <w:num w:numId="10">
    <w:abstractNumId w:val="24"/>
  </w:num>
  <w:num w:numId="11">
    <w:abstractNumId w:val="2"/>
  </w:num>
  <w:num w:numId="12">
    <w:abstractNumId w:val="15"/>
  </w:num>
  <w:num w:numId="13">
    <w:abstractNumId w:val="25"/>
  </w:num>
  <w:num w:numId="14">
    <w:abstractNumId w:val="8"/>
  </w:num>
  <w:num w:numId="15">
    <w:abstractNumId w:val="23"/>
  </w:num>
  <w:num w:numId="16">
    <w:abstractNumId w:val="7"/>
  </w:num>
  <w:num w:numId="17">
    <w:abstractNumId w:val="30"/>
  </w:num>
  <w:num w:numId="18">
    <w:abstractNumId w:val="5"/>
  </w:num>
  <w:num w:numId="19">
    <w:abstractNumId w:val="28"/>
  </w:num>
  <w:num w:numId="20">
    <w:abstractNumId w:val="18"/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3"/>
  </w:num>
  <w:num w:numId="25">
    <w:abstractNumId w:val="16"/>
  </w:num>
  <w:num w:numId="26">
    <w:abstractNumId w:val="11"/>
  </w:num>
  <w:num w:numId="27">
    <w:abstractNumId w:val="21"/>
  </w:num>
  <w:num w:numId="28">
    <w:abstractNumId w:val="17"/>
  </w:num>
  <w:num w:numId="29">
    <w:abstractNumId w:val="22"/>
  </w:num>
  <w:num w:numId="30">
    <w:abstractNumId w:val="6"/>
  </w:num>
  <w:num w:numId="31">
    <w:abstractNumId w:val="32"/>
  </w:num>
  <w:num w:numId="32">
    <w:abstractNumId w:val="12"/>
  </w:num>
  <w:num w:numId="33">
    <w:abstractNumId w:val="17"/>
  </w:num>
  <w:num w:numId="34">
    <w:abstractNumId w:val="0"/>
  </w:num>
  <w:num w:numId="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11B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60D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0AF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1F4D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FEC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25F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4"/>
    <w:rsid w:val="002218E6"/>
    <w:rsid w:val="002257B4"/>
    <w:rsid w:val="00226389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51C9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D30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1337"/>
    <w:rsid w:val="002D1795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39AB"/>
    <w:rsid w:val="0035668F"/>
    <w:rsid w:val="003604B3"/>
    <w:rsid w:val="00361FB1"/>
    <w:rsid w:val="00362013"/>
    <w:rsid w:val="00363B5E"/>
    <w:rsid w:val="00365AD7"/>
    <w:rsid w:val="00365BD9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0FEB"/>
    <w:rsid w:val="00402685"/>
    <w:rsid w:val="00402FD7"/>
    <w:rsid w:val="0041596A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764"/>
    <w:rsid w:val="005469EE"/>
    <w:rsid w:val="00547256"/>
    <w:rsid w:val="00550A3A"/>
    <w:rsid w:val="00552ADF"/>
    <w:rsid w:val="00555DB4"/>
    <w:rsid w:val="00556A85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A6623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0C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36A7E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40A6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6F6ABB"/>
    <w:rsid w:val="00701E27"/>
    <w:rsid w:val="007027B5"/>
    <w:rsid w:val="00703D0C"/>
    <w:rsid w:val="0070646B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26D64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331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1B59"/>
    <w:rsid w:val="007D28D9"/>
    <w:rsid w:val="007D32AA"/>
    <w:rsid w:val="007D34D0"/>
    <w:rsid w:val="007D5309"/>
    <w:rsid w:val="007D5F6C"/>
    <w:rsid w:val="007E0142"/>
    <w:rsid w:val="007E4DEB"/>
    <w:rsid w:val="007E4E56"/>
    <w:rsid w:val="007F1BD8"/>
    <w:rsid w:val="007F4E81"/>
    <w:rsid w:val="007F556C"/>
    <w:rsid w:val="007F5EE9"/>
    <w:rsid w:val="007F7187"/>
    <w:rsid w:val="00800B60"/>
    <w:rsid w:val="00802C76"/>
    <w:rsid w:val="00802D75"/>
    <w:rsid w:val="0080582B"/>
    <w:rsid w:val="00806C02"/>
    <w:rsid w:val="008073B1"/>
    <w:rsid w:val="0081137C"/>
    <w:rsid w:val="008114A3"/>
    <w:rsid w:val="008116E3"/>
    <w:rsid w:val="00813D5C"/>
    <w:rsid w:val="00816018"/>
    <w:rsid w:val="00816F18"/>
    <w:rsid w:val="00823EF8"/>
    <w:rsid w:val="008246EC"/>
    <w:rsid w:val="008253DB"/>
    <w:rsid w:val="00831CDA"/>
    <w:rsid w:val="00833768"/>
    <w:rsid w:val="00833A81"/>
    <w:rsid w:val="00836C7E"/>
    <w:rsid w:val="00841ABD"/>
    <w:rsid w:val="0084243C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C6281"/>
    <w:rsid w:val="008C64A2"/>
    <w:rsid w:val="008D0413"/>
    <w:rsid w:val="008D087F"/>
    <w:rsid w:val="008D2566"/>
    <w:rsid w:val="008D45B2"/>
    <w:rsid w:val="008D7378"/>
    <w:rsid w:val="008D7455"/>
    <w:rsid w:val="008E1B0B"/>
    <w:rsid w:val="008E29E9"/>
    <w:rsid w:val="008E3150"/>
    <w:rsid w:val="008E497E"/>
    <w:rsid w:val="008E592A"/>
    <w:rsid w:val="008E6605"/>
    <w:rsid w:val="008E771F"/>
    <w:rsid w:val="008F0F42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1C5F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4DAD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073D"/>
    <w:rsid w:val="009B2A70"/>
    <w:rsid w:val="009B3A89"/>
    <w:rsid w:val="009B3CEE"/>
    <w:rsid w:val="009B3DCD"/>
    <w:rsid w:val="009B5A29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B09"/>
    <w:rsid w:val="00A02C55"/>
    <w:rsid w:val="00A04E4D"/>
    <w:rsid w:val="00A10A35"/>
    <w:rsid w:val="00A13C35"/>
    <w:rsid w:val="00A15376"/>
    <w:rsid w:val="00A15973"/>
    <w:rsid w:val="00A278B9"/>
    <w:rsid w:val="00A30E1D"/>
    <w:rsid w:val="00A315D6"/>
    <w:rsid w:val="00A32A26"/>
    <w:rsid w:val="00A32C91"/>
    <w:rsid w:val="00A34513"/>
    <w:rsid w:val="00A3580C"/>
    <w:rsid w:val="00A36026"/>
    <w:rsid w:val="00A421EB"/>
    <w:rsid w:val="00A42616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3415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554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28F"/>
    <w:rsid w:val="00BB1A9A"/>
    <w:rsid w:val="00BB1C58"/>
    <w:rsid w:val="00BB5E0E"/>
    <w:rsid w:val="00BB67B8"/>
    <w:rsid w:val="00BB787D"/>
    <w:rsid w:val="00BC05C8"/>
    <w:rsid w:val="00BC099B"/>
    <w:rsid w:val="00BC0AE2"/>
    <w:rsid w:val="00BC0F8D"/>
    <w:rsid w:val="00BD1031"/>
    <w:rsid w:val="00BD162A"/>
    <w:rsid w:val="00BD3EFF"/>
    <w:rsid w:val="00BD6CDF"/>
    <w:rsid w:val="00BE09E2"/>
    <w:rsid w:val="00BE14DE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3F56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47E9D"/>
    <w:rsid w:val="00C51FFA"/>
    <w:rsid w:val="00C5498D"/>
    <w:rsid w:val="00C5535A"/>
    <w:rsid w:val="00C578A6"/>
    <w:rsid w:val="00C614ED"/>
    <w:rsid w:val="00C63033"/>
    <w:rsid w:val="00C633B7"/>
    <w:rsid w:val="00C672FC"/>
    <w:rsid w:val="00C74151"/>
    <w:rsid w:val="00C8230D"/>
    <w:rsid w:val="00C83DD7"/>
    <w:rsid w:val="00C86A57"/>
    <w:rsid w:val="00C90C08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793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597F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503D"/>
    <w:rsid w:val="00E06389"/>
    <w:rsid w:val="00E065C3"/>
    <w:rsid w:val="00E074F3"/>
    <w:rsid w:val="00E07634"/>
    <w:rsid w:val="00E106BE"/>
    <w:rsid w:val="00E13AA1"/>
    <w:rsid w:val="00E14C99"/>
    <w:rsid w:val="00E176FE"/>
    <w:rsid w:val="00E20607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2870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41B9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263D"/>
    <w:rsid w:val="00F331E5"/>
    <w:rsid w:val="00F3586C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59C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172.6:80/v1.0/postventa/customer_Domain/custInfo/bssAgreementManagement/retrieveSubscrip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41E8C-69B2-4FCE-A5D9-139D0FD8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1565</TotalTime>
  <Pages>12</Pages>
  <Words>3263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21171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132</cp:revision>
  <cp:lastPrinted>2010-06-25T19:52:00Z</cp:lastPrinted>
  <dcterms:created xsi:type="dcterms:W3CDTF">2019-02-25T20:12:00Z</dcterms:created>
  <dcterms:modified xsi:type="dcterms:W3CDTF">2019-05-21T17:01:00Z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