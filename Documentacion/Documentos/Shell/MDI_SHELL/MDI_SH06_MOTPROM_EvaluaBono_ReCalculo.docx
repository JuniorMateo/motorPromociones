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49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5"/>
        <w:gridCol w:w="5037"/>
      </w:tblGrid>
      <w:tr w:rsidR="003063E2" w:rsidRPr="00E04924" w14:paraId="0ECF344A" w14:textId="77777777" w:rsidTr="00A77828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2D696B82" w14:textId="1581BE95" w:rsidR="003063E2" w:rsidRPr="00B776BB" w:rsidRDefault="003063E2" w:rsidP="003063E2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 xml:space="preserve">Nombre del </w:t>
            </w:r>
            <w:proofErr w:type="spellStart"/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Stream</w:t>
            </w:r>
            <w:proofErr w:type="spellEnd"/>
            <w:r w:rsidRPr="00B776BB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 (Pase a Producción)</w:t>
            </w: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E16D8" w14:textId="0C200F1F" w:rsidR="003063E2" w:rsidRPr="00B776BB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n-US" w:eastAsia="es-ES"/>
              </w:rPr>
            </w:pP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STR.SOL.PROY-140067.EAI_ONE</w:t>
            </w:r>
          </w:p>
        </w:tc>
      </w:tr>
      <w:tr w:rsidR="003063E2" w:rsidRPr="00B776BB" w14:paraId="20B78DAC" w14:textId="77777777" w:rsidTr="00A77828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3E15A9DD" w14:textId="77777777" w:rsidR="003063E2" w:rsidRPr="00B776BB" w:rsidRDefault="003063E2" w:rsidP="003063E2">
            <w:pPr>
              <w:jc w:val="center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Proyecto RTC: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258DA" w14:textId="675CE575" w:rsidR="003063E2" w:rsidRPr="00B776BB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COMP.EAI_ONE</w:t>
            </w:r>
          </w:p>
        </w:tc>
      </w:tr>
      <w:tr w:rsidR="003063E2" w:rsidRPr="00B776BB" w14:paraId="2A0A41CB" w14:textId="77777777" w:rsidTr="0068381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3CC2B73B" w14:textId="77777777" w:rsidR="003063E2" w:rsidRPr="00B776BB" w:rsidRDefault="003063E2" w:rsidP="003063E2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Línea base actual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FC31AC" w14:textId="10B03D22" w:rsidR="003063E2" w:rsidRPr="00B776BB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LB.</w:t>
            </w: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PROY-140067.EAI_ONE</w:t>
            </w:r>
          </w:p>
        </w:tc>
      </w:tr>
      <w:tr w:rsidR="004D12D1" w:rsidRPr="00B776BB" w14:paraId="5101306A" w14:textId="77777777" w:rsidTr="0068381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668AC5F6" w14:textId="77777777" w:rsidR="004D12D1" w:rsidRPr="00B776BB" w:rsidRDefault="004D12D1" w:rsidP="004D12D1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 xml:space="preserve">Línea base </w:t>
            </w:r>
            <w:proofErr w:type="spellStart"/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Rollback</w:t>
            </w:r>
            <w:proofErr w:type="spellEnd"/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D95790" w14:textId="51A69E3C" w:rsidR="004D12D1" w:rsidRPr="00B776BB" w:rsidRDefault="003063E2" w:rsidP="004D12D1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B776BB">
              <w:rPr>
                <w:rFonts w:ascii="Verdana" w:hAnsi="Verdana"/>
                <w:color w:val="999999"/>
                <w:sz w:val="18"/>
                <w:szCs w:val="18"/>
              </w:rPr>
              <w:t>-</w:t>
            </w:r>
          </w:p>
        </w:tc>
      </w:tr>
    </w:tbl>
    <w:p w14:paraId="47F87581" w14:textId="77777777" w:rsidR="0033497A" w:rsidRPr="00B776BB" w:rsidRDefault="001A6E08" w:rsidP="0033497A">
      <w:pPr>
        <w:pStyle w:val="TtulodeTDC"/>
        <w:jc w:val="center"/>
        <w:rPr>
          <w:rFonts w:ascii="Verdana" w:hAnsi="Verdana" w:cs="Arial"/>
          <w:color w:val="auto"/>
          <w:sz w:val="18"/>
          <w:szCs w:val="18"/>
        </w:rPr>
      </w:pPr>
      <w:bookmarkStart w:id="0" w:name="_Toc420406259"/>
      <w:bookmarkStart w:id="1" w:name="_Toc311451357"/>
      <w:bookmarkEnd w:id="0"/>
      <w:r w:rsidRPr="00B776BB">
        <w:rPr>
          <w:rFonts w:ascii="Verdana" w:hAnsi="Verdana" w:cs="Arial"/>
          <w:color w:val="auto"/>
          <w:sz w:val="18"/>
          <w:szCs w:val="18"/>
        </w:rPr>
        <w:t>Í</w:t>
      </w:r>
      <w:r w:rsidR="0033497A" w:rsidRPr="00B776BB">
        <w:rPr>
          <w:rFonts w:ascii="Verdana" w:hAnsi="Verdana" w:cs="Arial"/>
          <w:color w:val="auto"/>
          <w:sz w:val="18"/>
          <w:szCs w:val="18"/>
        </w:rPr>
        <w:t>ndice</w:t>
      </w:r>
    </w:p>
    <w:p w14:paraId="21C09E19" w14:textId="77777777" w:rsidR="0033497A" w:rsidRPr="00B776BB" w:rsidRDefault="0033497A" w:rsidP="00EA1A9C">
      <w:pPr>
        <w:spacing w:line="360" w:lineRule="auto"/>
        <w:rPr>
          <w:rFonts w:ascii="Verdana" w:hAnsi="Verdana"/>
          <w:sz w:val="18"/>
          <w:szCs w:val="18"/>
          <w:lang w:val="es-ES"/>
        </w:rPr>
      </w:pPr>
    </w:p>
    <w:p w14:paraId="3583DECF" w14:textId="77777777" w:rsidR="008E3150" w:rsidRPr="008E3150" w:rsidRDefault="0033497A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r w:rsidRPr="00F503C7">
        <w:rPr>
          <w:sz w:val="18"/>
          <w:szCs w:val="18"/>
          <w:lang w:val="es-ES"/>
        </w:rPr>
        <w:fldChar w:fldCharType="begin"/>
      </w:r>
      <w:r w:rsidRPr="00F503C7">
        <w:rPr>
          <w:sz w:val="18"/>
          <w:szCs w:val="18"/>
          <w:lang w:val="es-ES"/>
        </w:rPr>
        <w:instrText xml:space="preserve"> TOC \o "1-3" \h \z \u </w:instrText>
      </w:r>
      <w:r w:rsidRPr="00F503C7">
        <w:rPr>
          <w:sz w:val="18"/>
          <w:szCs w:val="18"/>
          <w:lang w:val="es-ES"/>
        </w:rPr>
        <w:fldChar w:fldCharType="separate"/>
      </w:r>
      <w:hyperlink w:anchor="_Toc8507387" w:history="1">
        <w:r w:rsidR="008E3150" w:rsidRPr="008E3150">
          <w:rPr>
            <w:rStyle w:val="Hipervnculo"/>
            <w:sz w:val="18"/>
            <w:szCs w:val="18"/>
          </w:rPr>
          <w:t>1.</w:t>
        </w:r>
        <w:r w:rsidR="008E3150" w:rsidRPr="008E3150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sz w:val="18"/>
            <w:szCs w:val="18"/>
          </w:rPr>
          <w:t>Objetivo</w:t>
        </w:r>
        <w:r w:rsidR="008E3150" w:rsidRPr="008E3150">
          <w:rPr>
            <w:webHidden/>
            <w:sz w:val="18"/>
            <w:szCs w:val="18"/>
          </w:rPr>
          <w:tab/>
        </w:r>
        <w:r w:rsidR="008E3150" w:rsidRPr="008E3150">
          <w:rPr>
            <w:webHidden/>
            <w:sz w:val="18"/>
            <w:szCs w:val="18"/>
          </w:rPr>
          <w:fldChar w:fldCharType="begin"/>
        </w:r>
        <w:r w:rsidR="008E3150" w:rsidRPr="008E3150">
          <w:rPr>
            <w:webHidden/>
            <w:sz w:val="18"/>
            <w:szCs w:val="18"/>
          </w:rPr>
          <w:instrText xml:space="preserve"> PAGEREF _Toc8507387 \h </w:instrText>
        </w:r>
        <w:r w:rsidR="008E3150" w:rsidRPr="008E3150">
          <w:rPr>
            <w:webHidden/>
            <w:sz w:val="18"/>
            <w:szCs w:val="18"/>
          </w:rPr>
        </w:r>
        <w:r w:rsidR="008E3150" w:rsidRPr="008E3150">
          <w:rPr>
            <w:webHidden/>
            <w:sz w:val="18"/>
            <w:szCs w:val="18"/>
          </w:rPr>
          <w:fldChar w:fldCharType="separate"/>
        </w:r>
        <w:r w:rsidR="00447F1D">
          <w:rPr>
            <w:webHidden/>
            <w:sz w:val="18"/>
            <w:szCs w:val="18"/>
          </w:rPr>
          <w:t>2</w:t>
        </w:r>
        <w:r w:rsidR="008E3150" w:rsidRPr="008E3150">
          <w:rPr>
            <w:webHidden/>
            <w:sz w:val="18"/>
            <w:szCs w:val="18"/>
          </w:rPr>
          <w:fldChar w:fldCharType="end"/>
        </w:r>
      </w:hyperlink>
    </w:p>
    <w:p w14:paraId="1F076E56" w14:textId="77777777" w:rsidR="008E3150" w:rsidRPr="008E3150" w:rsidRDefault="003514BB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7388" w:history="1">
        <w:r w:rsidR="008E3150" w:rsidRPr="008E3150">
          <w:rPr>
            <w:rStyle w:val="Hipervnculo"/>
            <w:sz w:val="18"/>
            <w:szCs w:val="18"/>
          </w:rPr>
          <w:t>2.</w:t>
        </w:r>
        <w:r w:rsidR="008E3150" w:rsidRPr="008E3150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sz w:val="18"/>
            <w:szCs w:val="18"/>
          </w:rPr>
          <w:t>Pre Requisitos</w:t>
        </w:r>
        <w:r w:rsidR="008E3150" w:rsidRPr="008E3150">
          <w:rPr>
            <w:webHidden/>
            <w:sz w:val="18"/>
            <w:szCs w:val="18"/>
          </w:rPr>
          <w:tab/>
        </w:r>
        <w:r w:rsidR="008E3150" w:rsidRPr="008E3150">
          <w:rPr>
            <w:webHidden/>
            <w:sz w:val="18"/>
            <w:szCs w:val="18"/>
          </w:rPr>
          <w:fldChar w:fldCharType="begin"/>
        </w:r>
        <w:r w:rsidR="008E3150" w:rsidRPr="008E3150">
          <w:rPr>
            <w:webHidden/>
            <w:sz w:val="18"/>
            <w:szCs w:val="18"/>
          </w:rPr>
          <w:instrText xml:space="preserve"> PAGEREF _Toc8507388 \h </w:instrText>
        </w:r>
        <w:r w:rsidR="008E3150" w:rsidRPr="008E3150">
          <w:rPr>
            <w:webHidden/>
            <w:sz w:val="18"/>
            <w:szCs w:val="18"/>
          </w:rPr>
        </w:r>
        <w:r w:rsidR="008E3150" w:rsidRPr="008E3150">
          <w:rPr>
            <w:webHidden/>
            <w:sz w:val="18"/>
            <w:szCs w:val="18"/>
          </w:rPr>
          <w:fldChar w:fldCharType="separate"/>
        </w:r>
        <w:r w:rsidR="00447F1D">
          <w:rPr>
            <w:webHidden/>
            <w:sz w:val="18"/>
            <w:szCs w:val="18"/>
          </w:rPr>
          <w:t>2</w:t>
        </w:r>
        <w:r w:rsidR="008E3150" w:rsidRPr="008E3150">
          <w:rPr>
            <w:webHidden/>
            <w:sz w:val="18"/>
            <w:szCs w:val="18"/>
          </w:rPr>
          <w:fldChar w:fldCharType="end"/>
        </w:r>
      </w:hyperlink>
    </w:p>
    <w:p w14:paraId="7B20A97D" w14:textId="77777777" w:rsidR="008E3150" w:rsidRPr="008E3150" w:rsidRDefault="003514BB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7389" w:history="1">
        <w:r w:rsidR="008E3150" w:rsidRPr="008E3150">
          <w:rPr>
            <w:rStyle w:val="Hipervnculo"/>
            <w:sz w:val="18"/>
            <w:szCs w:val="18"/>
          </w:rPr>
          <w:t>3.</w:t>
        </w:r>
        <w:r w:rsidR="008E3150" w:rsidRPr="008E3150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sz w:val="18"/>
            <w:szCs w:val="18"/>
          </w:rPr>
          <w:t>Dependencia con otros Streams</w:t>
        </w:r>
        <w:r w:rsidR="008E3150" w:rsidRPr="008E3150">
          <w:rPr>
            <w:webHidden/>
            <w:sz w:val="18"/>
            <w:szCs w:val="18"/>
          </w:rPr>
          <w:tab/>
        </w:r>
        <w:r w:rsidR="008E3150" w:rsidRPr="008E3150">
          <w:rPr>
            <w:webHidden/>
            <w:sz w:val="18"/>
            <w:szCs w:val="18"/>
          </w:rPr>
          <w:fldChar w:fldCharType="begin"/>
        </w:r>
        <w:r w:rsidR="008E3150" w:rsidRPr="008E3150">
          <w:rPr>
            <w:webHidden/>
            <w:sz w:val="18"/>
            <w:szCs w:val="18"/>
          </w:rPr>
          <w:instrText xml:space="preserve"> PAGEREF _Toc8507389 \h </w:instrText>
        </w:r>
        <w:r w:rsidR="008E3150" w:rsidRPr="008E3150">
          <w:rPr>
            <w:webHidden/>
            <w:sz w:val="18"/>
            <w:szCs w:val="18"/>
          </w:rPr>
        </w:r>
        <w:r w:rsidR="008E3150" w:rsidRPr="008E3150">
          <w:rPr>
            <w:webHidden/>
            <w:sz w:val="18"/>
            <w:szCs w:val="18"/>
          </w:rPr>
          <w:fldChar w:fldCharType="separate"/>
        </w:r>
        <w:r w:rsidR="00447F1D">
          <w:rPr>
            <w:webHidden/>
            <w:sz w:val="18"/>
            <w:szCs w:val="18"/>
          </w:rPr>
          <w:t>3</w:t>
        </w:r>
        <w:r w:rsidR="008E3150" w:rsidRPr="008E3150">
          <w:rPr>
            <w:webHidden/>
            <w:sz w:val="18"/>
            <w:szCs w:val="18"/>
          </w:rPr>
          <w:fldChar w:fldCharType="end"/>
        </w:r>
      </w:hyperlink>
    </w:p>
    <w:p w14:paraId="2F130EDB" w14:textId="77777777" w:rsidR="008E3150" w:rsidRPr="008E3150" w:rsidRDefault="003514BB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7390" w:history="1">
        <w:r w:rsidR="008E3150" w:rsidRPr="008E3150">
          <w:rPr>
            <w:rStyle w:val="Hipervnculo"/>
            <w:sz w:val="18"/>
            <w:szCs w:val="18"/>
          </w:rPr>
          <w:t>4.</w:t>
        </w:r>
        <w:r w:rsidR="008E3150" w:rsidRPr="008E3150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sz w:val="18"/>
            <w:szCs w:val="18"/>
          </w:rPr>
          <w:t>Generación de copias de respaldo</w:t>
        </w:r>
        <w:r w:rsidR="008E3150" w:rsidRPr="008E3150">
          <w:rPr>
            <w:webHidden/>
            <w:sz w:val="18"/>
            <w:szCs w:val="18"/>
          </w:rPr>
          <w:tab/>
        </w:r>
        <w:r w:rsidR="008E3150" w:rsidRPr="008E3150">
          <w:rPr>
            <w:webHidden/>
            <w:sz w:val="18"/>
            <w:szCs w:val="18"/>
          </w:rPr>
          <w:fldChar w:fldCharType="begin"/>
        </w:r>
        <w:r w:rsidR="008E3150" w:rsidRPr="008E3150">
          <w:rPr>
            <w:webHidden/>
            <w:sz w:val="18"/>
            <w:szCs w:val="18"/>
          </w:rPr>
          <w:instrText xml:space="preserve"> PAGEREF _Toc8507390 \h </w:instrText>
        </w:r>
        <w:r w:rsidR="008E3150" w:rsidRPr="008E3150">
          <w:rPr>
            <w:webHidden/>
            <w:sz w:val="18"/>
            <w:szCs w:val="18"/>
          </w:rPr>
        </w:r>
        <w:r w:rsidR="008E3150" w:rsidRPr="008E3150">
          <w:rPr>
            <w:webHidden/>
            <w:sz w:val="18"/>
            <w:szCs w:val="18"/>
          </w:rPr>
          <w:fldChar w:fldCharType="separate"/>
        </w:r>
        <w:r w:rsidR="00447F1D">
          <w:rPr>
            <w:webHidden/>
            <w:sz w:val="18"/>
            <w:szCs w:val="18"/>
          </w:rPr>
          <w:t>3</w:t>
        </w:r>
        <w:r w:rsidR="008E3150" w:rsidRPr="008E3150">
          <w:rPr>
            <w:webHidden/>
            <w:sz w:val="18"/>
            <w:szCs w:val="18"/>
          </w:rPr>
          <w:fldChar w:fldCharType="end"/>
        </w:r>
      </w:hyperlink>
    </w:p>
    <w:p w14:paraId="092DB783" w14:textId="77777777" w:rsidR="008E3150" w:rsidRPr="008E3150" w:rsidRDefault="003514BB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7391" w:history="1">
        <w:r w:rsidR="008E3150" w:rsidRPr="008E3150">
          <w:rPr>
            <w:rStyle w:val="Hipervnculo"/>
            <w:sz w:val="18"/>
            <w:szCs w:val="18"/>
          </w:rPr>
          <w:t>5.</w:t>
        </w:r>
        <w:r w:rsidR="008E3150" w:rsidRPr="008E3150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sz w:val="18"/>
            <w:szCs w:val="18"/>
          </w:rPr>
          <w:t>Cambios en fuentes</w:t>
        </w:r>
        <w:r w:rsidR="008E3150" w:rsidRPr="008E3150">
          <w:rPr>
            <w:webHidden/>
            <w:sz w:val="18"/>
            <w:szCs w:val="18"/>
          </w:rPr>
          <w:tab/>
        </w:r>
        <w:r w:rsidR="008E3150" w:rsidRPr="008E3150">
          <w:rPr>
            <w:webHidden/>
            <w:sz w:val="18"/>
            <w:szCs w:val="18"/>
          </w:rPr>
          <w:fldChar w:fldCharType="begin"/>
        </w:r>
        <w:r w:rsidR="008E3150" w:rsidRPr="008E3150">
          <w:rPr>
            <w:webHidden/>
            <w:sz w:val="18"/>
            <w:szCs w:val="18"/>
          </w:rPr>
          <w:instrText xml:space="preserve"> PAGEREF _Toc8507391 \h </w:instrText>
        </w:r>
        <w:r w:rsidR="008E3150" w:rsidRPr="008E3150">
          <w:rPr>
            <w:webHidden/>
            <w:sz w:val="18"/>
            <w:szCs w:val="18"/>
          </w:rPr>
        </w:r>
        <w:r w:rsidR="008E3150" w:rsidRPr="008E3150">
          <w:rPr>
            <w:webHidden/>
            <w:sz w:val="18"/>
            <w:szCs w:val="18"/>
          </w:rPr>
          <w:fldChar w:fldCharType="separate"/>
        </w:r>
        <w:r w:rsidR="00447F1D">
          <w:rPr>
            <w:webHidden/>
            <w:sz w:val="18"/>
            <w:szCs w:val="18"/>
          </w:rPr>
          <w:t>4</w:t>
        </w:r>
        <w:r w:rsidR="008E3150" w:rsidRPr="008E3150">
          <w:rPr>
            <w:webHidden/>
            <w:sz w:val="18"/>
            <w:szCs w:val="18"/>
          </w:rPr>
          <w:fldChar w:fldCharType="end"/>
        </w:r>
      </w:hyperlink>
    </w:p>
    <w:p w14:paraId="39E5C8CC" w14:textId="77777777" w:rsidR="008E3150" w:rsidRPr="008E3150" w:rsidRDefault="003514BB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7392" w:history="1">
        <w:r w:rsidR="008E3150" w:rsidRPr="008E3150">
          <w:rPr>
            <w:rStyle w:val="Hipervnculo"/>
            <w:sz w:val="18"/>
            <w:szCs w:val="18"/>
          </w:rPr>
          <w:t>6.</w:t>
        </w:r>
        <w:r w:rsidR="008E3150" w:rsidRPr="008E3150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sz w:val="18"/>
            <w:szCs w:val="18"/>
          </w:rPr>
          <w:t>Procesos de Instalación</w:t>
        </w:r>
        <w:r w:rsidR="008E3150" w:rsidRPr="008E3150">
          <w:rPr>
            <w:webHidden/>
            <w:sz w:val="18"/>
            <w:szCs w:val="18"/>
          </w:rPr>
          <w:tab/>
        </w:r>
        <w:r w:rsidR="008E3150" w:rsidRPr="008E3150">
          <w:rPr>
            <w:webHidden/>
            <w:sz w:val="18"/>
            <w:szCs w:val="18"/>
          </w:rPr>
          <w:fldChar w:fldCharType="begin"/>
        </w:r>
        <w:r w:rsidR="008E3150" w:rsidRPr="008E3150">
          <w:rPr>
            <w:webHidden/>
            <w:sz w:val="18"/>
            <w:szCs w:val="18"/>
          </w:rPr>
          <w:instrText xml:space="preserve"> PAGEREF _Toc8507392 \h </w:instrText>
        </w:r>
        <w:r w:rsidR="008E3150" w:rsidRPr="008E3150">
          <w:rPr>
            <w:webHidden/>
            <w:sz w:val="18"/>
            <w:szCs w:val="18"/>
          </w:rPr>
        </w:r>
        <w:r w:rsidR="008E3150" w:rsidRPr="008E3150">
          <w:rPr>
            <w:webHidden/>
            <w:sz w:val="18"/>
            <w:szCs w:val="18"/>
          </w:rPr>
          <w:fldChar w:fldCharType="separate"/>
        </w:r>
        <w:r w:rsidR="00447F1D">
          <w:rPr>
            <w:webHidden/>
            <w:sz w:val="18"/>
            <w:szCs w:val="18"/>
          </w:rPr>
          <w:t>4</w:t>
        </w:r>
        <w:r w:rsidR="008E3150" w:rsidRPr="008E3150">
          <w:rPr>
            <w:webHidden/>
            <w:sz w:val="18"/>
            <w:szCs w:val="18"/>
          </w:rPr>
          <w:fldChar w:fldCharType="end"/>
        </w:r>
      </w:hyperlink>
    </w:p>
    <w:p w14:paraId="3F551A65" w14:textId="77777777" w:rsidR="008E3150" w:rsidRPr="008E3150" w:rsidRDefault="003514BB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393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6.1.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base de datos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_Toc8507393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47F1D">
          <w:rPr>
            <w:rFonts w:ascii="Verdana" w:hAnsi="Verdana"/>
            <w:noProof/>
            <w:webHidden/>
            <w:sz w:val="18"/>
            <w:szCs w:val="18"/>
          </w:rPr>
          <w:t>4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EE257D4" w14:textId="77777777" w:rsidR="008E3150" w:rsidRPr="008E3150" w:rsidRDefault="003514BB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394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6.2.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Consideraciones  de Properties Externo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_Toc8507394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47F1D">
          <w:rPr>
            <w:rFonts w:ascii="Verdana" w:hAnsi="Verdana"/>
            <w:noProof/>
            <w:webHidden/>
            <w:sz w:val="18"/>
            <w:szCs w:val="18"/>
          </w:rPr>
          <w:t>4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C503044" w14:textId="77777777" w:rsidR="008E3150" w:rsidRPr="008E3150" w:rsidRDefault="003514BB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395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6.3.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Configuración de archivos .logs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_Toc8507395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47F1D">
          <w:rPr>
            <w:rFonts w:ascii="Verdana" w:hAnsi="Verdana"/>
            <w:noProof/>
            <w:webHidden/>
            <w:sz w:val="18"/>
            <w:szCs w:val="18"/>
          </w:rPr>
          <w:t>6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B5868C8" w14:textId="77777777" w:rsidR="008E3150" w:rsidRPr="008E3150" w:rsidRDefault="003514BB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396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6.4.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Configuración de Servicios de Mensajería (JMS)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_Toc8507396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47F1D">
          <w:rPr>
            <w:rFonts w:ascii="Verdana" w:hAnsi="Verdana"/>
            <w:noProof/>
            <w:webHidden/>
            <w:sz w:val="18"/>
            <w:szCs w:val="18"/>
          </w:rPr>
          <w:t>6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9B8B6D2" w14:textId="77777777" w:rsidR="008E3150" w:rsidRPr="008E3150" w:rsidRDefault="003514BB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397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6.5.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Configuración de DataSource: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_Toc8507397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47F1D">
          <w:rPr>
            <w:rFonts w:ascii="Verdana" w:hAnsi="Verdana"/>
            <w:noProof/>
            <w:webHidden/>
            <w:sz w:val="18"/>
            <w:szCs w:val="18"/>
          </w:rPr>
          <w:t>6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E4A5B00" w14:textId="77777777" w:rsidR="008E3150" w:rsidRPr="008E3150" w:rsidRDefault="003514BB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398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6.6.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Configuración de Certificado de Seguridad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_Toc8507398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47F1D">
          <w:rPr>
            <w:rFonts w:ascii="Verdana" w:hAnsi="Verdana"/>
            <w:noProof/>
            <w:webHidden/>
            <w:sz w:val="18"/>
            <w:szCs w:val="18"/>
          </w:rPr>
          <w:t>6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591D821" w14:textId="77777777" w:rsidR="008E3150" w:rsidRPr="008E3150" w:rsidRDefault="003514BB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399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6.7.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Configuración de Librería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_Toc8507399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47F1D">
          <w:rPr>
            <w:rFonts w:ascii="Verdana" w:hAnsi="Verdana"/>
            <w:noProof/>
            <w:webHidden/>
            <w:sz w:val="18"/>
            <w:szCs w:val="18"/>
          </w:rPr>
          <w:t>7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71D4E9E" w14:textId="77777777" w:rsidR="008E3150" w:rsidRPr="008E3150" w:rsidRDefault="003514BB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00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6.8.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Instalación de la Componente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_Toc8507400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47F1D">
          <w:rPr>
            <w:rFonts w:ascii="Verdana" w:hAnsi="Verdana"/>
            <w:noProof/>
            <w:webHidden/>
            <w:sz w:val="18"/>
            <w:szCs w:val="18"/>
          </w:rPr>
          <w:t>7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A5DDB11" w14:textId="77777777" w:rsidR="008E3150" w:rsidRPr="008E3150" w:rsidRDefault="003514BB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01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6.9.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Procesos de instalación de la capa de presentación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_Toc8507401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47F1D">
          <w:rPr>
            <w:rFonts w:ascii="Verdana" w:hAnsi="Verdana"/>
            <w:noProof/>
            <w:webHidden/>
            <w:sz w:val="18"/>
            <w:szCs w:val="18"/>
          </w:rPr>
          <w:t>7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DA9E296" w14:textId="77777777" w:rsidR="008E3150" w:rsidRPr="008E3150" w:rsidRDefault="003514BB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02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6.10.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Shell UNIX / LINUX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_Toc8507402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47F1D">
          <w:rPr>
            <w:rFonts w:ascii="Verdana" w:hAnsi="Verdana"/>
            <w:noProof/>
            <w:webHidden/>
            <w:sz w:val="18"/>
            <w:szCs w:val="18"/>
          </w:rPr>
          <w:t>7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9664BF1" w14:textId="77777777" w:rsidR="008E3150" w:rsidRPr="008E3150" w:rsidRDefault="003514BB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03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6.11.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Archivos BAT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_Toc8507403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47F1D">
          <w:rPr>
            <w:rFonts w:ascii="Verdana" w:hAnsi="Verdana"/>
            <w:noProof/>
            <w:webHidden/>
            <w:sz w:val="18"/>
            <w:szCs w:val="18"/>
          </w:rPr>
          <w:t>11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47C1FEA" w14:textId="77777777" w:rsidR="008E3150" w:rsidRPr="008E3150" w:rsidRDefault="003514BB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7404" w:history="1">
        <w:r w:rsidR="008E3150" w:rsidRPr="008E3150">
          <w:rPr>
            <w:rStyle w:val="Hipervnculo"/>
            <w:sz w:val="18"/>
            <w:szCs w:val="18"/>
          </w:rPr>
          <w:t>7.</w:t>
        </w:r>
        <w:r w:rsidR="008E3150" w:rsidRPr="008E3150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sz w:val="18"/>
            <w:szCs w:val="18"/>
          </w:rPr>
          <w:t>Pruebas de ratificación de instalación</w:t>
        </w:r>
        <w:r w:rsidR="008E3150" w:rsidRPr="008E3150">
          <w:rPr>
            <w:webHidden/>
            <w:sz w:val="18"/>
            <w:szCs w:val="18"/>
          </w:rPr>
          <w:tab/>
        </w:r>
        <w:r w:rsidR="008E3150" w:rsidRPr="008E3150">
          <w:rPr>
            <w:webHidden/>
            <w:sz w:val="18"/>
            <w:szCs w:val="18"/>
          </w:rPr>
          <w:fldChar w:fldCharType="begin"/>
        </w:r>
        <w:r w:rsidR="008E3150" w:rsidRPr="008E3150">
          <w:rPr>
            <w:webHidden/>
            <w:sz w:val="18"/>
            <w:szCs w:val="18"/>
          </w:rPr>
          <w:instrText xml:space="preserve"> PAGEREF _Toc8507404 \h </w:instrText>
        </w:r>
        <w:r w:rsidR="008E3150" w:rsidRPr="008E3150">
          <w:rPr>
            <w:webHidden/>
            <w:sz w:val="18"/>
            <w:szCs w:val="18"/>
          </w:rPr>
        </w:r>
        <w:r w:rsidR="008E3150" w:rsidRPr="008E3150">
          <w:rPr>
            <w:webHidden/>
            <w:sz w:val="18"/>
            <w:szCs w:val="18"/>
          </w:rPr>
          <w:fldChar w:fldCharType="separate"/>
        </w:r>
        <w:r w:rsidR="00447F1D">
          <w:rPr>
            <w:webHidden/>
            <w:sz w:val="18"/>
            <w:szCs w:val="18"/>
          </w:rPr>
          <w:t>12</w:t>
        </w:r>
        <w:r w:rsidR="008E3150" w:rsidRPr="008E3150">
          <w:rPr>
            <w:webHidden/>
            <w:sz w:val="18"/>
            <w:szCs w:val="18"/>
          </w:rPr>
          <w:fldChar w:fldCharType="end"/>
        </w:r>
      </w:hyperlink>
    </w:p>
    <w:p w14:paraId="28E112CD" w14:textId="77777777" w:rsidR="008E3150" w:rsidRPr="008E3150" w:rsidRDefault="003514BB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7405" w:history="1">
        <w:r w:rsidR="008E3150" w:rsidRPr="008E3150">
          <w:rPr>
            <w:rStyle w:val="Hipervnculo"/>
            <w:sz w:val="18"/>
            <w:szCs w:val="18"/>
          </w:rPr>
          <w:t>8.</w:t>
        </w:r>
        <w:r w:rsidR="008E3150" w:rsidRPr="008E3150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sz w:val="18"/>
            <w:szCs w:val="18"/>
          </w:rPr>
          <w:t>Proceso de Desinstalación (Roll Back)</w:t>
        </w:r>
        <w:r w:rsidR="008E3150" w:rsidRPr="008E3150">
          <w:rPr>
            <w:webHidden/>
            <w:sz w:val="18"/>
            <w:szCs w:val="18"/>
          </w:rPr>
          <w:tab/>
        </w:r>
        <w:r w:rsidR="008E3150" w:rsidRPr="008E3150">
          <w:rPr>
            <w:webHidden/>
            <w:sz w:val="18"/>
            <w:szCs w:val="18"/>
          </w:rPr>
          <w:fldChar w:fldCharType="begin"/>
        </w:r>
        <w:r w:rsidR="008E3150" w:rsidRPr="008E3150">
          <w:rPr>
            <w:webHidden/>
            <w:sz w:val="18"/>
            <w:szCs w:val="18"/>
          </w:rPr>
          <w:instrText xml:space="preserve"> PAGEREF _Toc8507405 \h </w:instrText>
        </w:r>
        <w:r w:rsidR="008E3150" w:rsidRPr="008E3150">
          <w:rPr>
            <w:webHidden/>
            <w:sz w:val="18"/>
            <w:szCs w:val="18"/>
          </w:rPr>
        </w:r>
        <w:r w:rsidR="008E3150" w:rsidRPr="008E3150">
          <w:rPr>
            <w:webHidden/>
            <w:sz w:val="18"/>
            <w:szCs w:val="18"/>
          </w:rPr>
          <w:fldChar w:fldCharType="separate"/>
        </w:r>
        <w:r w:rsidR="00447F1D">
          <w:rPr>
            <w:webHidden/>
            <w:sz w:val="18"/>
            <w:szCs w:val="18"/>
          </w:rPr>
          <w:t>12</w:t>
        </w:r>
        <w:r w:rsidR="008E3150" w:rsidRPr="008E3150">
          <w:rPr>
            <w:webHidden/>
            <w:sz w:val="18"/>
            <w:szCs w:val="18"/>
          </w:rPr>
          <w:fldChar w:fldCharType="end"/>
        </w:r>
      </w:hyperlink>
    </w:p>
    <w:p w14:paraId="5D9AFE30" w14:textId="77777777" w:rsidR="008E3150" w:rsidRPr="008E3150" w:rsidRDefault="003514BB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06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8.1.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base de datos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_Toc8507406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47F1D">
          <w:rPr>
            <w:rFonts w:ascii="Verdana" w:hAnsi="Verdana"/>
            <w:noProof/>
            <w:webHidden/>
            <w:sz w:val="18"/>
            <w:szCs w:val="18"/>
          </w:rPr>
          <w:t>12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E166EBA" w14:textId="77777777" w:rsidR="008E3150" w:rsidRPr="008E3150" w:rsidRDefault="003514BB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07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8.2.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componentes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_Toc8507407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47F1D">
          <w:rPr>
            <w:rFonts w:ascii="Verdana" w:hAnsi="Verdana"/>
            <w:noProof/>
            <w:webHidden/>
            <w:sz w:val="18"/>
            <w:szCs w:val="18"/>
          </w:rPr>
          <w:t>12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DA28FA3" w14:textId="77777777" w:rsidR="008E3150" w:rsidRPr="008E3150" w:rsidRDefault="003514BB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08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8.3.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archivos properties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_Toc8507408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47F1D">
          <w:rPr>
            <w:rFonts w:ascii="Verdana" w:hAnsi="Verdana"/>
            <w:noProof/>
            <w:webHidden/>
            <w:sz w:val="18"/>
            <w:szCs w:val="18"/>
          </w:rPr>
          <w:t>12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06D57A7" w14:textId="77777777" w:rsidR="008E3150" w:rsidRPr="008E3150" w:rsidRDefault="003514BB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09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8.4.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colas JMS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_Toc8507409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47F1D">
          <w:rPr>
            <w:rFonts w:ascii="Verdana" w:hAnsi="Verdana"/>
            <w:noProof/>
            <w:webHidden/>
            <w:sz w:val="18"/>
            <w:szCs w:val="18"/>
          </w:rPr>
          <w:t>12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DC869AD" w14:textId="77777777" w:rsidR="008E3150" w:rsidRPr="008E3150" w:rsidRDefault="003514BB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10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8.5.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datasources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_Toc8507410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47F1D">
          <w:rPr>
            <w:rFonts w:ascii="Verdana" w:hAnsi="Verdana"/>
            <w:noProof/>
            <w:webHidden/>
            <w:sz w:val="18"/>
            <w:szCs w:val="18"/>
          </w:rPr>
          <w:t>12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C8ADAAD" w14:textId="77777777" w:rsidR="008E3150" w:rsidRPr="008E3150" w:rsidRDefault="003514BB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11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8.6.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archivos .log4j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_Toc8507411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47F1D">
          <w:rPr>
            <w:rFonts w:ascii="Verdana" w:hAnsi="Verdana"/>
            <w:noProof/>
            <w:webHidden/>
            <w:sz w:val="18"/>
            <w:szCs w:val="18"/>
          </w:rPr>
          <w:t>12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5F40DF8" w14:textId="77777777" w:rsidR="008E3150" w:rsidRPr="008E3150" w:rsidRDefault="003514BB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12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8.7.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la capa de presentación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_Toc8507412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47F1D">
          <w:rPr>
            <w:rFonts w:ascii="Verdana" w:hAnsi="Verdana"/>
            <w:noProof/>
            <w:webHidden/>
            <w:sz w:val="18"/>
            <w:szCs w:val="18"/>
          </w:rPr>
          <w:t>12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EC8A4E1" w14:textId="77777777" w:rsidR="008E3150" w:rsidRPr="008E3150" w:rsidRDefault="003514BB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13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8.8.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Shell UNIX / LINUX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_Toc8507413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47F1D">
          <w:rPr>
            <w:rFonts w:ascii="Verdana" w:hAnsi="Verdana"/>
            <w:noProof/>
            <w:webHidden/>
            <w:sz w:val="18"/>
            <w:szCs w:val="18"/>
          </w:rPr>
          <w:t>12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26A3802" w14:textId="77777777" w:rsidR="008E3150" w:rsidRPr="008E3150" w:rsidRDefault="003514BB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14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8.9.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Archivos BAT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_Toc8507414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47F1D">
          <w:rPr>
            <w:rFonts w:ascii="Verdana" w:hAnsi="Verdana"/>
            <w:noProof/>
            <w:webHidden/>
            <w:sz w:val="18"/>
            <w:szCs w:val="18"/>
          </w:rPr>
          <w:t>13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FF390B2" w14:textId="77777777" w:rsidR="008E3150" w:rsidRPr="008E3150" w:rsidRDefault="003514BB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7415" w:history="1">
        <w:r w:rsidR="008E3150" w:rsidRPr="008E3150">
          <w:rPr>
            <w:rStyle w:val="Hipervnculo"/>
            <w:sz w:val="18"/>
            <w:szCs w:val="18"/>
          </w:rPr>
          <w:t>9.</w:t>
        </w:r>
        <w:r w:rsidR="008E3150" w:rsidRPr="008E3150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sz w:val="18"/>
            <w:szCs w:val="18"/>
          </w:rPr>
          <w:t>Contingencia</w:t>
        </w:r>
        <w:r w:rsidR="008E3150" w:rsidRPr="008E3150">
          <w:rPr>
            <w:webHidden/>
            <w:sz w:val="18"/>
            <w:szCs w:val="18"/>
          </w:rPr>
          <w:tab/>
        </w:r>
        <w:r w:rsidR="008E3150" w:rsidRPr="008E3150">
          <w:rPr>
            <w:webHidden/>
            <w:sz w:val="18"/>
            <w:szCs w:val="18"/>
          </w:rPr>
          <w:fldChar w:fldCharType="begin"/>
        </w:r>
        <w:r w:rsidR="008E3150" w:rsidRPr="008E3150">
          <w:rPr>
            <w:webHidden/>
            <w:sz w:val="18"/>
            <w:szCs w:val="18"/>
          </w:rPr>
          <w:instrText xml:space="preserve"> PAGEREF _Toc8507415 \h </w:instrText>
        </w:r>
        <w:r w:rsidR="008E3150" w:rsidRPr="008E3150">
          <w:rPr>
            <w:webHidden/>
            <w:sz w:val="18"/>
            <w:szCs w:val="18"/>
          </w:rPr>
        </w:r>
        <w:r w:rsidR="008E3150" w:rsidRPr="008E3150">
          <w:rPr>
            <w:webHidden/>
            <w:sz w:val="18"/>
            <w:szCs w:val="18"/>
          </w:rPr>
          <w:fldChar w:fldCharType="separate"/>
        </w:r>
        <w:r w:rsidR="00447F1D">
          <w:rPr>
            <w:webHidden/>
            <w:sz w:val="18"/>
            <w:szCs w:val="18"/>
          </w:rPr>
          <w:t>13</w:t>
        </w:r>
        <w:r w:rsidR="008E3150" w:rsidRPr="008E3150">
          <w:rPr>
            <w:webHidden/>
            <w:sz w:val="18"/>
            <w:szCs w:val="18"/>
          </w:rPr>
          <w:fldChar w:fldCharType="end"/>
        </w:r>
      </w:hyperlink>
    </w:p>
    <w:p w14:paraId="6E02F320" w14:textId="77777777" w:rsidR="008E3150" w:rsidRPr="008E3150" w:rsidRDefault="003514BB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7416" w:history="1">
        <w:r w:rsidR="008E3150" w:rsidRPr="008E3150">
          <w:rPr>
            <w:rStyle w:val="Hipervnculo"/>
            <w:sz w:val="18"/>
            <w:szCs w:val="18"/>
          </w:rPr>
          <w:t>10.</w:t>
        </w:r>
        <w:r w:rsidR="008E3150" w:rsidRPr="008E3150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sz w:val="18"/>
            <w:szCs w:val="18"/>
          </w:rPr>
          <w:t>Documentación</w:t>
        </w:r>
        <w:r w:rsidR="008E3150" w:rsidRPr="008E3150">
          <w:rPr>
            <w:webHidden/>
            <w:sz w:val="18"/>
            <w:szCs w:val="18"/>
          </w:rPr>
          <w:tab/>
        </w:r>
        <w:r w:rsidR="008E3150" w:rsidRPr="008E3150">
          <w:rPr>
            <w:webHidden/>
            <w:sz w:val="18"/>
            <w:szCs w:val="18"/>
          </w:rPr>
          <w:fldChar w:fldCharType="begin"/>
        </w:r>
        <w:r w:rsidR="008E3150" w:rsidRPr="008E3150">
          <w:rPr>
            <w:webHidden/>
            <w:sz w:val="18"/>
            <w:szCs w:val="18"/>
          </w:rPr>
          <w:instrText xml:space="preserve"> PAGEREF _Toc8507416 \h </w:instrText>
        </w:r>
        <w:r w:rsidR="008E3150" w:rsidRPr="008E3150">
          <w:rPr>
            <w:webHidden/>
            <w:sz w:val="18"/>
            <w:szCs w:val="18"/>
          </w:rPr>
        </w:r>
        <w:r w:rsidR="008E3150" w:rsidRPr="008E3150">
          <w:rPr>
            <w:webHidden/>
            <w:sz w:val="18"/>
            <w:szCs w:val="18"/>
          </w:rPr>
          <w:fldChar w:fldCharType="separate"/>
        </w:r>
        <w:r w:rsidR="00447F1D">
          <w:rPr>
            <w:webHidden/>
            <w:sz w:val="18"/>
            <w:szCs w:val="18"/>
          </w:rPr>
          <w:t>13</w:t>
        </w:r>
        <w:r w:rsidR="008E3150" w:rsidRPr="008E3150">
          <w:rPr>
            <w:webHidden/>
            <w:sz w:val="18"/>
            <w:szCs w:val="18"/>
          </w:rPr>
          <w:fldChar w:fldCharType="end"/>
        </w:r>
      </w:hyperlink>
    </w:p>
    <w:p w14:paraId="0235F336" w14:textId="77777777" w:rsidR="008E3150" w:rsidRDefault="003514BB">
      <w:pPr>
        <w:pStyle w:val="TDC1"/>
        <w:rPr>
          <w:rFonts w:asciiTheme="minorHAnsi" w:eastAsiaTheme="minorEastAsia" w:hAnsiTheme="minorHAnsi" w:cstheme="minorBidi"/>
          <w:sz w:val="22"/>
          <w:szCs w:val="22"/>
          <w:lang w:eastAsia="es-PE"/>
        </w:rPr>
      </w:pPr>
      <w:hyperlink w:anchor="_Toc8507417" w:history="1">
        <w:r w:rsidR="008E3150" w:rsidRPr="008E3150">
          <w:rPr>
            <w:rStyle w:val="Hipervnculo"/>
            <w:sz w:val="18"/>
            <w:szCs w:val="18"/>
          </w:rPr>
          <w:t>11.</w:t>
        </w:r>
        <w:r w:rsidR="008E3150" w:rsidRPr="008E3150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sz w:val="18"/>
            <w:szCs w:val="18"/>
          </w:rPr>
          <w:t>Documento Anexo de Estándar.</w:t>
        </w:r>
        <w:r w:rsidR="008E3150" w:rsidRPr="008E3150">
          <w:rPr>
            <w:webHidden/>
            <w:sz w:val="18"/>
            <w:szCs w:val="18"/>
          </w:rPr>
          <w:tab/>
        </w:r>
        <w:r w:rsidR="008E3150" w:rsidRPr="008E3150">
          <w:rPr>
            <w:webHidden/>
            <w:sz w:val="18"/>
            <w:szCs w:val="18"/>
          </w:rPr>
          <w:fldChar w:fldCharType="begin"/>
        </w:r>
        <w:r w:rsidR="008E3150" w:rsidRPr="008E3150">
          <w:rPr>
            <w:webHidden/>
            <w:sz w:val="18"/>
            <w:szCs w:val="18"/>
          </w:rPr>
          <w:instrText xml:space="preserve"> PAGEREF _Toc8507417 \h </w:instrText>
        </w:r>
        <w:r w:rsidR="008E3150" w:rsidRPr="008E3150">
          <w:rPr>
            <w:webHidden/>
            <w:sz w:val="18"/>
            <w:szCs w:val="18"/>
          </w:rPr>
        </w:r>
        <w:r w:rsidR="008E3150" w:rsidRPr="008E3150">
          <w:rPr>
            <w:webHidden/>
            <w:sz w:val="18"/>
            <w:szCs w:val="18"/>
          </w:rPr>
          <w:fldChar w:fldCharType="separate"/>
        </w:r>
        <w:r w:rsidR="00447F1D">
          <w:rPr>
            <w:webHidden/>
            <w:sz w:val="18"/>
            <w:szCs w:val="18"/>
          </w:rPr>
          <w:t>13</w:t>
        </w:r>
        <w:r w:rsidR="008E3150" w:rsidRPr="008E3150">
          <w:rPr>
            <w:webHidden/>
            <w:sz w:val="18"/>
            <w:szCs w:val="18"/>
          </w:rPr>
          <w:fldChar w:fldCharType="end"/>
        </w:r>
      </w:hyperlink>
    </w:p>
    <w:p w14:paraId="0CAEBB5F" w14:textId="74D2CDE0" w:rsidR="0033497A" w:rsidRPr="00F503C7" w:rsidRDefault="0033497A" w:rsidP="00EA1A9C">
      <w:pPr>
        <w:spacing w:line="360" w:lineRule="auto"/>
        <w:rPr>
          <w:rFonts w:ascii="Verdana" w:hAnsi="Verdana" w:cs="Arial"/>
          <w:sz w:val="18"/>
          <w:szCs w:val="18"/>
          <w:lang w:val="es-ES"/>
        </w:rPr>
      </w:pPr>
      <w:r w:rsidRPr="00F503C7">
        <w:rPr>
          <w:rFonts w:ascii="Verdana" w:hAnsi="Verdana" w:cs="Arial"/>
          <w:sz w:val="18"/>
          <w:szCs w:val="18"/>
          <w:lang w:val="es-ES"/>
        </w:rPr>
        <w:fldChar w:fldCharType="end"/>
      </w:r>
    </w:p>
    <w:p w14:paraId="400FD99E" w14:textId="22125754" w:rsidR="00D82F95" w:rsidRPr="00B776BB" w:rsidRDefault="00D82F95">
      <w:pPr>
        <w:jc w:val="left"/>
        <w:rPr>
          <w:rFonts w:ascii="Verdana" w:hAnsi="Verdana"/>
          <w:sz w:val="18"/>
          <w:szCs w:val="18"/>
          <w:lang w:val="es-ES"/>
        </w:rPr>
      </w:pPr>
      <w:r w:rsidRPr="00B776BB">
        <w:rPr>
          <w:rFonts w:ascii="Verdana" w:hAnsi="Verdana"/>
          <w:sz w:val="18"/>
          <w:szCs w:val="18"/>
          <w:lang w:val="es-ES"/>
        </w:rPr>
        <w:br w:type="page"/>
      </w:r>
    </w:p>
    <w:p w14:paraId="34ACFF98" w14:textId="77777777" w:rsidR="00A80B32" w:rsidRPr="00B776BB" w:rsidRDefault="00A80B32">
      <w:pPr>
        <w:rPr>
          <w:rFonts w:ascii="Verdana" w:hAnsi="Verdana"/>
          <w:sz w:val="18"/>
          <w:szCs w:val="18"/>
          <w:lang w:val="es-ES"/>
        </w:rPr>
      </w:pPr>
    </w:p>
    <w:tbl>
      <w:tblPr>
        <w:tblW w:w="1009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1"/>
        <w:gridCol w:w="2315"/>
        <w:gridCol w:w="2268"/>
        <w:gridCol w:w="1276"/>
        <w:gridCol w:w="3014"/>
      </w:tblGrid>
      <w:tr w:rsidR="002D06E5" w:rsidRPr="00B776BB" w14:paraId="4734228D" w14:textId="77777777" w:rsidTr="00A6171D">
        <w:trPr>
          <w:trHeight w:val="284"/>
          <w:jc w:val="center"/>
        </w:trPr>
        <w:tc>
          <w:tcPr>
            <w:tcW w:w="10094" w:type="dxa"/>
            <w:gridSpan w:val="5"/>
            <w:tcBorders>
              <w:bottom w:val="single" w:sz="6" w:space="0" w:color="auto"/>
            </w:tcBorders>
            <w:shd w:val="clear" w:color="auto" w:fill="FF0000"/>
            <w:vAlign w:val="center"/>
          </w:tcPr>
          <w:p w14:paraId="3B1C4948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2D06E5" w:rsidRPr="00B776BB" w14:paraId="28BCABDE" w14:textId="77777777" w:rsidTr="00295571">
        <w:trPr>
          <w:trHeight w:val="261"/>
          <w:jc w:val="center"/>
        </w:trPr>
        <w:tc>
          <w:tcPr>
            <w:tcW w:w="1221" w:type="dxa"/>
            <w:shd w:val="clear" w:color="auto" w:fill="FBD4B4"/>
            <w:vAlign w:val="center"/>
          </w:tcPr>
          <w:p w14:paraId="361E5B6E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315" w:type="dxa"/>
            <w:shd w:val="clear" w:color="auto" w:fill="FBD4B4"/>
            <w:vAlign w:val="center"/>
          </w:tcPr>
          <w:p w14:paraId="45A66D7E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2268" w:type="dxa"/>
            <w:shd w:val="clear" w:color="auto" w:fill="FBD4B4"/>
            <w:vAlign w:val="center"/>
          </w:tcPr>
          <w:p w14:paraId="1CC34F25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276" w:type="dxa"/>
            <w:shd w:val="clear" w:color="auto" w:fill="FBD4B4"/>
            <w:vAlign w:val="center"/>
          </w:tcPr>
          <w:p w14:paraId="0BC00627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Fecha</w:t>
            </w:r>
          </w:p>
        </w:tc>
        <w:tc>
          <w:tcPr>
            <w:tcW w:w="3014" w:type="dxa"/>
            <w:shd w:val="clear" w:color="auto" w:fill="FBD4B4"/>
            <w:vAlign w:val="center"/>
          </w:tcPr>
          <w:p w14:paraId="60B8B320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Motivo</w:t>
            </w:r>
          </w:p>
        </w:tc>
      </w:tr>
      <w:tr w:rsidR="00AB75E5" w:rsidRPr="00B776BB" w14:paraId="5CA5A4C8" w14:textId="77777777" w:rsidTr="00295571">
        <w:trPr>
          <w:trHeight w:val="74"/>
          <w:jc w:val="center"/>
        </w:trPr>
        <w:tc>
          <w:tcPr>
            <w:tcW w:w="1221" w:type="dxa"/>
          </w:tcPr>
          <w:p w14:paraId="691A23EF" w14:textId="2CCE3B40" w:rsidR="00AB75E5" w:rsidRPr="00B776BB" w:rsidRDefault="001A1D95" w:rsidP="00EB663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2315" w:type="dxa"/>
          </w:tcPr>
          <w:p w14:paraId="2AE1822F" w14:textId="5330AD0A" w:rsidR="00AB75E5" w:rsidRPr="00B776BB" w:rsidRDefault="00E9448C" w:rsidP="00EB663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"/>
              </w:rPr>
              <w:t>Junior Mateo</w:t>
            </w:r>
          </w:p>
        </w:tc>
        <w:tc>
          <w:tcPr>
            <w:tcW w:w="2268" w:type="dxa"/>
          </w:tcPr>
          <w:p w14:paraId="284C104E" w14:textId="7D45FC45" w:rsidR="00AB75E5" w:rsidRPr="00B776BB" w:rsidRDefault="00586ECF" w:rsidP="001D4A3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 xml:space="preserve">Cesar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Rosciano</w:t>
            </w:r>
            <w:proofErr w:type="spellEnd"/>
          </w:p>
        </w:tc>
        <w:tc>
          <w:tcPr>
            <w:tcW w:w="1276" w:type="dxa"/>
            <w:vAlign w:val="center"/>
          </w:tcPr>
          <w:p w14:paraId="091A41E7" w14:textId="6B1B7AC0" w:rsidR="00AB75E5" w:rsidRPr="00B776BB" w:rsidRDefault="001A1D95" w:rsidP="008F793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"/>
              </w:rPr>
              <w:t>11/04/2019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078D8EA3" w14:textId="1D24C436" w:rsidR="00EF47D8" w:rsidRPr="00B776BB" w:rsidRDefault="00295571" w:rsidP="008F7938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Versión Inicial</w:t>
            </w:r>
          </w:p>
        </w:tc>
      </w:tr>
    </w:tbl>
    <w:p w14:paraId="59AF74E1" w14:textId="77777777" w:rsidR="0033497A" w:rsidRPr="00B776BB" w:rsidRDefault="0033497A">
      <w:pPr>
        <w:rPr>
          <w:rFonts w:ascii="Verdana" w:hAnsi="Verdana"/>
          <w:sz w:val="18"/>
          <w:szCs w:val="18"/>
          <w:lang w:val="es-ES"/>
        </w:rPr>
      </w:pPr>
    </w:p>
    <w:p w14:paraId="3B23CEFB" w14:textId="77777777" w:rsidR="00D94005" w:rsidRPr="00B776BB" w:rsidRDefault="00D9400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2" w:name="_Toc8507387"/>
      <w:r w:rsidRPr="00B776BB">
        <w:rPr>
          <w:rFonts w:ascii="Verdana" w:hAnsi="Verdana" w:cs="Arial"/>
          <w:sz w:val="18"/>
          <w:szCs w:val="18"/>
        </w:rPr>
        <w:t>Objetivo</w:t>
      </w:r>
      <w:bookmarkEnd w:id="1"/>
      <w:bookmarkEnd w:id="2"/>
    </w:p>
    <w:p w14:paraId="11788711" w14:textId="3676488A" w:rsidR="00586ECF" w:rsidRPr="00B776BB" w:rsidRDefault="00586ECF" w:rsidP="00586ECF">
      <w:pPr>
        <w:pStyle w:val="Prrafodelista"/>
        <w:spacing w:after="160" w:line="259" w:lineRule="auto"/>
        <w:ind w:left="360"/>
        <w:contextualSpacing/>
        <w:rPr>
          <w:rFonts w:ascii="Verdana" w:eastAsiaTheme="minorEastAsia" w:hAnsi="Verdana" w:cstheme="minorBidi"/>
          <w:sz w:val="18"/>
          <w:szCs w:val="18"/>
          <w:lang w:val="es-ES_tradnl" w:eastAsia="es-PE"/>
        </w:rPr>
      </w:pPr>
      <w:r w:rsidRPr="00B776BB">
        <w:rPr>
          <w:rFonts w:ascii="Verdana" w:eastAsiaTheme="minorEastAsia" w:hAnsi="Verdana" w:cstheme="minorBidi"/>
          <w:sz w:val="18"/>
          <w:szCs w:val="18"/>
          <w:lang w:val="es-ES_tradnl" w:eastAsia="es-PE"/>
        </w:rPr>
        <w:t>Ejecuta la validación de desactivación por Incumplimiento de Pago</w:t>
      </w:r>
    </w:p>
    <w:p w14:paraId="6A074A9D" w14:textId="77777777" w:rsidR="00D94005" w:rsidRPr="00B776BB" w:rsidRDefault="00D94005" w:rsidP="00D94005">
      <w:pPr>
        <w:rPr>
          <w:rFonts w:ascii="Verdana" w:hAnsi="Verdana"/>
          <w:sz w:val="18"/>
          <w:szCs w:val="18"/>
        </w:rPr>
      </w:pPr>
    </w:p>
    <w:p w14:paraId="34C6584E" w14:textId="77777777" w:rsidR="00D94005" w:rsidRPr="00B776BB" w:rsidRDefault="00D9400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3" w:name="_Toc311451358"/>
      <w:bookmarkStart w:id="4" w:name="_Toc8507388"/>
      <w:r w:rsidRPr="00B776BB">
        <w:rPr>
          <w:rFonts w:ascii="Verdana" w:hAnsi="Verdana" w:cs="Arial"/>
          <w:sz w:val="18"/>
          <w:szCs w:val="18"/>
        </w:rPr>
        <w:t>Pre Requisitos</w:t>
      </w:r>
      <w:bookmarkEnd w:id="3"/>
      <w:bookmarkEnd w:id="4"/>
    </w:p>
    <w:p w14:paraId="3836780F" w14:textId="429B6DA3" w:rsidR="00D94005" w:rsidRPr="00B776BB" w:rsidRDefault="00CE62A3" w:rsidP="00084B00">
      <w:pPr>
        <w:ind w:firstLine="360"/>
        <w:rPr>
          <w:rFonts w:ascii="Verdana" w:hAnsi="Verdana"/>
          <w:color w:val="999999"/>
          <w:sz w:val="18"/>
          <w:szCs w:val="18"/>
        </w:rPr>
      </w:pPr>
      <w:r w:rsidRPr="00B776BB">
        <w:rPr>
          <w:rFonts w:ascii="Verdana" w:hAnsi="Verdana"/>
          <w:color w:val="999999"/>
          <w:sz w:val="18"/>
          <w:szCs w:val="18"/>
        </w:rPr>
        <w:t>(Considerar los requisitos previos a la instalación del componente)</w:t>
      </w:r>
    </w:p>
    <w:p w14:paraId="277EB9A8" w14:textId="77777777" w:rsidR="00071854" w:rsidRPr="00B776BB" w:rsidRDefault="00071854" w:rsidP="00CE62A3">
      <w:pPr>
        <w:ind w:left="720"/>
        <w:rPr>
          <w:rFonts w:ascii="Verdana" w:hAnsi="Verdana"/>
          <w:color w:val="999999"/>
          <w:sz w:val="18"/>
          <w:szCs w:val="18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6972"/>
        <w:gridCol w:w="862"/>
      </w:tblGrid>
      <w:tr w:rsidR="00071854" w:rsidRPr="00B776BB" w14:paraId="7F0D7F55" w14:textId="77777777" w:rsidTr="00FA46A8">
        <w:tc>
          <w:tcPr>
            <w:tcW w:w="1730" w:type="dxa"/>
            <w:shd w:val="clear" w:color="auto" w:fill="FF0000"/>
          </w:tcPr>
          <w:p w14:paraId="1E3D30D5" w14:textId="77777777" w:rsidR="00071854" w:rsidRPr="00B776BB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Tipo de acceso</w:t>
            </w:r>
          </w:p>
        </w:tc>
        <w:tc>
          <w:tcPr>
            <w:tcW w:w="6972" w:type="dxa"/>
            <w:shd w:val="clear" w:color="auto" w:fill="FF0000"/>
          </w:tcPr>
          <w:p w14:paraId="2C87293B" w14:textId="77777777" w:rsidR="00071854" w:rsidRPr="00B776BB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Detalle</w:t>
            </w:r>
          </w:p>
        </w:tc>
        <w:tc>
          <w:tcPr>
            <w:tcW w:w="862" w:type="dxa"/>
            <w:shd w:val="clear" w:color="auto" w:fill="FF0000"/>
          </w:tcPr>
          <w:p w14:paraId="58458BB5" w14:textId="77777777" w:rsidR="00071854" w:rsidRPr="00B776BB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N° Solicitud</w:t>
            </w:r>
          </w:p>
        </w:tc>
      </w:tr>
      <w:tr w:rsidR="00071854" w:rsidRPr="00B776BB" w14:paraId="64A7BF4D" w14:textId="77777777" w:rsidTr="00FA46A8">
        <w:tc>
          <w:tcPr>
            <w:tcW w:w="1730" w:type="dxa"/>
          </w:tcPr>
          <w:p w14:paraId="43DAE540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Acc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– red / Cuenta usuario</w:t>
            </w:r>
          </w:p>
          <w:p w14:paraId="3F99AE61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(Creación de usuarios de BD, Linux, Unix, Windows, LDAP)</w:t>
            </w:r>
          </w:p>
        </w:tc>
        <w:tc>
          <w:tcPr>
            <w:tcW w:w="6972" w:type="dxa"/>
          </w:tcPr>
          <w:p w14:paraId="05C388D2" w14:textId="422688A5" w:rsidR="00071854" w:rsidRPr="00B776BB" w:rsidRDefault="00845F4A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3964A200" w14:textId="00EBD603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4B1A59C2" w14:textId="77777777" w:rsidTr="00FA46A8">
        <w:tc>
          <w:tcPr>
            <w:tcW w:w="1730" w:type="dxa"/>
          </w:tcPr>
          <w:p w14:paraId="1262DCFE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Base de datos</w:t>
            </w:r>
          </w:p>
        </w:tc>
        <w:tc>
          <w:tcPr>
            <w:tcW w:w="6972" w:type="dxa"/>
          </w:tcPr>
          <w:p w14:paraId="7F691D35" w14:textId="77777777" w:rsidR="0029196D" w:rsidRPr="00B776BB" w:rsidRDefault="0029196D" w:rsidP="0029196D">
            <w:pPr>
              <w:autoSpaceDE w:val="0"/>
              <w:autoSpaceDN w:val="0"/>
              <w:jc w:val="left"/>
              <w:rPr>
                <w:rFonts w:ascii="Verdana" w:hAnsi="Verdana" w:cs="Courier New"/>
                <w:sz w:val="18"/>
                <w:szCs w:val="18"/>
                <w:lang w:eastAsia="es-PE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 xml:space="preserve">Acceso a las siguientes Bases de Datos y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SP´s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desde los servidores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weblogic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donde se instalará la aplicación.</w:t>
            </w:r>
          </w:p>
          <w:p w14:paraId="7E928145" w14:textId="77777777" w:rsidR="0029196D" w:rsidRPr="00B776BB" w:rsidRDefault="0029196D" w:rsidP="0029196D">
            <w:pPr>
              <w:autoSpaceDE w:val="0"/>
              <w:autoSpaceDN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eastAsia="es-PE"/>
              </w:rPr>
            </w:pPr>
          </w:p>
          <w:p w14:paraId="5576408E" w14:textId="7EB6331A" w:rsidR="0029196D" w:rsidRPr="00B776BB" w:rsidRDefault="00FF4DC2" w:rsidP="0029196D">
            <w:pPr>
              <w:autoSpaceDE w:val="0"/>
              <w:autoSpaceDN w:val="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color w:val="000000"/>
                <w:sz w:val="18"/>
                <w:szCs w:val="18"/>
                <w:lang w:eastAsia="es-PE"/>
              </w:rPr>
              <w:t>BSCS</w:t>
            </w:r>
            <w:r w:rsidR="0029196D" w:rsidRPr="00B776BB">
              <w:rPr>
                <w:rFonts w:ascii="Verdana" w:hAnsi="Verdana" w:cs="Courier New"/>
                <w:color w:val="000000"/>
                <w:sz w:val="18"/>
                <w:szCs w:val="18"/>
                <w:lang w:val="es-ES" w:eastAsia="es-ES"/>
              </w:rPr>
              <w:t>:</w:t>
            </w:r>
          </w:p>
          <w:p w14:paraId="312986A4" w14:textId="77777777" w:rsidR="00447F1D" w:rsidRPr="00B776BB" w:rsidRDefault="00447F1D" w:rsidP="00447F1D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user</w:t>
            </w:r>
            <w:proofErr w:type="spellEnd"/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  <w:t xml:space="preserve"> = </w:t>
            </w:r>
            <w:proofErr w:type="spellStart"/>
            <w:r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eastAsia="es-PE"/>
              </w:rPr>
              <w:t>usrappmotorp</w:t>
            </w:r>
            <w:proofErr w:type="spellEnd"/>
          </w:p>
          <w:p w14:paraId="211F0D08" w14:textId="77777777" w:rsidR="00447F1D" w:rsidRPr="00B776BB" w:rsidRDefault="00447F1D" w:rsidP="00447F1D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owner</w:t>
            </w:r>
            <w:proofErr w:type="spellEnd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 xml:space="preserve"> =</w:t>
            </w:r>
            <w:r w:rsidRPr="00F40B66">
              <w:rPr>
                <w:rStyle w:val="Refdecomentario"/>
                <w:rFonts w:ascii="Verdana" w:hAnsi="Verdana" w:cs="Courier New"/>
                <w:color w:val="000000"/>
                <w:szCs w:val="18"/>
                <w:lang w:val="en-US" w:eastAsia="es-PE"/>
              </w:rPr>
              <w:t>MOTPROM</w:t>
            </w:r>
          </w:p>
          <w:p w14:paraId="3F43C260" w14:textId="77777777" w:rsidR="00447F1D" w:rsidRPr="00B776BB" w:rsidRDefault="00447F1D" w:rsidP="00447F1D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</w:pPr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val="en-US" w:eastAsia="es-PE"/>
              </w:rPr>
              <w:t>host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  <w:t xml:space="preserve"> = </w:t>
            </w:r>
            <w:r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val="en-US" w:eastAsia="es-PE"/>
              </w:rPr>
              <w:t>scan-fcprod.tim.com.pe</w:t>
            </w:r>
          </w:p>
          <w:p w14:paraId="2584A7E1" w14:textId="77777777" w:rsidR="00447F1D" w:rsidRPr="00B776BB" w:rsidRDefault="00447F1D" w:rsidP="00447F1D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val="en-US" w:eastAsia="es-PE"/>
              </w:rPr>
              <w:t>port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  <w:t xml:space="preserve"> =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eastAsia="es-PE"/>
              </w:rPr>
              <w:t>1521</w:t>
            </w:r>
          </w:p>
          <w:p w14:paraId="6D2935C2" w14:textId="77777777" w:rsidR="00447F1D" w:rsidRPr="00B776BB" w:rsidRDefault="00447F1D" w:rsidP="00447F1D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SP’s</w:t>
            </w:r>
            <w:proofErr w:type="spellEnd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 xml:space="preserve"> utilizados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  <w:t>:</w:t>
            </w:r>
          </w:p>
          <w:p w14:paraId="5B323BB5" w14:textId="77777777" w:rsidR="00447F1D" w:rsidRPr="00B776BB" w:rsidRDefault="00447F1D" w:rsidP="0029196D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</w:p>
          <w:p w14:paraId="286EAA22" w14:textId="77777777" w:rsidR="00831CDA" w:rsidRPr="00B776BB" w:rsidRDefault="00831CDA" w:rsidP="00831CDA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b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PKG_MOTPROM_PROCES_TRANS.PROMSU_DESA_CAMBIO_PLANLINEA (Nuevo - SP que actualiza el estado del bono a desactivo)</w:t>
            </w:r>
          </w:p>
          <w:p w14:paraId="624243DB" w14:textId="42C8F9FC" w:rsidR="00B73DAF" w:rsidRPr="006B40A6" w:rsidRDefault="00FF4DC2" w:rsidP="006B40A6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sz w:val="18"/>
                <w:szCs w:val="18"/>
                <w:lang w:val="es-ES"/>
              </w:rPr>
            </w:pPr>
            <w:proofErr w:type="spellStart"/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PKG_MOTPROM_PROCES_TRANS.</w:t>
            </w:r>
            <w:r w:rsidR="006B40A6" w:rsidRPr="006B40A6">
              <w:rPr>
                <w:rFonts w:ascii="Verdana" w:hAnsi="Verdana" w:cs="Courier New"/>
                <w:sz w:val="18"/>
                <w:szCs w:val="18"/>
                <w:lang w:val="es-ES"/>
              </w:rPr>
              <w:t>promss_dnnum_maxfamilia</w:t>
            </w:r>
            <w:proofErr w:type="spellEnd"/>
            <w:r w:rsidR="006B40A6" w:rsidRPr="006B40A6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(</w:t>
            </w:r>
            <w:r w:rsidR="00B73DAF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Nuevo </w:t>
            </w:r>
            <w:r w:rsidR="00831CDA">
              <w:rPr>
                <w:rFonts w:ascii="Verdana" w:hAnsi="Verdana" w:cs="Courier New"/>
                <w:sz w:val="18"/>
                <w:szCs w:val="18"/>
                <w:lang w:val="es-ES"/>
              </w:rPr>
              <w:t>–</w:t>
            </w:r>
            <w:r w:rsidR="00B73DAF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SP</w:t>
            </w:r>
            <w:r w:rsidR="006B40A6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para </w:t>
            </w:r>
            <w:r w:rsidR="00831CDA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="006B40A6" w:rsidRPr="006B40A6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obtener  las </w:t>
            </w:r>
            <w:proofErr w:type="spellStart"/>
            <w:r w:rsidR="006B40A6" w:rsidRPr="006B40A6">
              <w:rPr>
                <w:rFonts w:ascii="Verdana" w:hAnsi="Verdana" w:cs="Courier New"/>
                <w:sz w:val="18"/>
                <w:szCs w:val="18"/>
                <w:lang w:val="es-ES"/>
              </w:rPr>
              <w:t>lineas</w:t>
            </w:r>
            <w:proofErr w:type="spellEnd"/>
            <w:r w:rsidR="006B40A6" w:rsidRPr="006B40A6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para el  recalculo.</w:t>
            </w:r>
            <w:r w:rsidRPr="006B40A6">
              <w:rPr>
                <w:rFonts w:ascii="Verdana" w:hAnsi="Verdana" w:cs="Courier New"/>
                <w:sz w:val="18"/>
                <w:szCs w:val="18"/>
                <w:lang w:val="es-ES"/>
              </w:rPr>
              <w:t>)</w:t>
            </w:r>
          </w:p>
          <w:p w14:paraId="0BF59DC2" w14:textId="34999DF8" w:rsidR="006B40A6" w:rsidRPr="006B40A6" w:rsidRDefault="006B40A6" w:rsidP="006B40A6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sz w:val="18"/>
                <w:szCs w:val="18"/>
                <w:lang w:val="es-ES"/>
              </w:rPr>
            </w:pPr>
            <w:proofErr w:type="spellStart"/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PKG_MOTPROM_PROCES_TRANS.</w:t>
            </w:r>
            <w:r w:rsidRPr="006B40A6">
              <w:rPr>
                <w:rFonts w:ascii="Verdana" w:hAnsi="Verdana" w:cs="Courier New"/>
                <w:sz w:val="18"/>
                <w:szCs w:val="18"/>
                <w:lang w:val="es-ES"/>
              </w:rPr>
              <w:t>promss_recal_maxfamilia</w:t>
            </w:r>
            <w:proofErr w:type="spellEnd"/>
            <w:r w:rsidRPr="006B40A6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(Nuevo - SP </w:t>
            </w:r>
            <w:r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para </w:t>
            </w:r>
            <w:r w:rsidRPr="006B40A6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obtener  las </w:t>
            </w:r>
            <w:proofErr w:type="spellStart"/>
            <w:r w:rsidRPr="006B40A6">
              <w:rPr>
                <w:rFonts w:ascii="Verdana" w:hAnsi="Verdana" w:cs="Courier New"/>
                <w:sz w:val="18"/>
                <w:szCs w:val="18"/>
                <w:lang w:val="es-ES"/>
              </w:rPr>
              <w:t>lineas</w:t>
            </w:r>
            <w:proofErr w:type="spellEnd"/>
            <w:r w:rsidRPr="006B40A6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con menor  cargo fijo.)</w:t>
            </w:r>
          </w:p>
          <w:p w14:paraId="68B1C7FB" w14:textId="7162F1EC" w:rsidR="006B40A6" w:rsidRPr="006B40A6" w:rsidRDefault="006B40A6" w:rsidP="006B40A6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sz w:val="18"/>
                <w:szCs w:val="18"/>
                <w:lang w:val="es-ES"/>
              </w:rPr>
            </w:pPr>
            <w:proofErr w:type="spellStart"/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PKG_MOTPROM_PROCES_TRANS.</w:t>
            </w:r>
            <w:r w:rsidRPr="006B40A6">
              <w:rPr>
                <w:rFonts w:ascii="Verdana" w:hAnsi="Verdana" w:cs="Courier New"/>
                <w:sz w:val="18"/>
                <w:szCs w:val="18"/>
                <w:lang w:val="es-ES"/>
              </w:rPr>
              <w:t>promsi_program_bono_recalculo</w:t>
            </w:r>
            <w:proofErr w:type="spellEnd"/>
            <w:r w:rsidRPr="00831CDA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(Nuevo </w:t>
            </w:r>
            <w:r>
              <w:rPr>
                <w:rFonts w:ascii="Verdana" w:hAnsi="Verdana" w:cs="Courier New"/>
                <w:sz w:val="18"/>
                <w:szCs w:val="18"/>
                <w:lang w:val="es-ES"/>
              </w:rPr>
              <w:t>–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SP</w:t>
            </w:r>
            <w:r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para </w:t>
            </w:r>
            <w:r w:rsidRPr="006B40A6">
              <w:rPr>
                <w:rFonts w:ascii="Verdana" w:hAnsi="Verdana" w:cs="Courier New"/>
                <w:sz w:val="18"/>
                <w:szCs w:val="18"/>
                <w:lang w:val="es-ES"/>
              </w:rPr>
              <w:t>insertar bono</w:t>
            </w:r>
            <w:r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Pr="006B40A6">
              <w:rPr>
                <w:rFonts w:ascii="Verdana" w:hAnsi="Verdana" w:cs="Courier New"/>
                <w:sz w:val="18"/>
                <w:szCs w:val="18"/>
                <w:lang w:val="es-ES"/>
              </w:rPr>
              <w:t>para el recalculo.)</w:t>
            </w:r>
          </w:p>
          <w:p w14:paraId="0751E458" w14:textId="1F13BC5F" w:rsidR="006B40A6" w:rsidRPr="006B40A6" w:rsidRDefault="006B40A6" w:rsidP="006B40A6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sz w:val="18"/>
                <w:szCs w:val="18"/>
                <w:lang w:val="es-ES"/>
              </w:rPr>
            </w:pPr>
            <w:proofErr w:type="spellStart"/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PKG_MOTPROM_PROCES_TRANS.</w:t>
            </w:r>
            <w:r w:rsidRPr="006B40A6">
              <w:rPr>
                <w:rFonts w:ascii="Verdana" w:hAnsi="Verdana" w:cs="Courier New"/>
                <w:sz w:val="18"/>
                <w:szCs w:val="18"/>
                <w:lang w:val="es-ES"/>
              </w:rPr>
              <w:t>promsi_contrato_valida</w:t>
            </w:r>
            <w:proofErr w:type="spellEnd"/>
            <w:r w:rsidRPr="006B40A6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(Nuevo - SP </w:t>
            </w:r>
            <w:r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para </w:t>
            </w:r>
            <w:r w:rsidRPr="006B40A6">
              <w:rPr>
                <w:rFonts w:ascii="Verdana" w:hAnsi="Verdana" w:cs="Courier New"/>
                <w:sz w:val="18"/>
                <w:szCs w:val="18"/>
                <w:lang w:val="es-ES"/>
              </w:rPr>
              <w:t>Valida</w:t>
            </w:r>
            <w:r>
              <w:rPr>
                <w:rFonts w:ascii="Verdana" w:hAnsi="Verdana" w:cs="Courier New"/>
                <w:sz w:val="18"/>
                <w:szCs w:val="18"/>
                <w:lang w:val="es-ES"/>
              </w:rPr>
              <w:t>r</w:t>
            </w:r>
            <w:r w:rsidRPr="006B40A6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 si existe contrato en </w:t>
            </w:r>
            <w:proofErr w:type="spellStart"/>
            <w:r w:rsidRPr="006B40A6">
              <w:rPr>
                <w:rFonts w:ascii="Verdana" w:hAnsi="Verdana" w:cs="Courier New"/>
                <w:sz w:val="18"/>
                <w:szCs w:val="18"/>
                <w:lang w:val="es-ES"/>
              </w:rPr>
              <w:t>promt_contract_data</w:t>
            </w:r>
            <w:proofErr w:type="spellEnd"/>
            <w:r w:rsidRPr="006B40A6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en caso de no existir, crea un contrato)</w:t>
            </w:r>
          </w:p>
          <w:p w14:paraId="412D8FE2" w14:textId="51752234" w:rsidR="006B40A6" w:rsidRPr="006B40A6" w:rsidRDefault="006B40A6" w:rsidP="006B40A6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PKG_MOTPROM_PROCES_TRANS.</w:t>
            </w:r>
            <w:r>
              <w:t xml:space="preserve"> </w:t>
            </w:r>
            <w:r w:rsidRPr="006B40A6">
              <w:rPr>
                <w:rFonts w:ascii="Verdana" w:hAnsi="Verdana" w:cs="Courier New"/>
                <w:sz w:val="18"/>
                <w:szCs w:val="18"/>
                <w:lang w:val="es-ES"/>
              </w:rPr>
              <w:t>promss_venta_bonos_mf2</w:t>
            </w:r>
            <w:r w:rsidRPr="00831CDA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(Nuevo </w:t>
            </w:r>
            <w:r>
              <w:rPr>
                <w:rFonts w:ascii="Verdana" w:hAnsi="Verdana" w:cs="Courier New"/>
                <w:sz w:val="18"/>
                <w:szCs w:val="18"/>
                <w:lang w:val="es-ES"/>
              </w:rPr>
              <w:t>–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SP</w:t>
            </w:r>
            <w:r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para </w:t>
            </w:r>
            <w:r w:rsidRPr="006B40A6">
              <w:rPr>
                <w:rFonts w:ascii="Verdana" w:hAnsi="Verdana" w:cs="Courier New"/>
                <w:sz w:val="18"/>
                <w:szCs w:val="18"/>
                <w:lang w:val="es-ES"/>
              </w:rPr>
              <w:t>obtener Datos  del  Bono a Activar para el recalculo</w:t>
            </w:r>
          </w:p>
          <w:p w14:paraId="75C4C4F3" w14:textId="77777777" w:rsidR="00D5679B" w:rsidRPr="00BE29B6" w:rsidRDefault="00D5679B" w:rsidP="00297D30">
            <w:pPr>
              <w:pStyle w:val="Prrafodelista"/>
              <w:ind w:left="1146"/>
              <w:jc w:val="left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62" w:type="dxa"/>
          </w:tcPr>
          <w:p w14:paraId="18C4A5D3" w14:textId="38A1943E" w:rsidR="00071854" w:rsidRPr="00B776BB" w:rsidRDefault="00E04924" w:rsidP="00E04924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18095B4E" w14:textId="77777777" w:rsidTr="00FA46A8">
        <w:tc>
          <w:tcPr>
            <w:tcW w:w="1730" w:type="dxa"/>
          </w:tcPr>
          <w:p w14:paraId="4CF2339A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Firewall</w:t>
            </w:r>
          </w:p>
          <w:p w14:paraId="02B289C5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(deberán solicitar el formato 6)</w:t>
            </w:r>
          </w:p>
        </w:tc>
        <w:tc>
          <w:tcPr>
            <w:tcW w:w="6972" w:type="dxa"/>
          </w:tcPr>
          <w:p w14:paraId="165BF07C" w14:textId="45434E7A" w:rsidR="00071854" w:rsidRPr="00B776BB" w:rsidRDefault="00845F4A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60257514" w14:textId="6DB933AE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462531A5" w14:textId="77777777" w:rsidTr="00FA46A8">
        <w:tc>
          <w:tcPr>
            <w:tcW w:w="1730" w:type="dxa"/>
          </w:tcPr>
          <w:p w14:paraId="3A008D69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Sistema Operativo | Unix</w:t>
            </w:r>
          </w:p>
        </w:tc>
        <w:tc>
          <w:tcPr>
            <w:tcW w:w="6972" w:type="dxa"/>
          </w:tcPr>
          <w:p w14:paraId="6052BD1A" w14:textId="77777777" w:rsidR="00447F1D" w:rsidRPr="00B776BB" w:rsidRDefault="00447F1D" w:rsidP="00447F1D">
            <w:pPr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Se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debera</w:t>
            </w:r>
            <w:proofErr w:type="spellEnd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crear las siguientes carpetas en el Usuario </w:t>
            </w:r>
            <w:r w:rsidRPr="00C04E6D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USRPRETUPS</w:t>
            </w:r>
            <w:r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 xml:space="preserve"> </w:t>
            </w: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del servidor </w:t>
            </w:r>
            <w:r w:rsidRPr="00C04E6D">
              <w:rPr>
                <w:rFonts w:ascii="Verdana" w:hAnsi="Verdana"/>
                <w:b/>
                <w:sz w:val="18"/>
                <w:szCs w:val="18"/>
              </w:rPr>
              <w:t>limapppbanv01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asignandole</w:t>
            </w:r>
            <w:proofErr w:type="spellEnd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los siguientes permisos a las siguientes rutas de directorios:</w:t>
            </w:r>
          </w:p>
          <w:p w14:paraId="039C8B42" w14:textId="77777777" w:rsidR="00A3580C" w:rsidRPr="00B776BB" w:rsidRDefault="00A3580C" w:rsidP="00A3580C">
            <w:pPr>
              <w:pStyle w:val="Prrafodelista"/>
              <w:ind w:left="0"/>
              <w:rPr>
                <w:rFonts w:ascii="Verdana" w:hAnsi="Verdana" w:cs="Arial"/>
                <w:b/>
                <w:sz w:val="18"/>
                <w:szCs w:val="18"/>
                <w:lang w:val="es-ES_tradnl" w:eastAsia="es-ES"/>
              </w:rPr>
            </w:pPr>
          </w:p>
          <w:tbl>
            <w:tblPr>
              <w:tblW w:w="62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56"/>
              <w:gridCol w:w="2374"/>
            </w:tblGrid>
            <w:tr w:rsidR="00A3580C" w:rsidRPr="00B776BB" w14:paraId="350BD0D6" w14:textId="77777777" w:rsidTr="00E55425">
              <w:trPr>
                <w:trHeight w:val="166"/>
              </w:trPr>
              <w:tc>
                <w:tcPr>
                  <w:tcW w:w="3856" w:type="dxa"/>
                  <w:shd w:val="clear" w:color="auto" w:fill="FF0000"/>
                  <w:vAlign w:val="center"/>
                </w:tcPr>
                <w:p w14:paraId="27970825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  <w:t>RUTA</w:t>
                  </w:r>
                </w:p>
              </w:tc>
              <w:tc>
                <w:tcPr>
                  <w:tcW w:w="2374" w:type="dxa"/>
                  <w:shd w:val="clear" w:color="auto" w:fill="FF0000"/>
                  <w:vAlign w:val="center"/>
                </w:tcPr>
                <w:p w14:paraId="68202A83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  <w:t>PERMISOS</w:t>
                  </w:r>
                </w:p>
              </w:tc>
            </w:tr>
            <w:tr w:rsidR="00A3580C" w:rsidRPr="00B776BB" w14:paraId="2B450344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21577524" w14:textId="7DFFDD13" w:rsidR="00A3580C" w:rsidRPr="000F2324" w:rsidRDefault="00E04924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6B40A6" w:rsidRPr="000F2324">
                    <w:rPr>
                      <w:rFonts w:ascii="Verdana" w:hAnsi="Verdana"/>
                      <w:sz w:val="18"/>
                      <w:szCs w:val="18"/>
                    </w:rPr>
                    <w:t>SH06_MOTPROM_EvaluaBono_ReCalculo</w:t>
                  </w:r>
                </w:p>
              </w:tc>
              <w:tc>
                <w:tcPr>
                  <w:tcW w:w="2374" w:type="dxa"/>
                  <w:vAlign w:val="center"/>
                </w:tcPr>
                <w:p w14:paraId="33359FED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B776BB" w14:paraId="7C064FFD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119B1C13" w14:textId="7F4D2C0A" w:rsidR="00A3580C" w:rsidRPr="000F2324" w:rsidRDefault="00E04924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6B40A6" w:rsidRPr="000F2324">
                    <w:rPr>
                      <w:rFonts w:ascii="Verdana" w:hAnsi="Verdana"/>
                      <w:sz w:val="18"/>
                      <w:szCs w:val="18"/>
                    </w:rPr>
                    <w:t>SH06_MOTPROM_EvaluaBono_ReCalculo</w:t>
                  </w:r>
                  <w:r w:rsidR="00A3580C" w:rsidRPr="000F2324">
                    <w:rPr>
                      <w:rFonts w:ascii="Verdana" w:hAnsi="Verdana"/>
                      <w:sz w:val="18"/>
                      <w:szCs w:val="18"/>
                    </w:rPr>
                    <w:t>/BIN</w:t>
                  </w:r>
                </w:p>
              </w:tc>
              <w:tc>
                <w:tcPr>
                  <w:tcW w:w="2374" w:type="dxa"/>
                  <w:vAlign w:val="center"/>
                </w:tcPr>
                <w:p w14:paraId="0690CC9D" w14:textId="77777777" w:rsidR="00A3580C" w:rsidRPr="000F2324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B776BB" w14:paraId="08EFE264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19379C84" w14:textId="57C32E09" w:rsidR="00A3580C" w:rsidRPr="000F2324" w:rsidRDefault="00E04924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6B40A6" w:rsidRPr="000F2324">
                    <w:rPr>
                      <w:rFonts w:ascii="Verdana" w:hAnsi="Verdana"/>
                      <w:sz w:val="18"/>
                      <w:szCs w:val="18"/>
                    </w:rPr>
                    <w:t>SH06_MOTPROM_EvaluaBono_ReCalculo</w:t>
                  </w:r>
                  <w:r w:rsidR="00A3580C" w:rsidRPr="000F2324">
                    <w:rPr>
                      <w:rFonts w:ascii="Verdana" w:hAnsi="Verdana"/>
                      <w:sz w:val="18"/>
                      <w:szCs w:val="18"/>
                    </w:rPr>
                    <w:t>/LIB/</w:t>
                  </w:r>
                </w:p>
              </w:tc>
              <w:tc>
                <w:tcPr>
                  <w:tcW w:w="2374" w:type="dxa"/>
                  <w:vAlign w:val="center"/>
                </w:tcPr>
                <w:p w14:paraId="057C3452" w14:textId="77777777" w:rsidR="00A3580C" w:rsidRPr="000F2324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B776BB" w14:paraId="775E74F7" w14:textId="77777777" w:rsidTr="00E55425">
              <w:trPr>
                <w:trHeight w:val="364"/>
              </w:trPr>
              <w:tc>
                <w:tcPr>
                  <w:tcW w:w="3856" w:type="dxa"/>
                  <w:vAlign w:val="center"/>
                </w:tcPr>
                <w:p w14:paraId="75CCDD6F" w14:textId="6167A1A8" w:rsidR="00A3580C" w:rsidRPr="000F2324" w:rsidRDefault="00E04924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6B40A6" w:rsidRPr="000F2324">
                    <w:rPr>
                      <w:rFonts w:ascii="Verdana" w:hAnsi="Verdana"/>
                      <w:sz w:val="18"/>
                      <w:szCs w:val="18"/>
                    </w:rPr>
                    <w:t>SH06_MOTPROM_EvaluaBono_ReCalculo</w:t>
                  </w:r>
                  <w:r w:rsidR="00A3580C" w:rsidRPr="000F2324">
                    <w:rPr>
                      <w:rFonts w:ascii="Verdana" w:hAnsi="Verdana"/>
                      <w:sz w:val="18"/>
                      <w:szCs w:val="18"/>
                    </w:rPr>
                    <w:t>/LOG/</w:t>
                  </w:r>
                </w:p>
              </w:tc>
              <w:tc>
                <w:tcPr>
                  <w:tcW w:w="2374" w:type="dxa"/>
                  <w:vAlign w:val="center"/>
                </w:tcPr>
                <w:p w14:paraId="4F57D3A0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</w:t>
                  </w:r>
                </w:p>
              </w:tc>
            </w:tr>
          </w:tbl>
          <w:p w14:paraId="466F4BC9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</w:p>
          <w:p w14:paraId="3C9041BD" w14:textId="77777777" w:rsidR="00447F1D" w:rsidRPr="00AE732F" w:rsidRDefault="00447F1D" w:rsidP="00447F1D">
            <w:pPr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Respetar las </w:t>
            </w:r>
            <w:proofErr w:type="spellStart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>Mayusculas</w:t>
            </w:r>
            <w:proofErr w:type="spellEnd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y </w:t>
            </w:r>
            <w:proofErr w:type="spellStart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>Minusculas</w:t>
            </w:r>
            <w:proofErr w:type="spellEnd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ya que el servidor Linux / Unix es CASESENSITIVE</w:t>
            </w:r>
          </w:p>
          <w:p w14:paraId="0536BC04" w14:textId="77777777" w:rsidR="00447F1D" w:rsidRPr="00AE732F" w:rsidRDefault="00447F1D" w:rsidP="00447F1D">
            <w:pPr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El </w:t>
            </w:r>
            <w:r w:rsidRPr="0059727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servidor </w:t>
            </w:r>
            <w:r w:rsidRPr="009D73DC">
              <w:rPr>
                <w:rFonts w:ascii="Verdana" w:hAnsi="Verdana"/>
                <w:b/>
                <w:sz w:val="18"/>
                <w:szCs w:val="18"/>
              </w:rPr>
              <w:t>limapppbanv01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59727F">
              <w:rPr>
                <w:rFonts w:ascii="Verdana" w:hAnsi="Verdana" w:cs="Arial"/>
                <w:sz w:val="18"/>
                <w:szCs w:val="18"/>
                <w:lang w:val="es-ES_tradnl"/>
              </w:rPr>
              <w:t>deberá</w:t>
            </w:r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contar con el comando java, si no fuera el caso solicitar la </w:t>
            </w:r>
            <w:proofErr w:type="spellStart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>instalacion</w:t>
            </w:r>
            <w:proofErr w:type="spellEnd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del mismo.</w:t>
            </w:r>
          </w:p>
          <w:p w14:paraId="423DD953" w14:textId="47696196" w:rsidR="002F52B2" w:rsidRPr="00447F1D" w:rsidRDefault="002F52B2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862" w:type="dxa"/>
          </w:tcPr>
          <w:p w14:paraId="59C7195F" w14:textId="38295289" w:rsidR="00071854" w:rsidRPr="00B776BB" w:rsidRDefault="009A37F4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highlight w:val="green"/>
              </w:rPr>
              <w:lastRenderedPageBreak/>
              <w:t>pendiente</w:t>
            </w:r>
          </w:p>
        </w:tc>
      </w:tr>
      <w:tr w:rsidR="00071854" w:rsidRPr="00B776BB" w14:paraId="0E24942C" w14:textId="77777777" w:rsidTr="00FA46A8">
        <w:tc>
          <w:tcPr>
            <w:tcW w:w="1730" w:type="dxa"/>
          </w:tcPr>
          <w:p w14:paraId="1BEE6282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lastRenderedPageBreak/>
              <w:t>Sistema Operativo | Linux</w:t>
            </w:r>
          </w:p>
        </w:tc>
        <w:tc>
          <w:tcPr>
            <w:tcW w:w="6972" w:type="dxa"/>
          </w:tcPr>
          <w:p w14:paraId="71A253A6" w14:textId="77777777" w:rsidR="00FA46A8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2345C75B" w14:textId="40C3BDCA" w:rsidR="00071854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46FDB564" w14:textId="79095BD0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5EC45F0B" w14:textId="77777777" w:rsidTr="00FA46A8">
        <w:tc>
          <w:tcPr>
            <w:tcW w:w="1730" w:type="dxa"/>
          </w:tcPr>
          <w:p w14:paraId="2C552378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Sistema Operativo | Windows</w:t>
            </w:r>
          </w:p>
        </w:tc>
        <w:tc>
          <w:tcPr>
            <w:tcW w:w="6972" w:type="dxa"/>
          </w:tcPr>
          <w:p w14:paraId="31C870F6" w14:textId="77777777" w:rsidR="00FA46A8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593E7102" w14:textId="3054C6E0" w:rsidR="00071854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4B823F54" w14:textId="77142EB3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2709368E" w14:textId="77777777" w:rsidTr="00A3580C">
        <w:trPr>
          <w:trHeight w:val="931"/>
        </w:trPr>
        <w:tc>
          <w:tcPr>
            <w:tcW w:w="1730" w:type="dxa"/>
          </w:tcPr>
          <w:p w14:paraId="2E7F078F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 xml:space="preserve">Sistema Otros |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Weblogic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– App Server</w:t>
            </w:r>
          </w:p>
        </w:tc>
        <w:tc>
          <w:tcPr>
            <w:tcW w:w="6972" w:type="dxa"/>
          </w:tcPr>
          <w:p w14:paraId="322CE35E" w14:textId="77777777" w:rsidR="002D1795" w:rsidRPr="00B824BD" w:rsidRDefault="002D1795" w:rsidP="002D1795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lang w:val="en-US" w:eastAsia="es-PE"/>
              </w:rPr>
            </w:pPr>
            <w:proofErr w:type="spellStart"/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>Acceder</w:t>
            </w:r>
            <w:proofErr w:type="spellEnd"/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 xml:space="preserve"> al WS INT-CAA-0002:</w:t>
            </w:r>
          </w:p>
          <w:p w14:paraId="7F1B5719" w14:textId="77777777" w:rsidR="002D1795" w:rsidRPr="00B824BD" w:rsidRDefault="002D1795" w:rsidP="002D1795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lang w:val="en-US" w:eastAsia="es-PE"/>
              </w:rPr>
            </w:pPr>
          </w:p>
          <w:p w14:paraId="56E964FF" w14:textId="77777777" w:rsidR="002D1795" w:rsidRPr="00B824BD" w:rsidRDefault="002D1795" w:rsidP="002D1795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lang w:val="en-US" w:eastAsia="es-PE"/>
              </w:rPr>
            </w:pPr>
            <w:r w:rsidRPr="00B824BD">
              <w:rPr>
                <w:rFonts w:ascii="Verdana" w:hAnsi="Verdana" w:cs="Consolas"/>
                <w:sz w:val="18"/>
                <w:szCs w:val="18"/>
                <w:u w:val="single"/>
                <w:lang w:val="en-US" w:eastAsia="es-PE"/>
              </w:rPr>
              <w:t>URL</w:t>
            </w:r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 xml:space="preserve">: </w:t>
            </w:r>
          </w:p>
          <w:p w14:paraId="52D481D9" w14:textId="6F1DFE2E" w:rsidR="002D1795" w:rsidRPr="000D4FD6" w:rsidRDefault="00E04924" w:rsidP="002D1795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u w:val="single"/>
                <w:lang w:val="en-US" w:eastAsia="es-PE"/>
              </w:rPr>
            </w:pPr>
            <w:hyperlink r:id="rId8" w:history="1">
              <w:r w:rsidRPr="00B40621">
                <w:rPr>
                  <w:rStyle w:val="Hipervnculo"/>
                  <w:rFonts w:ascii="Verdana" w:hAnsi="Verdana" w:cs="Consolas"/>
                  <w:sz w:val="18"/>
                  <w:szCs w:val="18"/>
                  <w:lang w:val="en-US" w:eastAsia="es-PE"/>
                </w:rPr>
                <w:t>http://</w:t>
              </w:r>
              <w:r w:rsidRPr="00B40621">
                <w:rPr>
                  <w:rStyle w:val="Hipervnculo"/>
                  <w:rFonts w:ascii="Verdana" w:hAnsi="Verdana" w:cs="Consolas"/>
                  <w:sz w:val="18"/>
                  <w:szCs w:val="18"/>
                  <w:highlight w:val="yellow"/>
                  <w:lang w:val="en-US" w:eastAsia="es-PE"/>
                </w:rPr>
                <w:t>172.19.172.6:80</w:t>
              </w:r>
              <w:r w:rsidRPr="00B40621">
                <w:rPr>
                  <w:rStyle w:val="Hipervnculo"/>
                  <w:rFonts w:ascii="Verdana" w:hAnsi="Verdana" w:cs="Consolas"/>
                  <w:sz w:val="18"/>
                  <w:szCs w:val="18"/>
                  <w:lang w:val="en-US" w:eastAsia="es-PE"/>
                </w:rPr>
                <w:t>/v1.0/plataforma-empresarial/customer_Domain/custOrder/bssProductOrdering/getProductsOfferingPerContract</w:t>
              </w:r>
            </w:hyperlink>
          </w:p>
          <w:p w14:paraId="3D863B4C" w14:textId="77777777" w:rsidR="002D1795" w:rsidRPr="000D4FD6" w:rsidRDefault="002D1795" w:rsidP="002D1795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u w:val="single"/>
                <w:lang w:val="en-US" w:eastAsia="es-PE"/>
              </w:rPr>
            </w:pPr>
          </w:p>
          <w:p w14:paraId="619DA7CD" w14:textId="77777777" w:rsidR="002D1795" w:rsidRPr="00B824BD" w:rsidRDefault="002D1795" w:rsidP="002D179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proofErr w:type="spellStart"/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>Método</w:t>
            </w:r>
            <w:proofErr w:type="spellEnd"/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 xml:space="preserve">: </w:t>
            </w:r>
            <w:proofErr w:type="spellStart"/>
            <w:r w:rsidRPr="000D4FD6">
              <w:rPr>
                <w:rFonts w:ascii="Verdana" w:hAnsi="Verdana" w:cs="Arial"/>
                <w:sz w:val="18"/>
                <w:szCs w:val="18"/>
                <w:lang w:val="en-US"/>
              </w:rPr>
              <w:t>GetProductsOfferingPerContract</w:t>
            </w:r>
            <w:proofErr w:type="spellEnd"/>
          </w:p>
          <w:p w14:paraId="783B5177" w14:textId="77777777" w:rsidR="00071854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val="en-US"/>
              </w:rPr>
            </w:pPr>
          </w:p>
          <w:p w14:paraId="16B134F3" w14:textId="77777777" w:rsidR="002D1795" w:rsidRDefault="002D1795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val="en-US"/>
              </w:rPr>
            </w:pPr>
          </w:p>
          <w:p w14:paraId="2749055A" w14:textId="4AAD093F" w:rsidR="002D1795" w:rsidRPr="00B824BD" w:rsidRDefault="002D1795" w:rsidP="002D1795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lang w:val="en-US" w:eastAsia="es-PE"/>
              </w:rPr>
            </w:pPr>
            <w:proofErr w:type="spellStart"/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>Acceder</w:t>
            </w:r>
            <w:proofErr w:type="spellEnd"/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 xml:space="preserve"> al WS </w:t>
            </w:r>
            <w:r w:rsidRPr="002D1795">
              <w:rPr>
                <w:rFonts w:ascii="Verdana" w:hAnsi="Verdana" w:cs="Consolas"/>
                <w:sz w:val="18"/>
                <w:szCs w:val="18"/>
                <w:lang w:val="en-US" w:eastAsia="es-PE"/>
              </w:rPr>
              <w:t>INT-COP-0223</w:t>
            </w:r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>:</w:t>
            </w:r>
          </w:p>
          <w:p w14:paraId="375F1494" w14:textId="77777777" w:rsidR="002D1795" w:rsidRPr="00B824BD" w:rsidRDefault="002D1795" w:rsidP="002D1795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lang w:val="en-US" w:eastAsia="es-PE"/>
              </w:rPr>
            </w:pPr>
          </w:p>
          <w:p w14:paraId="55A54529" w14:textId="77777777" w:rsidR="002D1795" w:rsidRPr="00B824BD" w:rsidRDefault="002D1795" w:rsidP="002D1795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lang w:val="en-US" w:eastAsia="es-PE"/>
              </w:rPr>
            </w:pPr>
            <w:r w:rsidRPr="00B824BD">
              <w:rPr>
                <w:rFonts w:ascii="Verdana" w:hAnsi="Verdana" w:cs="Consolas"/>
                <w:sz w:val="18"/>
                <w:szCs w:val="18"/>
                <w:u w:val="single"/>
                <w:lang w:val="en-US" w:eastAsia="es-PE"/>
              </w:rPr>
              <w:t>URL</w:t>
            </w:r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 xml:space="preserve">: </w:t>
            </w:r>
          </w:p>
          <w:p w14:paraId="016BC5FB" w14:textId="2A5DEDEF" w:rsidR="002D1795" w:rsidRPr="002D1795" w:rsidRDefault="00E04924" w:rsidP="002D1795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n-US"/>
              </w:rPr>
            </w:pPr>
            <w:hyperlink r:id="rId9" w:history="1">
              <w:r w:rsidRPr="00B40621">
                <w:rPr>
                  <w:rStyle w:val="Hipervnculo"/>
                  <w:sz w:val="18"/>
                  <w:szCs w:val="18"/>
                  <w:lang w:val="en-US"/>
                </w:rPr>
                <w:t>h</w:t>
              </w:r>
              <w:r w:rsidRPr="00B40621">
                <w:rPr>
                  <w:rStyle w:val="Hipervnculo"/>
                  <w:rFonts w:ascii="Verdana" w:hAnsi="Verdana" w:cs="Consolas"/>
                  <w:sz w:val="18"/>
                  <w:szCs w:val="18"/>
                  <w:lang w:val="en-US" w:eastAsia="es-PE"/>
                </w:rPr>
                <w:t>ttp:/</w:t>
              </w:r>
              <w:r w:rsidRPr="00B40621">
                <w:rPr>
                  <w:rStyle w:val="Hipervnculo"/>
                  <w:rFonts w:ascii="Verdana" w:hAnsi="Verdana" w:cs="Consolas"/>
                  <w:sz w:val="18"/>
                  <w:szCs w:val="18"/>
                  <w:highlight w:val="yellow"/>
                  <w:lang w:val="en-US" w:eastAsia="es-PE"/>
                </w:rPr>
                <w:t>/172.19.172.6:80</w:t>
              </w:r>
              <w:r w:rsidRPr="00B40621">
                <w:rPr>
                  <w:rStyle w:val="Hipervnculo"/>
                  <w:rFonts w:ascii="Verdana" w:hAnsi="Verdana" w:cs="Consolas"/>
                  <w:sz w:val="18"/>
                  <w:szCs w:val="18"/>
                  <w:lang w:val="en-US" w:eastAsia="es-PE"/>
                </w:rPr>
                <w:t>/v1.0/postventa/customer_Domain/custInfo/bssAgreementManagement/retrieveSubscriptions</w:t>
              </w:r>
            </w:hyperlink>
          </w:p>
          <w:p w14:paraId="0E33E06B" w14:textId="77777777" w:rsidR="002D1795" w:rsidRPr="002D1795" w:rsidRDefault="002D1795" w:rsidP="002D1795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u w:val="single"/>
                <w:lang w:val="en-US" w:eastAsia="es-PE"/>
              </w:rPr>
            </w:pPr>
          </w:p>
          <w:p w14:paraId="1E96DC31" w14:textId="79A3E832" w:rsidR="002D1795" w:rsidRPr="00B824BD" w:rsidRDefault="002D1795" w:rsidP="002D179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proofErr w:type="spellStart"/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>Método</w:t>
            </w:r>
            <w:proofErr w:type="spellEnd"/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 xml:space="preserve">: </w:t>
            </w:r>
            <w:proofErr w:type="spellStart"/>
            <w:r w:rsidRPr="002D1795">
              <w:rPr>
                <w:rFonts w:ascii="Verdana" w:hAnsi="Verdana" w:cs="Arial"/>
                <w:sz w:val="18"/>
                <w:szCs w:val="18"/>
                <w:lang w:val="en-US"/>
              </w:rPr>
              <w:t>RetrieveSubscriptions</w:t>
            </w:r>
            <w:proofErr w:type="spellEnd"/>
          </w:p>
          <w:p w14:paraId="5A51B544" w14:textId="2937E198" w:rsidR="002D1795" w:rsidRPr="00297D30" w:rsidRDefault="002D1795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862" w:type="dxa"/>
          </w:tcPr>
          <w:p w14:paraId="0BA3D403" w14:textId="6346B858" w:rsidR="00071854" w:rsidRPr="00B776BB" w:rsidRDefault="00E30B9C" w:rsidP="00BB1A9A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E30B9C">
              <w:rPr>
                <w:rFonts w:ascii="Verdana" w:hAnsi="Verdana"/>
                <w:sz w:val="18"/>
                <w:szCs w:val="18"/>
                <w:highlight w:val="green"/>
              </w:rPr>
              <w:t>pendiente</w:t>
            </w:r>
          </w:p>
        </w:tc>
      </w:tr>
    </w:tbl>
    <w:p w14:paraId="6D838C5F" w14:textId="4F26FF76" w:rsidR="00DF3B82" w:rsidRPr="00B776BB" w:rsidRDefault="00DF3B82" w:rsidP="00D94005">
      <w:pPr>
        <w:rPr>
          <w:rFonts w:ascii="Verdana" w:hAnsi="Verdana"/>
          <w:sz w:val="18"/>
          <w:szCs w:val="18"/>
        </w:rPr>
      </w:pPr>
    </w:p>
    <w:p w14:paraId="6AACFA71" w14:textId="2079FE0D" w:rsidR="00D94005" w:rsidRPr="00B776BB" w:rsidRDefault="00EA1A9C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5" w:name="_Toc311451359"/>
      <w:bookmarkStart w:id="6" w:name="_Toc8507389"/>
      <w:r w:rsidRPr="00B776BB">
        <w:rPr>
          <w:rFonts w:ascii="Verdana" w:hAnsi="Verdana" w:cs="Arial"/>
          <w:sz w:val="18"/>
          <w:szCs w:val="18"/>
        </w:rPr>
        <w:t>Dependencia con</w:t>
      </w:r>
      <w:r w:rsidR="00D94005" w:rsidRPr="00B776BB">
        <w:rPr>
          <w:rFonts w:ascii="Verdana" w:hAnsi="Verdana" w:cs="Arial"/>
          <w:sz w:val="18"/>
          <w:szCs w:val="18"/>
        </w:rPr>
        <w:t xml:space="preserve"> otros </w:t>
      </w:r>
      <w:bookmarkEnd w:id="5"/>
      <w:proofErr w:type="spellStart"/>
      <w:r w:rsidR="00833768" w:rsidRPr="00B776BB">
        <w:rPr>
          <w:rFonts w:ascii="Verdana" w:hAnsi="Verdana" w:cs="Arial"/>
          <w:sz w:val="18"/>
          <w:szCs w:val="18"/>
        </w:rPr>
        <w:t>Str</w:t>
      </w:r>
      <w:r w:rsidR="00EC0124" w:rsidRPr="00B776BB">
        <w:rPr>
          <w:rFonts w:ascii="Verdana" w:hAnsi="Verdana" w:cs="Arial"/>
          <w:sz w:val="18"/>
          <w:szCs w:val="18"/>
        </w:rPr>
        <w:t>eams</w:t>
      </w:r>
      <w:bookmarkEnd w:id="6"/>
      <w:proofErr w:type="spellEnd"/>
    </w:p>
    <w:tbl>
      <w:tblPr>
        <w:tblW w:w="0" w:type="auto"/>
        <w:tblInd w:w="3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3653"/>
        <w:gridCol w:w="1969"/>
      </w:tblGrid>
      <w:tr w:rsidR="00AA60F4" w:rsidRPr="00B776BB" w14:paraId="032D0150" w14:textId="77777777" w:rsidTr="00447F1D">
        <w:tc>
          <w:tcPr>
            <w:tcW w:w="39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F951F" w14:textId="77777777" w:rsidR="00AA60F4" w:rsidRPr="00B776BB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Código del STREAM</w:t>
            </w:r>
          </w:p>
        </w:tc>
        <w:tc>
          <w:tcPr>
            <w:tcW w:w="36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88E45" w14:textId="77777777" w:rsidR="00AA60F4" w:rsidRPr="00B776BB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Aplicativo</w:t>
            </w:r>
          </w:p>
        </w:tc>
        <w:tc>
          <w:tcPr>
            <w:tcW w:w="19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6B5E6" w14:textId="77777777" w:rsidR="00AA60F4" w:rsidRPr="00B776BB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Orden de Pases</w:t>
            </w:r>
          </w:p>
        </w:tc>
      </w:tr>
      <w:tr w:rsidR="00447F1D" w:rsidRPr="00B776BB" w14:paraId="6DD99E51" w14:textId="77777777" w:rsidTr="00447F1D"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81BD9" w14:textId="1727698A" w:rsidR="00447F1D" w:rsidRPr="00B776BB" w:rsidRDefault="00447F1D" w:rsidP="00447F1D">
            <w:pPr>
              <w:pStyle w:val="Encabezado"/>
              <w:rPr>
                <w:rFonts w:ascii="Verdana" w:hAnsi="Verdana"/>
                <w:sz w:val="18"/>
                <w:szCs w:val="18"/>
                <w:lang w:val="en-US"/>
              </w:rPr>
            </w:pPr>
            <w:r w:rsidRPr="00D56C4C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STR.SOL.PROY-140067.MOTPROM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1401C" w14:textId="0A2EE8AE" w:rsidR="00447F1D" w:rsidRPr="00B776BB" w:rsidRDefault="00447F1D" w:rsidP="00447F1D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D56C4C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MOTPROM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52859" w14:textId="73A311C0" w:rsidR="00447F1D" w:rsidRPr="00B776BB" w:rsidRDefault="00447F1D" w:rsidP="00447F1D">
            <w:pPr>
              <w:pStyle w:val="Encabezado"/>
              <w:jc w:val="center"/>
              <w:rPr>
                <w:rFonts w:ascii="Verdana" w:hAnsi="Verdana"/>
                <w:sz w:val="18"/>
                <w:szCs w:val="18"/>
              </w:rPr>
            </w:pPr>
            <w:r w:rsidRPr="00D56C4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E55425" w:rsidRPr="00B776BB" w14:paraId="3DF19890" w14:textId="77777777" w:rsidTr="00447F1D"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83D33" w14:textId="588D477B" w:rsidR="00E55425" w:rsidRPr="00B776BB" w:rsidRDefault="00E55425" w:rsidP="00E55425">
            <w:pPr>
              <w:pStyle w:val="Encabezado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STR.SOL.</w:t>
            </w: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PROY-140067</w:t>
            </w:r>
            <w:r w:rsidRPr="00757331">
              <w:rPr>
                <w:rFonts w:ascii="Verdana" w:hAnsi="Verdana"/>
                <w:sz w:val="18"/>
                <w:szCs w:val="18"/>
                <w:lang w:val="en-US"/>
              </w:rPr>
              <w:t>.EAI_</w:t>
            </w:r>
            <w:r w:rsidR="00757331" w:rsidRPr="00757331">
              <w:rPr>
                <w:rFonts w:ascii="Verdana" w:hAnsi="Verdana"/>
                <w:sz w:val="18"/>
                <w:szCs w:val="18"/>
                <w:lang w:val="en-US"/>
              </w:rPr>
              <w:t>ONE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0BF58" w14:textId="4EB86BBD" w:rsidR="00E55425" w:rsidRPr="00B776BB" w:rsidRDefault="00E55425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EAI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96982" w14:textId="0EC21AE1" w:rsidR="00E55425" w:rsidRPr="00B776BB" w:rsidRDefault="003829CB" w:rsidP="00E55425">
            <w:pPr>
              <w:pStyle w:val="Encabezad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</w:tbl>
    <w:p w14:paraId="4768E30F" w14:textId="0C8FFB7D" w:rsidR="00F94741" w:rsidRPr="00B776BB" w:rsidRDefault="00F94741" w:rsidP="00F94741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</w:p>
    <w:p w14:paraId="16B551A1" w14:textId="77777777" w:rsidR="00D97ECD" w:rsidRPr="00B776BB" w:rsidRDefault="00D97ECD" w:rsidP="0033497A">
      <w:pPr>
        <w:rPr>
          <w:rFonts w:ascii="Verdana" w:hAnsi="Verdana"/>
          <w:sz w:val="18"/>
          <w:szCs w:val="18"/>
        </w:rPr>
      </w:pPr>
    </w:p>
    <w:p w14:paraId="25567710" w14:textId="77777777" w:rsidR="00E736E1" w:rsidRPr="00B776BB" w:rsidRDefault="00E736E1" w:rsidP="00D94005">
      <w:pPr>
        <w:rPr>
          <w:rFonts w:ascii="Verdana" w:hAnsi="Verdana"/>
          <w:sz w:val="18"/>
          <w:szCs w:val="18"/>
          <w:lang w:val="es-ES_tradnl"/>
        </w:rPr>
      </w:pPr>
    </w:p>
    <w:p w14:paraId="3C220970" w14:textId="632392D9" w:rsidR="00F56068" w:rsidRPr="00B776BB" w:rsidRDefault="006747B5" w:rsidP="00AA60F4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7" w:name="_Toc311451361"/>
      <w:bookmarkStart w:id="8" w:name="_Toc8507390"/>
      <w:r w:rsidRPr="00B776BB">
        <w:rPr>
          <w:rFonts w:ascii="Verdana" w:hAnsi="Verdana" w:cs="Arial"/>
          <w:sz w:val="18"/>
          <w:szCs w:val="18"/>
        </w:rPr>
        <w:t>Generación de copias de respaldo</w:t>
      </w:r>
      <w:bookmarkEnd w:id="7"/>
      <w:bookmarkEnd w:id="8"/>
    </w:p>
    <w:p w14:paraId="20DD3734" w14:textId="02C67EBB" w:rsidR="0008443E" w:rsidRPr="00B776BB" w:rsidRDefault="00AA60F4" w:rsidP="00AA60F4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619B886D" w14:textId="77777777" w:rsidR="0008443E" w:rsidRPr="00B776BB" w:rsidRDefault="0008443E" w:rsidP="0008443E">
      <w:pPr>
        <w:rPr>
          <w:rFonts w:ascii="Verdana" w:hAnsi="Verdana"/>
          <w:sz w:val="18"/>
          <w:szCs w:val="18"/>
          <w:lang w:val="es-ES_tradnl"/>
        </w:rPr>
      </w:pPr>
    </w:p>
    <w:p w14:paraId="11ED4D21" w14:textId="77777777" w:rsidR="00380C05" w:rsidRPr="00B776BB" w:rsidRDefault="00380C05" w:rsidP="00AA60F4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9" w:name="_Toc8507391"/>
      <w:bookmarkStart w:id="10" w:name="_Toc504493974"/>
      <w:r w:rsidRPr="00B776BB">
        <w:rPr>
          <w:rFonts w:ascii="Verdana" w:hAnsi="Verdana" w:cs="Arial"/>
          <w:sz w:val="18"/>
          <w:szCs w:val="18"/>
        </w:rPr>
        <w:t>Cambios en fuentes</w:t>
      </w:r>
      <w:bookmarkEnd w:id="9"/>
    </w:p>
    <w:bookmarkEnd w:id="10"/>
    <w:p w14:paraId="15F948E7" w14:textId="77777777" w:rsidR="0008443E" w:rsidRPr="00B776BB" w:rsidRDefault="0008443E" w:rsidP="0008443E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772E900A" w14:textId="77777777" w:rsidR="00380C05" w:rsidRPr="00B776BB" w:rsidRDefault="00380C05" w:rsidP="0008443E">
      <w:pPr>
        <w:rPr>
          <w:rFonts w:ascii="Verdana" w:hAnsi="Verdana"/>
          <w:sz w:val="18"/>
          <w:szCs w:val="18"/>
          <w:lang w:val="es-ES_tradnl"/>
        </w:rPr>
      </w:pPr>
    </w:p>
    <w:p w14:paraId="04E7F8D9" w14:textId="554C410D" w:rsidR="0049562C" w:rsidRPr="00B776BB" w:rsidRDefault="006747B5" w:rsidP="00395DA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11" w:name="_Toc8507392"/>
      <w:r w:rsidRPr="00B776BB">
        <w:rPr>
          <w:rFonts w:ascii="Verdana" w:hAnsi="Verdana" w:cs="Arial"/>
          <w:sz w:val="18"/>
          <w:szCs w:val="18"/>
        </w:rPr>
        <w:t>Procesos de Instalación</w:t>
      </w:r>
      <w:bookmarkEnd w:id="11"/>
    </w:p>
    <w:p w14:paraId="06E03185" w14:textId="0F993DE3" w:rsidR="00084B00" w:rsidRPr="00B776BB" w:rsidRDefault="00084B00" w:rsidP="0049562C">
      <w:pPr>
        <w:ind w:left="360"/>
        <w:rPr>
          <w:rFonts w:ascii="Verdana" w:hAnsi="Verdana"/>
          <w:color w:val="999999"/>
          <w:sz w:val="18"/>
          <w:szCs w:val="18"/>
        </w:rPr>
      </w:pPr>
      <w:r w:rsidRPr="00B776BB">
        <w:rPr>
          <w:rFonts w:ascii="Verdana" w:hAnsi="Verdana"/>
          <w:color w:val="999999"/>
          <w:sz w:val="18"/>
          <w:szCs w:val="18"/>
        </w:rPr>
        <w:t>(</w:t>
      </w:r>
      <w:r w:rsidR="00A85B0C" w:rsidRPr="00B776BB">
        <w:rPr>
          <w:rFonts w:ascii="Verdana" w:hAnsi="Verdana"/>
          <w:color w:val="999999"/>
          <w:sz w:val="18"/>
          <w:szCs w:val="18"/>
        </w:rPr>
        <w:t>Considerar el orden descrito en los pasos a seguir para instalación y modificación de los servicios</w:t>
      </w:r>
      <w:r w:rsidRPr="00B776BB">
        <w:rPr>
          <w:rFonts w:ascii="Verdana" w:hAnsi="Verdana"/>
          <w:color w:val="999999"/>
          <w:sz w:val="18"/>
          <w:szCs w:val="18"/>
        </w:rPr>
        <w:t>)</w:t>
      </w:r>
    </w:p>
    <w:p w14:paraId="379C702D" w14:textId="3A8B2390" w:rsidR="00084B00" w:rsidRPr="00B776BB" w:rsidRDefault="00084B00" w:rsidP="00084B00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p w14:paraId="51924186" w14:textId="3A7595A0" w:rsidR="00C2702F" w:rsidRPr="00B776BB" w:rsidRDefault="00FC7E62" w:rsidP="00C2702F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</w:rPr>
        <w:t>Pasos a Seguir:</w:t>
      </w:r>
      <w:r w:rsidR="00C2702F" w:rsidRPr="00B776BB">
        <w:rPr>
          <w:rFonts w:ascii="Verdana" w:hAnsi="Verdana"/>
          <w:b/>
          <w:sz w:val="18"/>
          <w:szCs w:val="18"/>
        </w:rPr>
        <w:t xml:space="preserve"> </w:t>
      </w:r>
    </w:p>
    <w:p w14:paraId="51F436BB" w14:textId="37FC756B" w:rsidR="00BB67B8" w:rsidRPr="00B776BB" w:rsidRDefault="00BB67B8" w:rsidP="00BB67B8">
      <w:pPr>
        <w:ind w:firstLine="36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(Considerar el orden de instalación de los componentes necesarios en la instalación)</w:t>
      </w:r>
    </w:p>
    <w:p w14:paraId="53AE18CA" w14:textId="77777777" w:rsidR="0067713C" w:rsidRPr="00B776BB" w:rsidRDefault="0067713C" w:rsidP="00BB67B8">
      <w:pPr>
        <w:ind w:firstLine="360"/>
        <w:rPr>
          <w:rFonts w:ascii="Verdana" w:hAnsi="Verdana" w:cs="Arial"/>
          <w:sz w:val="18"/>
          <w:szCs w:val="18"/>
        </w:rPr>
      </w:pPr>
    </w:p>
    <w:p w14:paraId="72E89D0D" w14:textId="525007E8" w:rsidR="00C2702F" w:rsidRPr="00B776BB" w:rsidRDefault="00C2702F" w:rsidP="007B18BE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 xml:space="preserve">Instalación </w:t>
      </w:r>
      <w:r w:rsidR="009A5097" w:rsidRPr="00B776BB">
        <w:rPr>
          <w:rFonts w:ascii="Verdana" w:hAnsi="Verdana"/>
          <w:sz w:val="18"/>
          <w:szCs w:val="18"/>
        </w:rPr>
        <w:t>de base de datos</w:t>
      </w:r>
    </w:p>
    <w:p w14:paraId="39D52C67" w14:textId="53974BFD" w:rsidR="009A5097" w:rsidRPr="00B776BB" w:rsidRDefault="009A5097" w:rsidP="007B18BE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 w:cs="Arial"/>
          <w:bCs/>
          <w:sz w:val="18"/>
          <w:szCs w:val="18"/>
        </w:rPr>
        <w:t xml:space="preserve">Instalación de </w:t>
      </w:r>
      <w:proofErr w:type="spellStart"/>
      <w:r w:rsidRPr="00B776BB">
        <w:rPr>
          <w:rFonts w:ascii="Verdana" w:hAnsi="Verdana" w:cs="Arial"/>
          <w:bCs/>
          <w:sz w:val="18"/>
          <w:szCs w:val="18"/>
        </w:rPr>
        <w:t>properties</w:t>
      </w:r>
      <w:proofErr w:type="spellEnd"/>
    </w:p>
    <w:p w14:paraId="60DDE0B9" w14:textId="554F8119" w:rsidR="00C2702F" w:rsidRPr="00B776BB" w:rsidRDefault="00C2702F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Instalación de log</w:t>
      </w:r>
    </w:p>
    <w:p w14:paraId="6B7A270C" w14:textId="4EF05A20" w:rsidR="00CD16FD" w:rsidRPr="00B776BB" w:rsidRDefault="00CD16FD" w:rsidP="00CD16FD">
      <w:pPr>
        <w:pStyle w:val="Prrafodelista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Configuración de Servicios de Mensajería (JMS)</w:t>
      </w:r>
    </w:p>
    <w:p w14:paraId="3B0313B7" w14:textId="39FEC778" w:rsidR="00C2702F" w:rsidRPr="00B776BB" w:rsidRDefault="007B18BE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 xml:space="preserve">Instalación de </w:t>
      </w:r>
      <w:proofErr w:type="spellStart"/>
      <w:r w:rsidRPr="00B776BB">
        <w:rPr>
          <w:rFonts w:ascii="Verdana" w:hAnsi="Verdana"/>
          <w:sz w:val="18"/>
          <w:szCs w:val="18"/>
        </w:rPr>
        <w:t>DataSource</w:t>
      </w:r>
      <w:proofErr w:type="spellEnd"/>
    </w:p>
    <w:p w14:paraId="00182CA6" w14:textId="68FB8A11" w:rsidR="00C2702F" w:rsidRPr="00B776BB" w:rsidRDefault="00C2702F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Instalación del EAR</w:t>
      </w:r>
    </w:p>
    <w:p w14:paraId="35501B18" w14:textId="532F1DAC" w:rsidR="00FC7E62" w:rsidRPr="00B776BB" w:rsidRDefault="00FC7E62" w:rsidP="00C2702F">
      <w:pPr>
        <w:ind w:left="284"/>
        <w:rPr>
          <w:rFonts w:ascii="Verdana" w:hAnsi="Verdana"/>
          <w:b/>
          <w:sz w:val="18"/>
          <w:szCs w:val="18"/>
        </w:rPr>
      </w:pPr>
    </w:p>
    <w:p w14:paraId="5FA84A3B" w14:textId="77777777" w:rsidR="006747B5" w:rsidRPr="00B776BB" w:rsidRDefault="006747B5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</w:rPr>
        <w:t xml:space="preserve"> </w:t>
      </w:r>
      <w:bookmarkStart w:id="12" w:name="_Toc8507393"/>
      <w:r w:rsidRPr="00B776BB">
        <w:rPr>
          <w:rFonts w:ascii="Verdana" w:hAnsi="Verdana" w:cs="Arial"/>
          <w:b/>
          <w:sz w:val="18"/>
          <w:szCs w:val="18"/>
        </w:rPr>
        <w:t>Proceso de instalación de base de datos</w:t>
      </w:r>
      <w:bookmarkEnd w:id="12"/>
    </w:p>
    <w:p w14:paraId="0E08EA64" w14:textId="77777777" w:rsidR="00EB71A6" w:rsidRPr="00B776BB" w:rsidRDefault="00EB71A6" w:rsidP="00EB71A6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5683E337" w14:textId="580BBDFC" w:rsidR="00766D9D" w:rsidRPr="00B776BB" w:rsidRDefault="00766D9D" w:rsidP="00EB71A6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  <w:lang w:val="es-ES_tradnl"/>
        </w:rPr>
        <w:t xml:space="preserve">  </w:t>
      </w:r>
    </w:p>
    <w:p w14:paraId="2FAAB6A8" w14:textId="77777777" w:rsidR="00137D91" w:rsidRPr="00B776BB" w:rsidRDefault="00754265" w:rsidP="00291ECA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3" w:name="_Toc418172500"/>
      <w:bookmarkStart w:id="14" w:name="_Toc8507394"/>
      <w:r w:rsidRPr="00B776BB">
        <w:rPr>
          <w:rFonts w:ascii="Verdana" w:hAnsi="Verdana" w:cs="Arial"/>
          <w:b/>
          <w:sz w:val="18"/>
          <w:szCs w:val="18"/>
        </w:rPr>
        <w:t xml:space="preserve">Consideraciones  de 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Properties</w:t>
      </w:r>
      <w:proofErr w:type="spellEnd"/>
      <w:r w:rsidRPr="00B776BB">
        <w:rPr>
          <w:rFonts w:ascii="Verdana" w:hAnsi="Verdana" w:cs="Arial"/>
          <w:b/>
          <w:sz w:val="18"/>
          <w:szCs w:val="18"/>
        </w:rPr>
        <w:t xml:space="preserve"> E</w:t>
      </w:r>
      <w:r w:rsidR="00490820" w:rsidRPr="00B776BB">
        <w:rPr>
          <w:rFonts w:ascii="Verdana" w:hAnsi="Verdana" w:cs="Arial"/>
          <w:b/>
          <w:sz w:val="18"/>
          <w:szCs w:val="18"/>
        </w:rPr>
        <w:t>xterno</w:t>
      </w:r>
      <w:bookmarkEnd w:id="13"/>
      <w:bookmarkEnd w:id="14"/>
    </w:p>
    <w:p w14:paraId="0431356D" w14:textId="432E258B" w:rsidR="00587925" w:rsidRPr="00B776BB" w:rsidRDefault="006A002F" w:rsidP="005E0EF1">
      <w:pPr>
        <w:pStyle w:val="Encabezado"/>
        <w:tabs>
          <w:tab w:val="clear" w:pos="4320"/>
          <w:tab w:val="clear" w:pos="8640"/>
        </w:tabs>
        <w:ind w:left="851"/>
        <w:jc w:val="left"/>
        <w:rPr>
          <w:rFonts w:ascii="Verdana" w:hAnsi="Verdana" w:cs="Arial"/>
          <w:b/>
          <w:sz w:val="18"/>
          <w:szCs w:val="18"/>
          <w:u w:val="single"/>
          <w:lang w:val="es-ES_tradnl"/>
        </w:rPr>
      </w:pPr>
      <w:r w:rsidRPr="00B776BB">
        <w:rPr>
          <w:rFonts w:ascii="Verdana" w:hAnsi="Verdana"/>
          <w:color w:val="999999"/>
          <w:sz w:val="18"/>
          <w:szCs w:val="18"/>
        </w:rPr>
        <w:t>(Considerar los datos necesarios que se utilizarán como input en el documento de estándares)</w:t>
      </w:r>
    </w:p>
    <w:p w14:paraId="6EB260E4" w14:textId="77777777" w:rsidR="00490820" w:rsidRPr="00B776BB" w:rsidRDefault="00490820" w:rsidP="00490820">
      <w:pPr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8"/>
        <w:gridCol w:w="7788"/>
      </w:tblGrid>
      <w:tr w:rsidR="00447F1D" w:rsidRPr="00B776BB" w14:paraId="73A6ACBE" w14:textId="77777777" w:rsidTr="00447F1D">
        <w:trPr>
          <w:trHeight w:val="212"/>
        </w:trPr>
        <w:tc>
          <w:tcPr>
            <w:tcW w:w="2825" w:type="dxa"/>
            <w:vAlign w:val="center"/>
          </w:tcPr>
          <w:p w14:paraId="4C3BEB7C" w14:textId="657604E9" w:rsidR="00447F1D" w:rsidRPr="00B776BB" w:rsidRDefault="00447F1D" w:rsidP="00447F1D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Servidor:</w:t>
            </w:r>
          </w:p>
        </w:tc>
        <w:tc>
          <w:tcPr>
            <w:tcW w:w="6036" w:type="dxa"/>
            <w:vAlign w:val="center"/>
          </w:tcPr>
          <w:p w14:paraId="297B20D1" w14:textId="72B56904" w:rsidR="00447F1D" w:rsidRPr="00B776BB" w:rsidRDefault="00447F1D" w:rsidP="00447F1D">
            <w:pPr>
              <w:pStyle w:val="Textocomentario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172.1</w:t>
            </w:r>
            <w:r>
              <w:rPr>
                <w:rFonts w:ascii="Verdana" w:hAnsi="Verdana"/>
                <w:sz w:val="18"/>
                <w:szCs w:val="18"/>
                <w:lang w:eastAsia="es-PE"/>
              </w:rPr>
              <w:t>7</w:t>
            </w: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.27.166</w:t>
            </w:r>
          </w:p>
        </w:tc>
      </w:tr>
      <w:tr w:rsidR="00447F1D" w:rsidRPr="00447F1D" w14:paraId="29E03AF3" w14:textId="77777777" w:rsidTr="00447F1D">
        <w:trPr>
          <w:trHeight w:val="226"/>
        </w:trPr>
        <w:tc>
          <w:tcPr>
            <w:tcW w:w="2825" w:type="dxa"/>
            <w:vAlign w:val="center"/>
          </w:tcPr>
          <w:p w14:paraId="5C3DE56A" w14:textId="5766BA55" w:rsidR="00447F1D" w:rsidRPr="00B776BB" w:rsidRDefault="00447F1D" w:rsidP="00447F1D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Ruta:</w:t>
            </w:r>
          </w:p>
        </w:tc>
        <w:tc>
          <w:tcPr>
            <w:tcW w:w="6036" w:type="dxa"/>
            <w:vAlign w:val="center"/>
          </w:tcPr>
          <w:p w14:paraId="34C2A27C" w14:textId="3AA67675" w:rsidR="00447F1D" w:rsidRPr="00E04924" w:rsidRDefault="00E04924" w:rsidP="00447F1D">
            <w:pPr>
              <w:rPr>
                <w:rFonts w:ascii="Verdana" w:hAnsi="Verdana"/>
                <w:sz w:val="18"/>
                <w:szCs w:val="18"/>
              </w:rPr>
            </w:pPr>
            <w:r w:rsidRPr="00E04924">
              <w:rPr>
                <w:rFonts w:ascii="Verdana" w:hAnsi="Verdana"/>
                <w:sz w:val="18"/>
                <w:szCs w:val="18"/>
                <w:highlight w:val="yellow"/>
              </w:rPr>
              <w:t>/home/USRPRETUPS/procesosmotorprom/desactiva/</w:t>
            </w:r>
            <w:r w:rsidR="00447F1D" w:rsidRPr="00E04924">
              <w:rPr>
                <w:rFonts w:ascii="Verdana" w:hAnsi="Verdana" w:cs="Arial"/>
                <w:sz w:val="18"/>
                <w:szCs w:val="18"/>
              </w:rPr>
              <w:t>SH06_MOTPROM_EvaluaBono_ReCalculo</w:t>
            </w:r>
          </w:p>
        </w:tc>
      </w:tr>
      <w:tr w:rsidR="00447F1D" w:rsidRPr="00B776BB" w14:paraId="6A89464C" w14:textId="77777777" w:rsidTr="00447F1D">
        <w:trPr>
          <w:trHeight w:val="226"/>
        </w:trPr>
        <w:tc>
          <w:tcPr>
            <w:tcW w:w="2825" w:type="dxa"/>
            <w:vAlign w:val="center"/>
          </w:tcPr>
          <w:p w14:paraId="1A425632" w14:textId="7DA1E0C5" w:rsidR="00447F1D" w:rsidRPr="00B776BB" w:rsidRDefault="00447F1D" w:rsidP="00447F1D">
            <w:pPr>
              <w:jc w:val="left"/>
              <w:rPr>
                <w:rFonts w:ascii="Verdana" w:hAnsi="Verdana" w:cs="Arial"/>
                <w:b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Privilegios:</w:t>
            </w:r>
          </w:p>
        </w:tc>
        <w:tc>
          <w:tcPr>
            <w:tcW w:w="6036" w:type="dxa"/>
            <w:vAlign w:val="center"/>
          </w:tcPr>
          <w:p w14:paraId="12C6AA8B" w14:textId="4638E877" w:rsidR="00447F1D" w:rsidRPr="00B776BB" w:rsidRDefault="00447F1D" w:rsidP="00447F1D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 xml:space="preserve">Permisos a directorios (ejecución y escritura a </w:t>
            </w:r>
            <w:proofErr w:type="spellStart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shells</w:t>
            </w:r>
            <w:proofErr w:type="spellEnd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).</w:t>
            </w:r>
          </w:p>
        </w:tc>
      </w:tr>
      <w:tr w:rsidR="00447F1D" w:rsidRPr="00B776BB" w14:paraId="20D0A370" w14:textId="77777777" w:rsidTr="00447F1D">
        <w:trPr>
          <w:trHeight w:val="226"/>
        </w:trPr>
        <w:tc>
          <w:tcPr>
            <w:tcW w:w="2825" w:type="dxa"/>
          </w:tcPr>
          <w:p w14:paraId="1CB82135" w14:textId="7F1AB0B0" w:rsidR="00447F1D" w:rsidRPr="00B776BB" w:rsidRDefault="00447F1D" w:rsidP="00447F1D">
            <w:pPr>
              <w:jc w:val="left"/>
              <w:rPr>
                <w:rFonts w:ascii="Verdana" w:hAnsi="Verdana"/>
                <w:b/>
                <w:sz w:val="18"/>
                <w:szCs w:val="18"/>
                <w:highlight w:val="yellow"/>
                <w:lang w:val="es-ES_tradnl"/>
              </w:rPr>
            </w:pPr>
            <w:r w:rsidRPr="00B776BB">
              <w:rPr>
                <w:rFonts w:ascii="Verdana" w:hAnsi="Verdana"/>
                <w:b/>
                <w:sz w:val="18"/>
                <w:szCs w:val="18"/>
                <w:highlight w:val="yellow"/>
                <w:lang w:val="es-ES_tradnl"/>
              </w:rPr>
              <w:t>Ruta en RTC</w:t>
            </w:r>
          </w:p>
        </w:tc>
        <w:tc>
          <w:tcPr>
            <w:tcW w:w="6036" w:type="dxa"/>
          </w:tcPr>
          <w:p w14:paraId="5EDEB4F2" w14:textId="1844DA54" w:rsidR="00447F1D" w:rsidRPr="00B776BB" w:rsidRDefault="00447F1D" w:rsidP="00447F1D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38E304FF" w14:textId="77777777" w:rsidR="00754265" w:rsidRPr="00B776BB" w:rsidRDefault="00754265" w:rsidP="00754265">
      <w:pPr>
        <w:rPr>
          <w:rFonts w:ascii="Verdana" w:hAnsi="Verdana"/>
          <w:b/>
          <w:sz w:val="18"/>
          <w:szCs w:val="18"/>
        </w:rPr>
      </w:pPr>
    </w:p>
    <w:p w14:paraId="4F3DD5DA" w14:textId="63B69536" w:rsidR="007E0142" w:rsidRPr="00B776BB" w:rsidRDefault="007E0142" w:rsidP="007E0142">
      <w:pPr>
        <w:ind w:left="72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/>
          <w:sz w:val="18"/>
          <w:szCs w:val="18"/>
          <w:lang w:val="es-ES_tradnl"/>
        </w:rPr>
        <w:t>(</w:t>
      </w:r>
      <w:r w:rsidRPr="00B776BB">
        <w:rPr>
          <w:rFonts w:ascii="Verdana" w:hAnsi="Verdana" w:cs="Arial"/>
          <w:sz w:val="18"/>
          <w:szCs w:val="18"/>
          <w:lang w:val="es-ES_tradnl"/>
        </w:rPr>
        <w:t>Para</w:t>
      </w:r>
      <w:r w:rsidR="0064304D" w:rsidRPr="00B776BB">
        <w:rPr>
          <w:rFonts w:ascii="Verdana" w:hAnsi="Verdana" w:cs="Arial"/>
          <w:sz w:val="18"/>
          <w:szCs w:val="18"/>
          <w:lang w:val="es-ES_tradnl"/>
        </w:rPr>
        <w:t xml:space="preserve"> la instalación del archivo </w:t>
      </w:r>
      <w:proofErr w:type="spellStart"/>
      <w:r w:rsidR="0064304D" w:rsidRPr="00B776BB">
        <w:rPr>
          <w:rFonts w:ascii="Verdana" w:hAnsi="Verdana" w:cs="Arial"/>
          <w:sz w:val="18"/>
          <w:szCs w:val="18"/>
          <w:lang w:val="es-ES_tradnl"/>
        </w:rPr>
        <w:t>properties</w:t>
      </w:r>
      <w:proofErr w:type="spellEnd"/>
      <w:r w:rsidR="0064304D" w:rsidRPr="00B776BB">
        <w:rPr>
          <w:rFonts w:ascii="Verdana" w:hAnsi="Verdana" w:cs="Arial"/>
          <w:sz w:val="18"/>
          <w:szCs w:val="18"/>
          <w:lang w:val="es-ES_tradnl"/>
        </w:rPr>
        <w:t xml:space="preserve"> </w:t>
      </w:r>
      <w:r w:rsidR="001F3042" w:rsidRPr="00B776BB">
        <w:rPr>
          <w:rFonts w:ascii="Verdana" w:hAnsi="Verdana" w:cs="Arial"/>
          <w:sz w:val="18"/>
          <w:szCs w:val="18"/>
          <w:lang w:val="es-ES_tradnl"/>
        </w:rPr>
        <w:t xml:space="preserve">ver el procedimiento en el documento Anexo Estándares de </w:t>
      </w:r>
      <w:r w:rsidR="00D91FAF" w:rsidRPr="00B776BB">
        <w:rPr>
          <w:rFonts w:ascii="Verdana" w:hAnsi="Verdana" w:cs="Arial"/>
          <w:sz w:val="18"/>
          <w:szCs w:val="18"/>
          <w:lang w:val="es-ES_tradnl"/>
        </w:rPr>
        <w:t>Configuración</w:t>
      </w:r>
      <w:r w:rsidR="001F3042" w:rsidRPr="00B776BB">
        <w:rPr>
          <w:rFonts w:ascii="Verdana" w:hAnsi="Verdana" w:cs="Arial"/>
          <w:sz w:val="18"/>
          <w:szCs w:val="18"/>
          <w:lang w:val="es-ES_tradnl"/>
        </w:rPr>
        <w:t xml:space="preserve"> de Componentes_v1.0 – 6.2</w:t>
      </w:r>
      <w:r w:rsidRPr="00B776BB">
        <w:rPr>
          <w:rFonts w:ascii="Verdana" w:hAnsi="Verdana" w:cs="Arial"/>
          <w:sz w:val="18"/>
          <w:szCs w:val="18"/>
          <w:lang w:val="es-ES_tradnl"/>
        </w:rPr>
        <w:t xml:space="preserve">. </w:t>
      </w:r>
      <w:r w:rsidR="001F3042" w:rsidRPr="00B776BB">
        <w:rPr>
          <w:rFonts w:ascii="Verdana" w:hAnsi="Verdana" w:cs="Arial"/>
          <w:sz w:val="18"/>
          <w:szCs w:val="18"/>
        </w:rPr>
        <w:t>Configuración de archivo .</w:t>
      </w:r>
      <w:proofErr w:type="spellStart"/>
      <w:r w:rsidR="001F3042" w:rsidRPr="00B776BB">
        <w:rPr>
          <w:rFonts w:ascii="Verdana" w:hAnsi="Verdana" w:cs="Arial"/>
          <w:sz w:val="18"/>
          <w:szCs w:val="18"/>
        </w:rPr>
        <w:t>properties</w:t>
      </w:r>
      <w:proofErr w:type="spellEnd"/>
      <w:r w:rsidRPr="00B776BB">
        <w:rPr>
          <w:rFonts w:ascii="Verdana" w:hAnsi="Verdana" w:cs="Arial"/>
          <w:sz w:val="18"/>
          <w:szCs w:val="18"/>
        </w:rPr>
        <w:t>)</w:t>
      </w:r>
    </w:p>
    <w:p w14:paraId="5C3941E8" w14:textId="77777777" w:rsidR="003C1241" w:rsidRPr="00B776BB" w:rsidRDefault="003C1241" w:rsidP="003C1241">
      <w:pPr>
        <w:rPr>
          <w:rFonts w:ascii="Verdana" w:hAnsi="Verdana" w:cs="Arial"/>
          <w:b/>
          <w:sz w:val="18"/>
          <w:szCs w:val="18"/>
        </w:rPr>
      </w:pPr>
    </w:p>
    <w:p w14:paraId="1BA236B4" w14:textId="32496C4F" w:rsidR="003C1241" w:rsidRPr="00B776BB" w:rsidRDefault="006B40A6" w:rsidP="003C1241">
      <w:pPr>
        <w:ind w:left="108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SH06_MOTPROM_EvaluaBono_ReCalculo</w:t>
      </w:r>
      <w:r w:rsidR="003C1241" w:rsidRPr="00B776BB">
        <w:rPr>
          <w:rFonts w:ascii="Verdana" w:hAnsi="Verdana" w:cs="Arial"/>
          <w:b/>
          <w:sz w:val="18"/>
          <w:szCs w:val="18"/>
        </w:rPr>
        <w:t>.properties</w:t>
      </w:r>
    </w:p>
    <w:p w14:paraId="0164AEE2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</w:rPr>
      </w:pPr>
    </w:p>
    <w:p w14:paraId="0E95BC57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</w:rPr>
      </w:pPr>
    </w:p>
    <w:p w14:paraId="39194D91" w14:textId="1F0AEE4C" w:rsidR="003C1241" w:rsidRPr="00B776BB" w:rsidRDefault="003C1241" w:rsidP="003C1241">
      <w:pPr>
        <w:ind w:left="1560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Estos datos se deben actualizar por los valores de producción.</w:t>
      </w:r>
    </w:p>
    <w:tbl>
      <w:tblPr>
        <w:tblW w:w="99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3C1241" w:rsidRPr="00E04924" w14:paraId="610DF368" w14:textId="77777777" w:rsidTr="00831CDA">
        <w:trPr>
          <w:trHeight w:val="1771"/>
        </w:trPr>
        <w:tc>
          <w:tcPr>
            <w:tcW w:w="9923" w:type="dxa"/>
            <w:shd w:val="clear" w:color="auto" w:fill="auto"/>
          </w:tcPr>
          <w:p w14:paraId="3F77BC8B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bookmarkStart w:id="15" w:name="_Hlk520454078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### LOG4J ###</w:t>
            </w:r>
          </w:p>
          <w:p w14:paraId="6F88FDDB" w14:textId="71D6D4C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log4j.dir=</w:t>
            </w:r>
            <w:r w:rsidR="00E04924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/home/USRPRETUPS/procesosmotorprom/desactiva/</w:t>
            </w: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SH06_MOTPROM_EvaluaBono_ReCalculo/log4j.properties</w:t>
            </w:r>
          </w:p>
          <w:p w14:paraId="757FA0D5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3C4A0955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#MOTPROM</w:t>
            </w:r>
          </w:p>
          <w:p w14:paraId="7F54E8C0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db.bscs.nombre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=BSCS</w:t>
            </w:r>
          </w:p>
          <w:p w14:paraId="77721D03" w14:textId="5F8AF3E3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oracle.jdbc.owner.bscs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="000F2324" w:rsidRPr="0038386E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MOTPROM</w:t>
            </w:r>
          </w:p>
          <w:p w14:paraId="6FCFE151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bscs.pkg.motprom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pkg_motprom_proces_transbk</w:t>
            </w:r>
            <w:proofErr w:type="spellEnd"/>
          </w:p>
          <w:p w14:paraId="1503C98E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bscs.pkg.motprom.eval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pkg_motprom_proces_transbk</w:t>
            </w:r>
            <w:proofErr w:type="spellEnd"/>
          </w:p>
          <w:p w14:paraId="4D57FA11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bscs.promss.cambio.plan.replica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promss_dnnum_maxfamilia</w:t>
            </w:r>
            <w:proofErr w:type="spellEnd"/>
          </w:p>
          <w:p w14:paraId="432141D5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bscs.promss.cambio.recalcular.max.familia=promss_recal_maxfamilia</w:t>
            </w:r>
          </w:p>
          <w:p w14:paraId="6DE7522E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bscs.promsi.cambio.plan.replica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promsi_program_bono_recalculo</w:t>
            </w:r>
            <w:proofErr w:type="spellEnd"/>
          </w:p>
          <w:p w14:paraId="5E48ABB1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bscs.promsi.cambio.plan.no.contrato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promsi_contrato_valida</w:t>
            </w:r>
            <w:proofErr w:type="spellEnd"/>
          </w:p>
          <w:p w14:paraId="24EF7E3E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12CADB4E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bscs.promsu.cambio.plan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promsu_desa_cambio_planlinea</w:t>
            </w:r>
            <w:proofErr w:type="spellEnd"/>
          </w:p>
          <w:p w14:paraId="0B4BFD74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bscs.promss.cambio.dato.bono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=promss_venta_bonos_mf2</w:t>
            </w:r>
          </w:p>
          <w:p w14:paraId="7D4714DE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lastRenderedPageBreak/>
              <w:t>bscs.promsi.cambio.plan.type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=T_PROM_VENTA_DATOS_LINEA_ONE</w:t>
            </w:r>
          </w:p>
          <w:p w14:paraId="2AF87EAA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bscs.promsi.cambio.plan.types.array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=T_PROM_VENTA_LISTA_ONE</w:t>
            </w:r>
          </w:p>
          <w:p w14:paraId="1A1FF688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db.bscs.timeout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=5000</w:t>
            </w:r>
          </w:p>
          <w:p w14:paraId="574190C7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##########################</w:t>
            </w:r>
          </w:p>
          <w:p w14:paraId="095C062D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2A65A4B2" w14:textId="720DA1BA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oracle.jdbc.conexion.bscs=jdbc:oracle:thin:@</w:t>
            </w:r>
            <w:r w:rsidR="00447F1D" w:rsidRPr="00984242">
              <w:rPr>
                <w:rFonts w:ascii="Verdana" w:hAnsi="Verdana"/>
                <w:sz w:val="18"/>
                <w:szCs w:val="18"/>
                <w:highlight w:val="yellow"/>
                <w:lang w:val="pt-BR"/>
              </w:rPr>
              <w:t>scan-fcprod.tim.com.pe:1521:MOTPROM</w:t>
            </w:r>
          </w:p>
          <w:p w14:paraId="186C0AEC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oracle.jdbc.driver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oracle.jdbc.driver.OracleDriver</w:t>
            </w:r>
            <w:proofErr w:type="spellEnd"/>
          </w:p>
          <w:p w14:paraId="03EBB370" w14:textId="5A64DE22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oracle.jdbc.usuario.bscs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="00447F1D" w:rsidRPr="00984242">
              <w:rPr>
                <w:rFonts w:ascii="Verdana" w:hAnsi="Verdana"/>
                <w:sz w:val="18"/>
                <w:szCs w:val="18"/>
                <w:highlight w:val="yellow"/>
                <w:lang w:val="pt-BR"/>
              </w:rPr>
              <w:t>usrappmotorp</w:t>
            </w:r>
            <w:proofErr w:type="spellEnd"/>
          </w:p>
          <w:p w14:paraId="044F8FE8" w14:textId="2F6683EA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oracle.jdbc.password.bscs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="00447F1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***</w:t>
            </w:r>
          </w:p>
          <w:p w14:paraId="7B505DF1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5530DC43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E7EDDF7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codigo.idf1=1</w:t>
            </w:r>
          </w:p>
          <w:p w14:paraId="74162E95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mensaje.idf1=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procesar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Recalculo</w:t>
            </w:r>
          </w:p>
          <w:p w14:paraId="120612E0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codigo.idf2=2</w:t>
            </w:r>
          </w:p>
          <w:p w14:paraId="0E0EE1E3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mensaje.idf2=No existe Registros a Recalcular</w:t>
            </w:r>
          </w:p>
          <w:p w14:paraId="6BFC7204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EAEF844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29772970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bono.re.calcular.reintento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=2</w:t>
            </w:r>
          </w:p>
          <w:p w14:paraId="5B7D7445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bono.re.calcular.proceso.reintento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=2</w:t>
            </w:r>
          </w:p>
          <w:p w14:paraId="76E258F3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647B52F8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#IDT</w:t>
            </w:r>
          </w:p>
          <w:p w14:paraId="6A2AD520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motprom.codigo.idt1=-1</w:t>
            </w:r>
          </w:p>
          <w:p w14:paraId="083F0F16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motprom.mensaje.idt1=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Superó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tiempo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espera del SP '$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nombre_SP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 - JNDI '$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  <w:p w14:paraId="76326607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motprom.codigo.idt2=-2</w:t>
            </w:r>
          </w:p>
          <w:p w14:paraId="06810CBD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motprom.mensaje.idt2=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Recurso no 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disponible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 SP '$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nombre_SP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 - JNDI '$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  <w:p w14:paraId="1FD25B3F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motprom.codigo.idt3=-3</w:t>
            </w:r>
          </w:p>
          <w:p w14:paraId="64033648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motprom.mensaje.idt3=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Superó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tiempo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espera del WS '$ws' - 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Metodo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'$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metodo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  <w:p w14:paraId="6A466369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motprom.codigo.idt4=-4</w:t>
            </w:r>
          </w:p>
          <w:p w14:paraId="2960ABA2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motprom.mensaje.idt4=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Recurso no 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disponible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 WS '$ws - 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Metodo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'$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metodo</w:t>
            </w:r>
            <w:proofErr w:type="spellEnd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  <w:p w14:paraId="7CA51C52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653C7803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5BD4FF9A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#WS INT-CAA-0002</w:t>
            </w:r>
          </w:p>
          <w:p w14:paraId="155EA218" w14:textId="2D0614BE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intcaa002.getProductsOfferingPerContract.url=http://</w:t>
            </w:r>
            <w:r w:rsidR="00E04924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172.19.172.6</w:t>
            </w: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:80</w:t>
            </w: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/v1.0/plataforma-empresarial/customer_Domain/custOrder/bssProductOrdering/getProductsOfferingPerContract</w:t>
            </w:r>
          </w:p>
          <w:p w14:paraId="6A7D42D1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intcaa002.getProductsOfferingPerContract.url.timeout=50000</w:t>
            </w:r>
          </w:p>
          <w:p w14:paraId="62792C6F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intcaa002.getProductsOfferingPerContract.url.conexion=50000</w:t>
            </w:r>
          </w:p>
          <w:p w14:paraId="5DAA765D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eai.prs.intcaa002.getProductsOfferingPerContract.auth.username=</w:t>
            </w: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Integracion</w:t>
            </w:r>
          </w:p>
          <w:p w14:paraId="6F8BB808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eai.prs.intcaa002.getProductsOfferingPerContract.auth.password=</w:t>
            </w: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Synopsis2018</w:t>
            </w:r>
          </w:p>
          <w:p w14:paraId="5E1FFA79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intcaa002.header.canal=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app_GetProductsOfferingPerContract</w:t>
            </w:r>
            <w:proofErr w:type="spellEnd"/>
          </w:p>
          <w:p w14:paraId="0BD8DFA2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intcaa002.param.country=PE</w:t>
            </w:r>
          </w:p>
          <w:p w14:paraId="1A07FE01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intcaa002.param.language=ES</w:t>
            </w:r>
          </w:p>
          <w:p w14:paraId="3FA83006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intcaa002.param.consumer=TLF-</w:t>
            </w:r>
          </w:p>
          <w:p w14:paraId="324730D8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intcaa002.param.system=USSD</w:t>
            </w:r>
          </w:p>
          <w:p w14:paraId="7029A010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intcaa002.param.modulo=USSD</w:t>
            </w:r>
          </w:p>
          <w:p w14:paraId="07EE7E9A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intcaa002.param.userid=USRUSSD</w:t>
            </w:r>
          </w:p>
          <w:p w14:paraId="637B85ED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intcaa002.param.dispositivo=USSD</w:t>
            </w:r>
          </w:p>
          <w:p w14:paraId="14CDC6D7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intcaa002.param.wslp=</w:t>
            </w:r>
            <w:r w:rsidRPr="00447F1D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172.19.74.222</w:t>
            </w:r>
          </w:p>
          <w:p w14:paraId="3551F59B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intcaa002.param.msgtype=?</w:t>
            </w:r>
          </w:p>
          <w:p w14:paraId="24480A6F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intcaa002.param.operation.1=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bsscustomermanagement</w:t>
            </w:r>
            <w:proofErr w:type="spellEnd"/>
          </w:p>
          <w:p w14:paraId="7AC516F8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intcaa002.param.operation.2=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descontarKmLatam</w:t>
            </w:r>
            <w:proofErr w:type="spellEnd"/>
          </w:p>
          <w:p w14:paraId="760F0F58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intcaa002.param.nombre.aplicacion=E_USR_01</w:t>
            </w:r>
          </w:p>
          <w:p w14:paraId="3ACC887F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intcaa002.param.usuario.aplicacion=E_USR_01</w:t>
            </w:r>
          </w:p>
          <w:p w14:paraId="539D4EC5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intcaa002.param.usuario.idApplication=E01</w:t>
            </w:r>
          </w:p>
          <w:p w14:paraId="54E3C537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intcaa002.basic.product.validos=B</w:t>
            </w:r>
          </w:p>
          <w:p w14:paraId="4111AD2A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lastRenderedPageBreak/>
              <w:t>intcaa002.productSpecificationType.name=4</w:t>
            </w:r>
          </w:p>
          <w:p w14:paraId="5E2D0A75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00F7216B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23C9C377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#WS INT-COP-0223</w:t>
            </w:r>
          </w:p>
          <w:p w14:paraId="0E5C6B8D" w14:textId="2F4CD6D0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intcop.0223.bssAgreementManagement.url=http://</w:t>
            </w:r>
            <w:r w:rsidR="00E04924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172.19.172.6</w:t>
            </w:r>
            <w:r w:rsidRPr="00447F1D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:80</w:t>
            </w: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/v1.0/postventa/customer_Domain/custInfo/bssAgreementManagement/retrieveSubscriptions</w:t>
            </w:r>
          </w:p>
          <w:p w14:paraId="0A96AB7F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intcop.0223.bssAgreementManagement.url.timeout=50000</w:t>
            </w:r>
          </w:p>
          <w:p w14:paraId="513DE9DC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intcop.0223.bssAgreementManagement.url.conexion=50000</w:t>
            </w:r>
          </w:p>
          <w:p w14:paraId="4F418063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intcop.0223.bssAgreementManagement.auth.username=</w:t>
            </w:r>
            <w:proofErr w:type="spellStart"/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Integracion</w:t>
            </w:r>
            <w:proofErr w:type="spellEnd"/>
          </w:p>
          <w:p w14:paraId="1EE747DC" w14:textId="44580BBB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intcop.0223.bssAgreementManagement.auth.password=</w:t>
            </w: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Synopsis2018</w:t>
            </w:r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|</w:t>
            </w:r>
          </w:p>
          <w:p w14:paraId="29BC79FF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intcop.0223.bssAgreementManagement.canal=CAC</w:t>
            </w:r>
          </w:p>
          <w:p w14:paraId="3EA0F285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intcop.0223.bssAgreementManagementcountry=PE</w:t>
            </w:r>
          </w:p>
          <w:p w14:paraId="3F84ABB6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intcop.0223.bssAgreementManagement.language=ESbssAgreementManagement.</w:t>
            </w:r>
          </w:p>
          <w:p w14:paraId="5FBC4553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intcop.0223.bssAgreementManagement.consumer=TLF-</w:t>
            </w:r>
          </w:p>
          <w:p w14:paraId="54BC63AF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intcop.0223.bssAgreementManagement.system=USSD</w:t>
            </w:r>
          </w:p>
          <w:p w14:paraId="5A4904F1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intcop.0223.bssAgreementManagement.modulo=USSD</w:t>
            </w:r>
          </w:p>
          <w:p w14:paraId="3E4F7F9F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intcop.0223.bssAgreementManagement.userid=USRUSSD</w:t>
            </w:r>
          </w:p>
          <w:p w14:paraId="0ADFCA16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intcop.0223.bssAgreementManagement.dispositivo=USSD</w:t>
            </w:r>
          </w:p>
          <w:p w14:paraId="465860DE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intcop.0223.bssAgreementManagement.wslp=</w:t>
            </w:r>
            <w:r w:rsidRPr="00447F1D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172.19.74.222</w:t>
            </w:r>
          </w:p>
          <w:p w14:paraId="47890B4D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intcop.0223.bssAgreementManagement.msgtype=?</w:t>
            </w:r>
          </w:p>
          <w:p w14:paraId="6F835CF7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intcop.0223.bssAgreementManagementoperation.1=bsscustomermanagement</w:t>
            </w:r>
          </w:p>
          <w:p w14:paraId="1D926153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intcop.0223.bssAgreementManagement.nombre.aplicacion=E_USR_01</w:t>
            </w:r>
          </w:p>
          <w:p w14:paraId="13AC6EB8" w14:textId="77777777" w:rsidR="002D1795" w:rsidRPr="002D1795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intcop.0223.bssAgreementManagement.usuario.aplicacion=E_USR_01</w:t>
            </w:r>
          </w:p>
          <w:p w14:paraId="59670A96" w14:textId="592039D8" w:rsidR="003C1241" w:rsidRPr="00B776BB" w:rsidRDefault="002D1795" w:rsidP="002D1795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2D1795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intcop.0223.bssAgreementManagement.idApplication=SAP</w:t>
            </w:r>
          </w:p>
        </w:tc>
      </w:tr>
      <w:bookmarkEnd w:id="15"/>
    </w:tbl>
    <w:p w14:paraId="6F3FD198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  <w:lang w:val="pt-BR"/>
        </w:rPr>
      </w:pPr>
    </w:p>
    <w:p w14:paraId="7E5894DF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  <w:lang w:val="pt-BR"/>
        </w:rPr>
      </w:pPr>
    </w:p>
    <w:p w14:paraId="2341568C" w14:textId="77777777" w:rsidR="003C1241" w:rsidRPr="00B776BB" w:rsidRDefault="003C1241" w:rsidP="003C1241">
      <w:pPr>
        <w:spacing w:line="276" w:lineRule="auto"/>
        <w:jc w:val="left"/>
        <w:rPr>
          <w:rFonts w:ascii="Verdana" w:hAnsi="Verdana" w:cs="Arial"/>
          <w:sz w:val="18"/>
          <w:szCs w:val="18"/>
          <w:lang w:val="pt-BR"/>
        </w:rPr>
      </w:pPr>
    </w:p>
    <w:p w14:paraId="1FD76CF8" w14:textId="77777777" w:rsidR="00EF4366" w:rsidRPr="000900AF" w:rsidRDefault="00EF4366" w:rsidP="00EF4366">
      <w:pPr>
        <w:spacing w:line="276" w:lineRule="auto"/>
        <w:ind w:left="1701"/>
        <w:jc w:val="left"/>
        <w:rPr>
          <w:rFonts w:ascii="Verdana" w:hAnsi="Verdana" w:cs="Arial"/>
          <w:sz w:val="18"/>
          <w:szCs w:val="18"/>
          <w:lang w:val="en-US"/>
        </w:rPr>
      </w:pPr>
    </w:p>
    <w:p w14:paraId="2B4E6EB0" w14:textId="77777777" w:rsidR="00490820" w:rsidRPr="00B776BB" w:rsidRDefault="008E29E9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6" w:name="_Toc8507395"/>
      <w:r w:rsidRPr="00B776BB">
        <w:rPr>
          <w:rFonts w:ascii="Verdana" w:hAnsi="Verdana" w:cs="Arial"/>
          <w:b/>
          <w:sz w:val="18"/>
          <w:szCs w:val="18"/>
        </w:rPr>
        <w:t>Configuración</w:t>
      </w:r>
      <w:r w:rsidR="00490820" w:rsidRPr="00B776BB">
        <w:rPr>
          <w:rFonts w:ascii="Verdana" w:hAnsi="Verdana" w:cs="Arial"/>
          <w:b/>
          <w:sz w:val="18"/>
          <w:szCs w:val="18"/>
        </w:rPr>
        <w:t xml:space="preserve"> de archivos .</w:t>
      </w:r>
      <w:proofErr w:type="spellStart"/>
      <w:r w:rsidR="00490820" w:rsidRPr="00B776BB">
        <w:rPr>
          <w:rFonts w:ascii="Verdana" w:hAnsi="Verdana" w:cs="Arial"/>
          <w:b/>
          <w:sz w:val="18"/>
          <w:szCs w:val="18"/>
        </w:rPr>
        <w:t>logs</w:t>
      </w:r>
      <w:bookmarkEnd w:id="16"/>
      <w:proofErr w:type="spellEnd"/>
    </w:p>
    <w:p w14:paraId="7322E9DB" w14:textId="77777777" w:rsidR="00010ABB" w:rsidRPr="00B776BB" w:rsidRDefault="00010ABB" w:rsidP="00010ABB">
      <w:pPr>
        <w:ind w:left="1080"/>
        <w:rPr>
          <w:rFonts w:ascii="Verdana" w:hAnsi="Verdana" w:cs="Arial"/>
          <w:sz w:val="18"/>
          <w:szCs w:val="18"/>
        </w:rPr>
      </w:pPr>
    </w:p>
    <w:p w14:paraId="1D726109" w14:textId="0B2BF591" w:rsidR="00010ABB" w:rsidRPr="00B776BB" w:rsidRDefault="00010ABB" w:rsidP="00010ABB">
      <w:pPr>
        <w:ind w:left="567"/>
        <w:rPr>
          <w:rFonts w:ascii="Verdana" w:hAnsi="Verdana" w:cs="Arial"/>
          <w:sz w:val="18"/>
          <w:szCs w:val="18"/>
          <w:lang w:val="es-ES_tradnl"/>
        </w:rPr>
      </w:pPr>
      <w:r w:rsidRPr="00B776BB">
        <w:rPr>
          <w:rFonts w:ascii="Verdana" w:hAnsi="Verdana" w:cs="Arial"/>
          <w:sz w:val="18"/>
          <w:szCs w:val="18"/>
          <w:lang w:val="es-ES_tradnl"/>
        </w:rPr>
        <w:t xml:space="preserve">El archivo </w:t>
      </w:r>
      <w:r w:rsidRPr="00B776BB">
        <w:rPr>
          <w:rFonts w:ascii="Verdana" w:hAnsi="Verdana" w:cs="Arial"/>
          <w:b/>
          <w:sz w:val="18"/>
          <w:szCs w:val="18"/>
          <w:lang w:val="es-ES_tradnl"/>
        </w:rPr>
        <w:t>log4j.properties</w:t>
      </w:r>
      <w:r w:rsidRPr="00B776BB">
        <w:rPr>
          <w:rFonts w:ascii="Verdana" w:hAnsi="Verdana" w:cs="Arial"/>
          <w:sz w:val="18"/>
          <w:szCs w:val="18"/>
          <w:lang w:val="es-ES_tradnl"/>
        </w:rPr>
        <w:t xml:space="preserve"> contiene la configuración del log del aplicativo (ruta y nombre del log, nivel de traza, </w:t>
      </w:r>
      <w:proofErr w:type="spellStart"/>
      <w:r w:rsidRPr="00B776BB">
        <w:rPr>
          <w:rFonts w:ascii="Verdana" w:hAnsi="Verdana" w:cs="Arial"/>
          <w:sz w:val="18"/>
          <w:szCs w:val="18"/>
          <w:lang w:val="es-ES_tradnl"/>
        </w:rPr>
        <w:t>etc</w:t>
      </w:r>
      <w:proofErr w:type="spellEnd"/>
      <w:r w:rsidRPr="00B776BB">
        <w:rPr>
          <w:rFonts w:ascii="Verdana" w:hAnsi="Verdana" w:cs="Arial"/>
          <w:sz w:val="18"/>
          <w:szCs w:val="18"/>
          <w:lang w:val="es-ES_tradnl"/>
        </w:rPr>
        <w:t>).</w:t>
      </w:r>
    </w:p>
    <w:p w14:paraId="48014E17" w14:textId="77777777" w:rsidR="00010ABB" w:rsidRPr="00B776BB" w:rsidRDefault="00010ABB" w:rsidP="00010ABB">
      <w:pPr>
        <w:ind w:left="1080"/>
        <w:rPr>
          <w:rFonts w:ascii="Verdana" w:hAnsi="Verdana" w:cs="Arial"/>
          <w:sz w:val="18"/>
          <w:szCs w:val="18"/>
        </w:rPr>
      </w:pPr>
    </w:p>
    <w:tbl>
      <w:tblPr>
        <w:tblW w:w="857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19"/>
      </w:tblGrid>
      <w:tr w:rsidR="00010ABB" w:rsidRPr="00E04924" w14:paraId="2731D608" w14:textId="77777777" w:rsidTr="00010ABB">
        <w:tc>
          <w:tcPr>
            <w:tcW w:w="8572" w:type="dxa"/>
            <w:shd w:val="clear" w:color="auto" w:fill="auto"/>
          </w:tcPr>
          <w:p w14:paraId="16375244" w14:textId="77777777" w:rsidR="007D1B59" w:rsidRPr="007D1B59" w:rsidRDefault="007D1B59" w:rsidP="007D1B59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# Root logger option</w:t>
            </w:r>
          </w:p>
          <w:p w14:paraId="635BB106" w14:textId="77777777" w:rsidR="007D1B59" w:rsidRPr="007D1B59" w:rsidRDefault="007D1B59" w:rsidP="007D1B59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log4j.rootLogger=INFO, R</w:t>
            </w:r>
          </w:p>
          <w:p w14:paraId="4FA32778" w14:textId="77777777" w:rsidR="007D1B59" w:rsidRPr="007D1B59" w:rsidRDefault="007D1B59" w:rsidP="007D1B59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 xml:space="preserve"> </w:t>
            </w:r>
          </w:p>
          <w:p w14:paraId="412DFCD6" w14:textId="77777777" w:rsidR="007D1B59" w:rsidRPr="007D1B59" w:rsidRDefault="007D1B59" w:rsidP="007D1B59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# Direct log messages to a log file</w:t>
            </w:r>
          </w:p>
          <w:p w14:paraId="1C497A35" w14:textId="77777777" w:rsidR="007D1B59" w:rsidRPr="007D1B59" w:rsidRDefault="007D1B59" w:rsidP="007D1B59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log4j.appender.R=org.apache.log4j.DailyRollingFileAppender</w:t>
            </w:r>
          </w:p>
          <w:p w14:paraId="49E1FC46" w14:textId="77777777" w:rsidR="007D1B59" w:rsidRPr="007D1B59" w:rsidRDefault="007D1B59" w:rsidP="007D1B59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log4j.appender.R.layout=org.apache.log4j.PatternLayout</w:t>
            </w:r>
          </w:p>
          <w:p w14:paraId="7D97EC08" w14:textId="77777777" w:rsidR="007D1B59" w:rsidRPr="007D1B59" w:rsidRDefault="007D1B59" w:rsidP="007D1B59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log4j.appender.R.layout.ConversionPattern= [%-5p] [%d{</w:t>
            </w:r>
            <w:proofErr w:type="spellStart"/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yyyy</w:t>
            </w:r>
            <w:proofErr w:type="spellEnd"/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-MM-</w:t>
            </w:r>
            <w:proofErr w:type="spellStart"/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dd</w:t>
            </w:r>
            <w:proofErr w:type="spellEnd"/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HH:mm:ss</w:t>
            </w:r>
            <w:proofErr w:type="spellEnd"/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}] (%c{1}:%L) - %</w:t>
            </w:r>
            <w:proofErr w:type="spellStart"/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m%n</w:t>
            </w:r>
            <w:proofErr w:type="spellEnd"/>
          </w:p>
          <w:p w14:paraId="4846F09B" w14:textId="53CEE236" w:rsidR="007D1B59" w:rsidRPr="007D1B59" w:rsidRDefault="007D1B59" w:rsidP="007D1B59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log4j.appender.R.File=</w:t>
            </w:r>
            <w:r w:rsidR="00E04924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en-US"/>
              </w:rPr>
              <w:t>/home/USRPRETUPS/procesosmotorprom/desactiva/</w:t>
            </w:r>
            <w:r w:rsidR="006B40A6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SH06_MOTPROM_EvaluaBono_ReCalculo</w:t>
            </w:r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/LOG/</w:t>
            </w:r>
            <w:r w:rsidR="006B40A6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SH06_MOTPROM_EvaluaBono_ReCalculo</w:t>
            </w:r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.log</w:t>
            </w:r>
          </w:p>
          <w:p w14:paraId="28718CC3" w14:textId="3FAF8454" w:rsidR="007D1B59" w:rsidRPr="00B776BB" w:rsidRDefault="007D1B59" w:rsidP="007D1B59">
            <w:pPr>
              <w:ind w:left="142"/>
              <w:jc w:val="left"/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log4j.appender.R.DatePattern='.'</w:t>
            </w:r>
            <w:proofErr w:type="spellStart"/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yyyy</w:t>
            </w:r>
            <w:proofErr w:type="spellEnd"/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-MM-</w:t>
            </w:r>
            <w:proofErr w:type="spellStart"/>
            <w:r w:rsidRPr="007D1B59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dd</w:t>
            </w:r>
            <w:proofErr w:type="spellEnd"/>
          </w:p>
        </w:tc>
      </w:tr>
    </w:tbl>
    <w:p w14:paraId="25368710" w14:textId="2FAF4CD2" w:rsidR="007C7732" w:rsidRPr="00B776BB" w:rsidRDefault="007C7732" w:rsidP="00CD2F24">
      <w:pPr>
        <w:ind w:left="720"/>
        <w:rPr>
          <w:rFonts w:ascii="Verdana" w:hAnsi="Verdana" w:cs="Arial"/>
          <w:sz w:val="18"/>
          <w:szCs w:val="18"/>
          <w:lang w:val="en-US"/>
        </w:rPr>
      </w:pPr>
    </w:p>
    <w:p w14:paraId="3FBBE269" w14:textId="48622C2A" w:rsidR="00031EB7" w:rsidRPr="00B776BB" w:rsidRDefault="00490820" w:rsidP="00754265">
      <w:pPr>
        <w:ind w:left="1152"/>
        <w:rPr>
          <w:rFonts w:ascii="Verdana" w:hAnsi="Verdana" w:cs="Arial"/>
          <w:b/>
          <w:sz w:val="18"/>
          <w:szCs w:val="18"/>
          <w:lang w:val="en-US"/>
        </w:rPr>
      </w:pPr>
      <w:r w:rsidRPr="00B776BB">
        <w:rPr>
          <w:rFonts w:ascii="Verdana" w:hAnsi="Verdana" w:cs="Arial"/>
          <w:b/>
          <w:sz w:val="18"/>
          <w:szCs w:val="18"/>
          <w:lang w:val="en-US"/>
        </w:rPr>
        <w:t xml:space="preserve">   </w:t>
      </w:r>
    </w:p>
    <w:p w14:paraId="674B80C7" w14:textId="77777777" w:rsidR="001B6115" w:rsidRPr="00B776BB" w:rsidRDefault="007E4E56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7" w:name="_Toc8507396"/>
      <w:r w:rsidRPr="00B776BB">
        <w:rPr>
          <w:rFonts w:ascii="Verdana" w:hAnsi="Verdana" w:cs="Arial"/>
          <w:b/>
          <w:sz w:val="18"/>
          <w:szCs w:val="18"/>
        </w:rPr>
        <w:t xml:space="preserve">Configuración de </w:t>
      </w:r>
      <w:r w:rsidR="00CD2F24" w:rsidRPr="00B776BB">
        <w:rPr>
          <w:rFonts w:ascii="Verdana" w:hAnsi="Verdana" w:cs="Arial"/>
          <w:b/>
          <w:sz w:val="18"/>
          <w:szCs w:val="18"/>
        </w:rPr>
        <w:t>Servicios de Mensajería (JMS)</w:t>
      </w:r>
      <w:bookmarkEnd w:id="17"/>
    </w:p>
    <w:p w14:paraId="719E0732" w14:textId="77777777" w:rsidR="00454EA5" w:rsidRPr="00B776BB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1BDE5948" w14:textId="4DD76593" w:rsidR="00F479B4" w:rsidRPr="00B776BB" w:rsidRDefault="00F479B4" w:rsidP="00F14FF6">
      <w:pPr>
        <w:jc w:val="left"/>
        <w:rPr>
          <w:rFonts w:ascii="Verdana" w:hAnsi="Verdana"/>
          <w:sz w:val="18"/>
          <w:szCs w:val="18"/>
          <w:lang w:val="es-ES_tradnl"/>
        </w:rPr>
      </w:pPr>
    </w:p>
    <w:p w14:paraId="6EB22BC5" w14:textId="77777777" w:rsidR="001B6115" w:rsidRPr="00B776BB" w:rsidRDefault="007E4E56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8" w:name="_Toc8507397"/>
      <w:r w:rsidRPr="00B776BB">
        <w:rPr>
          <w:rFonts w:ascii="Verdana" w:hAnsi="Verdana" w:cs="Arial"/>
          <w:b/>
          <w:sz w:val="18"/>
          <w:szCs w:val="18"/>
        </w:rPr>
        <w:t>Configuración</w:t>
      </w:r>
      <w:r w:rsidR="00490820" w:rsidRPr="00B776BB">
        <w:rPr>
          <w:rFonts w:ascii="Verdana" w:hAnsi="Verdana" w:cs="Arial"/>
          <w:b/>
          <w:sz w:val="18"/>
          <w:szCs w:val="18"/>
        </w:rPr>
        <w:t xml:space="preserve"> de </w:t>
      </w:r>
      <w:proofErr w:type="spellStart"/>
      <w:r w:rsidR="00490820" w:rsidRPr="00B776BB">
        <w:rPr>
          <w:rFonts w:ascii="Verdana" w:hAnsi="Verdana" w:cs="Arial"/>
          <w:b/>
          <w:sz w:val="18"/>
          <w:szCs w:val="18"/>
        </w:rPr>
        <w:t>DataSource</w:t>
      </w:r>
      <w:proofErr w:type="spellEnd"/>
      <w:r w:rsidR="00490820" w:rsidRPr="00B776BB">
        <w:rPr>
          <w:rFonts w:ascii="Verdana" w:hAnsi="Verdana" w:cs="Arial"/>
          <w:b/>
          <w:sz w:val="18"/>
          <w:szCs w:val="18"/>
        </w:rPr>
        <w:t>:</w:t>
      </w:r>
      <w:bookmarkEnd w:id="18"/>
      <w:r w:rsidR="00490820" w:rsidRPr="00B776BB">
        <w:rPr>
          <w:rFonts w:ascii="Verdana" w:hAnsi="Verdana" w:cs="Arial"/>
          <w:b/>
          <w:sz w:val="18"/>
          <w:szCs w:val="18"/>
        </w:rPr>
        <w:t xml:space="preserve"> </w:t>
      </w:r>
    </w:p>
    <w:p w14:paraId="1511F1D0" w14:textId="77777777" w:rsidR="00454EA5" w:rsidRPr="00B776BB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56870685" w14:textId="77777777" w:rsidR="00454EA5" w:rsidRPr="00B776BB" w:rsidRDefault="00454EA5" w:rsidP="00120546">
      <w:pPr>
        <w:rPr>
          <w:rFonts w:ascii="Verdana" w:hAnsi="Verdana" w:cs="Arial"/>
          <w:sz w:val="18"/>
          <w:szCs w:val="18"/>
        </w:rPr>
      </w:pPr>
    </w:p>
    <w:p w14:paraId="1DE755A5" w14:textId="727C738F" w:rsidR="001B6115" w:rsidRPr="00B776BB" w:rsidRDefault="00D91FAF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9" w:name="_Toc8507398"/>
      <w:r w:rsidRPr="00B776BB">
        <w:rPr>
          <w:rFonts w:ascii="Verdana" w:hAnsi="Verdana" w:cs="Arial"/>
          <w:b/>
          <w:sz w:val="18"/>
          <w:szCs w:val="18"/>
        </w:rPr>
        <w:t>Configuración</w:t>
      </w:r>
      <w:r w:rsidR="00092698" w:rsidRPr="00B776BB">
        <w:rPr>
          <w:rFonts w:ascii="Verdana" w:hAnsi="Verdana" w:cs="Arial"/>
          <w:b/>
          <w:sz w:val="18"/>
          <w:szCs w:val="18"/>
        </w:rPr>
        <w:t xml:space="preserve"> de Certificado de Seguridad</w:t>
      </w:r>
      <w:bookmarkEnd w:id="19"/>
    </w:p>
    <w:p w14:paraId="6C7675B4" w14:textId="77777777" w:rsidR="00454EA5" w:rsidRPr="00B776BB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2EB463DA" w14:textId="77777777" w:rsidR="00092698" w:rsidRPr="00B776BB" w:rsidRDefault="00092698" w:rsidP="00092698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p w14:paraId="1C849DE0" w14:textId="77777777" w:rsidR="001B6115" w:rsidRPr="00B776BB" w:rsidRDefault="00092698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0" w:name="_Toc8507399"/>
      <w:r w:rsidRPr="00B776BB">
        <w:rPr>
          <w:rFonts w:ascii="Verdana" w:hAnsi="Verdana" w:cs="Arial"/>
          <w:b/>
          <w:sz w:val="18"/>
          <w:szCs w:val="18"/>
        </w:rPr>
        <w:t>Configuración de Librería</w:t>
      </w:r>
      <w:bookmarkEnd w:id="20"/>
    </w:p>
    <w:p w14:paraId="68CBE028" w14:textId="45CBFB74" w:rsidR="00A30E1D" w:rsidRPr="00B776BB" w:rsidRDefault="00A30E1D" w:rsidP="00641663">
      <w:pPr>
        <w:pStyle w:val="Prrafodelista"/>
        <w:ind w:left="360" w:firstLine="36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</w:t>
      </w:r>
      <w:r w:rsidRPr="00B776BB">
        <w:rPr>
          <w:rFonts w:ascii="Verdana" w:hAnsi="Verdana" w:cs="Arial"/>
          <w:sz w:val="18"/>
          <w:szCs w:val="18"/>
        </w:rPr>
        <w:t xml:space="preserve"> aplica.</w:t>
      </w:r>
    </w:p>
    <w:p w14:paraId="1A19BBE8" w14:textId="77777777" w:rsidR="00A30E1D" w:rsidRPr="00B776BB" w:rsidRDefault="00A30E1D" w:rsidP="00A30E1D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sz w:val="18"/>
          <w:szCs w:val="18"/>
        </w:rPr>
      </w:pPr>
    </w:p>
    <w:p w14:paraId="7CD4CEDC" w14:textId="77777777" w:rsidR="001B6115" w:rsidRPr="00B776BB" w:rsidRDefault="00092698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1" w:name="_Toc8507400"/>
      <w:r w:rsidRPr="00B776BB">
        <w:rPr>
          <w:rFonts w:ascii="Verdana" w:hAnsi="Verdana" w:cs="Arial"/>
          <w:b/>
          <w:sz w:val="18"/>
          <w:szCs w:val="18"/>
        </w:rPr>
        <w:t xml:space="preserve">Instalación de la </w:t>
      </w:r>
      <w:r w:rsidR="00941185" w:rsidRPr="00B776BB">
        <w:rPr>
          <w:rFonts w:ascii="Verdana" w:hAnsi="Verdana" w:cs="Arial"/>
          <w:b/>
          <w:sz w:val="18"/>
          <w:szCs w:val="18"/>
        </w:rPr>
        <w:t>Componente</w:t>
      </w:r>
      <w:bookmarkEnd w:id="21"/>
    </w:p>
    <w:p w14:paraId="25C4C68B" w14:textId="58CF76D4" w:rsidR="00CD2F24" w:rsidRPr="00B776BB" w:rsidRDefault="00A30E1D" w:rsidP="00641663">
      <w:pPr>
        <w:pStyle w:val="Prrafodelista"/>
        <w:ind w:left="360" w:firstLine="360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</w:t>
      </w:r>
      <w:r w:rsidRPr="00B776BB">
        <w:rPr>
          <w:rFonts w:ascii="Verdana" w:hAnsi="Verdana"/>
          <w:color w:val="999999"/>
          <w:sz w:val="18"/>
          <w:szCs w:val="18"/>
        </w:rPr>
        <w:t xml:space="preserve"> </w:t>
      </w:r>
      <w:r w:rsidRPr="00B776BB">
        <w:rPr>
          <w:rFonts w:ascii="Verdana" w:hAnsi="Verdana" w:cs="Arial"/>
          <w:sz w:val="18"/>
          <w:szCs w:val="18"/>
        </w:rPr>
        <w:t>aplica</w:t>
      </w:r>
      <w:r w:rsidRPr="00B776BB">
        <w:rPr>
          <w:rFonts w:ascii="Verdana" w:hAnsi="Verdana"/>
          <w:color w:val="999999"/>
          <w:sz w:val="18"/>
          <w:szCs w:val="18"/>
        </w:rPr>
        <w:t>.</w:t>
      </w:r>
    </w:p>
    <w:p w14:paraId="77B469A8" w14:textId="77777777" w:rsidR="00AE0A08" w:rsidRPr="00B776BB" w:rsidRDefault="00AE0A08" w:rsidP="00CD2F24">
      <w:pPr>
        <w:rPr>
          <w:rFonts w:ascii="Verdana" w:hAnsi="Verdana"/>
          <w:b/>
          <w:sz w:val="18"/>
          <w:szCs w:val="18"/>
        </w:rPr>
      </w:pPr>
    </w:p>
    <w:p w14:paraId="09295E81" w14:textId="77777777" w:rsidR="001B6115" w:rsidRPr="00B776BB" w:rsidRDefault="006747B5" w:rsidP="000F3E0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2" w:name="_Toc8507401"/>
      <w:r w:rsidRPr="00B776BB">
        <w:rPr>
          <w:rFonts w:ascii="Verdana" w:hAnsi="Verdana" w:cs="Arial"/>
          <w:b/>
          <w:sz w:val="18"/>
          <w:szCs w:val="18"/>
        </w:rPr>
        <w:t>Procesos de instalación de la capa de presentación</w:t>
      </w:r>
      <w:bookmarkEnd w:id="22"/>
    </w:p>
    <w:p w14:paraId="36C8A2D2" w14:textId="77777777" w:rsidR="00FC30AC" w:rsidRPr="00B776BB" w:rsidRDefault="00FC30AC" w:rsidP="00641663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46E2A6A8" w14:textId="77777777" w:rsidR="00A62878" w:rsidRPr="00B776BB" w:rsidRDefault="00A62878" w:rsidP="00FC30AC">
      <w:pPr>
        <w:pStyle w:val="Encabezado"/>
        <w:tabs>
          <w:tab w:val="clear" w:pos="4320"/>
          <w:tab w:val="clear" w:pos="8640"/>
        </w:tabs>
        <w:ind w:left="720"/>
        <w:jc w:val="left"/>
        <w:rPr>
          <w:rFonts w:ascii="Verdana" w:hAnsi="Verdana"/>
          <w:sz w:val="18"/>
          <w:szCs w:val="18"/>
        </w:rPr>
      </w:pPr>
    </w:p>
    <w:p w14:paraId="666C4D7D" w14:textId="77777777" w:rsidR="001B6115" w:rsidRPr="00B776BB" w:rsidRDefault="006747B5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ind w:left="993" w:hanging="633"/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3" w:name="_Toc8507402"/>
      <w:r w:rsidRPr="00B776BB">
        <w:rPr>
          <w:rFonts w:ascii="Verdana" w:hAnsi="Verdana" w:cs="Arial"/>
          <w:b/>
          <w:sz w:val="18"/>
          <w:szCs w:val="18"/>
        </w:rPr>
        <w:t>Proceso de instalación de Shell UNIX / LINUX</w:t>
      </w:r>
      <w:bookmarkEnd w:id="23"/>
    </w:p>
    <w:p w14:paraId="7D3AA5BA" w14:textId="63E5B160" w:rsidR="00E06389" w:rsidRPr="00B776BB" w:rsidRDefault="00E06389" w:rsidP="005E0EF1">
      <w:pPr>
        <w:pStyle w:val="Prrafodelista"/>
        <w:ind w:left="993"/>
        <w:rPr>
          <w:rFonts w:ascii="Verdana" w:hAnsi="Verdana"/>
          <w:color w:val="999999"/>
          <w:sz w:val="18"/>
          <w:szCs w:val="18"/>
        </w:rPr>
      </w:pPr>
      <w:r w:rsidRPr="00B776BB">
        <w:rPr>
          <w:rFonts w:ascii="Verdana" w:hAnsi="Verdana"/>
          <w:color w:val="999999"/>
          <w:sz w:val="18"/>
          <w:szCs w:val="18"/>
        </w:rPr>
        <w:t>(Considerar los datos necesarios que se utilizarán como input en el documento de estándares</w:t>
      </w:r>
    </w:p>
    <w:p w14:paraId="4300F8BC" w14:textId="77777777" w:rsidR="00A30E1D" w:rsidRPr="00B776BB" w:rsidRDefault="00A30E1D" w:rsidP="005E0EF1">
      <w:pPr>
        <w:pStyle w:val="Prrafodelista"/>
        <w:ind w:left="993"/>
        <w:rPr>
          <w:rFonts w:ascii="Verdana" w:hAnsi="Verdana"/>
          <w:color w:val="999999"/>
          <w:sz w:val="18"/>
          <w:szCs w:val="18"/>
        </w:rPr>
      </w:pPr>
    </w:p>
    <w:p w14:paraId="21674912" w14:textId="77777777" w:rsidR="00A30E1D" w:rsidRPr="00B776BB" w:rsidRDefault="00A30E1D" w:rsidP="00A30E1D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49"/>
        <w:gridCol w:w="7267"/>
      </w:tblGrid>
      <w:tr w:rsidR="00A30E1D" w:rsidRPr="00B776BB" w14:paraId="251FE8BD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126AF210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Servidor:</w:t>
            </w:r>
          </w:p>
        </w:tc>
        <w:tc>
          <w:tcPr>
            <w:tcW w:w="7267" w:type="dxa"/>
            <w:vAlign w:val="center"/>
          </w:tcPr>
          <w:p w14:paraId="2BD4FDF8" w14:textId="31C2AAC6" w:rsidR="00A30E1D" w:rsidRPr="00B776BB" w:rsidRDefault="00447F1D" w:rsidP="00E55425">
            <w:pPr>
              <w:rPr>
                <w:rFonts w:ascii="Verdana" w:hAnsi="Verdana" w:cs="Arial"/>
                <w:color w:val="000000" w:themeColor="text1"/>
                <w:sz w:val="18"/>
                <w:szCs w:val="18"/>
                <w:lang w:val="es-ES_tradnl"/>
              </w:rPr>
            </w:pP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172.1</w:t>
            </w:r>
            <w:r>
              <w:rPr>
                <w:rFonts w:ascii="Verdana" w:hAnsi="Verdana"/>
                <w:sz w:val="18"/>
                <w:szCs w:val="18"/>
                <w:lang w:eastAsia="es-PE"/>
              </w:rPr>
              <w:t>7</w:t>
            </w: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.27.166</w:t>
            </w:r>
          </w:p>
        </w:tc>
      </w:tr>
      <w:tr w:rsidR="00A30E1D" w:rsidRPr="00447F1D" w14:paraId="453308EA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543065BD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Ruta:</w:t>
            </w:r>
          </w:p>
        </w:tc>
        <w:tc>
          <w:tcPr>
            <w:tcW w:w="7267" w:type="dxa"/>
            <w:vAlign w:val="center"/>
          </w:tcPr>
          <w:p w14:paraId="5FBBDDA6" w14:textId="35987B60" w:rsidR="00A30E1D" w:rsidRPr="00E04924" w:rsidRDefault="00E04924" w:rsidP="00E55425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E04924">
              <w:rPr>
                <w:rFonts w:ascii="Verdana" w:hAnsi="Verdana"/>
                <w:sz w:val="18"/>
                <w:szCs w:val="18"/>
                <w:highlight w:val="yellow"/>
              </w:rPr>
              <w:t>/home/USRPRETUPS/procesosmotorprom/desactiva/</w:t>
            </w:r>
            <w:r w:rsidR="006B40A6" w:rsidRPr="00E04924">
              <w:rPr>
                <w:rFonts w:ascii="Verdana" w:hAnsi="Verdana" w:cs="Arial"/>
                <w:sz w:val="18"/>
                <w:szCs w:val="18"/>
              </w:rPr>
              <w:t>SH06_MOTPROM_EvaluaBono_ReCalculo</w:t>
            </w:r>
          </w:p>
        </w:tc>
      </w:tr>
      <w:tr w:rsidR="00A30E1D" w:rsidRPr="00B776BB" w14:paraId="5C1452EF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51E9CA28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Privilegios:</w:t>
            </w:r>
          </w:p>
        </w:tc>
        <w:tc>
          <w:tcPr>
            <w:tcW w:w="7267" w:type="dxa"/>
            <w:vAlign w:val="center"/>
          </w:tcPr>
          <w:p w14:paraId="10FD2F82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 xml:space="preserve">Permisos a directorios (ejecución y escritura a </w:t>
            </w:r>
            <w:proofErr w:type="spellStart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shells</w:t>
            </w:r>
            <w:proofErr w:type="spellEnd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).</w:t>
            </w:r>
          </w:p>
        </w:tc>
      </w:tr>
    </w:tbl>
    <w:p w14:paraId="12BE8A52" w14:textId="77777777" w:rsidR="00A30E1D" w:rsidRPr="00B776BB" w:rsidRDefault="00A30E1D" w:rsidP="00A30E1D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tbl>
      <w:tblPr>
        <w:tblpPr w:leftFromText="141" w:rightFromText="141" w:vertAnchor="text" w:horzAnchor="margin" w:tblpX="354" w:tblpY="113"/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A30E1D" w:rsidRPr="00B776BB" w14:paraId="03D332C2" w14:textId="77777777" w:rsidTr="00E55425">
        <w:trPr>
          <w:cantSplit/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32CD2A0E" w14:textId="19A74100" w:rsidR="00A30E1D" w:rsidRPr="00B776BB" w:rsidRDefault="00A30E1D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Aplicación en RTC: COMP.EAI</w:t>
            </w:r>
            <w:r w:rsidR="00A235C5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_ONE</w:t>
            </w:r>
          </w:p>
        </w:tc>
      </w:tr>
      <w:tr w:rsidR="00A30E1D" w:rsidRPr="00B776BB" w14:paraId="64951520" w14:textId="77777777" w:rsidTr="00E55425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584EDD85" w14:textId="77777777" w:rsidR="00A30E1D" w:rsidRPr="00B776BB" w:rsidRDefault="00A30E1D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590734" w:rsidRPr="00B776BB" w14:paraId="45F5797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85659" w14:textId="2BE5C770" w:rsidR="00590734" w:rsidRPr="00B776BB" w:rsidRDefault="00590734" w:rsidP="00590734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B776BB">
              <w:rPr>
                <w:rFonts w:ascii="Verdana" w:hAnsi="Verdana"/>
                <w:sz w:val="18"/>
                <w:szCs w:val="18"/>
              </w:rPr>
              <w:t>/</w:t>
            </w:r>
            <w:r w:rsidR="006B40A6">
              <w:rPr>
                <w:rFonts w:ascii="Verdana" w:hAnsi="Verdana" w:cs="Arial"/>
                <w:sz w:val="18"/>
                <w:szCs w:val="18"/>
              </w:rPr>
              <w:t>SH06_MOTPROM_EvaluaBono_ReCalculo</w:t>
            </w:r>
            <w:r w:rsidRPr="00B776BB">
              <w:rPr>
                <w:rFonts w:ascii="Verdana" w:hAnsi="Verdana" w:cs="Arial"/>
                <w:sz w:val="18"/>
                <w:szCs w:val="18"/>
              </w:rPr>
              <w:t>/</w:t>
            </w:r>
            <w:r w:rsidR="006B40A6">
              <w:rPr>
                <w:rFonts w:ascii="Verdana" w:hAnsi="Verdana"/>
                <w:sz w:val="18"/>
                <w:szCs w:val="18"/>
              </w:rPr>
              <w:t>SH06_MOTPROM_EvaluaBono_ReCalculo</w:t>
            </w:r>
            <w:r w:rsidRPr="00B776BB">
              <w:rPr>
                <w:rFonts w:ascii="Verdana" w:hAnsi="Verdana"/>
                <w:sz w:val="18"/>
                <w:szCs w:val="18"/>
              </w:rPr>
              <w:t>.jar</w:t>
            </w:r>
          </w:p>
        </w:tc>
      </w:tr>
      <w:tr w:rsidR="00590734" w:rsidRPr="00E04924" w14:paraId="41F6E6C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6F236" w14:textId="752777AD" w:rsidR="00590734" w:rsidRPr="006B40A6" w:rsidRDefault="00590734" w:rsidP="00590734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B40A6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6B40A6">
              <w:rPr>
                <w:rFonts w:ascii="Verdana" w:hAnsi="Verdana"/>
                <w:sz w:val="18"/>
                <w:szCs w:val="18"/>
                <w:lang w:val="en-US"/>
              </w:rPr>
              <w:t>/</w:t>
            </w:r>
            <w:r w:rsidR="006B40A6" w:rsidRPr="006B40A6">
              <w:rPr>
                <w:rFonts w:ascii="Verdana" w:hAnsi="Verdana" w:cs="Arial"/>
                <w:sz w:val="18"/>
                <w:szCs w:val="18"/>
                <w:lang w:val="en-US"/>
              </w:rPr>
              <w:t>SH06_MOTPROM_EvaluaBono_ReCalculo</w:t>
            </w:r>
            <w:r w:rsidRPr="006B40A6">
              <w:rPr>
                <w:rFonts w:ascii="Verdana" w:hAnsi="Verdana" w:cs="Arial"/>
                <w:sz w:val="18"/>
                <w:szCs w:val="18"/>
                <w:lang w:val="en-US"/>
              </w:rPr>
              <w:t>/</w:t>
            </w:r>
            <w:r w:rsidR="006B40A6" w:rsidRPr="006B40A6">
              <w:rPr>
                <w:rFonts w:ascii="Verdana" w:hAnsi="Verdana"/>
                <w:sz w:val="18"/>
                <w:szCs w:val="18"/>
                <w:lang w:val="en-US"/>
              </w:rPr>
              <w:t>SH06_MOTPROM_EvaluaBono_ReCalculo</w:t>
            </w:r>
            <w:r w:rsidRPr="006B40A6">
              <w:rPr>
                <w:rFonts w:ascii="Verdana" w:hAnsi="Verdana"/>
                <w:sz w:val="18"/>
                <w:szCs w:val="18"/>
                <w:lang w:val="en-US"/>
              </w:rPr>
              <w:t>.properties</w:t>
            </w:r>
          </w:p>
        </w:tc>
      </w:tr>
      <w:tr w:rsidR="00590734" w:rsidRPr="00E04924" w14:paraId="4AE53B8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FB239" w14:textId="27FEA379" w:rsidR="00590734" w:rsidRPr="00831CDA" w:rsidRDefault="00590734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831CDA">
              <w:rPr>
                <w:rFonts w:ascii="Verdana" w:hAnsi="Verdana"/>
                <w:sz w:val="18"/>
                <w:szCs w:val="18"/>
                <w:lang w:val="en-US"/>
              </w:rPr>
              <w:t xml:space="preserve"> /</w:t>
            </w:r>
            <w:r w:rsidR="006B40A6">
              <w:rPr>
                <w:rFonts w:ascii="Verdana" w:hAnsi="Verdana" w:cs="Arial"/>
                <w:sz w:val="18"/>
                <w:szCs w:val="18"/>
                <w:lang w:val="en-US"/>
              </w:rPr>
              <w:t>SH06_MOTPROM_EvaluaBono_ReCalculo</w:t>
            </w:r>
            <w:r w:rsidRPr="00831CDA">
              <w:rPr>
                <w:rFonts w:ascii="Verdana" w:hAnsi="Verdana" w:cs="Arial"/>
                <w:sz w:val="18"/>
                <w:szCs w:val="18"/>
                <w:lang w:val="en-US"/>
              </w:rPr>
              <w:t>/log4j</w:t>
            </w:r>
            <w:r w:rsidRPr="00831CDA">
              <w:rPr>
                <w:rFonts w:ascii="Verdana" w:hAnsi="Verdana" w:cs="Arial"/>
                <w:b/>
                <w:sz w:val="18"/>
                <w:szCs w:val="18"/>
                <w:lang w:val="en-US"/>
              </w:rPr>
              <w:t>.</w:t>
            </w:r>
            <w:r w:rsidRPr="00831CDA">
              <w:rPr>
                <w:rFonts w:ascii="Verdana" w:hAnsi="Verdana" w:cs="Arial"/>
                <w:sz w:val="18"/>
                <w:szCs w:val="18"/>
                <w:lang w:val="en-US"/>
              </w:rPr>
              <w:t>properties</w:t>
            </w:r>
          </w:p>
        </w:tc>
      </w:tr>
      <w:tr w:rsidR="00590734" w:rsidRPr="00E04924" w14:paraId="768A47E2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6310" w14:textId="616D082E" w:rsidR="00590734" w:rsidRPr="00831CDA" w:rsidRDefault="00CA735F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bookmarkStart w:id="24" w:name="_GoBack"/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bookmarkEnd w:id="24"/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/BIN/.</w:t>
            </w:r>
            <w:proofErr w:type="spellStart"/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varset</w:t>
            </w:r>
            <w:proofErr w:type="spellEnd"/>
          </w:p>
        </w:tc>
      </w:tr>
      <w:tr w:rsidR="007559CF" w:rsidRPr="00E04924" w14:paraId="4DD11A1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3EF4" w14:textId="36768261" w:rsidR="007559CF" w:rsidRPr="00B776BB" w:rsidRDefault="007559CF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/BIN/.</w:t>
            </w:r>
            <w:proofErr w:type="spellStart"/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mailset</w:t>
            </w:r>
            <w:proofErr w:type="spellEnd"/>
          </w:p>
        </w:tc>
      </w:tr>
      <w:tr w:rsidR="00661859" w:rsidRPr="00E04924" w14:paraId="427B13B2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3E70" w14:textId="4128978E" w:rsidR="00661859" w:rsidRPr="00B776BB" w:rsidRDefault="00661859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</w:t>
            </w:r>
            <w:r w:rsidR="00F7759C" w:rsidRPr="00F7759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bssAgreementManagement</w:t>
            </w:r>
            <w:r w:rsidRPr="0066185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.jar</w:t>
            </w:r>
          </w:p>
        </w:tc>
      </w:tr>
      <w:tr w:rsidR="00F7759C" w:rsidRPr="00E04924" w14:paraId="2A67B7EF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B0C8" w14:textId="4E670E6D" w:rsidR="00F7759C" w:rsidRPr="00831CDA" w:rsidRDefault="00F7759C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</w:t>
            </w:r>
            <w:r w:rsidRPr="00F7759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getProductsOfferingPerContract </w:t>
            </w:r>
            <w:r w:rsidRPr="0066185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.jar</w:t>
            </w:r>
          </w:p>
        </w:tc>
      </w:tr>
      <w:tr w:rsidR="007559CF" w:rsidRPr="00E04924" w14:paraId="7EE8BF4F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20FF" w14:textId="63168725" w:rsidR="00CA735F" w:rsidRPr="00831CDA" w:rsidRDefault="00CA735F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/LIB/aopalliance-1.0.jar</w:t>
            </w:r>
          </w:p>
        </w:tc>
      </w:tr>
      <w:tr w:rsidR="00A30E1D" w:rsidRPr="00E04924" w14:paraId="103AFEEA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6C20" w14:textId="585ACF90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/LIB/commons-logging-1.2.jar</w:t>
            </w:r>
          </w:p>
        </w:tc>
      </w:tr>
      <w:tr w:rsidR="00A30E1D" w:rsidRPr="00E04924" w14:paraId="6165FD56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1114" w14:textId="6DA0AB7E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/LIB/commons-vfs-1.0.jar</w:t>
            </w:r>
          </w:p>
        </w:tc>
      </w:tr>
      <w:tr w:rsidR="00A30E1D" w:rsidRPr="00E04924" w14:paraId="5067E1D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BA9D" w14:textId="76BD9222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/LIB/log4j.jar</w:t>
            </w:r>
          </w:p>
        </w:tc>
      </w:tr>
      <w:tr w:rsidR="00A30E1D" w:rsidRPr="00E04924" w14:paraId="0271B99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CA68" w14:textId="3E95CB5F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/LIB/ojdbc6.jar</w:t>
            </w:r>
          </w:p>
        </w:tc>
      </w:tr>
      <w:tr w:rsidR="00A30E1D" w:rsidRPr="00E04924" w14:paraId="034ABED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DBF2" w14:textId="2571F4BF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/LIB/org.springframework.aop-3.1.0.RELEASE.jar</w:t>
            </w:r>
          </w:p>
        </w:tc>
      </w:tr>
      <w:tr w:rsidR="00A30E1D" w:rsidRPr="00E04924" w14:paraId="09BBD55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119E" w14:textId="2F2A2BC3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/LIB/org.springframework.asm-3.1.0.RELEASE.jar</w:t>
            </w:r>
          </w:p>
        </w:tc>
      </w:tr>
      <w:tr w:rsidR="00A30E1D" w:rsidRPr="00E04924" w14:paraId="21CE65B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F7AD" w14:textId="7225095C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/LIB/org.springframework.aspects-3.1.0.RELEASE.jar</w:t>
            </w:r>
          </w:p>
        </w:tc>
      </w:tr>
      <w:tr w:rsidR="00A30E1D" w:rsidRPr="00E04924" w14:paraId="5C6F06D8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DEDA" w14:textId="1BDC1CF6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/LIB/org.springframework.beans-3.1.0.RELEASE.jar</w:t>
            </w:r>
          </w:p>
        </w:tc>
      </w:tr>
      <w:tr w:rsidR="00A30E1D" w:rsidRPr="00E04924" w14:paraId="35C032C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66868" w14:textId="1C8DD653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/LIB/org.springframework.context-3.1.0.RELEASE.jar</w:t>
            </w:r>
          </w:p>
        </w:tc>
      </w:tr>
      <w:tr w:rsidR="00A30E1D" w:rsidRPr="00E04924" w14:paraId="0D90B8D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C8D7" w14:textId="7BB6C4F1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/LIB/org.springframework.context.support-3.1.0.RELEASE.jar</w:t>
            </w:r>
          </w:p>
        </w:tc>
      </w:tr>
      <w:tr w:rsidR="00A30E1D" w:rsidRPr="00E04924" w14:paraId="552C018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2C88" w14:textId="10A62BC4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/LIB/org.springframework.core-3.1.0.RELEASE.jar</w:t>
            </w:r>
          </w:p>
        </w:tc>
      </w:tr>
      <w:tr w:rsidR="00A30E1D" w:rsidRPr="00E04924" w14:paraId="721FDCB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3A4A" w14:textId="0F82B8AB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/LIB/org.springframework.expression-3.1.0.RELEASE.jar</w:t>
            </w:r>
          </w:p>
        </w:tc>
      </w:tr>
      <w:tr w:rsidR="00A30E1D" w:rsidRPr="00E04924" w14:paraId="528C8EA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E672" w14:textId="2018BB8A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lastRenderedPageBreak/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/LIB/org.springframework.jdbc-3.1.0.RELEASE.jar</w:t>
            </w:r>
          </w:p>
        </w:tc>
      </w:tr>
      <w:tr w:rsidR="00A30E1D" w:rsidRPr="00E04924" w14:paraId="06EAD88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8DA47" w14:textId="695A31D8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/LIB/org.springframework.jms-3.1.0.RELEASE.jar</w:t>
            </w:r>
          </w:p>
        </w:tc>
      </w:tr>
      <w:tr w:rsidR="00A30E1D" w:rsidRPr="00E04924" w14:paraId="6DD1C53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24FC" w14:textId="11E40A8F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/LIB/org.springframework.orm-3.1.0.RELEASE.jar</w:t>
            </w:r>
          </w:p>
        </w:tc>
      </w:tr>
      <w:tr w:rsidR="00A30E1D" w:rsidRPr="00E04924" w14:paraId="4E2F87B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B25E" w14:textId="656C778B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/LIB/org.springframework.oxm-3.1.0.RELEASE.jar</w:t>
            </w:r>
          </w:p>
        </w:tc>
      </w:tr>
      <w:tr w:rsidR="00A30E1D" w:rsidRPr="00E04924" w14:paraId="178A503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F024" w14:textId="77843F03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/LIB/org.springframework.test-3.1.0.RELEASE.jar</w:t>
            </w:r>
          </w:p>
        </w:tc>
      </w:tr>
      <w:tr w:rsidR="00A30E1D" w:rsidRPr="00E04924" w14:paraId="40F88B37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7411" w14:textId="665A2487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/LIB/org.springframework.transaction-3.1.0.RELEASE.jar</w:t>
            </w:r>
          </w:p>
        </w:tc>
      </w:tr>
      <w:tr w:rsidR="00A30E1D" w:rsidRPr="00E04924" w14:paraId="48407C4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8B0F" w14:textId="28A9E80E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/LIB/org.springframework.web-3.1.0.RELEASE.jar</w:t>
            </w:r>
          </w:p>
        </w:tc>
      </w:tr>
      <w:tr w:rsidR="00A30E1D" w:rsidRPr="00E04924" w14:paraId="37520DD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10EC" w14:textId="197C32D6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/LIB/org.springframework.web.portlet-3.1.0.RELEASE.jar</w:t>
            </w:r>
          </w:p>
        </w:tc>
      </w:tr>
      <w:tr w:rsidR="00A30E1D" w:rsidRPr="00E04924" w14:paraId="099EA4F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D949" w14:textId="256236B6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/LIB/org.springframework.web.servlet-3.1.0.RELEASE.jar</w:t>
            </w:r>
          </w:p>
        </w:tc>
      </w:tr>
      <w:tr w:rsidR="00A30E1D" w:rsidRPr="00E04924" w14:paraId="7F4B9DE8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F465" w14:textId="0EC18693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/LIB/springframework.aop-3.1.0.jar</w:t>
            </w:r>
          </w:p>
        </w:tc>
      </w:tr>
      <w:tr w:rsidR="00A30E1D" w:rsidRPr="00E04924" w14:paraId="7791858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B79C" w14:textId="0DD83675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/LIB/springframework.asm-3.1.0.jar</w:t>
            </w:r>
          </w:p>
        </w:tc>
      </w:tr>
      <w:tr w:rsidR="00A30E1D" w:rsidRPr="00E04924" w14:paraId="15F20DD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8708" w14:textId="3B95D816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/LIB/springframework.beans-3.1.0.jar</w:t>
            </w:r>
          </w:p>
        </w:tc>
      </w:tr>
      <w:tr w:rsidR="00A30E1D" w:rsidRPr="00E04924" w14:paraId="62A39B4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5D22" w14:textId="67E017F4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/LIB/springframework.context-3.1.0.jar</w:t>
            </w:r>
          </w:p>
        </w:tc>
      </w:tr>
      <w:tr w:rsidR="00A30E1D" w:rsidRPr="00E04924" w14:paraId="46F894E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8F92" w14:textId="7C59BEBB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/LIB/springframework.core-3.1.0.jar</w:t>
            </w:r>
          </w:p>
        </w:tc>
      </w:tr>
      <w:tr w:rsidR="00A30E1D" w:rsidRPr="00E04924" w14:paraId="55BB71F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2D7A" w14:textId="32D64C47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/LIB/springframework.expression-3.1.0.jar</w:t>
            </w:r>
          </w:p>
        </w:tc>
      </w:tr>
      <w:tr w:rsidR="00A30E1D" w:rsidRPr="00E04924" w14:paraId="44B7A48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157A" w14:textId="4146284B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/LIB/springframework.jdbc-3.1.0.jar</w:t>
            </w:r>
          </w:p>
        </w:tc>
      </w:tr>
      <w:tr w:rsidR="00A30E1D" w:rsidRPr="00E04924" w14:paraId="2F49DFC9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2276" w14:textId="6B2271CA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/LIB/springframework.transaction-3.1.0.jar</w:t>
            </w:r>
          </w:p>
        </w:tc>
      </w:tr>
      <w:tr w:rsidR="00A30E1D" w:rsidRPr="00E04924" w14:paraId="64880C4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F078" w14:textId="3E778E59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/LIB/springframework.web-3.1.0.jar</w:t>
            </w:r>
          </w:p>
        </w:tc>
      </w:tr>
      <w:tr w:rsidR="00A30E1D" w:rsidRPr="00E04924" w14:paraId="1C7C681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D93A" w14:textId="18DB729D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/LIB/wljmsclient.jar</w:t>
            </w:r>
          </w:p>
        </w:tc>
      </w:tr>
      <w:tr w:rsidR="00A30E1D" w:rsidRPr="00E04924" w14:paraId="161CF5E7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9138" w14:textId="71F3B25D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/LIB/wlthint3client.jar</w:t>
            </w:r>
          </w:p>
        </w:tc>
      </w:tr>
      <w:tr w:rsidR="00A30E1D" w:rsidRPr="00E04924" w14:paraId="0896CDE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4966" w14:textId="2483ED3E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/LIB/xbean-2.0.0.jar</w:t>
            </w:r>
          </w:p>
        </w:tc>
      </w:tr>
      <w:tr w:rsidR="00A30E1D" w:rsidRPr="00E04924" w14:paraId="7066E6F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2C73" w14:textId="1CE42ECD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C0C0C0"/>
                <w:sz w:val="18"/>
                <w:szCs w:val="18"/>
                <w:highlight w:val="yellow"/>
                <w:lang w:val="en-US" w:eastAsia="es-E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E0492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SH06_MOTPROM_EvaluaBono_ReCalculo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/LIB/xmlbeans-2.4.0.jar</w:t>
            </w:r>
          </w:p>
        </w:tc>
      </w:tr>
    </w:tbl>
    <w:p w14:paraId="36B815A8" w14:textId="77777777" w:rsidR="00A30E1D" w:rsidRPr="00831CDA" w:rsidRDefault="00A30E1D" w:rsidP="00A30E1D">
      <w:pPr>
        <w:rPr>
          <w:rFonts w:ascii="Verdana" w:hAnsi="Verdana"/>
          <w:sz w:val="18"/>
          <w:szCs w:val="18"/>
          <w:lang w:val="en-US"/>
        </w:rPr>
      </w:pPr>
    </w:p>
    <w:p w14:paraId="528B3835" w14:textId="77777777" w:rsidR="00EF1D1D" w:rsidRPr="00831CDA" w:rsidRDefault="00EF1D1D" w:rsidP="00A30E1D">
      <w:pPr>
        <w:jc w:val="left"/>
        <w:rPr>
          <w:rFonts w:ascii="Verdana" w:hAnsi="Verdana"/>
          <w:sz w:val="18"/>
          <w:szCs w:val="18"/>
          <w:lang w:val="en-US"/>
        </w:rPr>
      </w:pPr>
    </w:p>
    <w:p w14:paraId="18CD9203" w14:textId="77777777" w:rsidR="00A30E1D" w:rsidRPr="00831CDA" w:rsidRDefault="00A30E1D" w:rsidP="00CA735F">
      <w:pPr>
        <w:rPr>
          <w:rFonts w:ascii="Verdana" w:hAnsi="Verdana"/>
          <w:color w:val="999999"/>
          <w:sz w:val="18"/>
          <w:szCs w:val="18"/>
          <w:lang w:val="en-US"/>
        </w:rPr>
      </w:pPr>
    </w:p>
    <w:p w14:paraId="6AFC040B" w14:textId="77777777" w:rsidR="00CA735F" w:rsidRPr="00447F1D" w:rsidRDefault="00CA735F" w:rsidP="00447F1D">
      <w:pPr>
        <w:rPr>
          <w:rFonts w:ascii="Verdana" w:hAnsi="Verdana"/>
          <w:sz w:val="18"/>
          <w:szCs w:val="18"/>
          <w:lang w:val="en-US"/>
        </w:rPr>
      </w:pPr>
    </w:p>
    <w:p w14:paraId="61340418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3FE0BCB9" w14:textId="77777777" w:rsidR="00CA735F" w:rsidRPr="00B776BB" w:rsidRDefault="00CA735F" w:rsidP="00CA735F">
      <w:pPr>
        <w:rPr>
          <w:rFonts w:ascii="Verdana" w:hAnsi="Verdana"/>
          <w:b/>
          <w:sz w:val="18"/>
          <w:szCs w:val="18"/>
          <w:u w:val="single"/>
        </w:rPr>
      </w:pPr>
      <w:r w:rsidRPr="00B776BB">
        <w:rPr>
          <w:rFonts w:ascii="Verdana" w:hAnsi="Verdana"/>
          <w:b/>
          <w:sz w:val="18"/>
          <w:szCs w:val="18"/>
          <w:u w:val="single"/>
        </w:rPr>
        <w:t xml:space="preserve">Configuración por componentes: </w:t>
      </w:r>
    </w:p>
    <w:p w14:paraId="238DEE5A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16FDC02D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1FC22AC8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76F0097A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71A890D1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6AC899BC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2CBEAC39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58FD8266" w14:textId="77777777" w:rsidR="00CA735F" w:rsidRPr="00B776BB" w:rsidRDefault="00CA735F" w:rsidP="00CA735F">
      <w:pPr>
        <w:rPr>
          <w:rFonts w:ascii="Verdana" w:hAnsi="Verdana"/>
          <w:sz w:val="18"/>
          <w:szCs w:val="18"/>
          <w:lang w:val="es-ES_tradnl"/>
        </w:rPr>
      </w:pPr>
    </w:p>
    <w:p w14:paraId="64AE091C" w14:textId="77777777" w:rsidR="00CA735F" w:rsidRPr="00B776BB" w:rsidRDefault="00CA735F" w:rsidP="00CA735F">
      <w:pPr>
        <w:rPr>
          <w:rFonts w:ascii="Verdana" w:hAnsi="Verdana"/>
          <w:b/>
          <w:sz w:val="18"/>
          <w:szCs w:val="18"/>
          <w:u w:val="single"/>
        </w:rPr>
        <w:sectPr w:rsidR="00CA735F" w:rsidRPr="00B776BB" w:rsidSect="009C1F73">
          <w:headerReference w:type="default" r:id="rId10"/>
          <w:footerReference w:type="default" r:id="rId11"/>
          <w:footerReference w:type="first" r:id="rId12"/>
          <w:pgSz w:w="12242" w:h="15842" w:code="1"/>
          <w:pgMar w:top="850" w:right="1138" w:bottom="1138" w:left="1138" w:header="677" w:footer="619" w:gutter="0"/>
          <w:cols w:space="720"/>
          <w:titlePg/>
          <w:docGrid w:linePitch="326"/>
        </w:sectPr>
      </w:pPr>
    </w:p>
    <w:p w14:paraId="334BAFAD" w14:textId="26E96968" w:rsidR="00A644E1" w:rsidRPr="00B776BB" w:rsidRDefault="00A644E1" w:rsidP="00FC30AC">
      <w:pPr>
        <w:rPr>
          <w:rFonts w:ascii="Verdana" w:hAnsi="Verdana"/>
          <w:sz w:val="18"/>
          <w:szCs w:val="18"/>
          <w:lang w:val="es-ES_tradnl"/>
        </w:rPr>
      </w:pPr>
    </w:p>
    <w:p w14:paraId="65A99DFE" w14:textId="492A7ABB" w:rsidR="00FC30AC" w:rsidRPr="00B776BB" w:rsidRDefault="006B40A6" w:rsidP="00FC30AC">
      <w:pPr>
        <w:pStyle w:val="Prrafodelista"/>
        <w:numPr>
          <w:ilvl w:val="0"/>
          <w:numId w:val="30"/>
        </w:numPr>
        <w:rPr>
          <w:rFonts w:ascii="Verdana" w:hAnsi="Verdana"/>
          <w:sz w:val="18"/>
          <w:szCs w:val="18"/>
          <w:lang w:val="es-ES_tradnl"/>
        </w:rPr>
      </w:pPr>
      <w:r>
        <w:rPr>
          <w:rFonts w:ascii="Verdana" w:hAnsi="Verdana"/>
          <w:b/>
          <w:sz w:val="18"/>
          <w:szCs w:val="18"/>
        </w:rPr>
        <w:t>SH06_MOTPROM_EvaluaBono_ReCalculo</w:t>
      </w:r>
      <w:r w:rsidR="00FC30AC" w:rsidRPr="00B776BB">
        <w:rPr>
          <w:rFonts w:ascii="Verdana" w:hAnsi="Verdana"/>
          <w:b/>
          <w:sz w:val="18"/>
          <w:szCs w:val="18"/>
        </w:rPr>
        <w:t>.sh</w:t>
      </w:r>
    </w:p>
    <w:p w14:paraId="44865AF2" w14:textId="03A054C3" w:rsidR="00FC30AC" w:rsidRPr="00B776BB" w:rsidRDefault="00FC30AC" w:rsidP="00A644E1">
      <w:pPr>
        <w:pStyle w:val="Prrafodelista"/>
        <w:rPr>
          <w:rFonts w:ascii="Verdana" w:hAnsi="Verdana"/>
          <w:b/>
          <w:sz w:val="18"/>
          <w:szCs w:val="18"/>
        </w:rPr>
      </w:pPr>
    </w:p>
    <w:p w14:paraId="79E680DD" w14:textId="77777777" w:rsidR="00CA735F" w:rsidRPr="00B776BB" w:rsidRDefault="00CA735F" w:rsidP="00CA735F">
      <w:pPr>
        <w:rPr>
          <w:rFonts w:ascii="Verdana" w:hAnsi="Verdana" w:cs="Arial"/>
          <w:sz w:val="18"/>
          <w:szCs w:val="18"/>
          <w:lang w:val="es-ES_tradnl"/>
        </w:rPr>
      </w:pPr>
    </w:p>
    <w:tbl>
      <w:tblPr>
        <w:tblW w:w="1414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3"/>
      </w:tblGrid>
      <w:tr w:rsidR="00CA735F" w:rsidRPr="00B776BB" w14:paraId="4301B58D" w14:textId="77777777" w:rsidTr="00E55425">
        <w:trPr>
          <w:trHeight w:val="2907"/>
        </w:trPr>
        <w:tc>
          <w:tcPr>
            <w:tcW w:w="14140" w:type="dxa"/>
            <w:shd w:val="clear" w:color="auto" w:fill="auto"/>
          </w:tcPr>
          <w:p w14:paraId="1521A631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#! /bin/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ksh</w:t>
            </w:r>
            <w:proofErr w:type="spellEnd"/>
          </w:p>
          <w:p w14:paraId="46F16A0F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#********************************************************************</w:t>
            </w:r>
          </w:p>
          <w:p w14:paraId="367EAD7F" w14:textId="63F9ED4F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#* DESCRIPCION:</w:t>
            </w:r>
            <w:r w:rsidR="00E0492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SH06_MOTPROM_EvaluaBono_ReCalculo</w:t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    *</w:t>
            </w:r>
          </w:p>
          <w:p w14:paraId="34D2B821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#* EJECUCION  :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Control-M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</w:t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</w:t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*</w:t>
            </w:r>
          </w:p>
          <w:p w14:paraId="12EE9F69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#* AUTOR</w:t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: JM                                       </w:t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*</w:t>
            </w:r>
          </w:p>
          <w:p w14:paraId="67663551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#* FECHA</w:t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: 10/04/2019</w:t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            </w:t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*</w:t>
            </w:r>
          </w:p>
          <w:p w14:paraId="57184AC7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#* VERSION</w:t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: 1.0</w:t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   </w:t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    *</w:t>
            </w:r>
          </w:p>
          <w:p w14:paraId="59F992C7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#********************************************************************</w:t>
            </w:r>
          </w:p>
          <w:p w14:paraId="5680B801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clear</w:t>
            </w:r>
            <w:proofErr w:type="spellEnd"/>
          </w:p>
          <w:p w14:paraId="231FE4CB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1998FED7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#Setup:</w:t>
            </w:r>
          </w:p>
          <w:p w14:paraId="1D752F56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33A5B6AE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SCRIPT=$(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readlink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-f $0);</w:t>
            </w:r>
          </w:p>
          <w:p w14:paraId="775E1324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=`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dirname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$SCRIPT`;</w:t>
            </w:r>
          </w:p>
          <w:p w14:paraId="6F11356D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023B7F6D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. $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/BIN/.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varset</w:t>
            </w:r>
            <w:proofErr w:type="spellEnd"/>
          </w:p>
          <w:p w14:paraId="3F943092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. $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/BIN/.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mailset</w:t>
            </w:r>
            <w:proofErr w:type="spellEnd"/>
          </w:p>
          <w:p w14:paraId="33181ED1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3F63173C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LOG_NAME="$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LOG_NAME_REQUEST".log</w:t>
            </w:r>
            <w:proofErr w:type="spellEnd"/>
          </w:p>
          <w:p w14:paraId="577F346F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FECHA_LOG=`date +"%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d%m%Y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"`</w:t>
            </w:r>
          </w:p>
          <w:p w14:paraId="460B65C8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TRANSACTION=`date +%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Y%m%d%H%M%S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`</w:t>
            </w:r>
          </w:p>
          <w:p w14:paraId="3E4C933B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1AB915A7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FILELOG="$DIR_LOG"/"$LOG_NAME"</w:t>
            </w:r>
          </w:p>
          <w:p w14:paraId="49806BA1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FILETEMPLOG=FileTemporallog.log</w:t>
            </w:r>
          </w:p>
          <w:p w14:paraId="5EADCFA9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LOGDATE=`date +"%d-%m-%Y %H:%M:%S"`</w:t>
            </w:r>
          </w:p>
          <w:p w14:paraId="4D046DDF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3DF7D7EF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USR=`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whoami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`</w:t>
            </w:r>
          </w:p>
          <w:p w14:paraId="6823B015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export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=$PROPERTIES_PATH</w:t>
            </w:r>
          </w:p>
          <w:p w14:paraId="3C2701AD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3F7820D7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</w:p>
          <w:p w14:paraId="7E90AD85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############### EJECUCION DE JAR ###############</w:t>
            </w:r>
          </w:p>
          <w:p w14:paraId="0F5DCA38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Launch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</w:t>
            </w:r>
          </w:p>
          <w:p w14:paraId="1C238669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del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][`date +%Y-%m-%d@%H:%M:%S`]"  </w:t>
            </w:r>
          </w:p>
          <w:p w14:paraId="19E8293D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del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][`date +%Y-%m-%d@%H:%M:%S`]"  &gt;&gt; $FILELOG</w:t>
            </w:r>
          </w:p>
          <w:p w14:paraId="7A82BA63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$USR "</w:t>
            </w:r>
          </w:p>
          <w:p w14:paraId="04354EC5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$USR "  &gt;&gt; $FILELOG</w:t>
            </w:r>
          </w:p>
          <w:p w14:paraId="0C1B9723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Transaccion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${TRANSACTION}" </w:t>
            </w:r>
          </w:p>
          <w:p w14:paraId="1981DCB4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Transaccion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${TRANSACTION}"  &gt;&gt; $FILELOG</w:t>
            </w:r>
          </w:p>
          <w:p w14:paraId="25FCA7B4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${PROPERTIES_PATH}"  </w:t>
            </w:r>
          </w:p>
          <w:p w14:paraId="68BA74B6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${PROPERTIES_PATH}"  &gt;&gt; $FILELOG</w:t>
            </w:r>
          </w:p>
          <w:p w14:paraId="541C5F87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 la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Shell][`date +%Y-%m-%d@%H:%M:%S`]" </w:t>
            </w:r>
          </w:p>
          <w:p w14:paraId="5F89B015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lastRenderedPageBreak/>
              <w:tab/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 la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Shell][`date +%Y-%m-%d@%H:%M:%S`]"  &gt;&gt; $FILELOG</w:t>
            </w:r>
          </w:p>
          <w:p w14:paraId="40350100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C744201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${JAVA_PATH}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java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jar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/SH06_MOTPROM_EvaluaBono_ReCalculo.jar ${TRANSACTION} ${PROPERTIES_PATH} 2&gt;&gt; $FILELOG</w:t>
            </w:r>
          </w:p>
          <w:p w14:paraId="2314F483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ERROR_CODE=$?</w:t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</w:p>
          <w:p w14:paraId="75F4F863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DATE=`date +%Y-%m-%d@%H:%M:%S`</w:t>
            </w:r>
          </w:p>
          <w:p w14:paraId="51E9F403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1742EF49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############### FIN - EJECUCION DE JAR ###############</w:t>
            </w:r>
          </w:p>
          <w:p w14:paraId="7DE26EF9" w14:textId="7544EF98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"${LOGDATE} INFO  @ [FIN de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 -</w:t>
            </w:r>
            <w:r w:rsidR="00E0492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SH06_MOTPROM_EvaluaBono_ReCalculo</w:t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-][`date +%Y-%m-%d@%H:%M:%S`]"  </w:t>
            </w:r>
          </w:p>
          <w:p w14:paraId="72C85425" w14:textId="0B9B5CA1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"${LOGDATE} INFO  @ [FIN de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 -</w:t>
            </w:r>
            <w:r w:rsidR="00E0492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SH06_MOTPROM_EvaluaBono_ReCalculo</w:t>
            </w: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-][`date +%Y-%m-%d@%H:%M:%S`]"  &gt;&gt; $FILELOG</w:t>
            </w:r>
          </w:p>
          <w:p w14:paraId="0A50FBDE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:${ERROR_CODE}"  </w:t>
            </w:r>
          </w:p>
          <w:p w14:paraId="5FDB20D4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log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generado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:${FILELOG}"  </w:t>
            </w:r>
          </w:p>
          <w:p w14:paraId="74875328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log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generado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:${FILELOG}"  &gt;&gt; $FILELOG</w:t>
            </w:r>
          </w:p>
          <w:p w14:paraId="068E2630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"*************************************************************************************************************************************" </w:t>
            </w:r>
          </w:p>
          <w:p w14:paraId="165BAE45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"*************************************************************************************************************************************"  &gt;&gt; $FILELOG</w:t>
            </w:r>
          </w:p>
          <w:p w14:paraId="563954B2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if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[ $ERROR_CODE -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eq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1 ]</w:t>
            </w:r>
          </w:p>
          <w:p w14:paraId="70732360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       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then</w:t>
            </w:r>
            <w:proofErr w:type="spellEnd"/>
          </w:p>
          <w:p w14:paraId="0C211D9A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       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con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errores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JAR-SH06_MOTPROM_EvaluaBono_ReCalculo: Se  procede  a Envio de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Correo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con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detalles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${DIRECCION} " &gt;&gt; $FILELOG</w:t>
            </w:r>
          </w:p>
          <w:p w14:paraId="6D795D02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        #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Env¦o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correo</w:t>
            </w:r>
            <w:proofErr w:type="spellEnd"/>
          </w:p>
          <w:p w14:paraId="63F1FB2D" w14:textId="77777777" w:rsidR="008E3150" w:rsidRPr="008E3150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        (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$MENSAJE_MAIL ;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uuencode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$FILELOG "SH06_MOTPROM_EvaluaBono_ReCalculo.log") | </w:t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mailx</w:t>
            </w:r>
            <w:proofErr w:type="spellEnd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-s "$ASUNTO_CORREO_JAR" "$DIRECCION" </w:t>
            </w:r>
          </w:p>
          <w:p w14:paraId="2B3FA09F" w14:textId="553DEB73" w:rsidR="00CA735F" w:rsidRPr="00B776BB" w:rsidRDefault="008E3150" w:rsidP="008E3150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E3150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fi</w:t>
            </w:r>
            <w:proofErr w:type="spellEnd"/>
          </w:p>
        </w:tc>
      </w:tr>
    </w:tbl>
    <w:p w14:paraId="1AEAA1C9" w14:textId="77777777" w:rsidR="00CA735F" w:rsidRPr="00B776BB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4B175DB2" w14:textId="77777777" w:rsidR="00616A8D" w:rsidRPr="00B776BB" w:rsidRDefault="00616A8D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  <w:sectPr w:rsidR="00616A8D" w:rsidRPr="00B776BB" w:rsidSect="00CA735F">
          <w:pgSz w:w="15842" w:h="12242" w:orient="landscape" w:code="1"/>
          <w:pgMar w:top="1140" w:right="1140" w:bottom="1140" w:left="851" w:header="675" w:footer="618" w:gutter="0"/>
          <w:cols w:space="720"/>
          <w:titlePg/>
          <w:docGrid w:linePitch="326"/>
        </w:sectPr>
      </w:pPr>
    </w:p>
    <w:p w14:paraId="364D6D78" w14:textId="089B5BA4" w:rsidR="00CA735F" w:rsidRPr="00B776BB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536D5914" w14:textId="77777777" w:rsidR="00CA735F" w:rsidRPr="00B776BB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739F5410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4268E1EC" w14:textId="77777777" w:rsidR="00616A8D" w:rsidRPr="00B776BB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En el archivo </w:t>
      </w:r>
      <w:r w:rsidRPr="00B776BB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varset</w:t>
      </w:r>
      <w:proofErr w:type="spellEnd"/>
      <w:r w:rsidRPr="00B776BB">
        <w:rPr>
          <w:rFonts w:ascii="Verdana" w:hAnsi="Verdana" w:cs="Arial"/>
          <w:sz w:val="18"/>
          <w:szCs w:val="18"/>
        </w:rPr>
        <w:t xml:space="preserve"> se define variables esto permite una rápida configuración. Colocar los valores correspondientes al ambiente de Producción.</w:t>
      </w:r>
    </w:p>
    <w:p w14:paraId="4CAFFB2B" w14:textId="77777777" w:rsidR="00616A8D" w:rsidRPr="00B776BB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164371B2" w14:textId="77777777" w:rsidR="00616A8D" w:rsidRPr="00B776BB" w:rsidRDefault="00616A8D" w:rsidP="00616A8D">
      <w:pPr>
        <w:ind w:left="1134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La configuración es la siguiente:</w:t>
      </w:r>
    </w:p>
    <w:p w14:paraId="346D81AC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68146C50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728C282E" w14:textId="315EA0FC" w:rsidR="00616A8D" w:rsidRPr="00B776BB" w:rsidRDefault="006B40A6" w:rsidP="00616A8D">
      <w:pPr>
        <w:ind w:left="1069"/>
        <w:rPr>
          <w:rFonts w:ascii="Verdana" w:hAnsi="Verdana"/>
          <w:b/>
          <w:color w:val="C00000"/>
          <w:sz w:val="18"/>
          <w:szCs w:val="18"/>
          <w:lang w:val="en-US"/>
        </w:rPr>
      </w:pPr>
      <w:r>
        <w:rPr>
          <w:rFonts w:ascii="Verdana" w:hAnsi="Verdana"/>
          <w:b/>
          <w:color w:val="C00000"/>
          <w:sz w:val="18"/>
          <w:szCs w:val="18"/>
        </w:rPr>
        <w:t>SH06_MOTPROM_EvaluaBono_ReCalculo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3"/>
      </w:tblGrid>
      <w:tr w:rsidR="00616A8D" w:rsidRPr="00E04924" w14:paraId="2E1512CB" w14:textId="77777777" w:rsidTr="00E55425">
        <w:tc>
          <w:tcPr>
            <w:tcW w:w="10106" w:type="dxa"/>
            <w:shd w:val="clear" w:color="auto" w:fill="auto"/>
          </w:tcPr>
          <w:p w14:paraId="08BFC440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#*********************************************</w:t>
            </w:r>
          </w:p>
          <w:p w14:paraId="3FD88C23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#                       VARSET</w:t>
            </w:r>
          </w:p>
          <w:p w14:paraId="71850017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#*********************************************</w:t>
            </w:r>
          </w:p>
          <w:p w14:paraId="16616958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LOG_NAME_REQUEST=SH06_MOTPROM_EvaluaBono_ReCalculo</w:t>
            </w:r>
          </w:p>
          <w:p w14:paraId="32131988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21C7319A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SCRIPT=$(</w:t>
            </w:r>
            <w:proofErr w:type="spellStart"/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readlink</w:t>
            </w:r>
            <w:proofErr w:type="spellEnd"/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 xml:space="preserve"> -f $0);</w:t>
            </w:r>
          </w:p>
          <w:p w14:paraId="71C6A773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dir_base</w:t>
            </w:r>
            <w:proofErr w:type="spellEnd"/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=`</w:t>
            </w:r>
            <w:proofErr w:type="spellStart"/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dirname</w:t>
            </w:r>
            <w:proofErr w:type="spellEnd"/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 xml:space="preserve"> $SCRIPT`;</w:t>
            </w:r>
          </w:p>
          <w:p w14:paraId="6D12E40E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08C3E1E7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HOME_REQUEST=$</w:t>
            </w:r>
            <w:proofErr w:type="spellStart"/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dir_base</w:t>
            </w:r>
            <w:proofErr w:type="spellEnd"/>
          </w:p>
          <w:p w14:paraId="5DBE1549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PROPERTIES_PATH=$dir_base/SH06_MOTPROM_EvaluaBono_ReCalculo.properties</w:t>
            </w:r>
          </w:p>
          <w:p w14:paraId="60437E77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1857791E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DIR_LOG=$HOME_REQUEST/LOG</w:t>
            </w:r>
          </w:p>
          <w:p w14:paraId="6ECE3E3A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JAVA_PATH</w:t>
            </w: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  <w:lang w:val="en-US"/>
              </w:rPr>
              <w:t>=/u01/oracle/product/jdk1.8.0_73/bin/</w:t>
            </w:r>
          </w:p>
          <w:p w14:paraId="79361819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</w:rPr>
              <w:t>DIAS_EXPIRA_LOG=14</w:t>
            </w:r>
          </w:p>
          <w:p w14:paraId="2B477FFA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</w:rPr>
              <w:t xml:space="preserve">MENSAJE_MAIL="Estimado, se adjunta archivo Log, con detalles  del Error." </w:t>
            </w:r>
          </w:p>
          <w:p w14:paraId="71056E43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export HOME_REQUEST LOG_NAME_REQUEST PROPERTIES_PATH DIR_LOG JAVA_PATH DIAS_EXPIRA_LOG MENSAJE_MAIL</w:t>
            </w:r>
          </w:p>
          <w:p w14:paraId="7863F560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2DC95997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55E0D9EC" w14:textId="207EB71F" w:rsidR="00616A8D" w:rsidRPr="00B776BB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797ECA56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6A6F351C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31CDF75A" w14:textId="5EABFC1F" w:rsidR="00616A8D" w:rsidRPr="00B776BB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En el archivo </w:t>
      </w:r>
      <w:r w:rsidRPr="00B776BB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mailset</w:t>
      </w:r>
      <w:proofErr w:type="spellEnd"/>
      <w:r w:rsidRPr="00B776BB">
        <w:rPr>
          <w:rFonts w:ascii="Verdana" w:hAnsi="Verdana" w:cs="Arial"/>
          <w:b/>
          <w:sz w:val="18"/>
          <w:szCs w:val="18"/>
        </w:rPr>
        <w:t xml:space="preserve"> </w:t>
      </w:r>
      <w:r w:rsidRPr="00B776BB">
        <w:rPr>
          <w:rFonts w:ascii="Verdana" w:hAnsi="Verdana" w:cs="Arial"/>
          <w:sz w:val="18"/>
          <w:szCs w:val="18"/>
        </w:rPr>
        <w:t xml:space="preserve">se define variables para el </w:t>
      </w:r>
      <w:proofErr w:type="spellStart"/>
      <w:r w:rsidRPr="00B776BB">
        <w:rPr>
          <w:rFonts w:ascii="Verdana" w:hAnsi="Verdana" w:cs="Arial"/>
          <w:sz w:val="18"/>
          <w:szCs w:val="18"/>
        </w:rPr>
        <w:t>envio</w:t>
      </w:r>
      <w:proofErr w:type="spellEnd"/>
      <w:r w:rsidRPr="00B776BB">
        <w:rPr>
          <w:rFonts w:ascii="Verdana" w:hAnsi="Verdana" w:cs="Arial"/>
          <w:sz w:val="18"/>
          <w:szCs w:val="18"/>
        </w:rPr>
        <w:t xml:space="preserve"> de correo.</w:t>
      </w:r>
    </w:p>
    <w:p w14:paraId="459714C2" w14:textId="77777777" w:rsidR="00616A8D" w:rsidRPr="00B776BB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500420E1" w14:textId="77777777" w:rsidR="00616A8D" w:rsidRPr="00B776BB" w:rsidRDefault="00616A8D" w:rsidP="00616A8D">
      <w:pPr>
        <w:ind w:left="1134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La configuración es la siguiente:</w:t>
      </w:r>
    </w:p>
    <w:p w14:paraId="496E3FBD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259013FF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68991C71" w14:textId="74444E9F" w:rsidR="00042702" w:rsidRPr="00B776BB" w:rsidRDefault="006B40A6" w:rsidP="00042702">
      <w:pPr>
        <w:ind w:left="1069"/>
        <w:rPr>
          <w:rFonts w:ascii="Verdana" w:hAnsi="Verdana"/>
          <w:b/>
          <w:color w:val="C00000"/>
          <w:sz w:val="18"/>
          <w:szCs w:val="18"/>
          <w:lang w:val="en-US"/>
        </w:rPr>
      </w:pPr>
      <w:r>
        <w:rPr>
          <w:rFonts w:ascii="Verdana" w:hAnsi="Verdana"/>
          <w:b/>
          <w:color w:val="C00000"/>
          <w:sz w:val="18"/>
          <w:szCs w:val="18"/>
        </w:rPr>
        <w:t>SH06_MOTPROM_EvaluaBono_ReCalculo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3"/>
      </w:tblGrid>
      <w:tr w:rsidR="00616A8D" w:rsidRPr="00B776BB" w14:paraId="250C6804" w14:textId="77777777" w:rsidTr="00E55425">
        <w:tc>
          <w:tcPr>
            <w:tcW w:w="10106" w:type="dxa"/>
            <w:shd w:val="clear" w:color="auto" w:fill="auto"/>
          </w:tcPr>
          <w:p w14:paraId="6DD9BDF7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DIRECCION=</w:t>
            </w: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  <w:lang w:val="en-US"/>
              </w:rPr>
              <w:t>junior.mateo@mdp.com.pe</w:t>
            </w:r>
          </w:p>
          <w:p w14:paraId="5559963B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</w:rPr>
              <w:t>ASUNTO_CORREO_JAR="ERROR en la EJECUCION del JAR"</w:t>
            </w:r>
          </w:p>
          <w:p w14:paraId="68E525AE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</w:p>
          <w:p w14:paraId="283F7230" w14:textId="39E372A8" w:rsidR="00616A8D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proofErr w:type="spellStart"/>
            <w:r w:rsidRPr="008E3150">
              <w:rPr>
                <w:rFonts w:ascii="Verdana" w:hAnsi="Verdana"/>
                <w:b/>
                <w:color w:val="C00000"/>
                <w:sz w:val="18"/>
                <w:szCs w:val="18"/>
              </w:rPr>
              <w:t>export</w:t>
            </w:r>
            <w:proofErr w:type="spellEnd"/>
            <w:r w:rsidRPr="008E3150">
              <w:rPr>
                <w:rFonts w:ascii="Verdana" w:hAnsi="Verdana"/>
                <w:b/>
                <w:color w:val="C00000"/>
                <w:sz w:val="18"/>
                <w:szCs w:val="18"/>
              </w:rPr>
              <w:t xml:space="preserve"> DIRECCION ASUNTO_CORREO_JAR</w:t>
            </w:r>
          </w:p>
        </w:tc>
      </w:tr>
    </w:tbl>
    <w:p w14:paraId="67FF2D5A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47556344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2BE96388" w14:textId="10DAA9C3" w:rsidR="00616A8D" w:rsidRPr="00B776BB" w:rsidRDefault="00616A8D" w:rsidP="00010ABB">
      <w:pPr>
        <w:ind w:left="1560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Estos datos se deben actualizar por los valores de producción.</w:t>
      </w:r>
    </w:p>
    <w:p w14:paraId="339C212A" w14:textId="77777777" w:rsidR="00616A8D" w:rsidRPr="00B776BB" w:rsidRDefault="00616A8D" w:rsidP="00616A8D">
      <w:pPr>
        <w:ind w:left="1080"/>
        <w:rPr>
          <w:rFonts w:ascii="Verdana" w:hAnsi="Verdana" w:cs="Arial"/>
          <w:sz w:val="18"/>
          <w:szCs w:val="18"/>
        </w:rPr>
      </w:pPr>
    </w:p>
    <w:p w14:paraId="07B10A0C" w14:textId="77777777" w:rsidR="00616A8D" w:rsidRPr="00B776BB" w:rsidRDefault="00616A8D" w:rsidP="00616A8D">
      <w:pPr>
        <w:ind w:left="720" w:firstLine="360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  <w:u w:val="single"/>
        </w:rPr>
        <w:t>Consideraciones Generales:</w:t>
      </w:r>
    </w:p>
    <w:p w14:paraId="2DDB3445" w14:textId="77777777" w:rsidR="00616A8D" w:rsidRPr="00B776BB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4D710099" w14:textId="77777777" w:rsidR="00616A8D" w:rsidRPr="00B776BB" w:rsidRDefault="00616A8D" w:rsidP="00616A8D">
      <w:pPr>
        <w:numPr>
          <w:ilvl w:val="0"/>
          <w:numId w:val="34"/>
        </w:numPr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Se deberá validar que exista la carpeta “LOG” en la siguiente ruta del servidor :</w:t>
      </w:r>
    </w:p>
    <w:p w14:paraId="0330DD01" w14:textId="3A846EF2" w:rsidR="00616A8D" w:rsidRPr="000F2324" w:rsidRDefault="00616A8D" w:rsidP="00616A8D">
      <w:pPr>
        <w:ind w:left="1440"/>
        <w:rPr>
          <w:rFonts w:ascii="Verdana" w:hAnsi="Verdana" w:cs="Arial"/>
          <w:sz w:val="18"/>
          <w:szCs w:val="18"/>
        </w:rPr>
      </w:pPr>
      <w:r w:rsidRPr="000F2324">
        <w:rPr>
          <w:rFonts w:ascii="Verdana" w:hAnsi="Verdana" w:cs="Arial"/>
          <w:sz w:val="18"/>
          <w:szCs w:val="18"/>
          <w:lang w:eastAsia="es-ES"/>
        </w:rPr>
        <w:t>“</w:t>
      </w:r>
      <w:r w:rsidR="00E04924">
        <w:rPr>
          <w:rFonts w:ascii="Verdana" w:hAnsi="Verdana" w:cs="Arial"/>
          <w:sz w:val="18"/>
          <w:szCs w:val="18"/>
          <w:highlight w:val="yellow"/>
          <w:lang w:eastAsia="es-ES"/>
        </w:rPr>
        <w:t>/home/USRPRETUPS/procesosmotorprom/desactiva/</w:t>
      </w:r>
      <w:r w:rsidR="006B40A6" w:rsidRPr="000F2324">
        <w:rPr>
          <w:rFonts w:ascii="Verdana" w:hAnsi="Verdana" w:cs="Arial"/>
          <w:sz w:val="18"/>
          <w:szCs w:val="18"/>
        </w:rPr>
        <w:t>SH06_MOTPROM_EvaluaBono_ReCalculo</w:t>
      </w:r>
      <w:r w:rsidRPr="000F2324">
        <w:rPr>
          <w:rFonts w:ascii="Verdana" w:hAnsi="Verdana" w:cs="Arial"/>
          <w:sz w:val="18"/>
          <w:szCs w:val="18"/>
          <w:highlight w:val="yellow"/>
          <w:lang w:eastAsia="es-ES"/>
        </w:rPr>
        <w:t>/”</w:t>
      </w:r>
    </w:p>
    <w:p w14:paraId="049B26AA" w14:textId="77777777" w:rsidR="00616A8D" w:rsidRPr="00B776BB" w:rsidRDefault="00616A8D" w:rsidP="00616A8D">
      <w:pPr>
        <w:ind w:left="144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, si no existe se deberá crear.</w:t>
      </w:r>
    </w:p>
    <w:p w14:paraId="4F26FD2F" w14:textId="77777777" w:rsidR="00616A8D" w:rsidRPr="00B776BB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En el archivo </w:t>
      </w:r>
      <w:r w:rsidRPr="00B776BB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sh</w:t>
      </w:r>
      <w:proofErr w:type="spellEnd"/>
      <w:r w:rsidRPr="00B776BB">
        <w:rPr>
          <w:rFonts w:ascii="Verdana" w:hAnsi="Verdana" w:cs="Arial"/>
          <w:sz w:val="18"/>
          <w:szCs w:val="18"/>
        </w:rPr>
        <w:t xml:space="preserve"> se define variables esto permite una rápida configuración. Colocar los valores correspondientes al ambiente de Producción.</w:t>
      </w:r>
    </w:p>
    <w:p w14:paraId="25CBD21A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1747F86E" w14:textId="77777777" w:rsidR="00616A8D" w:rsidRPr="00B776BB" w:rsidRDefault="00616A8D" w:rsidP="00616A8D">
      <w:pPr>
        <w:numPr>
          <w:ilvl w:val="0"/>
          <w:numId w:val="32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Aplicar el comando </w:t>
      </w:r>
      <w:r w:rsidRPr="00B776BB">
        <w:rPr>
          <w:rFonts w:ascii="Verdana" w:hAnsi="Verdana" w:cs="Arial"/>
          <w:b/>
          <w:sz w:val="18"/>
          <w:szCs w:val="18"/>
        </w:rPr>
        <w:t>dos2unix</w:t>
      </w:r>
      <w:r w:rsidRPr="00B776BB">
        <w:rPr>
          <w:rFonts w:ascii="Verdana" w:hAnsi="Verdana" w:cs="Arial"/>
          <w:sz w:val="18"/>
          <w:szCs w:val="18"/>
        </w:rPr>
        <w:t xml:space="preserve"> a los objetos </w:t>
      </w:r>
      <w:r w:rsidRPr="00B776BB">
        <w:rPr>
          <w:rFonts w:ascii="Verdana" w:hAnsi="Verdana" w:cs="Arial"/>
          <w:b/>
          <w:i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varset</w:t>
      </w:r>
      <w:proofErr w:type="spellEnd"/>
      <w:r w:rsidRPr="00B776BB">
        <w:rPr>
          <w:rFonts w:ascii="Verdana" w:hAnsi="Verdana" w:cs="Arial"/>
          <w:b/>
          <w:i/>
          <w:sz w:val="18"/>
          <w:szCs w:val="18"/>
        </w:rPr>
        <w:t>, *.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sh</w:t>
      </w:r>
      <w:proofErr w:type="spellEnd"/>
      <w:r w:rsidRPr="00B776BB">
        <w:rPr>
          <w:rFonts w:ascii="Verdana" w:hAnsi="Verdana" w:cs="Arial"/>
          <w:b/>
          <w:sz w:val="18"/>
          <w:szCs w:val="18"/>
        </w:rPr>
        <w:t xml:space="preserve">. </w:t>
      </w:r>
    </w:p>
    <w:p w14:paraId="3F12444A" w14:textId="77777777" w:rsidR="00616A8D" w:rsidRPr="00B776BB" w:rsidRDefault="00616A8D" w:rsidP="00616A8D">
      <w:p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color w:val="1F497D"/>
          <w:sz w:val="18"/>
          <w:szCs w:val="18"/>
        </w:rPr>
        <w:t>Ejemplo</w:t>
      </w:r>
      <w:r w:rsidRPr="00B776BB">
        <w:rPr>
          <w:rFonts w:ascii="Verdana" w:hAnsi="Verdana" w:cs="Arial"/>
          <w:sz w:val="18"/>
          <w:szCs w:val="18"/>
        </w:rPr>
        <w:t xml:space="preserve">: </w:t>
      </w:r>
      <w:r w:rsidRPr="00B776BB">
        <w:rPr>
          <w:rFonts w:ascii="Verdana" w:hAnsi="Verdana" w:cs="Arial"/>
          <w:b/>
          <w:color w:val="1F497D"/>
          <w:sz w:val="18"/>
          <w:szCs w:val="18"/>
        </w:rPr>
        <w:t xml:space="preserve">dos2unix </w:t>
      </w:r>
      <w:r w:rsidRPr="00B776BB">
        <w:rPr>
          <w:rFonts w:ascii="Verdana" w:hAnsi="Verdana" w:cs="Arial"/>
          <w:color w:val="1F497D"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color w:val="1F497D"/>
          <w:sz w:val="18"/>
          <w:szCs w:val="18"/>
        </w:rPr>
        <w:t>varset</w:t>
      </w:r>
      <w:proofErr w:type="spellEnd"/>
    </w:p>
    <w:p w14:paraId="3AD2AACB" w14:textId="77777777" w:rsidR="00616A8D" w:rsidRPr="00B776BB" w:rsidRDefault="00616A8D" w:rsidP="00616A8D">
      <w:pPr>
        <w:ind w:left="1080"/>
        <w:rPr>
          <w:rFonts w:ascii="Verdana" w:hAnsi="Verdana" w:cs="Arial"/>
          <w:sz w:val="18"/>
          <w:szCs w:val="18"/>
        </w:rPr>
      </w:pPr>
    </w:p>
    <w:p w14:paraId="3EEEF467" w14:textId="168EE835" w:rsidR="00616A8D" w:rsidRPr="00B776BB" w:rsidRDefault="00616A8D" w:rsidP="00042702">
      <w:pPr>
        <w:numPr>
          <w:ilvl w:val="0"/>
          <w:numId w:val="32"/>
        </w:numPr>
        <w:ind w:left="1080"/>
        <w:rPr>
          <w:rFonts w:ascii="Verdana" w:hAnsi="Verdana" w:cs="Arial"/>
          <w:b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Dar permisos de ejecución al Shell de la siguiente manera: 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chmod</w:t>
      </w:r>
      <w:proofErr w:type="spellEnd"/>
      <w:r w:rsidRPr="00B776BB">
        <w:rPr>
          <w:rFonts w:ascii="Verdana" w:hAnsi="Verdana" w:cs="Arial"/>
          <w:b/>
          <w:i/>
          <w:sz w:val="18"/>
          <w:szCs w:val="18"/>
        </w:rPr>
        <w:t xml:space="preserve"> 750</w:t>
      </w:r>
      <w:r w:rsidRPr="00B776BB">
        <w:rPr>
          <w:rFonts w:ascii="Verdana" w:hAnsi="Verdana" w:cs="Arial"/>
          <w:i/>
          <w:sz w:val="18"/>
          <w:szCs w:val="18"/>
        </w:rPr>
        <w:t xml:space="preserve"> a los archivos </w:t>
      </w:r>
      <w:r w:rsidRPr="00B776BB">
        <w:rPr>
          <w:rFonts w:ascii="Verdana" w:hAnsi="Verdana" w:cs="Arial"/>
          <w:b/>
          <w:i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varset</w:t>
      </w:r>
      <w:proofErr w:type="spellEnd"/>
      <w:r w:rsidRPr="00B776BB">
        <w:rPr>
          <w:rFonts w:ascii="Verdana" w:hAnsi="Verdana" w:cs="Arial"/>
          <w:b/>
          <w:i/>
          <w:sz w:val="18"/>
          <w:szCs w:val="18"/>
        </w:rPr>
        <w:t>,</w:t>
      </w:r>
      <w:r w:rsidR="00042702" w:rsidRPr="00B776BB">
        <w:rPr>
          <w:rFonts w:ascii="Verdana" w:hAnsi="Verdana" w:cs="Arial"/>
          <w:b/>
          <w:i/>
          <w:sz w:val="18"/>
          <w:szCs w:val="18"/>
        </w:rPr>
        <w:t xml:space="preserve"> .</w:t>
      </w:r>
      <w:proofErr w:type="spellStart"/>
      <w:r w:rsidR="00042702" w:rsidRPr="00B776BB">
        <w:rPr>
          <w:rFonts w:ascii="Verdana" w:hAnsi="Verdana" w:cs="Arial"/>
          <w:b/>
          <w:i/>
          <w:sz w:val="18"/>
          <w:szCs w:val="18"/>
        </w:rPr>
        <w:t>mailset</w:t>
      </w:r>
      <w:proofErr w:type="spellEnd"/>
      <w:r w:rsidR="00042702" w:rsidRPr="00B776BB">
        <w:rPr>
          <w:rFonts w:ascii="Verdana" w:hAnsi="Verdana" w:cs="Arial"/>
          <w:b/>
          <w:i/>
          <w:sz w:val="18"/>
          <w:szCs w:val="18"/>
        </w:rPr>
        <w:t>, *.</w:t>
      </w:r>
      <w:proofErr w:type="spellStart"/>
      <w:r w:rsidR="00042702" w:rsidRPr="00B776BB">
        <w:rPr>
          <w:rFonts w:ascii="Verdana" w:hAnsi="Verdana" w:cs="Arial"/>
          <w:b/>
          <w:i/>
          <w:sz w:val="18"/>
          <w:szCs w:val="18"/>
        </w:rPr>
        <w:t>sh</w:t>
      </w:r>
      <w:proofErr w:type="spellEnd"/>
      <w:r w:rsidR="00042702" w:rsidRPr="00B776BB">
        <w:rPr>
          <w:rFonts w:ascii="Verdana" w:hAnsi="Verdana" w:cs="Arial"/>
          <w:b/>
          <w:i/>
          <w:sz w:val="18"/>
          <w:szCs w:val="18"/>
        </w:rPr>
        <w:t>,</w:t>
      </w:r>
    </w:p>
    <w:p w14:paraId="7022F845" w14:textId="77777777" w:rsidR="00616A8D" w:rsidRPr="00B776BB" w:rsidRDefault="00616A8D" w:rsidP="00616A8D">
      <w:pPr>
        <w:rPr>
          <w:rFonts w:ascii="Verdana" w:hAnsi="Verdana" w:cs="Arial"/>
          <w:b/>
          <w:sz w:val="18"/>
          <w:szCs w:val="18"/>
        </w:rPr>
      </w:pPr>
    </w:p>
    <w:p w14:paraId="75B31BB2" w14:textId="77777777" w:rsidR="001B6115" w:rsidRPr="00B776BB" w:rsidRDefault="00A644E1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ind w:left="993" w:hanging="633"/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5" w:name="_Toc8507403"/>
      <w:r w:rsidRPr="00B776BB">
        <w:rPr>
          <w:rFonts w:ascii="Verdana" w:hAnsi="Verdana" w:cs="Arial"/>
          <w:b/>
          <w:sz w:val="18"/>
          <w:szCs w:val="18"/>
        </w:rPr>
        <w:t>Proceso de instalación de Archivos BAT</w:t>
      </w:r>
      <w:bookmarkEnd w:id="25"/>
    </w:p>
    <w:p w14:paraId="514F160C" w14:textId="77777777" w:rsidR="00FC30AC" w:rsidRPr="00B776BB" w:rsidRDefault="00FC30AC" w:rsidP="00FC30AC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296B86EC" w14:textId="77777777" w:rsidR="00A644E1" w:rsidRPr="00B776BB" w:rsidRDefault="00A644E1" w:rsidP="00FC30AC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3D68ACBE" w14:textId="77777777" w:rsidR="00A644E1" w:rsidRPr="00B776BB" w:rsidRDefault="003514BB" w:rsidP="00AF1F51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hyperlink w:anchor="_5.6__Pruebas" w:history="1">
        <w:bookmarkStart w:id="26" w:name="_Toc8507404"/>
        <w:r w:rsidR="00A644E1" w:rsidRPr="00B776BB">
          <w:rPr>
            <w:rFonts w:ascii="Verdana" w:hAnsi="Verdana" w:cs="Arial"/>
            <w:b/>
            <w:sz w:val="18"/>
            <w:szCs w:val="18"/>
          </w:rPr>
          <w:t>Pruebas de ratificación de instalación</w:t>
        </w:r>
        <w:bookmarkEnd w:id="26"/>
      </w:hyperlink>
    </w:p>
    <w:p w14:paraId="508B8549" w14:textId="77777777" w:rsidR="00CD2F24" w:rsidRPr="00B776BB" w:rsidRDefault="00CD2F24" w:rsidP="009E6461">
      <w:pPr>
        <w:jc w:val="left"/>
        <w:rPr>
          <w:rFonts w:ascii="Verdana" w:hAnsi="Verdana"/>
          <w:i/>
          <w:color w:val="999999"/>
          <w:sz w:val="18"/>
          <w:szCs w:val="18"/>
        </w:rPr>
      </w:pPr>
      <w:r w:rsidRPr="00B776BB">
        <w:rPr>
          <w:rFonts w:ascii="Verdana" w:hAnsi="Verdana"/>
          <w:i/>
          <w:color w:val="999999"/>
          <w:sz w:val="18"/>
          <w:szCs w:val="18"/>
        </w:rPr>
        <w:tab/>
      </w:r>
    </w:p>
    <w:p w14:paraId="6E99E4E8" w14:textId="77777777" w:rsidR="00707619" w:rsidRPr="00B776BB" w:rsidRDefault="00707619" w:rsidP="00707619">
      <w:pPr>
        <w:ind w:left="360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sz w:val="18"/>
          <w:szCs w:val="18"/>
          <w:lang w:val="es-ES_tradnl"/>
        </w:rPr>
        <w:t>Para mayor detalle basarse en el plan de pruebas:</w:t>
      </w:r>
      <w:r w:rsidRPr="00B776BB">
        <w:rPr>
          <w:rFonts w:ascii="Verdana" w:hAnsi="Verdana"/>
          <w:b/>
          <w:sz w:val="18"/>
          <w:szCs w:val="18"/>
        </w:rPr>
        <w:t xml:space="preserve"> </w:t>
      </w:r>
    </w:p>
    <w:p w14:paraId="20EF8F45" w14:textId="7CB2ACC8" w:rsidR="00707619" w:rsidRPr="00B776BB" w:rsidRDefault="008E3150" w:rsidP="00707619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  <w:r w:rsidRPr="008E3150">
        <w:rPr>
          <w:rFonts w:ascii="Verdana" w:hAnsi="Verdana"/>
          <w:b/>
          <w:sz w:val="18"/>
          <w:szCs w:val="18"/>
        </w:rPr>
        <w:t>PROY140067_EAI_PDP_SH06_MOTPROM_EvaluaBono_ReCalculo</w:t>
      </w:r>
      <w:r w:rsidR="00707619" w:rsidRPr="00B776BB">
        <w:rPr>
          <w:rFonts w:ascii="Verdana" w:hAnsi="Verdana"/>
          <w:b/>
          <w:sz w:val="18"/>
          <w:szCs w:val="18"/>
        </w:rPr>
        <w:t>.doc</w:t>
      </w:r>
    </w:p>
    <w:tbl>
      <w:tblPr>
        <w:tblW w:w="978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2409"/>
        <w:gridCol w:w="2268"/>
      </w:tblGrid>
      <w:tr w:rsidR="00707619" w:rsidRPr="00B776BB" w14:paraId="2882358C" w14:textId="77777777" w:rsidTr="00E55425">
        <w:tc>
          <w:tcPr>
            <w:tcW w:w="5103" w:type="dxa"/>
            <w:shd w:val="clear" w:color="auto" w:fill="FF0000"/>
          </w:tcPr>
          <w:p w14:paraId="21580EA1" w14:textId="77777777" w:rsidR="00707619" w:rsidRPr="00B776BB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2409" w:type="dxa"/>
            <w:shd w:val="clear" w:color="auto" w:fill="FF0000"/>
          </w:tcPr>
          <w:p w14:paraId="4A35F1AE" w14:textId="77777777" w:rsidR="00707619" w:rsidRPr="00B776BB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Responsable</w:t>
            </w:r>
          </w:p>
        </w:tc>
        <w:tc>
          <w:tcPr>
            <w:tcW w:w="2268" w:type="dxa"/>
            <w:shd w:val="clear" w:color="auto" w:fill="FF0000"/>
          </w:tcPr>
          <w:p w14:paraId="12858D16" w14:textId="77777777" w:rsidR="00707619" w:rsidRPr="00B776BB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Resultado esperado</w:t>
            </w:r>
          </w:p>
        </w:tc>
      </w:tr>
      <w:tr w:rsidR="008E3150" w:rsidRPr="00B776BB" w14:paraId="1FDBE15A" w14:textId="77777777" w:rsidTr="00E55425">
        <w:trPr>
          <w:trHeight w:val="292"/>
        </w:trPr>
        <w:tc>
          <w:tcPr>
            <w:tcW w:w="5103" w:type="dxa"/>
            <w:vAlign w:val="center"/>
          </w:tcPr>
          <w:p w14:paraId="264D0A50" w14:textId="116C62F5" w:rsidR="008E3150" w:rsidRPr="00B776BB" w:rsidRDefault="008E3150" w:rsidP="008E3150">
            <w:pPr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 xml:space="preserve">E01: éxito al evaluar  bonos  para  el recalculo </w:t>
            </w:r>
          </w:p>
        </w:tc>
        <w:tc>
          <w:tcPr>
            <w:tcW w:w="2409" w:type="dxa"/>
            <w:vAlign w:val="center"/>
          </w:tcPr>
          <w:p w14:paraId="7491595B" w14:textId="77777777" w:rsidR="008E3150" w:rsidRPr="00B776BB" w:rsidRDefault="008E3150" w:rsidP="008E3150">
            <w:pPr>
              <w:spacing w:line="360" w:lineRule="auto"/>
              <w:jc w:val="center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 xml:space="preserve">Cesar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</w:rPr>
              <w:t>Rosciano</w:t>
            </w:r>
            <w:proofErr w:type="spellEnd"/>
          </w:p>
        </w:tc>
        <w:tc>
          <w:tcPr>
            <w:tcW w:w="2268" w:type="dxa"/>
            <w:vAlign w:val="center"/>
          </w:tcPr>
          <w:p w14:paraId="071DDE0A" w14:textId="77777777" w:rsidR="008E3150" w:rsidRPr="00B776BB" w:rsidRDefault="008E3150" w:rsidP="008E3150">
            <w:pPr>
              <w:spacing w:line="360" w:lineRule="auto"/>
              <w:jc w:val="center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Consulta exitosa.</w:t>
            </w:r>
          </w:p>
        </w:tc>
      </w:tr>
    </w:tbl>
    <w:p w14:paraId="3F264C55" w14:textId="77777777" w:rsidR="00C258B6" w:rsidRPr="00B776BB" w:rsidRDefault="00C258B6" w:rsidP="00A644E1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b/>
          <w:sz w:val="18"/>
          <w:szCs w:val="18"/>
        </w:rPr>
      </w:pPr>
    </w:p>
    <w:p w14:paraId="3B4B36B1" w14:textId="77777777" w:rsidR="00A644E1" w:rsidRPr="00B776BB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27" w:name="_Toc8507405"/>
      <w:r w:rsidRPr="00B776BB">
        <w:rPr>
          <w:rFonts w:ascii="Verdana" w:hAnsi="Verdana" w:cs="Arial"/>
          <w:b/>
          <w:sz w:val="18"/>
          <w:szCs w:val="18"/>
        </w:rPr>
        <w:t>Proceso</w:t>
      </w:r>
      <w:r w:rsidRPr="00B776BB">
        <w:rPr>
          <w:rFonts w:ascii="Verdana" w:hAnsi="Verdana" w:cs="Arial"/>
          <w:sz w:val="18"/>
          <w:szCs w:val="18"/>
        </w:rPr>
        <w:t xml:space="preserve"> </w:t>
      </w:r>
      <w:r w:rsidRPr="00B776BB">
        <w:rPr>
          <w:rFonts w:ascii="Verdana" w:hAnsi="Verdana" w:cs="Arial"/>
          <w:b/>
          <w:sz w:val="18"/>
          <w:szCs w:val="18"/>
        </w:rPr>
        <w:t>de Desinstalación (Roll Back)</w:t>
      </w:r>
      <w:bookmarkEnd w:id="27"/>
      <w:r w:rsidRPr="00B776BB">
        <w:rPr>
          <w:rFonts w:ascii="Verdana" w:hAnsi="Verdana" w:cs="Arial"/>
          <w:b/>
          <w:sz w:val="18"/>
          <w:szCs w:val="18"/>
        </w:rPr>
        <w:t xml:space="preserve"> </w:t>
      </w:r>
    </w:p>
    <w:p w14:paraId="4F7DE7A9" w14:textId="77777777" w:rsidR="00A644E1" w:rsidRPr="00B776BB" w:rsidRDefault="00A644E1" w:rsidP="00A644E1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p w14:paraId="5AB993F0" w14:textId="56E5AFAB" w:rsidR="00C258B6" w:rsidRPr="00B776BB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8" w:name="_Toc8507406"/>
      <w:r w:rsidRPr="00B776BB">
        <w:rPr>
          <w:rFonts w:ascii="Verdana" w:hAnsi="Verdana" w:cs="Arial"/>
          <w:b/>
          <w:sz w:val="18"/>
          <w:szCs w:val="18"/>
        </w:rPr>
        <w:t>Proceso de desinstalación de base de datos</w:t>
      </w:r>
      <w:bookmarkEnd w:id="28"/>
    </w:p>
    <w:p w14:paraId="2C6504F0" w14:textId="799F4DB7" w:rsidR="009E6461" w:rsidRPr="00B776BB" w:rsidRDefault="009E6461" w:rsidP="000A2F04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3A7B23C2" w14:textId="77777777" w:rsidR="009E6461" w:rsidRPr="00B776BB" w:rsidRDefault="009E6461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  <w:lang w:val="es-ES_tradnl"/>
        </w:rPr>
      </w:pPr>
    </w:p>
    <w:p w14:paraId="5277BDB6" w14:textId="1B366F06" w:rsidR="0024749B" w:rsidRPr="00B776BB" w:rsidRDefault="00A644E1" w:rsidP="0024749B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9" w:name="_Toc8507407"/>
      <w:r w:rsidRPr="00B776BB">
        <w:rPr>
          <w:rFonts w:ascii="Verdana" w:hAnsi="Verdana" w:cs="Arial"/>
          <w:b/>
          <w:sz w:val="18"/>
          <w:szCs w:val="18"/>
        </w:rPr>
        <w:t>Procesos de desinstalación de componentes</w:t>
      </w:r>
      <w:bookmarkEnd w:id="29"/>
    </w:p>
    <w:p w14:paraId="2EAC8B34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1F31108F" w14:textId="77777777" w:rsidR="00101B87" w:rsidRPr="00B776BB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7161DB34" w14:textId="2F0DD605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0" w:name="_Toc8507408"/>
      <w:r w:rsidRPr="00B776BB">
        <w:rPr>
          <w:rFonts w:ascii="Verdana" w:hAnsi="Verdana" w:cs="Arial"/>
          <w:b/>
          <w:sz w:val="18"/>
          <w:szCs w:val="18"/>
        </w:rPr>
        <w:t xml:space="preserve">Procesos de desinstalación de archivos 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properties</w:t>
      </w:r>
      <w:bookmarkEnd w:id="30"/>
      <w:proofErr w:type="spellEnd"/>
    </w:p>
    <w:p w14:paraId="2117A8A3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044379AF" w14:textId="77777777" w:rsidR="00101B87" w:rsidRPr="00B776BB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43DBD9E8" w14:textId="32C6FBFA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1" w:name="_Toc8507409"/>
      <w:r w:rsidRPr="00B776BB">
        <w:rPr>
          <w:rFonts w:ascii="Verdana" w:hAnsi="Verdana" w:cs="Arial"/>
          <w:b/>
          <w:sz w:val="18"/>
          <w:szCs w:val="18"/>
        </w:rPr>
        <w:t>Procesos de desinstalación de colas JMS</w:t>
      </w:r>
      <w:bookmarkEnd w:id="31"/>
    </w:p>
    <w:p w14:paraId="23AD42EB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34BD0D33" w14:textId="77777777" w:rsidR="00101B87" w:rsidRPr="00B776BB" w:rsidRDefault="00101B87" w:rsidP="009E6461">
      <w:pPr>
        <w:pStyle w:val="Encabezado"/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36D58736" w14:textId="78DD2716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2" w:name="_Toc8507410"/>
      <w:r w:rsidRPr="00B776BB">
        <w:rPr>
          <w:rFonts w:ascii="Verdana" w:hAnsi="Verdana" w:cs="Arial"/>
          <w:b/>
          <w:sz w:val="18"/>
          <w:szCs w:val="18"/>
        </w:rPr>
        <w:t xml:space="preserve">Procesos de desinstalación de 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datasources</w:t>
      </w:r>
      <w:bookmarkEnd w:id="32"/>
      <w:proofErr w:type="spellEnd"/>
    </w:p>
    <w:p w14:paraId="48ECF2B5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48CEC4D0" w14:textId="77777777" w:rsidR="00101B87" w:rsidRPr="00B776BB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0DF693CF" w14:textId="479112CA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3" w:name="_Toc8507411"/>
      <w:r w:rsidRPr="00B776BB">
        <w:rPr>
          <w:rFonts w:ascii="Verdana" w:hAnsi="Verdana" w:cs="Arial"/>
          <w:b/>
          <w:sz w:val="18"/>
          <w:szCs w:val="18"/>
        </w:rPr>
        <w:t>Procesos de desinstalación de archivos .log4j</w:t>
      </w:r>
      <w:bookmarkEnd w:id="33"/>
    </w:p>
    <w:p w14:paraId="4527F294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3C85FE84" w14:textId="1D4D63DC" w:rsidR="00D16B90" w:rsidRPr="00B776BB" w:rsidRDefault="00D16B90" w:rsidP="009E6461">
      <w:pPr>
        <w:ind w:firstLine="720"/>
        <w:jc w:val="left"/>
        <w:rPr>
          <w:rFonts w:ascii="Verdana" w:hAnsi="Verdana"/>
          <w:sz w:val="18"/>
          <w:szCs w:val="18"/>
          <w:lang w:val="es-ES"/>
        </w:rPr>
      </w:pPr>
    </w:p>
    <w:p w14:paraId="03DFC5B2" w14:textId="53FF4103" w:rsidR="006642F2" w:rsidRPr="00B776BB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4" w:name="_Toc8507412"/>
      <w:r w:rsidRPr="00B776BB">
        <w:rPr>
          <w:rFonts w:ascii="Verdana" w:hAnsi="Verdana" w:cs="Arial"/>
          <w:b/>
          <w:sz w:val="18"/>
          <w:szCs w:val="18"/>
        </w:rPr>
        <w:t>Procesos de desinstalación de la capa de presentación</w:t>
      </w:r>
      <w:bookmarkEnd w:id="34"/>
    </w:p>
    <w:p w14:paraId="5F445947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593BFBF7" w14:textId="77777777" w:rsidR="006642F2" w:rsidRPr="00B776BB" w:rsidRDefault="006642F2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</w:rPr>
      </w:pPr>
    </w:p>
    <w:p w14:paraId="0BD17D9C" w14:textId="5E97CE54" w:rsidR="00EB3DAC" w:rsidRPr="00B776BB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5" w:name="_Toc8507413"/>
      <w:r w:rsidRPr="00B776BB">
        <w:rPr>
          <w:rFonts w:ascii="Verdana" w:hAnsi="Verdana" w:cs="Arial"/>
          <w:b/>
          <w:sz w:val="18"/>
          <w:szCs w:val="18"/>
        </w:rPr>
        <w:t>Proceso de desinstalación de Shell UNIX / LINUX</w:t>
      </w:r>
      <w:bookmarkEnd w:id="35"/>
    </w:p>
    <w:p w14:paraId="2EB51FB3" w14:textId="77777777" w:rsidR="00543B92" w:rsidRPr="00B776BB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 xml:space="preserve">Ejecutar los siguientes comandos:   </w:t>
      </w:r>
    </w:p>
    <w:p w14:paraId="758DE1ED" w14:textId="77777777" w:rsidR="00543B92" w:rsidRPr="00B776BB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5F214160" w14:textId="77777777" w:rsidR="00543B92" w:rsidRPr="00B776BB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170803A8" w14:textId="281C922B" w:rsidR="00BD162A" w:rsidRPr="00297D30" w:rsidRDefault="006B40A6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SH06_MOTPROM_EvaluaBono_ReCalculo</w:t>
      </w:r>
      <w:r w:rsidR="00543B92" w:rsidRPr="00297D30">
        <w:rPr>
          <w:rFonts w:ascii="Verdana" w:hAnsi="Verdana"/>
          <w:color w:val="000000"/>
          <w:sz w:val="18"/>
          <w:szCs w:val="18"/>
        </w:rPr>
        <w:t>:</w:t>
      </w:r>
    </w:p>
    <w:p w14:paraId="10A39368" w14:textId="0E2C740D" w:rsidR="00543B92" w:rsidRPr="00447F1D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447F1D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447F1D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447F1D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447F1D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E04924">
        <w:rPr>
          <w:rFonts w:ascii="Verdana" w:eastAsia="Symbol" w:hAnsi="Verdana" w:cs="Arial"/>
          <w:color w:val="4F6228"/>
          <w:sz w:val="18"/>
          <w:szCs w:val="18"/>
          <w:highlight w:val="yellow"/>
        </w:rPr>
        <w:t>/home/USRPRETUPS/procesosmotorprom/desactiva/</w:t>
      </w:r>
      <w:r w:rsidR="006B40A6" w:rsidRPr="00447F1D">
        <w:rPr>
          <w:rFonts w:ascii="Verdana" w:eastAsia="Symbol" w:hAnsi="Verdana" w:cs="Arial"/>
          <w:color w:val="4F6228"/>
          <w:sz w:val="18"/>
          <w:szCs w:val="18"/>
        </w:rPr>
        <w:t>SH06_MOTPROM_EVALUABONO_RECALCULO</w:t>
      </w:r>
      <w:r w:rsidRPr="00447F1D">
        <w:rPr>
          <w:rFonts w:ascii="Verdana" w:eastAsia="Symbol" w:hAnsi="Verdana" w:cs="Arial"/>
          <w:color w:val="4F6228"/>
          <w:sz w:val="18"/>
          <w:szCs w:val="18"/>
        </w:rPr>
        <w:t xml:space="preserve">/BIN/.varset                                           </w:t>
      </w:r>
    </w:p>
    <w:p w14:paraId="6E5AB6D9" w14:textId="18A76E72" w:rsidR="00543B92" w:rsidRPr="00447F1D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447F1D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447F1D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447F1D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447F1D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E04924">
        <w:rPr>
          <w:rFonts w:ascii="Verdana" w:eastAsia="Symbol" w:hAnsi="Verdana" w:cs="Arial"/>
          <w:color w:val="4F6228"/>
          <w:sz w:val="18"/>
          <w:szCs w:val="18"/>
          <w:highlight w:val="yellow"/>
        </w:rPr>
        <w:t>/home/USRPRETUPS/procesosmotorprom/desactiva/</w:t>
      </w:r>
      <w:r w:rsidR="006B40A6" w:rsidRPr="00447F1D">
        <w:rPr>
          <w:rFonts w:ascii="Verdana" w:eastAsia="Symbol" w:hAnsi="Verdana" w:cs="Arial"/>
          <w:color w:val="4F6228"/>
          <w:sz w:val="18"/>
          <w:szCs w:val="18"/>
        </w:rPr>
        <w:t>SH06_MOTPROM_EVALUABONO_RECALCULO</w:t>
      </w:r>
      <w:r w:rsidRPr="00447F1D">
        <w:rPr>
          <w:rFonts w:ascii="Verdana" w:eastAsia="Symbol" w:hAnsi="Verdana" w:cs="Arial"/>
          <w:color w:val="4F6228"/>
          <w:sz w:val="18"/>
          <w:szCs w:val="18"/>
        </w:rPr>
        <w:t>/LIB/*.jar</w:t>
      </w:r>
    </w:p>
    <w:p w14:paraId="29259A45" w14:textId="6D0823B8" w:rsidR="00543B92" w:rsidRPr="00447F1D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447F1D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447F1D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447F1D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447F1D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E04924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6B40A6" w:rsidRPr="00447F1D">
        <w:rPr>
          <w:rFonts w:ascii="Verdana" w:eastAsia="Symbol" w:hAnsi="Verdana" w:cs="Arial"/>
          <w:color w:val="4F6228"/>
          <w:sz w:val="18"/>
          <w:szCs w:val="18"/>
        </w:rPr>
        <w:t>SH06_MOTPROM_EVALUABONO_RECALCULO</w:t>
      </w:r>
      <w:r w:rsidRPr="00447F1D">
        <w:rPr>
          <w:rFonts w:ascii="Verdana" w:eastAsia="Symbol" w:hAnsi="Verdana" w:cs="Arial"/>
          <w:color w:val="4F6228"/>
          <w:sz w:val="18"/>
          <w:szCs w:val="18"/>
        </w:rPr>
        <w:t>/LOG/*.log</w:t>
      </w:r>
    </w:p>
    <w:p w14:paraId="229C1139" w14:textId="3585A663" w:rsidR="00543B92" w:rsidRPr="00447F1D" w:rsidRDefault="00543B92" w:rsidP="00543B92">
      <w:pPr>
        <w:pStyle w:val="Encabezado"/>
        <w:pBdr>
          <w:left w:val="single" w:sz="4" w:space="4" w:color="auto"/>
          <w:right w:val="single" w:sz="4" w:space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447F1D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447F1D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447F1D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447F1D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E04924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6B40A6" w:rsidRPr="00447F1D">
        <w:rPr>
          <w:rFonts w:ascii="Verdana" w:eastAsia="Symbol" w:hAnsi="Verdana" w:cs="Arial"/>
          <w:color w:val="4F6228"/>
          <w:sz w:val="18"/>
          <w:szCs w:val="18"/>
        </w:rPr>
        <w:t>SH06_MOTPROM_EVALUABONO_RECALCULO</w:t>
      </w:r>
      <w:r w:rsidRPr="00447F1D">
        <w:rPr>
          <w:rFonts w:ascii="Verdana" w:eastAsia="Symbol" w:hAnsi="Verdana" w:cs="Arial"/>
          <w:color w:val="4F6228"/>
          <w:sz w:val="18"/>
          <w:szCs w:val="18"/>
        </w:rPr>
        <w:t>/</w:t>
      </w:r>
      <w:r w:rsidR="006B40A6" w:rsidRPr="00447F1D">
        <w:rPr>
          <w:rFonts w:ascii="Verdana" w:eastAsia="Symbol" w:hAnsi="Verdana" w:cs="Arial"/>
          <w:color w:val="4F6228"/>
          <w:sz w:val="18"/>
          <w:szCs w:val="18"/>
        </w:rPr>
        <w:t>SH06_MOTPROM_EvaluaBono_ReCalculo</w:t>
      </w:r>
      <w:r w:rsidRPr="00447F1D">
        <w:rPr>
          <w:rFonts w:ascii="Verdana" w:eastAsia="Symbol" w:hAnsi="Verdana" w:cs="Arial"/>
          <w:color w:val="4F6228"/>
          <w:sz w:val="18"/>
          <w:szCs w:val="18"/>
        </w:rPr>
        <w:t xml:space="preserve">.sh                                                                                                                                          </w:t>
      </w:r>
    </w:p>
    <w:p w14:paraId="584D8E79" w14:textId="1B839B94" w:rsidR="00543B92" w:rsidRPr="00447F1D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447F1D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447F1D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447F1D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447F1D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E04924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6B40A6" w:rsidRPr="00447F1D">
        <w:rPr>
          <w:rFonts w:ascii="Verdana" w:eastAsia="Symbol" w:hAnsi="Verdana" w:cs="Arial"/>
          <w:color w:val="4F6228"/>
          <w:sz w:val="18"/>
          <w:szCs w:val="18"/>
        </w:rPr>
        <w:t>SH06_MOTPROM_EVALUABONO_RECALCULO</w:t>
      </w:r>
      <w:r w:rsidRPr="00447F1D">
        <w:rPr>
          <w:rFonts w:ascii="Verdana" w:eastAsia="Symbol" w:hAnsi="Verdana" w:cs="Arial"/>
          <w:color w:val="4F6228"/>
          <w:sz w:val="18"/>
          <w:szCs w:val="18"/>
        </w:rPr>
        <w:t>/</w:t>
      </w:r>
      <w:r w:rsidR="006B40A6" w:rsidRPr="00447F1D">
        <w:rPr>
          <w:rFonts w:ascii="Verdana" w:eastAsia="Symbol" w:hAnsi="Verdana" w:cs="Arial"/>
          <w:color w:val="4F6228"/>
          <w:sz w:val="18"/>
          <w:szCs w:val="18"/>
        </w:rPr>
        <w:t>SH06_MOTPROM_EvaluaBono_ReCalculo</w:t>
      </w:r>
      <w:r w:rsidRPr="00447F1D">
        <w:rPr>
          <w:rFonts w:ascii="Verdana" w:eastAsia="Symbol" w:hAnsi="Verdana" w:cs="Arial"/>
          <w:color w:val="4F6228"/>
          <w:sz w:val="18"/>
          <w:szCs w:val="18"/>
        </w:rPr>
        <w:t>.jar</w:t>
      </w:r>
    </w:p>
    <w:p w14:paraId="325F9ED6" w14:textId="10FC1D62" w:rsidR="00543B92" w:rsidRPr="00447F1D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447F1D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447F1D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447F1D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447F1D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E04924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6B40A6" w:rsidRPr="00447F1D">
        <w:rPr>
          <w:rFonts w:ascii="Verdana" w:eastAsia="Symbol" w:hAnsi="Verdana" w:cs="Arial"/>
          <w:color w:val="4F6228"/>
          <w:sz w:val="18"/>
          <w:szCs w:val="18"/>
        </w:rPr>
        <w:t>SH06_MOTPROM_EVALUABONO_RECALCULO</w:t>
      </w:r>
      <w:r w:rsidRPr="00447F1D">
        <w:rPr>
          <w:rFonts w:ascii="Verdana" w:eastAsia="Symbol" w:hAnsi="Verdana" w:cs="Arial"/>
          <w:color w:val="4F6228"/>
          <w:sz w:val="18"/>
          <w:szCs w:val="18"/>
        </w:rPr>
        <w:t>/</w:t>
      </w:r>
      <w:r w:rsidR="006B40A6" w:rsidRPr="00447F1D">
        <w:rPr>
          <w:rFonts w:ascii="Verdana" w:eastAsia="Symbol" w:hAnsi="Verdana" w:cs="Arial"/>
          <w:color w:val="4F6228"/>
          <w:sz w:val="18"/>
          <w:szCs w:val="18"/>
        </w:rPr>
        <w:t>SH06_MOTPROM_EvaluaBono_ReCalculo</w:t>
      </w:r>
      <w:r w:rsidRPr="00447F1D">
        <w:rPr>
          <w:rFonts w:ascii="Verdana" w:eastAsia="Symbol" w:hAnsi="Verdana" w:cs="Arial"/>
          <w:color w:val="4F6228"/>
          <w:sz w:val="18"/>
          <w:szCs w:val="18"/>
        </w:rPr>
        <w:t>.properties</w:t>
      </w:r>
    </w:p>
    <w:p w14:paraId="195D3A48" w14:textId="1FA60637" w:rsidR="00543B92" w:rsidRPr="00447F1D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447F1D">
        <w:rPr>
          <w:rFonts w:ascii="Verdana" w:eastAsia="Symbol" w:hAnsi="Verdana" w:cs="Arial"/>
          <w:color w:val="4F6228"/>
          <w:sz w:val="18"/>
          <w:szCs w:val="18"/>
        </w:rPr>
        <w:lastRenderedPageBreak/>
        <w:t>rm</w:t>
      </w:r>
      <w:proofErr w:type="spellEnd"/>
      <w:proofErr w:type="gramEnd"/>
      <w:r w:rsidRPr="00447F1D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447F1D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447F1D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E04924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6B40A6" w:rsidRPr="00447F1D">
        <w:rPr>
          <w:rFonts w:ascii="Verdana" w:eastAsia="Symbol" w:hAnsi="Verdana" w:cs="Arial"/>
          <w:color w:val="4F6228"/>
          <w:sz w:val="18"/>
          <w:szCs w:val="18"/>
        </w:rPr>
        <w:t>SH06_MOTPROM_EVALUABONO_RECALCULO</w:t>
      </w:r>
      <w:r w:rsidRPr="00447F1D">
        <w:rPr>
          <w:rFonts w:ascii="Verdana" w:eastAsia="Symbol" w:hAnsi="Verdana" w:cs="Arial"/>
          <w:color w:val="4F6228"/>
          <w:sz w:val="18"/>
          <w:szCs w:val="18"/>
        </w:rPr>
        <w:t>/log4j.properties</w:t>
      </w:r>
    </w:p>
    <w:p w14:paraId="28919B06" w14:textId="7598C288" w:rsidR="00543B92" w:rsidRPr="00447F1D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447F1D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447F1D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447F1D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447F1D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E04924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6B40A6" w:rsidRPr="00447F1D">
        <w:rPr>
          <w:rFonts w:ascii="Verdana" w:eastAsia="Symbol" w:hAnsi="Verdana" w:cs="Arial"/>
          <w:color w:val="4F6228"/>
          <w:sz w:val="18"/>
          <w:szCs w:val="18"/>
        </w:rPr>
        <w:t>SH06_MOTPROM_EVALUABONO_RECALCULO</w:t>
      </w:r>
      <w:r w:rsidRPr="00447F1D">
        <w:rPr>
          <w:rFonts w:ascii="Verdana" w:eastAsia="Symbol" w:hAnsi="Verdana" w:cs="Arial"/>
          <w:color w:val="4F6228"/>
          <w:sz w:val="18"/>
          <w:szCs w:val="18"/>
        </w:rPr>
        <w:t>/BIN/</w:t>
      </w:r>
    </w:p>
    <w:p w14:paraId="74F4F7DD" w14:textId="4405CABB" w:rsidR="00543B92" w:rsidRPr="00447F1D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447F1D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447F1D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447F1D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447F1D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E04924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6B40A6" w:rsidRPr="00447F1D">
        <w:rPr>
          <w:rFonts w:ascii="Verdana" w:eastAsia="Symbol" w:hAnsi="Verdana" w:cs="Arial"/>
          <w:color w:val="4F6228"/>
          <w:sz w:val="18"/>
          <w:szCs w:val="18"/>
        </w:rPr>
        <w:t>SH06_MOTPROM_EVALUABONO_RECALCULO</w:t>
      </w:r>
      <w:r w:rsidRPr="00447F1D">
        <w:rPr>
          <w:rFonts w:ascii="Verdana" w:eastAsia="Symbol" w:hAnsi="Verdana" w:cs="Arial"/>
          <w:color w:val="4F6228"/>
          <w:sz w:val="18"/>
          <w:szCs w:val="18"/>
        </w:rPr>
        <w:t>/LIB/</w:t>
      </w:r>
    </w:p>
    <w:p w14:paraId="74D5CC72" w14:textId="6E3E4C66" w:rsidR="00543B92" w:rsidRPr="00447F1D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447F1D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447F1D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447F1D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447F1D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E04924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6B40A6" w:rsidRPr="00447F1D">
        <w:rPr>
          <w:rFonts w:ascii="Verdana" w:eastAsia="Symbol" w:hAnsi="Verdana" w:cs="Arial"/>
          <w:color w:val="4F6228"/>
          <w:sz w:val="18"/>
          <w:szCs w:val="18"/>
        </w:rPr>
        <w:t>SH06_MOTPROM_EVALUABONO_RECALCULO</w:t>
      </w:r>
      <w:r w:rsidRPr="00447F1D">
        <w:rPr>
          <w:rFonts w:ascii="Verdana" w:eastAsia="Symbol" w:hAnsi="Verdana" w:cs="Arial"/>
          <w:color w:val="4F6228"/>
          <w:sz w:val="18"/>
          <w:szCs w:val="18"/>
        </w:rPr>
        <w:t>/LOG/</w:t>
      </w:r>
    </w:p>
    <w:p w14:paraId="34B77FFD" w14:textId="687823E0" w:rsidR="00543B92" w:rsidRPr="00E04924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E04924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E04924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E04924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E04924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E04924" w:rsidRPr="00E04924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6B40A6" w:rsidRPr="00E04924">
        <w:rPr>
          <w:rFonts w:ascii="Verdana" w:eastAsia="Symbol" w:hAnsi="Verdana" w:cs="Arial"/>
          <w:color w:val="4F6228"/>
          <w:sz w:val="18"/>
          <w:szCs w:val="18"/>
        </w:rPr>
        <w:t>SH06_MOTPROM_EVALUABONO_RECALCULO</w:t>
      </w:r>
      <w:r w:rsidRPr="00E04924">
        <w:rPr>
          <w:rFonts w:ascii="Verdana" w:eastAsia="Symbol" w:hAnsi="Verdana" w:cs="Arial"/>
          <w:color w:val="4F6228"/>
          <w:sz w:val="18"/>
          <w:szCs w:val="18"/>
        </w:rPr>
        <w:t>/</w:t>
      </w:r>
    </w:p>
    <w:p w14:paraId="3BE01539" w14:textId="77777777" w:rsidR="00543B92" w:rsidRPr="00E04924" w:rsidRDefault="00543B92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12D63833" w14:textId="77777777" w:rsidR="00543B92" w:rsidRPr="00E04924" w:rsidRDefault="00543B92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sz w:val="18"/>
          <w:szCs w:val="18"/>
        </w:rPr>
      </w:pPr>
    </w:p>
    <w:p w14:paraId="555A43AF" w14:textId="26C688FC" w:rsidR="00EB3DAC" w:rsidRPr="00B776BB" w:rsidRDefault="00EB3DAC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6" w:name="_Toc457921807"/>
      <w:bookmarkStart w:id="37" w:name="_Toc8507414"/>
      <w:r w:rsidRPr="00B776BB">
        <w:rPr>
          <w:rFonts w:ascii="Verdana" w:hAnsi="Verdana" w:cs="Arial"/>
          <w:b/>
          <w:sz w:val="18"/>
          <w:szCs w:val="18"/>
        </w:rPr>
        <w:t>Proceso de desinstalación de Archivos BAT</w:t>
      </w:r>
      <w:bookmarkEnd w:id="36"/>
      <w:bookmarkEnd w:id="37"/>
    </w:p>
    <w:p w14:paraId="1918DCD6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018CC7EA" w14:textId="77777777" w:rsidR="00A644E1" w:rsidRPr="00B776BB" w:rsidRDefault="00A644E1" w:rsidP="00EC2C10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00D30044" w14:textId="77777777" w:rsidR="00A644E1" w:rsidRPr="00B776BB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8" w:name="_Toc8507415"/>
      <w:r w:rsidRPr="00B776BB">
        <w:rPr>
          <w:rFonts w:ascii="Verdana" w:hAnsi="Verdana" w:cs="Arial"/>
          <w:b/>
          <w:sz w:val="18"/>
          <w:szCs w:val="18"/>
        </w:rPr>
        <w:t>Contingencia</w:t>
      </w:r>
      <w:bookmarkEnd w:id="38"/>
    </w:p>
    <w:p w14:paraId="68E3D344" w14:textId="7C1F2D3E" w:rsidR="005B6F58" w:rsidRPr="00B776BB" w:rsidRDefault="005B6F58" w:rsidP="0033497A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8"/>
        <w:gridCol w:w="3483"/>
        <w:gridCol w:w="1717"/>
      </w:tblGrid>
      <w:tr w:rsidR="00E9448C" w:rsidRPr="00B776BB" w14:paraId="0BABFCD7" w14:textId="77777777" w:rsidTr="00E55425">
        <w:trPr>
          <w:trHeight w:val="259"/>
        </w:trPr>
        <w:tc>
          <w:tcPr>
            <w:tcW w:w="4268" w:type="dxa"/>
            <w:shd w:val="clear" w:color="auto" w:fill="FF0000"/>
          </w:tcPr>
          <w:p w14:paraId="6EC3905C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Puesto / Rol</w:t>
            </w:r>
          </w:p>
        </w:tc>
        <w:tc>
          <w:tcPr>
            <w:tcW w:w="3528" w:type="dxa"/>
            <w:shd w:val="clear" w:color="auto" w:fill="FF0000"/>
          </w:tcPr>
          <w:p w14:paraId="5F8615E0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726" w:type="dxa"/>
            <w:shd w:val="clear" w:color="auto" w:fill="FF0000"/>
          </w:tcPr>
          <w:p w14:paraId="36022757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Celular</w:t>
            </w:r>
          </w:p>
        </w:tc>
      </w:tr>
      <w:tr w:rsidR="00E9448C" w:rsidRPr="00B776BB" w14:paraId="0336440F" w14:textId="77777777" w:rsidTr="00E55425">
        <w:trPr>
          <w:trHeight w:val="259"/>
        </w:trPr>
        <w:tc>
          <w:tcPr>
            <w:tcW w:w="4268" w:type="dxa"/>
          </w:tcPr>
          <w:p w14:paraId="600F7B7A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Analista Funcional</w:t>
            </w:r>
          </w:p>
        </w:tc>
        <w:tc>
          <w:tcPr>
            <w:tcW w:w="3528" w:type="dxa"/>
            <w:vAlign w:val="center"/>
          </w:tcPr>
          <w:p w14:paraId="4D00DA13" w14:textId="1FD8FE23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 xml:space="preserve">Jose Tinoco </w:t>
            </w:r>
          </w:p>
        </w:tc>
        <w:tc>
          <w:tcPr>
            <w:tcW w:w="1726" w:type="dxa"/>
            <w:vAlign w:val="center"/>
          </w:tcPr>
          <w:p w14:paraId="34BAF42D" w14:textId="2C8A28A1" w:rsidR="00E9448C" w:rsidRPr="00B776BB" w:rsidRDefault="00363B5E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962331733</w:t>
            </w:r>
          </w:p>
        </w:tc>
      </w:tr>
      <w:tr w:rsidR="00E9448C" w:rsidRPr="00B776BB" w14:paraId="6B3D8FED" w14:textId="77777777" w:rsidTr="00E55425">
        <w:trPr>
          <w:trHeight w:val="276"/>
        </w:trPr>
        <w:tc>
          <w:tcPr>
            <w:tcW w:w="4268" w:type="dxa"/>
          </w:tcPr>
          <w:p w14:paraId="53DDA187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Analista de Soporte a las Aplicaciones</w:t>
            </w:r>
          </w:p>
        </w:tc>
        <w:tc>
          <w:tcPr>
            <w:tcW w:w="3528" w:type="dxa"/>
            <w:vAlign w:val="center"/>
          </w:tcPr>
          <w:p w14:paraId="788AAD15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 xml:space="preserve">Cesar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Rosciano</w:t>
            </w:r>
            <w:proofErr w:type="spellEnd"/>
          </w:p>
        </w:tc>
        <w:tc>
          <w:tcPr>
            <w:tcW w:w="1726" w:type="dxa"/>
            <w:vAlign w:val="center"/>
          </w:tcPr>
          <w:p w14:paraId="7B1EE4D4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997027565</w:t>
            </w:r>
          </w:p>
        </w:tc>
      </w:tr>
      <w:tr w:rsidR="00E9448C" w:rsidRPr="00B776BB" w14:paraId="34EE55C2" w14:textId="77777777" w:rsidTr="00E55425">
        <w:trPr>
          <w:trHeight w:val="276"/>
        </w:trPr>
        <w:tc>
          <w:tcPr>
            <w:tcW w:w="4268" w:type="dxa"/>
          </w:tcPr>
          <w:p w14:paraId="33C75B21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Analista de Desarrollo y/o Configuración</w:t>
            </w:r>
            <w:r w:rsidRPr="00B776BB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3528" w:type="dxa"/>
            <w:vAlign w:val="center"/>
          </w:tcPr>
          <w:p w14:paraId="01FFC75A" w14:textId="64931C98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color w:val="999999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Junior Mateo</w:t>
            </w:r>
          </w:p>
        </w:tc>
        <w:tc>
          <w:tcPr>
            <w:tcW w:w="1726" w:type="dxa"/>
            <w:vAlign w:val="center"/>
          </w:tcPr>
          <w:p w14:paraId="4C8F6A50" w14:textId="38D14196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956339748</w:t>
            </w:r>
          </w:p>
        </w:tc>
      </w:tr>
    </w:tbl>
    <w:p w14:paraId="51DEE352" w14:textId="77777777" w:rsidR="00E9448C" w:rsidRPr="00B776BB" w:rsidRDefault="00E9448C" w:rsidP="0033497A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3D803FDF" w14:textId="5790A75E" w:rsidR="0051678E" w:rsidRPr="00B776BB" w:rsidRDefault="0051678E" w:rsidP="003B26BB">
      <w:pPr>
        <w:jc w:val="left"/>
        <w:rPr>
          <w:rFonts w:ascii="Verdana" w:hAnsi="Verdana"/>
          <w:b/>
          <w:sz w:val="18"/>
          <w:szCs w:val="18"/>
        </w:rPr>
      </w:pPr>
    </w:p>
    <w:p w14:paraId="072CD4E9" w14:textId="77777777" w:rsidR="00A644E1" w:rsidRPr="00B776BB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9" w:name="_Toc8507416"/>
      <w:r w:rsidRPr="00B776BB">
        <w:rPr>
          <w:rFonts w:ascii="Verdana" w:hAnsi="Verdana" w:cs="Arial"/>
          <w:b/>
          <w:sz w:val="18"/>
          <w:szCs w:val="18"/>
        </w:rPr>
        <w:t>Documentación</w:t>
      </w:r>
      <w:bookmarkEnd w:id="39"/>
    </w:p>
    <w:tbl>
      <w:tblPr>
        <w:tblpPr w:leftFromText="141" w:rightFromText="141" w:vertAnchor="text" w:horzAnchor="margin" w:tblpX="496" w:tblpY="113"/>
        <w:tblW w:w="95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8"/>
      </w:tblGrid>
      <w:tr w:rsidR="00F862F6" w:rsidRPr="005462FF" w14:paraId="53707815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9F4E7E1" w14:textId="77777777" w:rsidR="00F862F6" w:rsidRPr="005462FF" w:rsidRDefault="00F862F6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 xml:space="preserve">Aplicación en RTC: </w:t>
            </w:r>
            <w:r w:rsidRPr="005462FF">
              <w:rPr>
                <w:rFonts w:ascii="Verdana" w:hAnsi="Verdana" w:cs="Arial"/>
                <w:b/>
                <w:color w:val="FFFFFF"/>
                <w:sz w:val="18"/>
                <w:szCs w:val="18"/>
                <w:lang w:val="es-ES" w:eastAsia="es-ES"/>
              </w:rPr>
              <w:t>COMP.EAI_ONE</w:t>
            </w:r>
          </w:p>
        </w:tc>
      </w:tr>
      <w:tr w:rsidR="00F862F6" w:rsidRPr="005462FF" w14:paraId="630ACFA3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CBB9333" w14:textId="77777777" w:rsidR="00F862F6" w:rsidRPr="005462FF" w:rsidRDefault="00F862F6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F862F6" w:rsidRPr="005462FF" w14:paraId="30171563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C7E53" w14:textId="2190F56A" w:rsidR="00F862F6" w:rsidRPr="005462FF" w:rsidRDefault="00F862F6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EAI_ONE/01DOCUMENTACIÓN/</w:t>
            </w:r>
            <w:r w:rsidRPr="00F862F6">
              <w:rPr>
                <w:rFonts w:ascii="Verdana" w:hAnsi="Verdana" w:cs="Arial"/>
                <w:sz w:val="18"/>
                <w:szCs w:val="18"/>
                <w:lang w:val="es-ES" w:eastAsia="es-ES"/>
              </w:rPr>
              <w:t>SH06_MOTPROM_EvaluaBono_ReCalculo</w:t>
            </w: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/</w:t>
            </w:r>
            <w:r w:rsidRPr="00F862F6">
              <w:rPr>
                <w:rFonts w:ascii="Verdana" w:hAnsi="Verdana" w:cs="Arial"/>
                <w:sz w:val="18"/>
                <w:szCs w:val="18"/>
                <w:lang w:val="es-ES" w:eastAsia="es-ES"/>
              </w:rPr>
              <w:t>EDS_SH06_MOTPROM_EvaluaBono_ReCalculo.docx</w:t>
            </w:r>
          </w:p>
        </w:tc>
      </w:tr>
      <w:tr w:rsidR="00F862F6" w:rsidRPr="005462FF" w14:paraId="070E696F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4BA3" w14:textId="33BD2B0E" w:rsidR="00F862F6" w:rsidRPr="005462FF" w:rsidRDefault="00F862F6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EAI_ONE/01DOCUMENTACIÓN/</w:t>
            </w:r>
            <w:r w:rsidRPr="00F862F6">
              <w:rPr>
                <w:rFonts w:ascii="Verdana" w:hAnsi="Verdana" w:cs="Arial"/>
                <w:sz w:val="18"/>
                <w:szCs w:val="18"/>
                <w:lang w:val="es-ES" w:eastAsia="es-ES"/>
              </w:rPr>
              <w:t>SH06_MOTPROM_EvaluaBono_ReCalculo</w:t>
            </w: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/</w:t>
            </w:r>
            <w:r w:rsidRPr="00F862F6">
              <w:rPr>
                <w:rFonts w:ascii="Verdana" w:hAnsi="Verdana" w:cs="Arial"/>
                <w:sz w:val="18"/>
                <w:szCs w:val="18"/>
                <w:lang w:val="es-ES" w:eastAsia="es-ES"/>
              </w:rPr>
              <w:t>MDO_SH06_MOTPROM_EvaluaBono_ReCalculo.docx</w:t>
            </w:r>
          </w:p>
        </w:tc>
      </w:tr>
    </w:tbl>
    <w:p w14:paraId="6C3BC41D" w14:textId="08052F51" w:rsidR="00381199" w:rsidRPr="00B776BB" w:rsidRDefault="00381199" w:rsidP="00160A85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</w:p>
    <w:p w14:paraId="67E22624" w14:textId="77777777" w:rsidR="001B5EA2" w:rsidRPr="00B776BB" w:rsidRDefault="001B5EA2" w:rsidP="00160A85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</w:p>
    <w:p w14:paraId="7934ABAC" w14:textId="77777777" w:rsidR="001B5EA2" w:rsidRPr="00B776BB" w:rsidRDefault="001B5EA2" w:rsidP="001B5EA2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40" w:name="_Toc2001147"/>
      <w:bookmarkStart w:id="41" w:name="_Toc8507417"/>
      <w:r w:rsidRPr="00B776BB">
        <w:rPr>
          <w:rFonts w:ascii="Verdana" w:hAnsi="Verdana" w:cs="Arial"/>
          <w:b/>
          <w:sz w:val="18"/>
          <w:szCs w:val="18"/>
        </w:rPr>
        <w:t>Documento Anexo de Estándar.</w:t>
      </w:r>
      <w:bookmarkEnd w:id="40"/>
      <w:bookmarkEnd w:id="41"/>
    </w:p>
    <w:p w14:paraId="74AAE203" w14:textId="77777777" w:rsidR="001B5EA2" w:rsidRPr="00B776BB" w:rsidRDefault="001B5EA2" w:rsidP="001B5EA2">
      <w:pPr>
        <w:pStyle w:val="Encabezado"/>
        <w:tabs>
          <w:tab w:val="clear" w:pos="4320"/>
          <w:tab w:val="clear" w:pos="8640"/>
        </w:tabs>
        <w:ind w:left="360"/>
        <w:jc w:val="left"/>
        <w:outlineLvl w:val="0"/>
        <w:rPr>
          <w:rFonts w:ascii="Verdana" w:hAnsi="Verdana" w:cs="Arial"/>
          <w:sz w:val="18"/>
          <w:szCs w:val="18"/>
        </w:rPr>
      </w:pPr>
    </w:p>
    <w:p w14:paraId="69DE1DD9" w14:textId="15D9285C" w:rsidR="001B5EA2" w:rsidRPr="00B776BB" w:rsidRDefault="001B5EA2" w:rsidP="001B5EA2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  <w:r w:rsidRPr="00B776BB">
        <w:rPr>
          <w:rFonts w:ascii="Verdana" w:hAnsi="Verdana"/>
          <w:color w:val="000000" w:themeColor="text1"/>
          <w:sz w:val="18"/>
          <w:szCs w:val="18"/>
        </w:rPr>
        <w:t>No aplica.</w:t>
      </w:r>
    </w:p>
    <w:sectPr w:rsidR="001B5EA2" w:rsidRPr="00B776BB" w:rsidSect="00616A8D">
      <w:pgSz w:w="12242" w:h="15842" w:code="1"/>
      <w:pgMar w:top="851" w:right="1140" w:bottom="1140" w:left="1140" w:header="675" w:footer="61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31006" w14:textId="77777777" w:rsidR="003514BB" w:rsidRDefault="003514BB">
      <w:r>
        <w:separator/>
      </w:r>
    </w:p>
  </w:endnote>
  <w:endnote w:type="continuationSeparator" w:id="0">
    <w:p w14:paraId="524179BF" w14:textId="77777777" w:rsidR="003514BB" w:rsidRDefault="0035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BA3C2" w14:textId="5542D8DA" w:rsidR="006B40A6" w:rsidRPr="004A235B" w:rsidRDefault="006B40A6" w:rsidP="005469EE">
    <w:pPr>
      <w:pStyle w:val="Piedepgina"/>
      <w:rPr>
        <w:rFonts w:ascii="Verdana" w:hAnsi="Verdana"/>
        <w:sz w:val="18"/>
        <w:szCs w:val="18"/>
      </w:rPr>
    </w:pPr>
    <w:r w:rsidRPr="00757CF3">
      <w:rPr>
        <w:rFonts w:ascii="Verdana" w:hAnsi="Verdana"/>
        <w:sz w:val="18"/>
        <w:szCs w:val="18"/>
      </w:rPr>
      <w:t>STR.SOL.PROY-140067.EAI_ONE</w:t>
    </w:r>
    <w:r w:rsidRPr="004A235B">
      <w:rPr>
        <w:rFonts w:ascii="Verdana" w:hAnsi="Verdana"/>
        <w:sz w:val="18"/>
        <w:szCs w:val="18"/>
      </w:rPr>
      <w:tab/>
      <w:t xml:space="preserve">Página </w:t>
    </w:r>
    <w:r w:rsidRPr="004A235B">
      <w:rPr>
        <w:rFonts w:ascii="Verdana" w:hAnsi="Verdana"/>
        <w:sz w:val="18"/>
        <w:szCs w:val="18"/>
      </w:rPr>
      <w:fldChar w:fldCharType="begin"/>
    </w:r>
    <w:r w:rsidRPr="004A235B">
      <w:rPr>
        <w:rFonts w:ascii="Verdana" w:hAnsi="Verdana"/>
        <w:sz w:val="18"/>
        <w:szCs w:val="18"/>
      </w:rPr>
      <w:instrText>PAGE</w:instrText>
    </w:r>
    <w:r w:rsidRPr="004A235B">
      <w:rPr>
        <w:rFonts w:ascii="Verdana" w:hAnsi="Verdana"/>
        <w:sz w:val="18"/>
        <w:szCs w:val="18"/>
      </w:rPr>
      <w:fldChar w:fldCharType="separate"/>
    </w:r>
    <w:r w:rsidR="00E04924">
      <w:rPr>
        <w:rFonts w:ascii="Verdana" w:hAnsi="Verdana"/>
        <w:noProof/>
        <w:sz w:val="18"/>
        <w:szCs w:val="18"/>
      </w:rPr>
      <w:t>13</w:t>
    </w:r>
    <w:r w:rsidRPr="004A235B">
      <w:rPr>
        <w:rFonts w:ascii="Verdana" w:hAnsi="Verdana"/>
        <w:sz w:val="18"/>
        <w:szCs w:val="18"/>
      </w:rPr>
      <w:fldChar w:fldCharType="end"/>
    </w:r>
    <w:r w:rsidRPr="004A235B">
      <w:rPr>
        <w:rFonts w:ascii="Verdana" w:hAnsi="Verdana"/>
        <w:sz w:val="18"/>
        <w:szCs w:val="18"/>
      </w:rPr>
      <w:t xml:space="preserve"> de </w:t>
    </w:r>
    <w:r w:rsidRPr="004A235B">
      <w:rPr>
        <w:rFonts w:ascii="Verdana" w:hAnsi="Verdana"/>
        <w:sz w:val="18"/>
        <w:szCs w:val="18"/>
      </w:rPr>
      <w:fldChar w:fldCharType="begin"/>
    </w:r>
    <w:r w:rsidRPr="004A235B">
      <w:rPr>
        <w:rFonts w:ascii="Verdana" w:hAnsi="Verdana"/>
        <w:sz w:val="18"/>
        <w:szCs w:val="18"/>
      </w:rPr>
      <w:instrText>NUMPAGES</w:instrText>
    </w:r>
    <w:r w:rsidRPr="004A235B">
      <w:rPr>
        <w:rFonts w:ascii="Verdana" w:hAnsi="Verdana"/>
        <w:sz w:val="18"/>
        <w:szCs w:val="18"/>
      </w:rPr>
      <w:fldChar w:fldCharType="separate"/>
    </w:r>
    <w:r w:rsidR="00E04924">
      <w:rPr>
        <w:rFonts w:ascii="Verdana" w:hAnsi="Verdana"/>
        <w:noProof/>
        <w:sz w:val="18"/>
        <w:szCs w:val="18"/>
      </w:rPr>
      <w:t>13</w:t>
    </w:r>
    <w:r w:rsidRPr="004A235B">
      <w:rPr>
        <w:rFonts w:ascii="Verdana" w:hAnsi="Verdana"/>
        <w:sz w:val="18"/>
        <w:szCs w:val="18"/>
      </w:rPr>
      <w:fldChar w:fldCharType="end"/>
    </w:r>
    <w:r w:rsidRPr="004A235B">
      <w:rPr>
        <w:rFonts w:ascii="Verdana" w:hAnsi="Verdana"/>
        <w:sz w:val="18"/>
        <w:szCs w:val="18"/>
      </w:rPr>
      <w:tab/>
      <w:t xml:space="preserve">   Manual de Instalación</w:t>
    </w:r>
  </w:p>
  <w:p w14:paraId="33660319" w14:textId="77777777" w:rsidR="006B40A6" w:rsidRDefault="006B40A6" w:rsidP="005469EE">
    <w:pPr>
      <w:pStyle w:val="Piedepgina"/>
    </w:pPr>
  </w:p>
  <w:p w14:paraId="6B91A3B5" w14:textId="77777777" w:rsidR="006B40A6" w:rsidRDefault="006B40A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BD3A4" w14:textId="41D7A703" w:rsidR="006B40A6" w:rsidRPr="003013AE" w:rsidRDefault="006B40A6" w:rsidP="003013AE">
    <w:pPr>
      <w:pStyle w:val="Piedepgina"/>
    </w:pPr>
    <w:r w:rsidRPr="008116E3">
      <w:rPr>
        <w:rFonts w:ascii="Verdana" w:hAnsi="Verdana"/>
        <w:sz w:val="18"/>
        <w:szCs w:val="18"/>
      </w:rPr>
      <w:t>STR.SOL.PROY-140067.EAI_ONE</w:t>
    </w:r>
    <w:r>
      <w:rPr>
        <w:rFonts w:ascii="Verdana" w:hAnsi="Verdana"/>
        <w:sz w:val="18"/>
        <w:szCs w:val="18"/>
      </w:rPr>
      <w:tab/>
    </w:r>
    <w:r w:rsidRPr="00074266">
      <w:rPr>
        <w:rFonts w:ascii="Verdana" w:hAnsi="Verdana"/>
        <w:sz w:val="18"/>
        <w:szCs w:val="18"/>
      </w:rPr>
      <w:t xml:space="preserve">Página </w:t>
    </w:r>
    <w:r w:rsidRPr="00074266">
      <w:rPr>
        <w:rFonts w:ascii="Verdana" w:hAnsi="Verdana"/>
        <w:sz w:val="18"/>
        <w:szCs w:val="18"/>
      </w:rPr>
      <w:fldChar w:fldCharType="begin"/>
    </w:r>
    <w:r w:rsidRPr="00074266">
      <w:rPr>
        <w:rFonts w:ascii="Verdana" w:hAnsi="Verdana"/>
        <w:sz w:val="18"/>
        <w:szCs w:val="18"/>
      </w:rPr>
      <w:instrText>PAGE</w:instrText>
    </w:r>
    <w:r w:rsidRPr="00074266">
      <w:rPr>
        <w:rFonts w:ascii="Verdana" w:hAnsi="Verdana"/>
        <w:sz w:val="18"/>
        <w:szCs w:val="18"/>
      </w:rPr>
      <w:fldChar w:fldCharType="separate"/>
    </w:r>
    <w:r w:rsidR="00E04924">
      <w:rPr>
        <w:rFonts w:ascii="Verdana" w:hAnsi="Verdana"/>
        <w:noProof/>
        <w:sz w:val="18"/>
        <w:szCs w:val="18"/>
      </w:rPr>
      <w:t>11</w:t>
    </w:r>
    <w:r w:rsidRPr="00074266">
      <w:rPr>
        <w:rFonts w:ascii="Verdana" w:hAnsi="Verdana"/>
        <w:sz w:val="18"/>
        <w:szCs w:val="18"/>
      </w:rPr>
      <w:fldChar w:fldCharType="end"/>
    </w:r>
    <w:r w:rsidRPr="00074266">
      <w:rPr>
        <w:rFonts w:ascii="Verdana" w:hAnsi="Verdana"/>
        <w:sz w:val="18"/>
        <w:szCs w:val="18"/>
      </w:rPr>
      <w:t xml:space="preserve"> de </w:t>
    </w:r>
    <w:r w:rsidRPr="00074266">
      <w:rPr>
        <w:rFonts w:ascii="Verdana" w:hAnsi="Verdana"/>
        <w:sz w:val="18"/>
        <w:szCs w:val="18"/>
      </w:rPr>
      <w:fldChar w:fldCharType="begin"/>
    </w:r>
    <w:r w:rsidRPr="00074266">
      <w:rPr>
        <w:rFonts w:ascii="Verdana" w:hAnsi="Verdana"/>
        <w:sz w:val="18"/>
        <w:szCs w:val="18"/>
      </w:rPr>
      <w:instrText>NUMPAGES</w:instrText>
    </w:r>
    <w:r w:rsidRPr="00074266">
      <w:rPr>
        <w:rFonts w:ascii="Verdana" w:hAnsi="Verdana"/>
        <w:sz w:val="18"/>
        <w:szCs w:val="18"/>
      </w:rPr>
      <w:fldChar w:fldCharType="separate"/>
    </w:r>
    <w:r w:rsidR="00E04924">
      <w:rPr>
        <w:rFonts w:ascii="Verdana" w:hAnsi="Verdana"/>
        <w:noProof/>
        <w:sz w:val="18"/>
        <w:szCs w:val="18"/>
      </w:rPr>
      <w:t>13</w:t>
    </w:r>
    <w:r w:rsidRPr="00074266">
      <w:rPr>
        <w:rFonts w:ascii="Verdana" w:hAnsi="Verdana"/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ab/>
      <w:t xml:space="preserve">   Manual de Instalación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4C35F" w14:textId="77777777" w:rsidR="003514BB" w:rsidRDefault="003514BB">
      <w:r>
        <w:separator/>
      </w:r>
    </w:p>
  </w:footnote>
  <w:footnote w:type="continuationSeparator" w:id="0">
    <w:p w14:paraId="1A3C4BA4" w14:textId="77777777" w:rsidR="003514BB" w:rsidRDefault="00351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1B168" w14:textId="77777777" w:rsidR="006B40A6" w:rsidRDefault="006B40A6" w:rsidP="008D087F">
    <w:pPr>
      <w:jc w:val="left"/>
    </w:pPr>
  </w:p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60"/>
      <w:gridCol w:w="7535"/>
    </w:tblGrid>
    <w:tr w:rsidR="006B40A6" w:rsidRPr="0028364B" w14:paraId="213534F0" w14:textId="77777777" w:rsidTr="00BF4E92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023FBC79" w14:textId="77777777" w:rsidR="006B40A6" w:rsidRPr="0028364B" w:rsidRDefault="006B40A6" w:rsidP="00BF4E92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16680337" wp14:editId="2F501DE3">
                <wp:extent cx="828675" cy="781050"/>
                <wp:effectExtent l="0" t="0" r="9525" b="0"/>
                <wp:docPr id="2" name="Imagen 2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622E31B1" w14:textId="77777777" w:rsidR="006B40A6" w:rsidRPr="00710965" w:rsidRDefault="006B40A6" w:rsidP="00BF4E92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MANUAL DE INSTALACIÓN</w:t>
          </w:r>
        </w:p>
      </w:tc>
    </w:tr>
    <w:tr w:rsidR="006B40A6" w:rsidRPr="005A4E18" w14:paraId="0198CED4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113C994E" w14:textId="77777777" w:rsidR="006B40A6" w:rsidRPr="0028364B" w:rsidRDefault="006B40A6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D20F10" w14:textId="77777777" w:rsidR="006B40A6" w:rsidRPr="00710965" w:rsidRDefault="006B40A6" w:rsidP="00BF4E92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6B40A6" w:rsidRPr="0028364B" w14:paraId="15760892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5E4351B6" w14:textId="77777777" w:rsidR="006B40A6" w:rsidRPr="005A4E18" w:rsidRDefault="006B40A6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A2A3E2" w14:textId="77777777" w:rsidR="006B40A6" w:rsidRPr="00710965" w:rsidRDefault="006B40A6" w:rsidP="00BF4E92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Jefatura de Calidad</w:t>
          </w:r>
        </w:p>
      </w:tc>
    </w:tr>
    <w:tr w:rsidR="006B40A6" w:rsidRPr="0028364B" w14:paraId="08BD53BB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6C3378FE" w14:textId="77777777" w:rsidR="006B40A6" w:rsidRPr="0028364B" w:rsidRDefault="006B40A6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B58BB5" w14:textId="77777777" w:rsidR="006B40A6" w:rsidRPr="00710965" w:rsidRDefault="006B40A6" w:rsidP="00BF4E92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6241F084" w14:textId="77777777" w:rsidR="006B40A6" w:rsidRPr="004A235B" w:rsidRDefault="006B40A6">
    <w:pPr>
      <w:pStyle w:val="Encabezado"/>
      <w:rPr>
        <w:rFonts w:ascii="Verdana" w:hAnsi="Verdan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6AF"/>
    <w:multiLevelType w:val="hybridMultilevel"/>
    <w:tmpl w:val="9C56075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AF7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42048E"/>
    <w:multiLevelType w:val="hybridMultilevel"/>
    <w:tmpl w:val="AD8EC282"/>
    <w:lvl w:ilvl="0" w:tplc="7EFE774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D3588"/>
    <w:multiLevelType w:val="hybridMultilevel"/>
    <w:tmpl w:val="DCD8D9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30DF1"/>
    <w:multiLevelType w:val="hybridMultilevel"/>
    <w:tmpl w:val="11F8BE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F32C94"/>
    <w:multiLevelType w:val="hybridMultilevel"/>
    <w:tmpl w:val="5CE8A4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48AA5E">
      <w:numFmt w:val="bullet"/>
      <w:lvlText w:val="•"/>
      <w:lvlJc w:val="left"/>
      <w:pPr>
        <w:ind w:left="2385" w:hanging="585"/>
      </w:pPr>
      <w:rPr>
        <w:rFonts w:ascii="Verdana" w:eastAsia="Times New Roman" w:hAnsi="Verdana" w:cs="Times New Roman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A410D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295EB7"/>
    <w:multiLevelType w:val="hybridMultilevel"/>
    <w:tmpl w:val="FE3E5158"/>
    <w:lvl w:ilvl="0" w:tplc="CABE5DBE">
      <w:start w:val="1"/>
      <w:numFmt w:val="bullet"/>
      <w:lvlText w:val="-"/>
      <w:lvlJc w:val="left"/>
      <w:pPr>
        <w:ind w:left="114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A346D21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9E0C21"/>
    <w:multiLevelType w:val="hybridMultilevel"/>
    <w:tmpl w:val="FD205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FF2D0C"/>
    <w:multiLevelType w:val="hybridMultilevel"/>
    <w:tmpl w:val="E71EFE32"/>
    <w:lvl w:ilvl="0" w:tplc="778809B8">
      <w:start w:val="1"/>
      <w:numFmt w:val="upperLetter"/>
      <w:lvlText w:val="%1."/>
      <w:lvlJc w:val="left"/>
      <w:pPr>
        <w:ind w:left="1152" w:hanging="360"/>
      </w:pPr>
      <w:rPr>
        <w:rFonts w:ascii="Verdana" w:hAnsi="Verdana" w:cs="Arial" w:hint="default"/>
        <w:b/>
        <w:sz w:val="18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26892126"/>
    <w:multiLevelType w:val="hybridMultilevel"/>
    <w:tmpl w:val="023274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8BF691D"/>
    <w:multiLevelType w:val="hybridMultilevel"/>
    <w:tmpl w:val="B4046B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9997CC4"/>
    <w:multiLevelType w:val="hybridMultilevel"/>
    <w:tmpl w:val="897E36A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399331E"/>
    <w:multiLevelType w:val="hybridMultilevel"/>
    <w:tmpl w:val="911AF99C"/>
    <w:lvl w:ilvl="0" w:tplc="02968A24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  <w:sz w:val="18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210EFC"/>
    <w:multiLevelType w:val="hybridMultilevel"/>
    <w:tmpl w:val="E648E792"/>
    <w:lvl w:ilvl="0" w:tplc="8968D65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Verdana" w:hAnsi="Verdana" w:hint="default"/>
        <w:b w:val="0"/>
        <w:color w:val="auto"/>
        <w:sz w:val="18"/>
        <w:szCs w:val="18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4C4F47"/>
    <w:multiLevelType w:val="hybridMultilevel"/>
    <w:tmpl w:val="1BE6C086"/>
    <w:lvl w:ilvl="0" w:tplc="28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>
    <w:nsid w:val="3B2C57F0"/>
    <w:multiLevelType w:val="hybridMultilevel"/>
    <w:tmpl w:val="494C5F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9E65CF"/>
    <w:multiLevelType w:val="multilevel"/>
    <w:tmpl w:val="5C9E6B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3D33D92"/>
    <w:multiLevelType w:val="hybridMultilevel"/>
    <w:tmpl w:val="47F4F27C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92695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80808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F96A33"/>
    <w:multiLevelType w:val="hybridMultilevel"/>
    <w:tmpl w:val="3AEAAE6E"/>
    <w:lvl w:ilvl="0" w:tplc="1E528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6335F56"/>
    <w:multiLevelType w:val="hybridMultilevel"/>
    <w:tmpl w:val="31224FD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>
      <w:start w:val="1"/>
      <w:numFmt w:val="decimal"/>
      <w:lvlText w:val="%4."/>
      <w:lvlJc w:val="left"/>
      <w:pPr>
        <w:ind w:left="3960" w:hanging="360"/>
      </w:pPr>
    </w:lvl>
    <w:lvl w:ilvl="4" w:tplc="280A0019">
      <w:start w:val="1"/>
      <w:numFmt w:val="lowerLetter"/>
      <w:lvlText w:val="%5."/>
      <w:lvlJc w:val="left"/>
      <w:pPr>
        <w:ind w:left="4680" w:hanging="360"/>
      </w:pPr>
    </w:lvl>
    <w:lvl w:ilvl="5" w:tplc="280A001B">
      <w:start w:val="1"/>
      <w:numFmt w:val="lowerRoman"/>
      <w:lvlText w:val="%6."/>
      <w:lvlJc w:val="right"/>
      <w:pPr>
        <w:ind w:left="5400" w:hanging="180"/>
      </w:pPr>
    </w:lvl>
    <w:lvl w:ilvl="6" w:tplc="280A000F">
      <w:start w:val="1"/>
      <w:numFmt w:val="decimal"/>
      <w:lvlText w:val="%7."/>
      <w:lvlJc w:val="left"/>
      <w:pPr>
        <w:ind w:left="6120" w:hanging="360"/>
      </w:pPr>
    </w:lvl>
    <w:lvl w:ilvl="7" w:tplc="280A0019">
      <w:start w:val="1"/>
      <w:numFmt w:val="lowerLetter"/>
      <w:lvlText w:val="%8."/>
      <w:lvlJc w:val="left"/>
      <w:pPr>
        <w:ind w:left="6840" w:hanging="360"/>
      </w:pPr>
    </w:lvl>
    <w:lvl w:ilvl="8" w:tplc="280A001B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8732B88"/>
    <w:multiLevelType w:val="hybridMultilevel"/>
    <w:tmpl w:val="02327404"/>
    <w:lvl w:ilvl="0" w:tplc="0C0A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4A9F05BC"/>
    <w:multiLevelType w:val="hybridMultilevel"/>
    <w:tmpl w:val="79066D6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F036CBB"/>
    <w:multiLevelType w:val="hybridMultilevel"/>
    <w:tmpl w:val="3BD81B5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FC0CB2"/>
    <w:multiLevelType w:val="hybridMultilevel"/>
    <w:tmpl w:val="4CAE48DC"/>
    <w:lvl w:ilvl="0" w:tplc="77D0FA4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355DDA"/>
    <w:multiLevelType w:val="hybridMultilevel"/>
    <w:tmpl w:val="7EA064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C25332D"/>
    <w:multiLevelType w:val="hybridMultilevel"/>
    <w:tmpl w:val="E9725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1507A5"/>
    <w:multiLevelType w:val="hybridMultilevel"/>
    <w:tmpl w:val="C854EE0A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6CA0DEF"/>
    <w:multiLevelType w:val="hybridMultilevel"/>
    <w:tmpl w:val="95A0A1EE"/>
    <w:lvl w:ilvl="0" w:tplc="C71ACCBA">
      <w:start w:val="1"/>
      <w:numFmt w:val="decimal"/>
      <w:lvlText w:val="%1."/>
      <w:lvlJc w:val="left"/>
      <w:pPr>
        <w:ind w:left="706" w:hanging="360"/>
      </w:pPr>
      <w:rPr>
        <w:rFonts w:cs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26" w:hanging="360"/>
      </w:pPr>
    </w:lvl>
    <w:lvl w:ilvl="2" w:tplc="280A001B" w:tentative="1">
      <w:start w:val="1"/>
      <w:numFmt w:val="lowerRoman"/>
      <w:lvlText w:val="%3."/>
      <w:lvlJc w:val="right"/>
      <w:pPr>
        <w:ind w:left="2146" w:hanging="180"/>
      </w:pPr>
    </w:lvl>
    <w:lvl w:ilvl="3" w:tplc="280A000F" w:tentative="1">
      <w:start w:val="1"/>
      <w:numFmt w:val="decimal"/>
      <w:lvlText w:val="%4."/>
      <w:lvlJc w:val="left"/>
      <w:pPr>
        <w:ind w:left="2866" w:hanging="360"/>
      </w:pPr>
    </w:lvl>
    <w:lvl w:ilvl="4" w:tplc="280A0019" w:tentative="1">
      <w:start w:val="1"/>
      <w:numFmt w:val="lowerLetter"/>
      <w:lvlText w:val="%5."/>
      <w:lvlJc w:val="left"/>
      <w:pPr>
        <w:ind w:left="3586" w:hanging="360"/>
      </w:pPr>
    </w:lvl>
    <w:lvl w:ilvl="5" w:tplc="280A001B" w:tentative="1">
      <w:start w:val="1"/>
      <w:numFmt w:val="lowerRoman"/>
      <w:lvlText w:val="%6."/>
      <w:lvlJc w:val="right"/>
      <w:pPr>
        <w:ind w:left="4306" w:hanging="180"/>
      </w:pPr>
    </w:lvl>
    <w:lvl w:ilvl="6" w:tplc="280A000F" w:tentative="1">
      <w:start w:val="1"/>
      <w:numFmt w:val="decimal"/>
      <w:lvlText w:val="%7."/>
      <w:lvlJc w:val="left"/>
      <w:pPr>
        <w:ind w:left="5026" w:hanging="360"/>
      </w:pPr>
    </w:lvl>
    <w:lvl w:ilvl="7" w:tplc="280A0019" w:tentative="1">
      <w:start w:val="1"/>
      <w:numFmt w:val="lowerLetter"/>
      <w:lvlText w:val="%8."/>
      <w:lvlJc w:val="left"/>
      <w:pPr>
        <w:ind w:left="5746" w:hanging="360"/>
      </w:pPr>
    </w:lvl>
    <w:lvl w:ilvl="8" w:tplc="280A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0">
    <w:nsid w:val="748B4869"/>
    <w:multiLevelType w:val="hybridMultilevel"/>
    <w:tmpl w:val="3B7082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77387A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D8360E3"/>
    <w:multiLevelType w:val="hybridMultilevel"/>
    <w:tmpl w:val="4D52D27A"/>
    <w:lvl w:ilvl="0" w:tplc="166C894C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006DB0"/>
    <w:multiLevelType w:val="hybridMultilevel"/>
    <w:tmpl w:val="91E0EB2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0"/>
  </w:num>
  <w:num w:numId="4">
    <w:abstractNumId w:val="3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8"/>
  </w:num>
  <w:num w:numId="8">
    <w:abstractNumId w:val="32"/>
  </w:num>
  <w:num w:numId="9">
    <w:abstractNumId w:val="20"/>
  </w:num>
  <w:num w:numId="10">
    <w:abstractNumId w:val="25"/>
  </w:num>
  <w:num w:numId="11">
    <w:abstractNumId w:val="2"/>
  </w:num>
  <w:num w:numId="12">
    <w:abstractNumId w:val="16"/>
  </w:num>
  <w:num w:numId="13">
    <w:abstractNumId w:val="26"/>
  </w:num>
  <w:num w:numId="14">
    <w:abstractNumId w:val="9"/>
  </w:num>
  <w:num w:numId="15">
    <w:abstractNumId w:val="24"/>
  </w:num>
  <w:num w:numId="16">
    <w:abstractNumId w:val="8"/>
  </w:num>
  <w:num w:numId="17">
    <w:abstractNumId w:val="31"/>
  </w:num>
  <w:num w:numId="18">
    <w:abstractNumId w:val="6"/>
  </w:num>
  <w:num w:numId="19">
    <w:abstractNumId w:val="29"/>
  </w:num>
  <w:num w:numId="20">
    <w:abstractNumId w:val="19"/>
  </w:num>
  <w:num w:numId="2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4"/>
  </w:num>
  <w:num w:numId="25">
    <w:abstractNumId w:val="17"/>
  </w:num>
  <w:num w:numId="26">
    <w:abstractNumId w:val="12"/>
  </w:num>
  <w:num w:numId="27">
    <w:abstractNumId w:val="22"/>
  </w:num>
  <w:num w:numId="28">
    <w:abstractNumId w:val="18"/>
  </w:num>
  <w:num w:numId="29">
    <w:abstractNumId w:val="23"/>
  </w:num>
  <w:num w:numId="30">
    <w:abstractNumId w:val="7"/>
  </w:num>
  <w:num w:numId="31">
    <w:abstractNumId w:val="33"/>
  </w:num>
  <w:num w:numId="32">
    <w:abstractNumId w:val="13"/>
  </w:num>
  <w:num w:numId="33">
    <w:abstractNumId w:val="18"/>
  </w:num>
  <w:num w:numId="34">
    <w:abstractNumId w:val="0"/>
  </w:num>
  <w:num w:numId="35">
    <w:abstractNumId w:val="5"/>
  </w:num>
  <w:num w:numId="36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D0"/>
    <w:rsid w:val="00000512"/>
    <w:rsid w:val="00000570"/>
    <w:rsid w:val="00006CE9"/>
    <w:rsid w:val="00007106"/>
    <w:rsid w:val="00010ABB"/>
    <w:rsid w:val="00013803"/>
    <w:rsid w:val="00014152"/>
    <w:rsid w:val="00017B53"/>
    <w:rsid w:val="00020A43"/>
    <w:rsid w:val="0002293A"/>
    <w:rsid w:val="00024F03"/>
    <w:rsid w:val="0002695B"/>
    <w:rsid w:val="0003080E"/>
    <w:rsid w:val="00031EB7"/>
    <w:rsid w:val="00032A1B"/>
    <w:rsid w:val="00033F59"/>
    <w:rsid w:val="00034C5C"/>
    <w:rsid w:val="00036F73"/>
    <w:rsid w:val="00042702"/>
    <w:rsid w:val="000446E3"/>
    <w:rsid w:val="000458BD"/>
    <w:rsid w:val="000459EC"/>
    <w:rsid w:val="00052711"/>
    <w:rsid w:val="0005298A"/>
    <w:rsid w:val="00067329"/>
    <w:rsid w:val="00070979"/>
    <w:rsid w:val="00071854"/>
    <w:rsid w:val="000719EA"/>
    <w:rsid w:val="00074266"/>
    <w:rsid w:val="00075CE0"/>
    <w:rsid w:val="0007631E"/>
    <w:rsid w:val="000842F3"/>
    <w:rsid w:val="0008443E"/>
    <w:rsid w:val="00084B00"/>
    <w:rsid w:val="00085FEC"/>
    <w:rsid w:val="000868A4"/>
    <w:rsid w:val="000900AF"/>
    <w:rsid w:val="000908C3"/>
    <w:rsid w:val="00091A9B"/>
    <w:rsid w:val="00092698"/>
    <w:rsid w:val="000929A6"/>
    <w:rsid w:val="00096816"/>
    <w:rsid w:val="000969F5"/>
    <w:rsid w:val="00096F85"/>
    <w:rsid w:val="000A2293"/>
    <w:rsid w:val="000A2F04"/>
    <w:rsid w:val="000A5433"/>
    <w:rsid w:val="000B036D"/>
    <w:rsid w:val="000B0998"/>
    <w:rsid w:val="000B3933"/>
    <w:rsid w:val="000B5091"/>
    <w:rsid w:val="000B6DAA"/>
    <w:rsid w:val="000B7B3E"/>
    <w:rsid w:val="000B7E76"/>
    <w:rsid w:val="000C337D"/>
    <w:rsid w:val="000C3D38"/>
    <w:rsid w:val="000C3E4E"/>
    <w:rsid w:val="000D104D"/>
    <w:rsid w:val="000D48CD"/>
    <w:rsid w:val="000E0879"/>
    <w:rsid w:val="000E10EF"/>
    <w:rsid w:val="000E1283"/>
    <w:rsid w:val="000E4AD8"/>
    <w:rsid w:val="000E5777"/>
    <w:rsid w:val="000E57FD"/>
    <w:rsid w:val="000E5A8B"/>
    <w:rsid w:val="000E7FF9"/>
    <w:rsid w:val="000F2324"/>
    <w:rsid w:val="000F2B79"/>
    <w:rsid w:val="000F3035"/>
    <w:rsid w:val="000F36A0"/>
    <w:rsid w:val="000F3D06"/>
    <w:rsid w:val="000F3E01"/>
    <w:rsid w:val="000F4F9D"/>
    <w:rsid w:val="000F608F"/>
    <w:rsid w:val="00100DE6"/>
    <w:rsid w:val="00101B87"/>
    <w:rsid w:val="00107690"/>
    <w:rsid w:val="001079D0"/>
    <w:rsid w:val="0011161F"/>
    <w:rsid w:val="001158FF"/>
    <w:rsid w:val="00117F9B"/>
    <w:rsid w:val="00120546"/>
    <w:rsid w:val="00120993"/>
    <w:rsid w:val="001216AF"/>
    <w:rsid w:val="0012248E"/>
    <w:rsid w:val="00122B66"/>
    <w:rsid w:val="001244EA"/>
    <w:rsid w:val="00126CC7"/>
    <w:rsid w:val="00133D70"/>
    <w:rsid w:val="001361E0"/>
    <w:rsid w:val="00137D91"/>
    <w:rsid w:val="001420C3"/>
    <w:rsid w:val="00143B5B"/>
    <w:rsid w:val="00144889"/>
    <w:rsid w:val="00151578"/>
    <w:rsid w:val="001524A0"/>
    <w:rsid w:val="00154BC9"/>
    <w:rsid w:val="0015762D"/>
    <w:rsid w:val="00160A85"/>
    <w:rsid w:val="00163189"/>
    <w:rsid w:val="00165DA2"/>
    <w:rsid w:val="001670D8"/>
    <w:rsid w:val="00171FA8"/>
    <w:rsid w:val="00173746"/>
    <w:rsid w:val="001740C3"/>
    <w:rsid w:val="00174224"/>
    <w:rsid w:val="0017725A"/>
    <w:rsid w:val="00180DAB"/>
    <w:rsid w:val="00183A6B"/>
    <w:rsid w:val="00183C06"/>
    <w:rsid w:val="00184ABE"/>
    <w:rsid w:val="00185DDF"/>
    <w:rsid w:val="001864B7"/>
    <w:rsid w:val="001932FB"/>
    <w:rsid w:val="00193FEC"/>
    <w:rsid w:val="001948BC"/>
    <w:rsid w:val="00195F65"/>
    <w:rsid w:val="0019731C"/>
    <w:rsid w:val="00197459"/>
    <w:rsid w:val="001A0762"/>
    <w:rsid w:val="001A1BB3"/>
    <w:rsid w:val="001A1D95"/>
    <w:rsid w:val="001A4FC7"/>
    <w:rsid w:val="001A6E08"/>
    <w:rsid w:val="001B16DB"/>
    <w:rsid w:val="001B288E"/>
    <w:rsid w:val="001B2B4D"/>
    <w:rsid w:val="001B3560"/>
    <w:rsid w:val="001B36E8"/>
    <w:rsid w:val="001B439B"/>
    <w:rsid w:val="001B4409"/>
    <w:rsid w:val="001B5EA2"/>
    <w:rsid w:val="001B6115"/>
    <w:rsid w:val="001B78B2"/>
    <w:rsid w:val="001C490E"/>
    <w:rsid w:val="001C6863"/>
    <w:rsid w:val="001D4980"/>
    <w:rsid w:val="001D4A31"/>
    <w:rsid w:val="001D689B"/>
    <w:rsid w:val="001D7C9E"/>
    <w:rsid w:val="001E202D"/>
    <w:rsid w:val="001E2E23"/>
    <w:rsid w:val="001E7DE4"/>
    <w:rsid w:val="001F1B68"/>
    <w:rsid w:val="001F3042"/>
    <w:rsid w:val="001F3BED"/>
    <w:rsid w:val="001F3C9E"/>
    <w:rsid w:val="0020075E"/>
    <w:rsid w:val="00200D5C"/>
    <w:rsid w:val="00204D33"/>
    <w:rsid w:val="00204ED1"/>
    <w:rsid w:val="00210724"/>
    <w:rsid w:val="00211A33"/>
    <w:rsid w:val="002131FD"/>
    <w:rsid w:val="00214B92"/>
    <w:rsid w:val="00216D8C"/>
    <w:rsid w:val="00217F2D"/>
    <w:rsid w:val="00220F07"/>
    <w:rsid w:val="002218E6"/>
    <w:rsid w:val="002257B4"/>
    <w:rsid w:val="00226EE2"/>
    <w:rsid w:val="00234483"/>
    <w:rsid w:val="00236E67"/>
    <w:rsid w:val="00240A41"/>
    <w:rsid w:val="0024340A"/>
    <w:rsid w:val="002436B1"/>
    <w:rsid w:val="0024749B"/>
    <w:rsid w:val="002474DF"/>
    <w:rsid w:val="00251E1F"/>
    <w:rsid w:val="00254760"/>
    <w:rsid w:val="002629D8"/>
    <w:rsid w:val="00263E5A"/>
    <w:rsid w:val="00265E36"/>
    <w:rsid w:val="00267503"/>
    <w:rsid w:val="00270CE9"/>
    <w:rsid w:val="00272C66"/>
    <w:rsid w:val="00272E5E"/>
    <w:rsid w:val="00276554"/>
    <w:rsid w:val="002776B6"/>
    <w:rsid w:val="0028447D"/>
    <w:rsid w:val="00284C9B"/>
    <w:rsid w:val="00286D1A"/>
    <w:rsid w:val="00287FEE"/>
    <w:rsid w:val="0029196D"/>
    <w:rsid w:val="00291ECA"/>
    <w:rsid w:val="00295571"/>
    <w:rsid w:val="002963C2"/>
    <w:rsid w:val="00296D33"/>
    <w:rsid w:val="0029734C"/>
    <w:rsid w:val="00297D30"/>
    <w:rsid w:val="002A3D77"/>
    <w:rsid w:val="002A4C3C"/>
    <w:rsid w:val="002A4D2E"/>
    <w:rsid w:val="002B05A9"/>
    <w:rsid w:val="002B5A88"/>
    <w:rsid w:val="002C0302"/>
    <w:rsid w:val="002C0586"/>
    <w:rsid w:val="002C24A2"/>
    <w:rsid w:val="002C507A"/>
    <w:rsid w:val="002C7F04"/>
    <w:rsid w:val="002D06E5"/>
    <w:rsid w:val="002D0766"/>
    <w:rsid w:val="002D1795"/>
    <w:rsid w:val="002D37D6"/>
    <w:rsid w:val="002D515A"/>
    <w:rsid w:val="002D64AB"/>
    <w:rsid w:val="002D7269"/>
    <w:rsid w:val="002E04F1"/>
    <w:rsid w:val="002E0BBD"/>
    <w:rsid w:val="002E12E2"/>
    <w:rsid w:val="002E1B9A"/>
    <w:rsid w:val="002E1BC4"/>
    <w:rsid w:val="002E1C09"/>
    <w:rsid w:val="002E2B23"/>
    <w:rsid w:val="002E6BBB"/>
    <w:rsid w:val="002F04F5"/>
    <w:rsid w:val="002F52B2"/>
    <w:rsid w:val="003013AE"/>
    <w:rsid w:val="003014A8"/>
    <w:rsid w:val="003036A9"/>
    <w:rsid w:val="00303EA4"/>
    <w:rsid w:val="003063E2"/>
    <w:rsid w:val="00310247"/>
    <w:rsid w:val="0031221B"/>
    <w:rsid w:val="00313DC7"/>
    <w:rsid w:val="003148E8"/>
    <w:rsid w:val="003156AA"/>
    <w:rsid w:val="00316953"/>
    <w:rsid w:val="00323C1A"/>
    <w:rsid w:val="00324825"/>
    <w:rsid w:val="00327768"/>
    <w:rsid w:val="00331339"/>
    <w:rsid w:val="00331786"/>
    <w:rsid w:val="0033190C"/>
    <w:rsid w:val="0033497A"/>
    <w:rsid w:val="003418A9"/>
    <w:rsid w:val="00346A3F"/>
    <w:rsid w:val="00347A15"/>
    <w:rsid w:val="003514BB"/>
    <w:rsid w:val="003539AB"/>
    <w:rsid w:val="0035668F"/>
    <w:rsid w:val="003604B3"/>
    <w:rsid w:val="00361FB1"/>
    <w:rsid w:val="00362013"/>
    <w:rsid w:val="00363B5E"/>
    <w:rsid w:val="00365BD9"/>
    <w:rsid w:val="00380C05"/>
    <w:rsid w:val="00381166"/>
    <w:rsid w:val="00381199"/>
    <w:rsid w:val="00382086"/>
    <w:rsid w:val="003820B7"/>
    <w:rsid w:val="003829CB"/>
    <w:rsid w:val="00385168"/>
    <w:rsid w:val="003902C4"/>
    <w:rsid w:val="00390721"/>
    <w:rsid w:val="00393939"/>
    <w:rsid w:val="00394045"/>
    <w:rsid w:val="00395DA7"/>
    <w:rsid w:val="00396CB2"/>
    <w:rsid w:val="003A675C"/>
    <w:rsid w:val="003A6E14"/>
    <w:rsid w:val="003B26BB"/>
    <w:rsid w:val="003B3026"/>
    <w:rsid w:val="003C1241"/>
    <w:rsid w:val="003C45F6"/>
    <w:rsid w:val="003C5288"/>
    <w:rsid w:val="003C622A"/>
    <w:rsid w:val="003C71CD"/>
    <w:rsid w:val="003D19A7"/>
    <w:rsid w:val="003D37BC"/>
    <w:rsid w:val="003D5C6B"/>
    <w:rsid w:val="003D702B"/>
    <w:rsid w:val="003E3336"/>
    <w:rsid w:val="003E3E4E"/>
    <w:rsid w:val="003E6DD9"/>
    <w:rsid w:val="003F00CA"/>
    <w:rsid w:val="003F1B70"/>
    <w:rsid w:val="003F3EE9"/>
    <w:rsid w:val="003F6843"/>
    <w:rsid w:val="003F6B85"/>
    <w:rsid w:val="003F75D8"/>
    <w:rsid w:val="00402685"/>
    <w:rsid w:val="00402FD7"/>
    <w:rsid w:val="0041596A"/>
    <w:rsid w:val="004169A4"/>
    <w:rsid w:val="00421E34"/>
    <w:rsid w:val="00425C5F"/>
    <w:rsid w:val="004357E4"/>
    <w:rsid w:val="00442E3C"/>
    <w:rsid w:val="0044641B"/>
    <w:rsid w:val="00447F1D"/>
    <w:rsid w:val="004515D7"/>
    <w:rsid w:val="00451F13"/>
    <w:rsid w:val="004532B0"/>
    <w:rsid w:val="004549BB"/>
    <w:rsid w:val="00454EA5"/>
    <w:rsid w:val="004564F6"/>
    <w:rsid w:val="00462283"/>
    <w:rsid w:val="0046259F"/>
    <w:rsid w:val="00463860"/>
    <w:rsid w:val="004642C3"/>
    <w:rsid w:val="00465CC4"/>
    <w:rsid w:val="0046705E"/>
    <w:rsid w:val="0047016E"/>
    <w:rsid w:val="00473CE9"/>
    <w:rsid w:val="00474335"/>
    <w:rsid w:val="0047437F"/>
    <w:rsid w:val="00483526"/>
    <w:rsid w:val="004874F2"/>
    <w:rsid w:val="004900F0"/>
    <w:rsid w:val="00490820"/>
    <w:rsid w:val="004933E9"/>
    <w:rsid w:val="00494030"/>
    <w:rsid w:val="00494111"/>
    <w:rsid w:val="0049562C"/>
    <w:rsid w:val="004A0D3B"/>
    <w:rsid w:val="004A235B"/>
    <w:rsid w:val="004A2F59"/>
    <w:rsid w:val="004B1188"/>
    <w:rsid w:val="004B2DE7"/>
    <w:rsid w:val="004B6844"/>
    <w:rsid w:val="004B6AC0"/>
    <w:rsid w:val="004B751C"/>
    <w:rsid w:val="004C29FE"/>
    <w:rsid w:val="004D110E"/>
    <w:rsid w:val="004D12D1"/>
    <w:rsid w:val="004D24D2"/>
    <w:rsid w:val="004D24EE"/>
    <w:rsid w:val="004E3CD7"/>
    <w:rsid w:val="004E443F"/>
    <w:rsid w:val="004E7A2C"/>
    <w:rsid w:val="004F2A3B"/>
    <w:rsid w:val="004F2A59"/>
    <w:rsid w:val="004F3AD0"/>
    <w:rsid w:val="004F504A"/>
    <w:rsid w:val="004F5F48"/>
    <w:rsid w:val="00501218"/>
    <w:rsid w:val="00501521"/>
    <w:rsid w:val="00502B39"/>
    <w:rsid w:val="00503437"/>
    <w:rsid w:val="00504691"/>
    <w:rsid w:val="00506C98"/>
    <w:rsid w:val="00510810"/>
    <w:rsid w:val="00511BF0"/>
    <w:rsid w:val="00512B38"/>
    <w:rsid w:val="00514B58"/>
    <w:rsid w:val="005163D6"/>
    <w:rsid w:val="00516423"/>
    <w:rsid w:val="00516459"/>
    <w:rsid w:val="0051678E"/>
    <w:rsid w:val="005174BB"/>
    <w:rsid w:val="00520530"/>
    <w:rsid w:val="00530753"/>
    <w:rsid w:val="00531D12"/>
    <w:rsid w:val="005322E5"/>
    <w:rsid w:val="0053257C"/>
    <w:rsid w:val="0053364B"/>
    <w:rsid w:val="00533671"/>
    <w:rsid w:val="00533E83"/>
    <w:rsid w:val="005343AB"/>
    <w:rsid w:val="00534F9E"/>
    <w:rsid w:val="00536FFD"/>
    <w:rsid w:val="005404F2"/>
    <w:rsid w:val="00543B92"/>
    <w:rsid w:val="0054548B"/>
    <w:rsid w:val="005469EE"/>
    <w:rsid w:val="00547256"/>
    <w:rsid w:val="00550A3A"/>
    <w:rsid w:val="00552ADF"/>
    <w:rsid w:val="00555DB4"/>
    <w:rsid w:val="00562D6A"/>
    <w:rsid w:val="0056594E"/>
    <w:rsid w:val="0057224E"/>
    <w:rsid w:val="00574034"/>
    <w:rsid w:val="00575B77"/>
    <w:rsid w:val="005850BF"/>
    <w:rsid w:val="00586ECF"/>
    <w:rsid w:val="00587925"/>
    <w:rsid w:val="00587FF9"/>
    <w:rsid w:val="00590734"/>
    <w:rsid w:val="00590D3A"/>
    <w:rsid w:val="00593141"/>
    <w:rsid w:val="00594960"/>
    <w:rsid w:val="005956CE"/>
    <w:rsid w:val="005965C7"/>
    <w:rsid w:val="005A0431"/>
    <w:rsid w:val="005A352E"/>
    <w:rsid w:val="005B00BA"/>
    <w:rsid w:val="005B016E"/>
    <w:rsid w:val="005B6F58"/>
    <w:rsid w:val="005C093B"/>
    <w:rsid w:val="005C0AD6"/>
    <w:rsid w:val="005C0BDD"/>
    <w:rsid w:val="005C24AC"/>
    <w:rsid w:val="005C441C"/>
    <w:rsid w:val="005C4643"/>
    <w:rsid w:val="005D0CBD"/>
    <w:rsid w:val="005D1AEB"/>
    <w:rsid w:val="005D2455"/>
    <w:rsid w:val="005D272C"/>
    <w:rsid w:val="005D410F"/>
    <w:rsid w:val="005D4520"/>
    <w:rsid w:val="005D5F89"/>
    <w:rsid w:val="005E0EF1"/>
    <w:rsid w:val="005E1210"/>
    <w:rsid w:val="005E1CE7"/>
    <w:rsid w:val="005E1DAF"/>
    <w:rsid w:val="005E5E1D"/>
    <w:rsid w:val="005E6546"/>
    <w:rsid w:val="005F0C46"/>
    <w:rsid w:val="005F111E"/>
    <w:rsid w:val="005F35B5"/>
    <w:rsid w:val="005F5580"/>
    <w:rsid w:val="006045B7"/>
    <w:rsid w:val="006046BE"/>
    <w:rsid w:val="00604A6D"/>
    <w:rsid w:val="00604CD2"/>
    <w:rsid w:val="0060580C"/>
    <w:rsid w:val="006111D4"/>
    <w:rsid w:val="00612197"/>
    <w:rsid w:val="006132F5"/>
    <w:rsid w:val="00616A8D"/>
    <w:rsid w:val="006221C6"/>
    <w:rsid w:val="00622B12"/>
    <w:rsid w:val="00622FC6"/>
    <w:rsid w:val="00623CFD"/>
    <w:rsid w:val="00625DD3"/>
    <w:rsid w:val="00635AB2"/>
    <w:rsid w:val="00636049"/>
    <w:rsid w:val="00636A7E"/>
    <w:rsid w:val="006412F6"/>
    <w:rsid w:val="00641663"/>
    <w:rsid w:val="00641842"/>
    <w:rsid w:val="0064304D"/>
    <w:rsid w:val="006455B0"/>
    <w:rsid w:val="00652D4A"/>
    <w:rsid w:val="00652DFB"/>
    <w:rsid w:val="00653756"/>
    <w:rsid w:val="0065640C"/>
    <w:rsid w:val="00656678"/>
    <w:rsid w:val="00656C23"/>
    <w:rsid w:val="00656EE5"/>
    <w:rsid w:val="00661859"/>
    <w:rsid w:val="006642F2"/>
    <w:rsid w:val="006644CE"/>
    <w:rsid w:val="00667054"/>
    <w:rsid w:val="00667EC5"/>
    <w:rsid w:val="006723C5"/>
    <w:rsid w:val="006725F7"/>
    <w:rsid w:val="006747B5"/>
    <w:rsid w:val="0067713C"/>
    <w:rsid w:val="0068278C"/>
    <w:rsid w:val="00683759"/>
    <w:rsid w:val="00683814"/>
    <w:rsid w:val="00685259"/>
    <w:rsid w:val="00685454"/>
    <w:rsid w:val="0069042C"/>
    <w:rsid w:val="00690679"/>
    <w:rsid w:val="00691402"/>
    <w:rsid w:val="00691C44"/>
    <w:rsid w:val="00691D31"/>
    <w:rsid w:val="00692FB8"/>
    <w:rsid w:val="0069727A"/>
    <w:rsid w:val="006A002F"/>
    <w:rsid w:val="006A07D4"/>
    <w:rsid w:val="006A3527"/>
    <w:rsid w:val="006B2C42"/>
    <w:rsid w:val="006B40A6"/>
    <w:rsid w:val="006B7441"/>
    <w:rsid w:val="006C21B2"/>
    <w:rsid w:val="006C5150"/>
    <w:rsid w:val="006D2916"/>
    <w:rsid w:val="006E22C0"/>
    <w:rsid w:val="006E4B12"/>
    <w:rsid w:val="006E6E2D"/>
    <w:rsid w:val="006F3627"/>
    <w:rsid w:val="006F36CF"/>
    <w:rsid w:val="006F601B"/>
    <w:rsid w:val="00701E27"/>
    <w:rsid w:val="007027B5"/>
    <w:rsid w:val="00703D0C"/>
    <w:rsid w:val="00707619"/>
    <w:rsid w:val="00710E15"/>
    <w:rsid w:val="00710E48"/>
    <w:rsid w:val="00715ACB"/>
    <w:rsid w:val="007178CC"/>
    <w:rsid w:val="00721D52"/>
    <w:rsid w:val="00722D91"/>
    <w:rsid w:val="007233A0"/>
    <w:rsid w:val="00723A12"/>
    <w:rsid w:val="007262DD"/>
    <w:rsid w:val="00726D64"/>
    <w:rsid w:val="007306A8"/>
    <w:rsid w:val="0073320A"/>
    <w:rsid w:val="00734BB8"/>
    <w:rsid w:val="00735A75"/>
    <w:rsid w:val="007401AC"/>
    <w:rsid w:val="007447EC"/>
    <w:rsid w:val="00754047"/>
    <w:rsid w:val="00754265"/>
    <w:rsid w:val="007559CF"/>
    <w:rsid w:val="00757331"/>
    <w:rsid w:val="00757642"/>
    <w:rsid w:val="00757CF3"/>
    <w:rsid w:val="007607C6"/>
    <w:rsid w:val="00762D4D"/>
    <w:rsid w:val="00762D9E"/>
    <w:rsid w:val="00764156"/>
    <w:rsid w:val="0076433E"/>
    <w:rsid w:val="00766D9D"/>
    <w:rsid w:val="0077441B"/>
    <w:rsid w:val="00775F42"/>
    <w:rsid w:val="00777A5B"/>
    <w:rsid w:val="0078009D"/>
    <w:rsid w:val="00780485"/>
    <w:rsid w:val="007804A4"/>
    <w:rsid w:val="00783C88"/>
    <w:rsid w:val="00783F4C"/>
    <w:rsid w:val="0078525B"/>
    <w:rsid w:val="00790961"/>
    <w:rsid w:val="00790ADF"/>
    <w:rsid w:val="0079452A"/>
    <w:rsid w:val="00796080"/>
    <w:rsid w:val="007A191B"/>
    <w:rsid w:val="007A2619"/>
    <w:rsid w:val="007B0DFE"/>
    <w:rsid w:val="007B166B"/>
    <w:rsid w:val="007B18BE"/>
    <w:rsid w:val="007B25D1"/>
    <w:rsid w:val="007B35CB"/>
    <w:rsid w:val="007B44A3"/>
    <w:rsid w:val="007B45DA"/>
    <w:rsid w:val="007B4AF5"/>
    <w:rsid w:val="007B7C1F"/>
    <w:rsid w:val="007C23A8"/>
    <w:rsid w:val="007C4FCE"/>
    <w:rsid w:val="007C5CCA"/>
    <w:rsid w:val="007C601B"/>
    <w:rsid w:val="007C68B7"/>
    <w:rsid w:val="007C7732"/>
    <w:rsid w:val="007C7E2C"/>
    <w:rsid w:val="007D13E9"/>
    <w:rsid w:val="007D1B59"/>
    <w:rsid w:val="007D28D9"/>
    <w:rsid w:val="007D32AA"/>
    <w:rsid w:val="007D34D0"/>
    <w:rsid w:val="007D5309"/>
    <w:rsid w:val="007D5F6C"/>
    <w:rsid w:val="007E0142"/>
    <w:rsid w:val="007E4DEB"/>
    <w:rsid w:val="007E4E56"/>
    <w:rsid w:val="007F1BD8"/>
    <w:rsid w:val="007F4E81"/>
    <w:rsid w:val="007F556C"/>
    <w:rsid w:val="007F5EE9"/>
    <w:rsid w:val="007F7187"/>
    <w:rsid w:val="008000BD"/>
    <w:rsid w:val="00800B60"/>
    <w:rsid w:val="00802C76"/>
    <w:rsid w:val="00802D75"/>
    <w:rsid w:val="0080582B"/>
    <w:rsid w:val="00806C02"/>
    <w:rsid w:val="008073B1"/>
    <w:rsid w:val="0081137C"/>
    <w:rsid w:val="008114A3"/>
    <w:rsid w:val="008116E3"/>
    <w:rsid w:val="00813D5C"/>
    <w:rsid w:val="00816018"/>
    <w:rsid w:val="00816F18"/>
    <w:rsid w:val="00823EF8"/>
    <w:rsid w:val="008246EC"/>
    <w:rsid w:val="00831CDA"/>
    <w:rsid w:val="00833768"/>
    <w:rsid w:val="00833A81"/>
    <w:rsid w:val="00836C7E"/>
    <w:rsid w:val="00841ABD"/>
    <w:rsid w:val="00845F4A"/>
    <w:rsid w:val="00852FC4"/>
    <w:rsid w:val="00856923"/>
    <w:rsid w:val="00857AF2"/>
    <w:rsid w:val="0086326B"/>
    <w:rsid w:val="008650FD"/>
    <w:rsid w:val="00865821"/>
    <w:rsid w:val="008669B0"/>
    <w:rsid w:val="00871541"/>
    <w:rsid w:val="0087175B"/>
    <w:rsid w:val="00872326"/>
    <w:rsid w:val="008814A0"/>
    <w:rsid w:val="008822C6"/>
    <w:rsid w:val="008868A2"/>
    <w:rsid w:val="00886FE3"/>
    <w:rsid w:val="0089408D"/>
    <w:rsid w:val="00894115"/>
    <w:rsid w:val="00894C2B"/>
    <w:rsid w:val="00896291"/>
    <w:rsid w:val="00896865"/>
    <w:rsid w:val="008A1CAB"/>
    <w:rsid w:val="008A3466"/>
    <w:rsid w:val="008A4529"/>
    <w:rsid w:val="008A4B58"/>
    <w:rsid w:val="008A6156"/>
    <w:rsid w:val="008A7410"/>
    <w:rsid w:val="008B2D6B"/>
    <w:rsid w:val="008B52D6"/>
    <w:rsid w:val="008B6EB8"/>
    <w:rsid w:val="008C2D14"/>
    <w:rsid w:val="008C2E84"/>
    <w:rsid w:val="008C5A43"/>
    <w:rsid w:val="008C617C"/>
    <w:rsid w:val="008D087F"/>
    <w:rsid w:val="008D2566"/>
    <w:rsid w:val="008D45B2"/>
    <w:rsid w:val="008D7378"/>
    <w:rsid w:val="008D7455"/>
    <w:rsid w:val="008E1B0B"/>
    <w:rsid w:val="008E29E9"/>
    <w:rsid w:val="008E3150"/>
    <w:rsid w:val="008E497E"/>
    <w:rsid w:val="008E592A"/>
    <w:rsid w:val="008E6605"/>
    <w:rsid w:val="008E771F"/>
    <w:rsid w:val="008F1DD2"/>
    <w:rsid w:val="008F2FFB"/>
    <w:rsid w:val="008F4AB4"/>
    <w:rsid w:val="008F4CA4"/>
    <w:rsid w:val="008F50A2"/>
    <w:rsid w:val="008F7938"/>
    <w:rsid w:val="00900E37"/>
    <w:rsid w:val="00906597"/>
    <w:rsid w:val="00906697"/>
    <w:rsid w:val="009107E0"/>
    <w:rsid w:val="00911693"/>
    <w:rsid w:val="00911D26"/>
    <w:rsid w:val="0091291D"/>
    <w:rsid w:val="00917751"/>
    <w:rsid w:val="009211A3"/>
    <w:rsid w:val="00921D68"/>
    <w:rsid w:val="009260F4"/>
    <w:rsid w:val="00926AF3"/>
    <w:rsid w:val="00931D5C"/>
    <w:rsid w:val="0093585F"/>
    <w:rsid w:val="00940870"/>
    <w:rsid w:val="00941185"/>
    <w:rsid w:val="0094331F"/>
    <w:rsid w:val="00943ABC"/>
    <w:rsid w:val="009506C2"/>
    <w:rsid w:val="00950E30"/>
    <w:rsid w:val="00953119"/>
    <w:rsid w:val="0095419E"/>
    <w:rsid w:val="00956986"/>
    <w:rsid w:val="009608A1"/>
    <w:rsid w:val="0096190D"/>
    <w:rsid w:val="00962BD0"/>
    <w:rsid w:val="00962F1D"/>
    <w:rsid w:val="009678AC"/>
    <w:rsid w:val="00970727"/>
    <w:rsid w:val="009723CE"/>
    <w:rsid w:val="00975487"/>
    <w:rsid w:val="00975A36"/>
    <w:rsid w:val="0098318F"/>
    <w:rsid w:val="00984AB4"/>
    <w:rsid w:val="00990F94"/>
    <w:rsid w:val="00991612"/>
    <w:rsid w:val="00995A35"/>
    <w:rsid w:val="0099600F"/>
    <w:rsid w:val="00996174"/>
    <w:rsid w:val="00996951"/>
    <w:rsid w:val="009A099F"/>
    <w:rsid w:val="009A2F10"/>
    <w:rsid w:val="009A348B"/>
    <w:rsid w:val="009A34A8"/>
    <w:rsid w:val="009A37F4"/>
    <w:rsid w:val="009A5097"/>
    <w:rsid w:val="009B2A70"/>
    <w:rsid w:val="009B3A89"/>
    <w:rsid w:val="009B3CEE"/>
    <w:rsid w:val="009B3DCD"/>
    <w:rsid w:val="009C1F73"/>
    <w:rsid w:val="009C2AAA"/>
    <w:rsid w:val="009C3EED"/>
    <w:rsid w:val="009C49EA"/>
    <w:rsid w:val="009C732F"/>
    <w:rsid w:val="009C7AE1"/>
    <w:rsid w:val="009C7E8B"/>
    <w:rsid w:val="009D0B10"/>
    <w:rsid w:val="009D216E"/>
    <w:rsid w:val="009D300B"/>
    <w:rsid w:val="009D5269"/>
    <w:rsid w:val="009D6A9E"/>
    <w:rsid w:val="009E098D"/>
    <w:rsid w:val="009E27BB"/>
    <w:rsid w:val="009E2B9F"/>
    <w:rsid w:val="009E5C96"/>
    <w:rsid w:val="009E5D37"/>
    <w:rsid w:val="009E5FE8"/>
    <w:rsid w:val="009E6461"/>
    <w:rsid w:val="009E6A1B"/>
    <w:rsid w:val="009E6C90"/>
    <w:rsid w:val="009E79C4"/>
    <w:rsid w:val="009F026B"/>
    <w:rsid w:val="009F12B5"/>
    <w:rsid w:val="009F1B22"/>
    <w:rsid w:val="009F5FBD"/>
    <w:rsid w:val="009F71F5"/>
    <w:rsid w:val="00A000FC"/>
    <w:rsid w:val="00A0062B"/>
    <w:rsid w:val="00A010CA"/>
    <w:rsid w:val="00A02C55"/>
    <w:rsid w:val="00A04E4D"/>
    <w:rsid w:val="00A10A35"/>
    <w:rsid w:val="00A13C35"/>
    <w:rsid w:val="00A15376"/>
    <w:rsid w:val="00A15973"/>
    <w:rsid w:val="00A235C5"/>
    <w:rsid w:val="00A278B9"/>
    <w:rsid w:val="00A30E1D"/>
    <w:rsid w:val="00A32A26"/>
    <w:rsid w:val="00A32C91"/>
    <w:rsid w:val="00A34513"/>
    <w:rsid w:val="00A3580C"/>
    <w:rsid w:val="00A36026"/>
    <w:rsid w:val="00A421EB"/>
    <w:rsid w:val="00A42616"/>
    <w:rsid w:val="00A46605"/>
    <w:rsid w:val="00A55C54"/>
    <w:rsid w:val="00A56E65"/>
    <w:rsid w:val="00A6008E"/>
    <w:rsid w:val="00A60EB2"/>
    <w:rsid w:val="00A6171D"/>
    <w:rsid w:val="00A62878"/>
    <w:rsid w:val="00A644E1"/>
    <w:rsid w:val="00A64E95"/>
    <w:rsid w:val="00A6672E"/>
    <w:rsid w:val="00A66E54"/>
    <w:rsid w:val="00A67A54"/>
    <w:rsid w:val="00A67B01"/>
    <w:rsid w:val="00A719A4"/>
    <w:rsid w:val="00A7404A"/>
    <w:rsid w:val="00A7445A"/>
    <w:rsid w:val="00A75BBE"/>
    <w:rsid w:val="00A76AA9"/>
    <w:rsid w:val="00A77828"/>
    <w:rsid w:val="00A77C5E"/>
    <w:rsid w:val="00A80B32"/>
    <w:rsid w:val="00A80C88"/>
    <w:rsid w:val="00A80E96"/>
    <w:rsid w:val="00A842EF"/>
    <w:rsid w:val="00A85B0C"/>
    <w:rsid w:val="00A90341"/>
    <w:rsid w:val="00A90541"/>
    <w:rsid w:val="00A9091B"/>
    <w:rsid w:val="00A91284"/>
    <w:rsid w:val="00AA039C"/>
    <w:rsid w:val="00AA03E0"/>
    <w:rsid w:val="00AA19B4"/>
    <w:rsid w:val="00AA5214"/>
    <w:rsid w:val="00AA60F4"/>
    <w:rsid w:val="00AB2D81"/>
    <w:rsid w:val="00AB3230"/>
    <w:rsid w:val="00AB6ECB"/>
    <w:rsid w:val="00AB72AD"/>
    <w:rsid w:val="00AB75E5"/>
    <w:rsid w:val="00AC0049"/>
    <w:rsid w:val="00AC115E"/>
    <w:rsid w:val="00AC2CA0"/>
    <w:rsid w:val="00AC563F"/>
    <w:rsid w:val="00AD0543"/>
    <w:rsid w:val="00AD1FB0"/>
    <w:rsid w:val="00AD2506"/>
    <w:rsid w:val="00AD6DDF"/>
    <w:rsid w:val="00AD6FCB"/>
    <w:rsid w:val="00AD7054"/>
    <w:rsid w:val="00AE0A08"/>
    <w:rsid w:val="00AE3D25"/>
    <w:rsid w:val="00AE552D"/>
    <w:rsid w:val="00AE6876"/>
    <w:rsid w:val="00AF06F3"/>
    <w:rsid w:val="00AF1F51"/>
    <w:rsid w:val="00AF2266"/>
    <w:rsid w:val="00AF4D05"/>
    <w:rsid w:val="00AF533F"/>
    <w:rsid w:val="00AF6058"/>
    <w:rsid w:val="00B03386"/>
    <w:rsid w:val="00B03C81"/>
    <w:rsid w:val="00B046D0"/>
    <w:rsid w:val="00B05E09"/>
    <w:rsid w:val="00B060F5"/>
    <w:rsid w:val="00B068C5"/>
    <w:rsid w:val="00B0779D"/>
    <w:rsid w:val="00B11124"/>
    <w:rsid w:val="00B1114E"/>
    <w:rsid w:val="00B113AE"/>
    <w:rsid w:val="00B12D72"/>
    <w:rsid w:val="00B143CD"/>
    <w:rsid w:val="00B17F13"/>
    <w:rsid w:val="00B2187B"/>
    <w:rsid w:val="00B21E8C"/>
    <w:rsid w:val="00B31A49"/>
    <w:rsid w:val="00B31F4C"/>
    <w:rsid w:val="00B35870"/>
    <w:rsid w:val="00B440A6"/>
    <w:rsid w:val="00B44FC4"/>
    <w:rsid w:val="00B4678B"/>
    <w:rsid w:val="00B47A40"/>
    <w:rsid w:val="00B52DF1"/>
    <w:rsid w:val="00B5327A"/>
    <w:rsid w:val="00B544C9"/>
    <w:rsid w:val="00B564CA"/>
    <w:rsid w:val="00B57311"/>
    <w:rsid w:val="00B61478"/>
    <w:rsid w:val="00B618FF"/>
    <w:rsid w:val="00B623D4"/>
    <w:rsid w:val="00B6334C"/>
    <w:rsid w:val="00B71919"/>
    <w:rsid w:val="00B73DAF"/>
    <w:rsid w:val="00B776BB"/>
    <w:rsid w:val="00B8121B"/>
    <w:rsid w:val="00B82B50"/>
    <w:rsid w:val="00B84753"/>
    <w:rsid w:val="00B86BDD"/>
    <w:rsid w:val="00B90C4A"/>
    <w:rsid w:val="00B937EC"/>
    <w:rsid w:val="00B95533"/>
    <w:rsid w:val="00BA014D"/>
    <w:rsid w:val="00BA0588"/>
    <w:rsid w:val="00BA18FE"/>
    <w:rsid w:val="00BA19E8"/>
    <w:rsid w:val="00BA43C4"/>
    <w:rsid w:val="00BA480A"/>
    <w:rsid w:val="00BA4DD8"/>
    <w:rsid w:val="00BA5FF0"/>
    <w:rsid w:val="00BA7150"/>
    <w:rsid w:val="00BB0335"/>
    <w:rsid w:val="00BB096A"/>
    <w:rsid w:val="00BB1A9A"/>
    <w:rsid w:val="00BB1C58"/>
    <w:rsid w:val="00BB5E0E"/>
    <w:rsid w:val="00BB67B8"/>
    <w:rsid w:val="00BB787D"/>
    <w:rsid w:val="00BC05C8"/>
    <w:rsid w:val="00BC0AE2"/>
    <w:rsid w:val="00BC0F8D"/>
    <w:rsid w:val="00BD1031"/>
    <w:rsid w:val="00BD162A"/>
    <w:rsid w:val="00BD3EFF"/>
    <w:rsid w:val="00BD6CDF"/>
    <w:rsid w:val="00BE14DE"/>
    <w:rsid w:val="00BE29B6"/>
    <w:rsid w:val="00BE2D39"/>
    <w:rsid w:val="00BE35CE"/>
    <w:rsid w:val="00BE4551"/>
    <w:rsid w:val="00BE4DC4"/>
    <w:rsid w:val="00BE5E3F"/>
    <w:rsid w:val="00BE6CC8"/>
    <w:rsid w:val="00BE707A"/>
    <w:rsid w:val="00BE7AE4"/>
    <w:rsid w:val="00BF09FD"/>
    <w:rsid w:val="00BF13EE"/>
    <w:rsid w:val="00BF2F08"/>
    <w:rsid w:val="00BF4E92"/>
    <w:rsid w:val="00BF60D9"/>
    <w:rsid w:val="00C00BB5"/>
    <w:rsid w:val="00C00ED7"/>
    <w:rsid w:val="00C053F1"/>
    <w:rsid w:val="00C066BD"/>
    <w:rsid w:val="00C10DCB"/>
    <w:rsid w:val="00C138FE"/>
    <w:rsid w:val="00C14077"/>
    <w:rsid w:val="00C15825"/>
    <w:rsid w:val="00C20A18"/>
    <w:rsid w:val="00C2108B"/>
    <w:rsid w:val="00C22A89"/>
    <w:rsid w:val="00C23012"/>
    <w:rsid w:val="00C23741"/>
    <w:rsid w:val="00C258B6"/>
    <w:rsid w:val="00C2702F"/>
    <w:rsid w:val="00C31E87"/>
    <w:rsid w:val="00C321CF"/>
    <w:rsid w:val="00C32A2A"/>
    <w:rsid w:val="00C32E57"/>
    <w:rsid w:val="00C358E4"/>
    <w:rsid w:val="00C4100A"/>
    <w:rsid w:val="00C41B49"/>
    <w:rsid w:val="00C42E36"/>
    <w:rsid w:val="00C42ED1"/>
    <w:rsid w:val="00C44EAA"/>
    <w:rsid w:val="00C51FFA"/>
    <w:rsid w:val="00C5498D"/>
    <w:rsid w:val="00C5535A"/>
    <w:rsid w:val="00C578A6"/>
    <w:rsid w:val="00C614ED"/>
    <w:rsid w:val="00C63033"/>
    <w:rsid w:val="00C633B7"/>
    <w:rsid w:val="00C672FC"/>
    <w:rsid w:val="00C74151"/>
    <w:rsid w:val="00C8230D"/>
    <w:rsid w:val="00C83DD7"/>
    <w:rsid w:val="00C86A57"/>
    <w:rsid w:val="00C90C08"/>
    <w:rsid w:val="00C934F9"/>
    <w:rsid w:val="00C9580F"/>
    <w:rsid w:val="00C9736F"/>
    <w:rsid w:val="00CA32C3"/>
    <w:rsid w:val="00CA735F"/>
    <w:rsid w:val="00CB40DD"/>
    <w:rsid w:val="00CB5A78"/>
    <w:rsid w:val="00CC0B7B"/>
    <w:rsid w:val="00CC1310"/>
    <w:rsid w:val="00CC293A"/>
    <w:rsid w:val="00CC4572"/>
    <w:rsid w:val="00CC47F9"/>
    <w:rsid w:val="00CC6793"/>
    <w:rsid w:val="00CC695F"/>
    <w:rsid w:val="00CD16FD"/>
    <w:rsid w:val="00CD200D"/>
    <w:rsid w:val="00CD2F24"/>
    <w:rsid w:val="00CD4A47"/>
    <w:rsid w:val="00CD4FE8"/>
    <w:rsid w:val="00CE0C29"/>
    <w:rsid w:val="00CE1D48"/>
    <w:rsid w:val="00CE1DD4"/>
    <w:rsid w:val="00CE46A7"/>
    <w:rsid w:val="00CE62A3"/>
    <w:rsid w:val="00CE7306"/>
    <w:rsid w:val="00CE791F"/>
    <w:rsid w:val="00CF0222"/>
    <w:rsid w:val="00CF0687"/>
    <w:rsid w:val="00CF1063"/>
    <w:rsid w:val="00CF1A3D"/>
    <w:rsid w:val="00CF218A"/>
    <w:rsid w:val="00D02AF6"/>
    <w:rsid w:val="00D03AE5"/>
    <w:rsid w:val="00D05B8B"/>
    <w:rsid w:val="00D0721C"/>
    <w:rsid w:val="00D16728"/>
    <w:rsid w:val="00D16B90"/>
    <w:rsid w:val="00D16EFD"/>
    <w:rsid w:val="00D20755"/>
    <w:rsid w:val="00D21782"/>
    <w:rsid w:val="00D21D52"/>
    <w:rsid w:val="00D223AA"/>
    <w:rsid w:val="00D23269"/>
    <w:rsid w:val="00D238C9"/>
    <w:rsid w:val="00D25B63"/>
    <w:rsid w:val="00D26F31"/>
    <w:rsid w:val="00D27843"/>
    <w:rsid w:val="00D30A6B"/>
    <w:rsid w:val="00D34837"/>
    <w:rsid w:val="00D36E0C"/>
    <w:rsid w:val="00D410C4"/>
    <w:rsid w:val="00D42183"/>
    <w:rsid w:val="00D4399D"/>
    <w:rsid w:val="00D506A5"/>
    <w:rsid w:val="00D51292"/>
    <w:rsid w:val="00D51865"/>
    <w:rsid w:val="00D53291"/>
    <w:rsid w:val="00D53817"/>
    <w:rsid w:val="00D54BB3"/>
    <w:rsid w:val="00D556B6"/>
    <w:rsid w:val="00D564C2"/>
    <w:rsid w:val="00D5679B"/>
    <w:rsid w:val="00D56E81"/>
    <w:rsid w:val="00D57874"/>
    <w:rsid w:val="00D57D30"/>
    <w:rsid w:val="00D66378"/>
    <w:rsid w:val="00D66DD3"/>
    <w:rsid w:val="00D679D8"/>
    <w:rsid w:val="00D712C6"/>
    <w:rsid w:val="00D71AAA"/>
    <w:rsid w:val="00D71E59"/>
    <w:rsid w:val="00D734D1"/>
    <w:rsid w:val="00D74544"/>
    <w:rsid w:val="00D75921"/>
    <w:rsid w:val="00D82F95"/>
    <w:rsid w:val="00D83A7A"/>
    <w:rsid w:val="00D87F33"/>
    <w:rsid w:val="00D91207"/>
    <w:rsid w:val="00D91FAF"/>
    <w:rsid w:val="00D94005"/>
    <w:rsid w:val="00D94156"/>
    <w:rsid w:val="00D952C2"/>
    <w:rsid w:val="00D96624"/>
    <w:rsid w:val="00D96665"/>
    <w:rsid w:val="00D97ECD"/>
    <w:rsid w:val="00DA1C1B"/>
    <w:rsid w:val="00DB20F7"/>
    <w:rsid w:val="00DB418D"/>
    <w:rsid w:val="00DB644A"/>
    <w:rsid w:val="00DC2222"/>
    <w:rsid w:val="00DC4FEA"/>
    <w:rsid w:val="00DC53FE"/>
    <w:rsid w:val="00DC61C4"/>
    <w:rsid w:val="00DD1D83"/>
    <w:rsid w:val="00DD42D6"/>
    <w:rsid w:val="00DD5586"/>
    <w:rsid w:val="00DE05CB"/>
    <w:rsid w:val="00DE1B86"/>
    <w:rsid w:val="00DE1D9B"/>
    <w:rsid w:val="00DE24CD"/>
    <w:rsid w:val="00DE3E3F"/>
    <w:rsid w:val="00DE6677"/>
    <w:rsid w:val="00DE7677"/>
    <w:rsid w:val="00DF3B82"/>
    <w:rsid w:val="00E00CA7"/>
    <w:rsid w:val="00E03726"/>
    <w:rsid w:val="00E03CAF"/>
    <w:rsid w:val="00E04924"/>
    <w:rsid w:val="00E0503D"/>
    <w:rsid w:val="00E06389"/>
    <w:rsid w:val="00E065C3"/>
    <w:rsid w:val="00E074F3"/>
    <w:rsid w:val="00E07634"/>
    <w:rsid w:val="00E105D2"/>
    <w:rsid w:val="00E106BE"/>
    <w:rsid w:val="00E13AA1"/>
    <w:rsid w:val="00E14C99"/>
    <w:rsid w:val="00E176FE"/>
    <w:rsid w:val="00E26890"/>
    <w:rsid w:val="00E27EB2"/>
    <w:rsid w:val="00E30B9C"/>
    <w:rsid w:val="00E32984"/>
    <w:rsid w:val="00E32CF4"/>
    <w:rsid w:val="00E35CC1"/>
    <w:rsid w:val="00E36207"/>
    <w:rsid w:val="00E45500"/>
    <w:rsid w:val="00E503EA"/>
    <w:rsid w:val="00E52D3C"/>
    <w:rsid w:val="00E532B6"/>
    <w:rsid w:val="00E55425"/>
    <w:rsid w:val="00E55B0F"/>
    <w:rsid w:val="00E566DA"/>
    <w:rsid w:val="00E6036B"/>
    <w:rsid w:val="00E60A65"/>
    <w:rsid w:val="00E60DEE"/>
    <w:rsid w:val="00E62706"/>
    <w:rsid w:val="00E62945"/>
    <w:rsid w:val="00E6373A"/>
    <w:rsid w:val="00E64894"/>
    <w:rsid w:val="00E64ED9"/>
    <w:rsid w:val="00E65C90"/>
    <w:rsid w:val="00E67D0C"/>
    <w:rsid w:val="00E70D3A"/>
    <w:rsid w:val="00E71528"/>
    <w:rsid w:val="00E736E1"/>
    <w:rsid w:val="00E74054"/>
    <w:rsid w:val="00E75899"/>
    <w:rsid w:val="00E7604B"/>
    <w:rsid w:val="00E80AE4"/>
    <w:rsid w:val="00E8447E"/>
    <w:rsid w:val="00E84D32"/>
    <w:rsid w:val="00E87595"/>
    <w:rsid w:val="00E94374"/>
    <w:rsid w:val="00E9448C"/>
    <w:rsid w:val="00E946E9"/>
    <w:rsid w:val="00E95E2E"/>
    <w:rsid w:val="00EA1A9C"/>
    <w:rsid w:val="00EA20F5"/>
    <w:rsid w:val="00EA257F"/>
    <w:rsid w:val="00EA548B"/>
    <w:rsid w:val="00EA67AC"/>
    <w:rsid w:val="00EB1920"/>
    <w:rsid w:val="00EB3DAC"/>
    <w:rsid w:val="00EB6630"/>
    <w:rsid w:val="00EB71A6"/>
    <w:rsid w:val="00EC0124"/>
    <w:rsid w:val="00EC28E0"/>
    <w:rsid w:val="00EC2C10"/>
    <w:rsid w:val="00ED08FE"/>
    <w:rsid w:val="00ED1412"/>
    <w:rsid w:val="00ED231E"/>
    <w:rsid w:val="00ED41D7"/>
    <w:rsid w:val="00ED51D2"/>
    <w:rsid w:val="00EE5935"/>
    <w:rsid w:val="00EE7525"/>
    <w:rsid w:val="00EF1D1D"/>
    <w:rsid w:val="00EF21D5"/>
    <w:rsid w:val="00EF4366"/>
    <w:rsid w:val="00EF47D8"/>
    <w:rsid w:val="00EF49AB"/>
    <w:rsid w:val="00EF5627"/>
    <w:rsid w:val="00EF7FC6"/>
    <w:rsid w:val="00F00C4B"/>
    <w:rsid w:val="00F01457"/>
    <w:rsid w:val="00F015C9"/>
    <w:rsid w:val="00F02ED8"/>
    <w:rsid w:val="00F0484D"/>
    <w:rsid w:val="00F059B5"/>
    <w:rsid w:val="00F075CF"/>
    <w:rsid w:val="00F11A00"/>
    <w:rsid w:val="00F138CB"/>
    <w:rsid w:val="00F139E2"/>
    <w:rsid w:val="00F14FF6"/>
    <w:rsid w:val="00F150FE"/>
    <w:rsid w:val="00F16E91"/>
    <w:rsid w:val="00F215B8"/>
    <w:rsid w:val="00F22C40"/>
    <w:rsid w:val="00F31BDE"/>
    <w:rsid w:val="00F331E5"/>
    <w:rsid w:val="00F35A11"/>
    <w:rsid w:val="00F370CA"/>
    <w:rsid w:val="00F413C6"/>
    <w:rsid w:val="00F450FC"/>
    <w:rsid w:val="00F45EAE"/>
    <w:rsid w:val="00F479B4"/>
    <w:rsid w:val="00F50050"/>
    <w:rsid w:val="00F503C7"/>
    <w:rsid w:val="00F508EE"/>
    <w:rsid w:val="00F50D0F"/>
    <w:rsid w:val="00F5253B"/>
    <w:rsid w:val="00F532F0"/>
    <w:rsid w:val="00F56068"/>
    <w:rsid w:val="00F6425A"/>
    <w:rsid w:val="00F64312"/>
    <w:rsid w:val="00F64DC7"/>
    <w:rsid w:val="00F66214"/>
    <w:rsid w:val="00F66306"/>
    <w:rsid w:val="00F673CE"/>
    <w:rsid w:val="00F74246"/>
    <w:rsid w:val="00F74790"/>
    <w:rsid w:val="00F7759C"/>
    <w:rsid w:val="00F777D6"/>
    <w:rsid w:val="00F80A63"/>
    <w:rsid w:val="00F81861"/>
    <w:rsid w:val="00F84D8A"/>
    <w:rsid w:val="00F85C4A"/>
    <w:rsid w:val="00F862F6"/>
    <w:rsid w:val="00F87370"/>
    <w:rsid w:val="00F8740C"/>
    <w:rsid w:val="00F90DF2"/>
    <w:rsid w:val="00F920CB"/>
    <w:rsid w:val="00F9445E"/>
    <w:rsid w:val="00F94741"/>
    <w:rsid w:val="00FA46A8"/>
    <w:rsid w:val="00FB1532"/>
    <w:rsid w:val="00FB2937"/>
    <w:rsid w:val="00FB5257"/>
    <w:rsid w:val="00FB548B"/>
    <w:rsid w:val="00FC2446"/>
    <w:rsid w:val="00FC299C"/>
    <w:rsid w:val="00FC30AC"/>
    <w:rsid w:val="00FC30F2"/>
    <w:rsid w:val="00FC42F9"/>
    <w:rsid w:val="00FC7E62"/>
    <w:rsid w:val="00FD4DA1"/>
    <w:rsid w:val="00FD5A41"/>
    <w:rsid w:val="00FD682C"/>
    <w:rsid w:val="00FE38F1"/>
    <w:rsid w:val="00FE3A27"/>
    <w:rsid w:val="00FE3A66"/>
    <w:rsid w:val="00FE5201"/>
    <w:rsid w:val="00FE5D36"/>
    <w:rsid w:val="00FE720A"/>
    <w:rsid w:val="00FE76B1"/>
    <w:rsid w:val="00FF008C"/>
    <w:rsid w:val="00FF08D8"/>
    <w:rsid w:val="00FF1EA1"/>
    <w:rsid w:val="00FF352E"/>
    <w:rsid w:val="00FF4DC2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CDEDE77"/>
  <w15:chartTrackingRefBased/>
  <w15:docId w15:val="{D7E0535D-11F1-47C3-B2D2-CF68795D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lang w:val="es-ES_tradnl"/>
    </w:rPr>
  </w:style>
  <w:style w:type="paragraph" w:styleId="Sangradetextonormal">
    <w:name w:val="Body Text Indent"/>
    <w:basedOn w:val="Normal"/>
    <w:pPr>
      <w:tabs>
        <w:tab w:val="left" w:pos="4820"/>
      </w:tabs>
      <w:ind w:left="4320" w:hanging="4320"/>
    </w:pPr>
    <w:rPr>
      <w:lang w:val="es-ES_tradnl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rPr>
      <w:snapToGrid w:val="0"/>
      <w:color w:val="000000"/>
      <w:lang w:val="es-ES_tradnl" w:eastAsia="es-ES"/>
    </w:rPr>
  </w:style>
  <w:style w:type="paragraph" w:styleId="Textoindependiente3">
    <w:name w:val="Body Text 3"/>
    <w:basedOn w:val="Normal"/>
    <w:rPr>
      <w:snapToGrid w:val="0"/>
      <w:color w:val="000000"/>
      <w:lang w:eastAsia="es-ES"/>
    </w:rPr>
  </w:style>
  <w:style w:type="paragraph" w:styleId="TDC1">
    <w:name w:val="toc 1"/>
    <w:basedOn w:val="Normal"/>
    <w:next w:val="Normal"/>
    <w:autoRedefine/>
    <w:uiPriority w:val="39"/>
    <w:rsid w:val="00D734D1"/>
    <w:pPr>
      <w:tabs>
        <w:tab w:val="left" w:pos="480"/>
        <w:tab w:val="right" w:leader="dot" w:pos="9956"/>
      </w:tabs>
    </w:pPr>
    <w:rPr>
      <w:rFonts w:ascii="Verdana" w:hAnsi="Verdana" w:cs="Arial"/>
      <w:noProof/>
      <w:sz w:val="20"/>
    </w:rPr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Sangra2detindependiente">
    <w:name w:val="Body Text Indent 2"/>
    <w:basedOn w:val="Normal"/>
    <w:pPr>
      <w:ind w:left="4845" w:hanging="4845"/>
    </w:pPr>
  </w:style>
  <w:style w:type="paragraph" w:customStyle="1" w:styleId="PiedePgina1">
    <w:name w:val="Pie de Página 1"/>
    <w:pPr>
      <w:pBdr>
        <w:top w:val="single" w:sz="12" w:space="1" w:color="auto"/>
      </w:pBdr>
      <w:tabs>
        <w:tab w:val="center" w:pos="4320"/>
        <w:tab w:val="right" w:pos="8640"/>
      </w:tabs>
    </w:pPr>
    <w:rPr>
      <w:noProof/>
      <w:lang w:val="en-US" w:eastAsia="en-US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Tabletext">
    <w:name w:val="Tabletext"/>
    <w:basedOn w:val="Normal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IM">
    <w:name w:val="TIM"/>
    <w:semiHidden/>
    <w:rsid w:val="00AF4D05"/>
    <w:rPr>
      <w:rFonts w:ascii="Arial" w:hAnsi="Arial" w:cs="Arial"/>
      <w:color w:val="auto"/>
      <w:sz w:val="20"/>
      <w:szCs w:val="20"/>
    </w:rPr>
  </w:style>
  <w:style w:type="paragraph" w:styleId="Mapadeldocumento">
    <w:name w:val="Document Map"/>
    <w:basedOn w:val="Normal"/>
    <w:semiHidden/>
    <w:rsid w:val="00B068C5"/>
    <w:pPr>
      <w:shd w:val="clear" w:color="auto" w:fill="000080"/>
    </w:pPr>
    <w:rPr>
      <w:rFonts w:ascii="Tahoma" w:hAnsi="Tahoma"/>
      <w:sz w:val="20"/>
    </w:rPr>
  </w:style>
  <w:style w:type="table" w:styleId="Tablaconcuadrcula">
    <w:name w:val="Table Grid"/>
    <w:basedOn w:val="Tablanormal"/>
    <w:rsid w:val="008D745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ody">
    <w:name w:val="Table Body"/>
    <w:basedOn w:val="Normal"/>
    <w:rsid w:val="00DC4FEA"/>
    <w:pPr>
      <w:jc w:val="left"/>
    </w:pPr>
    <w:rPr>
      <w:rFonts w:ascii="Times New Roman" w:hAnsi="Times New Roman"/>
      <w:sz w:val="20"/>
      <w:lang w:val="en-US" w:bidi="he-IL"/>
    </w:rPr>
  </w:style>
  <w:style w:type="paragraph" w:customStyle="1" w:styleId="TableHeader">
    <w:name w:val="Table Header"/>
    <w:basedOn w:val="Normal"/>
    <w:rsid w:val="00DC4FEA"/>
    <w:pPr>
      <w:shd w:val="pct30" w:color="auto" w:fill="auto"/>
      <w:jc w:val="left"/>
    </w:pPr>
    <w:rPr>
      <w:b/>
      <w:sz w:val="18"/>
      <w:lang w:val="en-US" w:bidi="he-IL"/>
    </w:rPr>
  </w:style>
  <w:style w:type="character" w:customStyle="1" w:styleId="PiedepginaCar">
    <w:name w:val="Pie de página Car"/>
    <w:link w:val="Piedepgina"/>
    <w:uiPriority w:val="99"/>
    <w:rsid w:val="00074266"/>
    <w:rPr>
      <w:rFonts w:ascii="Arial" w:hAnsi="Arial"/>
      <w:sz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A644E1"/>
    <w:pPr>
      <w:ind w:left="72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3497A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val="es-ES"/>
    </w:rPr>
  </w:style>
  <w:style w:type="character" w:customStyle="1" w:styleId="EncabezadoCar">
    <w:name w:val="Encabezado Car"/>
    <w:aliases w:val="encabezado Car,h Car"/>
    <w:link w:val="Encabezado"/>
    <w:uiPriority w:val="99"/>
    <w:locked/>
    <w:rsid w:val="00E75899"/>
    <w:rPr>
      <w:rFonts w:ascii="Arial" w:hAnsi="Arial"/>
      <w:sz w:val="24"/>
      <w:lang w:eastAsia="en-US"/>
    </w:rPr>
  </w:style>
  <w:style w:type="paragraph" w:styleId="NormalWeb">
    <w:name w:val="Normal (Web)"/>
    <w:basedOn w:val="Normal"/>
    <w:uiPriority w:val="99"/>
    <w:unhideWhenUsed/>
    <w:rsid w:val="008D7378"/>
    <w:pPr>
      <w:spacing w:before="100" w:beforeAutospacing="1" w:after="100" w:afterAutospacing="1"/>
      <w:jc w:val="left"/>
    </w:pPr>
    <w:rPr>
      <w:rFonts w:ascii="Times New Roman" w:eastAsiaTheme="minorHAnsi" w:hAnsi="Times New Roman"/>
      <w:szCs w:val="24"/>
      <w:lang w:eastAsia="es-PE"/>
    </w:rPr>
  </w:style>
  <w:style w:type="character" w:styleId="Refdecomentario">
    <w:name w:val="annotation reference"/>
    <w:basedOn w:val="Fuentedeprrafopredeter"/>
    <w:rsid w:val="00E106B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106B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E106BE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106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106BE"/>
    <w:rPr>
      <w:rFonts w:ascii="Arial" w:hAnsi="Arial"/>
      <w:b/>
      <w:bCs/>
      <w:lang w:eastAsia="en-US"/>
    </w:rPr>
  </w:style>
  <w:style w:type="paragraph" w:styleId="Textodeglobo">
    <w:name w:val="Balloon Text"/>
    <w:basedOn w:val="Normal"/>
    <w:link w:val="TextodegloboCar"/>
    <w:rsid w:val="00E106B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106BE"/>
    <w:rPr>
      <w:rFonts w:ascii="Segoe UI" w:hAnsi="Segoe UI" w:cs="Segoe UI"/>
      <w:sz w:val="18"/>
      <w:szCs w:val="18"/>
      <w:lang w:eastAsia="en-US"/>
    </w:rPr>
  </w:style>
  <w:style w:type="paragraph" w:styleId="Sangra3detindependiente">
    <w:name w:val="Body Text Indent 3"/>
    <w:basedOn w:val="Normal"/>
    <w:link w:val="Sangra3detindependienteCar"/>
    <w:rsid w:val="001E202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E202D"/>
    <w:rPr>
      <w:rFonts w:ascii="Arial" w:hAnsi="Arial"/>
      <w:sz w:val="16"/>
      <w:szCs w:val="16"/>
      <w:lang w:eastAsia="en-US"/>
    </w:rPr>
  </w:style>
  <w:style w:type="character" w:customStyle="1" w:styleId="PrrafodelistaCar">
    <w:name w:val="Párrafo de lista Car"/>
    <w:link w:val="Prrafodelista"/>
    <w:uiPriority w:val="34"/>
    <w:locked/>
    <w:rsid w:val="00092698"/>
    <w:rPr>
      <w:rFonts w:ascii="Arial" w:hAnsi="Arial"/>
      <w:sz w:val="24"/>
      <w:lang w:eastAsia="en-US"/>
    </w:rPr>
  </w:style>
  <w:style w:type="character" w:customStyle="1" w:styleId="Ttulo1Car">
    <w:name w:val="Título 1 Car"/>
    <w:link w:val="Ttulo1"/>
    <w:rsid w:val="00CD2F24"/>
    <w:rPr>
      <w:rFonts w:ascii="Arial" w:hAnsi="Arial"/>
      <w:b/>
      <w:sz w:val="28"/>
      <w:lang w:val="es-ES_tradnl" w:eastAsia="en-US"/>
    </w:rPr>
  </w:style>
  <w:style w:type="paragraph" w:styleId="Revisin">
    <w:name w:val="Revision"/>
    <w:hidden/>
    <w:uiPriority w:val="99"/>
    <w:semiHidden/>
    <w:rsid w:val="002D64AB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9.172.6:80/v1.0/plataforma-empresarial/customer_Domain/custOrder/bssProductOrdering/getProductsOfferingPerContrac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72.19.172.6:80/v1.0/postventa/customer_Domain/custInfo/bssAgreementManagement/retrieveSubscription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Documentos%20Alicor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1F4E5-5D31-4C2D-A1DE-AD78A1BB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Alicorp.dot</Template>
  <TotalTime>1514</TotalTime>
  <Pages>13</Pages>
  <Words>3707</Words>
  <Characters>20389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24048</CharactersWithSpaces>
  <SharedDoc>false</SharedDoc>
  <HLinks>
    <vt:vector size="162" baseType="variant">
      <vt:variant>
        <vt:i4>65625</vt:i4>
      </vt:variant>
      <vt:variant>
        <vt:i4>150</vt:i4>
      </vt:variant>
      <vt:variant>
        <vt:i4>0</vt:i4>
      </vt:variant>
      <vt:variant>
        <vt:i4>5</vt:i4>
      </vt:variant>
      <vt:variant>
        <vt:lpwstr>http://172.19.67.40:7901/console</vt:lpwstr>
      </vt:variant>
      <vt:variant>
        <vt:lpwstr/>
      </vt:variant>
      <vt:variant>
        <vt:i4>5242964</vt:i4>
      </vt:variant>
      <vt:variant>
        <vt:i4>147</vt:i4>
      </vt:variant>
      <vt:variant>
        <vt:i4>0</vt:i4>
      </vt:variant>
      <vt:variant>
        <vt:i4>5</vt:i4>
      </vt:variant>
      <vt:variant>
        <vt:lpwstr>http://172.19.67.159:7901/console</vt:lpwstr>
      </vt:variant>
      <vt:variant>
        <vt:lpwstr/>
      </vt:variant>
      <vt:variant>
        <vt:i4>2752585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_5.6__Pruebas</vt:lpwstr>
      </vt:variant>
      <vt:variant>
        <vt:i4>65625</vt:i4>
      </vt:variant>
      <vt:variant>
        <vt:i4>141</vt:i4>
      </vt:variant>
      <vt:variant>
        <vt:i4>0</vt:i4>
      </vt:variant>
      <vt:variant>
        <vt:i4>5</vt:i4>
      </vt:variant>
      <vt:variant>
        <vt:lpwstr>http://172.19.67.40:7901/console</vt:lpwstr>
      </vt:variant>
      <vt:variant>
        <vt:lpwstr/>
      </vt:variant>
      <vt:variant>
        <vt:i4>5242964</vt:i4>
      </vt:variant>
      <vt:variant>
        <vt:i4>135</vt:i4>
      </vt:variant>
      <vt:variant>
        <vt:i4>0</vt:i4>
      </vt:variant>
      <vt:variant>
        <vt:i4>5</vt:i4>
      </vt:variant>
      <vt:variant>
        <vt:lpwstr>http://172.19.67.159:7901/console</vt:lpwstr>
      </vt:variant>
      <vt:variant>
        <vt:lpwstr/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_Toc439314793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_Toc439314792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_Toc439314791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_Toc439314790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_Toc439314789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_Toc439314788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_Toc439314787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_Toc439314786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_Toc439314785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_Toc439314784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_Toc439314783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_Toc439314782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_Toc439314781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_Toc439314780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_Toc439314779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_Toc439314778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_Toc439314777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_Toc439314776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_Toc439314775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_Toc439314774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_Toc439314773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_Toc439314772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keywords/>
  <dc:description/>
  <cp:lastModifiedBy>Junior Luis Mateo Noreña</cp:lastModifiedBy>
  <cp:revision>104</cp:revision>
  <cp:lastPrinted>2010-06-25T19:52:00Z</cp:lastPrinted>
  <dcterms:created xsi:type="dcterms:W3CDTF">2019-02-25T20:12:00Z</dcterms:created>
  <dcterms:modified xsi:type="dcterms:W3CDTF">2019-05-21T17:09:00Z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</Properties>
</file>