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49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5"/>
        <w:gridCol w:w="5037"/>
      </w:tblGrid>
      <w:tr w:rsidR="003063E2" w:rsidRPr="001300A9" w14:paraId="0ECF344A" w14:textId="77777777" w:rsidTr="00A77828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2D696B82" w14:textId="1581BE95" w:rsidR="003063E2" w:rsidRPr="00247188" w:rsidRDefault="003063E2" w:rsidP="003063E2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247188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 xml:space="preserve">Nombre del </w:t>
            </w:r>
            <w:proofErr w:type="spellStart"/>
            <w:r w:rsidRPr="00247188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Stream</w:t>
            </w:r>
            <w:proofErr w:type="spellEnd"/>
            <w:r w:rsidRPr="0024718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 (Pase a Producción)</w:t>
            </w:r>
            <w:r w:rsidRPr="00247188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E16D8" w14:textId="0C200F1F" w:rsidR="003063E2" w:rsidRPr="00247188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n-US" w:eastAsia="es-ES"/>
              </w:rPr>
            </w:pPr>
            <w:r w:rsidRPr="00247188">
              <w:rPr>
                <w:rFonts w:ascii="Verdana" w:hAnsi="Verdana"/>
                <w:sz w:val="18"/>
                <w:szCs w:val="18"/>
                <w:lang w:val="en-US"/>
              </w:rPr>
              <w:t>STR.SOL.PROY-140067.EAI_ONE</w:t>
            </w:r>
          </w:p>
        </w:tc>
      </w:tr>
      <w:tr w:rsidR="003063E2" w:rsidRPr="00247188" w14:paraId="20B78DAC" w14:textId="77777777" w:rsidTr="00A77828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3E15A9DD" w14:textId="77777777" w:rsidR="003063E2" w:rsidRPr="00247188" w:rsidRDefault="003063E2" w:rsidP="003063E2">
            <w:pPr>
              <w:jc w:val="center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247188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Proyecto RTC: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258DA" w14:textId="675CE575" w:rsidR="003063E2" w:rsidRPr="00247188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247188">
              <w:rPr>
                <w:rFonts w:ascii="Verdana" w:hAnsi="Verdana"/>
                <w:sz w:val="18"/>
                <w:szCs w:val="18"/>
              </w:rPr>
              <w:t>COMP.EAI_ONE</w:t>
            </w:r>
          </w:p>
        </w:tc>
      </w:tr>
      <w:tr w:rsidR="003063E2" w:rsidRPr="00247188" w14:paraId="2A0A41CB" w14:textId="77777777" w:rsidTr="0068381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3CC2B73B" w14:textId="77777777" w:rsidR="003063E2" w:rsidRPr="00247188" w:rsidRDefault="003063E2" w:rsidP="003063E2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247188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Línea base actual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FC31AC" w14:textId="10B03D22" w:rsidR="003063E2" w:rsidRPr="00247188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247188">
              <w:rPr>
                <w:rFonts w:ascii="Verdana" w:hAnsi="Verdana"/>
                <w:sz w:val="18"/>
                <w:szCs w:val="18"/>
              </w:rPr>
              <w:t>LB.</w:t>
            </w:r>
            <w:r w:rsidRPr="00247188">
              <w:rPr>
                <w:rFonts w:ascii="Verdana" w:hAnsi="Verdana"/>
                <w:sz w:val="18"/>
                <w:szCs w:val="18"/>
                <w:lang w:val="en-US"/>
              </w:rPr>
              <w:t>PROY-140067.EAI_ONE</w:t>
            </w:r>
          </w:p>
        </w:tc>
      </w:tr>
      <w:tr w:rsidR="004D12D1" w:rsidRPr="00247188" w14:paraId="5101306A" w14:textId="77777777" w:rsidTr="0068381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668AC5F6" w14:textId="77777777" w:rsidR="004D12D1" w:rsidRPr="00247188" w:rsidRDefault="004D12D1" w:rsidP="004D12D1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247188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 xml:space="preserve">Línea base </w:t>
            </w:r>
            <w:proofErr w:type="spellStart"/>
            <w:r w:rsidRPr="00247188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Rollback</w:t>
            </w:r>
            <w:proofErr w:type="spellEnd"/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D95790" w14:textId="51A69E3C" w:rsidR="004D12D1" w:rsidRPr="00247188" w:rsidRDefault="003063E2" w:rsidP="004D12D1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247188">
              <w:rPr>
                <w:rFonts w:ascii="Verdana" w:hAnsi="Verdana"/>
                <w:color w:val="999999"/>
                <w:sz w:val="18"/>
                <w:szCs w:val="18"/>
              </w:rPr>
              <w:t>-</w:t>
            </w:r>
          </w:p>
        </w:tc>
      </w:tr>
    </w:tbl>
    <w:p w14:paraId="47F87581" w14:textId="77777777" w:rsidR="0033497A" w:rsidRPr="00247188" w:rsidRDefault="001A6E08" w:rsidP="0033497A">
      <w:pPr>
        <w:pStyle w:val="TtulodeTDC"/>
        <w:jc w:val="center"/>
        <w:rPr>
          <w:rFonts w:ascii="Verdana" w:hAnsi="Verdana" w:cs="Arial"/>
          <w:color w:val="auto"/>
          <w:sz w:val="18"/>
          <w:szCs w:val="18"/>
        </w:rPr>
      </w:pPr>
      <w:bookmarkStart w:id="0" w:name="_Toc420406259"/>
      <w:bookmarkStart w:id="1" w:name="_Toc311451357"/>
      <w:bookmarkEnd w:id="0"/>
      <w:r w:rsidRPr="00247188">
        <w:rPr>
          <w:rFonts w:ascii="Verdana" w:hAnsi="Verdana" w:cs="Arial"/>
          <w:color w:val="auto"/>
          <w:sz w:val="18"/>
          <w:szCs w:val="18"/>
        </w:rPr>
        <w:t>Í</w:t>
      </w:r>
      <w:r w:rsidR="0033497A" w:rsidRPr="00247188">
        <w:rPr>
          <w:rFonts w:ascii="Verdana" w:hAnsi="Verdana" w:cs="Arial"/>
          <w:color w:val="auto"/>
          <w:sz w:val="18"/>
          <w:szCs w:val="18"/>
        </w:rPr>
        <w:t>ndice</w:t>
      </w:r>
    </w:p>
    <w:p w14:paraId="21C09E19" w14:textId="77777777" w:rsidR="0033497A" w:rsidRPr="00247188" w:rsidRDefault="0033497A" w:rsidP="00EA1A9C">
      <w:pPr>
        <w:spacing w:line="360" w:lineRule="auto"/>
        <w:rPr>
          <w:rFonts w:ascii="Verdana" w:hAnsi="Verdana"/>
          <w:sz w:val="18"/>
          <w:szCs w:val="18"/>
          <w:lang w:val="es-ES"/>
        </w:rPr>
      </w:pPr>
    </w:p>
    <w:p w14:paraId="567C7533" w14:textId="77777777" w:rsidR="00247188" w:rsidRPr="00247188" w:rsidRDefault="0033497A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r w:rsidRPr="00247188">
        <w:rPr>
          <w:sz w:val="18"/>
          <w:szCs w:val="18"/>
          <w:lang w:val="es-ES"/>
        </w:rPr>
        <w:fldChar w:fldCharType="begin"/>
      </w:r>
      <w:r w:rsidRPr="00247188">
        <w:rPr>
          <w:sz w:val="18"/>
          <w:szCs w:val="18"/>
          <w:lang w:val="es-ES"/>
        </w:rPr>
        <w:instrText xml:space="preserve"> TOC \o "1-3" \h \z \u </w:instrText>
      </w:r>
      <w:r w:rsidRPr="00247188">
        <w:rPr>
          <w:sz w:val="18"/>
          <w:szCs w:val="18"/>
          <w:lang w:val="es-ES"/>
        </w:rPr>
        <w:fldChar w:fldCharType="separate"/>
      </w:r>
      <w:hyperlink w:anchor="_Toc8491269" w:history="1">
        <w:r w:rsidR="00247188" w:rsidRPr="00247188">
          <w:rPr>
            <w:rStyle w:val="Hipervnculo"/>
            <w:sz w:val="18"/>
            <w:szCs w:val="18"/>
          </w:rPr>
          <w:t>1.</w:t>
        </w:r>
        <w:r w:rsidR="00247188" w:rsidRPr="00247188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sz w:val="18"/>
            <w:szCs w:val="18"/>
          </w:rPr>
          <w:t>Objetivo</w:t>
        </w:r>
        <w:r w:rsidR="00247188" w:rsidRPr="00247188">
          <w:rPr>
            <w:webHidden/>
            <w:sz w:val="18"/>
            <w:szCs w:val="18"/>
          </w:rPr>
          <w:tab/>
        </w:r>
        <w:r w:rsidR="00247188" w:rsidRPr="00247188">
          <w:rPr>
            <w:webHidden/>
            <w:sz w:val="18"/>
            <w:szCs w:val="18"/>
          </w:rPr>
          <w:fldChar w:fldCharType="begin"/>
        </w:r>
        <w:r w:rsidR="00247188" w:rsidRPr="00247188">
          <w:rPr>
            <w:webHidden/>
            <w:sz w:val="18"/>
            <w:szCs w:val="18"/>
          </w:rPr>
          <w:instrText xml:space="preserve"> PAGEREF _Toc8491269 \h </w:instrText>
        </w:r>
        <w:r w:rsidR="00247188" w:rsidRPr="00247188">
          <w:rPr>
            <w:webHidden/>
            <w:sz w:val="18"/>
            <w:szCs w:val="18"/>
          </w:rPr>
        </w:r>
        <w:r w:rsidR="00247188" w:rsidRPr="00247188">
          <w:rPr>
            <w:webHidden/>
            <w:sz w:val="18"/>
            <w:szCs w:val="18"/>
          </w:rPr>
          <w:fldChar w:fldCharType="separate"/>
        </w:r>
        <w:r w:rsidR="00350584">
          <w:rPr>
            <w:webHidden/>
            <w:sz w:val="18"/>
            <w:szCs w:val="18"/>
          </w:rPr>
          <w:t>2</w:t>
        </w:r>
        <w:r w:rsidR="00247188" w:rsidRPr="00247188">
          <w:rPr>
            <w:webHidden/>
            <w:sz w:val="18"/>
            <w:szCs w:val="18"/>
          </w:rPr>
          <w:fldChar w:fldCharType="end"/>
        </w:r>
      </w:hyperlink>
    </w:p>
    <w:p w14:paraId="7FA91099" w14:textId="77777777" w:rsidR="00247188" w:rsidRPr="00247188" w:rsidRDefault="002A1005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491270" w:history="1">
        <w:r w:rsidR="00247188" w:rsidRPr="00247188">
          <w:rPr>
            <w:rStyle w:val="Hipervnculo"/>
            <w:sz w:val="18"/>
            <w:szCs w:val="18"/>
          </w:rPr>
          <w:t>2.</w:t>
        </w:r>
        <w:r w:rsidR="00247188" w:rsidRPr="00247188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sz w:val="18"/>
            <w:szCs w:val="18"/>
          </w:rPr>
          <w:t>Pre Requisitos</w:t>
        </w:r>
        <w:r w:rsidR="00247188" w:rsidRPr="00247188">
          <w:rPr>
            <w:webHidden/>
            <w:sz w:val="18"/>
            <w:szCs w:val="18"/>
          </w:rPr>
          <w:tab/>
        </w:r>
        <w:r w:rsidR="00247188" w:rsidRPr="00247188">
          <w:rPr>
            <w:webHidden/>
            <w:sz w:val="18"/>
            <w:szCs w:val="18"/>
          </w:rPr>
          <w:fldChar w:fldCharType="begin"/>
        </w:r>
        <w:r w:rsidR="00247188" w:rsidRPr="00247188">
          <w:rPr>
            <w:webHidden/>
            <w:sz w:val="18"/>
            <w:szCs w:val="18"/>
          </w:rPr>
          <w:instrText xml:space="preserve"> PAGEREF _Toc8491270 \h </w:instrText>
        </w:r>
        <w:r w:rsidR="00247188" w:rsidRPr="00247188">
          <w:rPr>
            <w:webHidden/>
            <w:sz w:val="18"/>
            <w:szCs w:val="18"/>
          </w:rPr>
        </w:r>
        <w:r w:rsidR="00247188" w:rsidRPr="00247188">
          <w:rPr>
            <w:webHidden/>
            <w:sz w:val="18"/>
            <w:szCs w:val="18"/>
          </w:rPr>
          <w:fldChar w:fldCharType="separate"/>
        </w:r>
        <w:r w:rsidR="00350584">
          <w:rPr>
            <w:webHidden/>
            <w:sz w:val="18"/>
            <w:szCs w:val="18"/>
          </w:rPr>
          <w:t>2</w:t>
        </w:r>
        <w:r w:rsidR="00247188" w:rsidRPr="00247188">
          <w:rPr>
            <w:webHidden/>
            <w:sz w:val="18"/>
            <w:szCs w:val="18"/>
          </w:rPr>
          <w:fldChar w:fldCharType="end"/>
        </w:r>
      </w:hyperlink>
    </w:p>
    <w:p w14:paraId="13EEAD14" w14:textId="77777777" w:rsidR="00247188" w:rsidRPr="00247188" w:rsidRDefault="002A1005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491271" w:history="1">
        <w:r w:rsidR="00247188" w:rsidRPr="00247188">
          <w:rPr>
            <w:rStyle w:val="Hipervnculo"/>
            <w:sz w:val="18"/>
            <w:szCs w:val="18"/>
          </w:rPr>
          <w:t>3.</w:t>
        </w:r>
        <w:r w:rsidR="00247188" w:rsidRPr="00247188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sz w:val="18"/>
            <w:szCs w:val="18"/>
          </w:rPr>
          <w:t>Dependencia con otros Streams</w:t>
        </w:r>
        <w:r w:rsidR="00247188" w:rsidRPr="00247188">
          <w:rPr>
            <w:webHidden/>
            <w:sz w:val="18"/>
            <w:szCs w:val="18"/>
          </w:rPr>
          <w:tab/>
        </w:r>
        <w:r w:rsidR="00247188" w:rsidRPr="00247188">
          <w:rPr>
            <w:webHidden/>
            <w:sz w:val="18"/>
            <w:szCs w:val="18"/>
          </w:rPr>
          <w:fldChar w:fldCharType="begin"/>
        </w:r>
        <w:r w:rsidR="00247188" w:rsidRPr="00247188">
          <w:rPr>
            <w:webHidden/>
            <w:sz w:val="18"/>
            <w:szCs w:val="18"/>
          </w:rPr>
          <w:instrText xml:space="preserve"> PAGEREF _Toc8491271 \h </w:instrText>
        </w:r>
        <w:r w:rsidR="00247188" w:rsidRPr="00247188">
          <w:rPr>
            <w:webHidden/>
            <w:sz w:val="18"/>
            <w:szCs w:val="18"/>
          </w:rPr>
        </w:r>
        <w:r w:rsidR="00247188" w:rsidRPr="00247188">
          <w:rPr>
            <w:webHidden/>
            <w:sz w:val="18"/>
            <w:szCs w:val="18"/>
          </w:rPr>
          <w:fldChar w:fldCharType="separate"/>
        </w:r>
        <w:r w:rsidR="00350584">
          <w:rPr>
            <w:webHidden/>
            <w:sz w:val="18"/>
            <w:szCs w:val="18"/>
          </w:rPr>
          <w:t>3</w:t>
        </w:r>
        <w:r w:rsidR="00247188" w:rsidRPr="00247188">
          <w:rPr>
            <w:webHidden/>
            <w:sz w:val="18"/>
            <w:szCs w:val="18"/>
          </w:rPr>
          <w:fldChar w:fldCharType="end"/>
        </w:r>
      </w:hyperlink>
    </w:p>
    <w:p w14:paraId="46729688" w14:textId="77777777" w:rsidR="00247188" w:rsidRPr="00247188" w:rsidRDefault="002A1005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491272" w:history="1">
        <w:r w:rsidR="00247188" w:rsidRPr="00247188">
          <w:rPr>
            <w:rStyle w:val="Hipervnculo"/>
            <w:sz w:val="18"/>
            <w:szCs w:val="18"/>
          </w:rPr>
          <w:t>4.</w:t>
        </w:r>
        <w:r w:rsidR="00247188" w:rsidRPr="00247188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sz w:val="18"/>
            <w:szCs w:val="18"/>
          </w:rPr>
          <w:t>Generación de copias de respaldo</w:t>
        </w:r>
        <w:r w:rsidR="00247188" w:rsidRPr="00247188">
          <w:rPr>
            <w:webHidden/>
            <w:sz w:val="18"/>
            <w:szCs w:val="18"/>
          </w:rPr>
          <w:tab/>
        </w:r>
        <w:r w:rsidR="00247188" w:rsidRPr="00247188">
          <w:rPr>
            <w:webHidden/>
            <w:sz w:val="18"/>
            <w:szCs w:val="18"/>
          </w:rPr>
          <w:fldChar w:fldCharType="begin"/>
        </w:r>
        <w:r w:rsidR="00247188" w:rsidRPr="00247188">
          <w:rPr>
            <w:webHidden/>
            <w:sz w:val="18"/>
            <w:szCs w:val="18"/>
          </w:rPr>
          <w:instrText xml:space="preserve"> PAGEREF _Toc8491272 \h </w:instrText>
        </w:r>
        <w:r w:rsidR="00247188" w:rsidRPr="00247188">
          <w:rPr>
            <w:webHidden/>
            <w:sz w:val="18"/>
            <w:szCs w:val="18"/>
          </w:rPr>
        </w:r>
        <w:r w:rsidR="00247188" w:rsidRPr="00247188">
          <w:rPr>
            <w:webHidden/>
            <w:sz w:val="18"/>
            <w:szCs w:val="18"/>
          </w:rPr>
          <w:fldChar w:fldCharType="separate"/>
        </w:r>
        <w:r w:rsidR="00350584">
          <w:rPr>
            <w:webHidden/>
            <w:sz w:val="18"/>
            <w:szCs w:val="18"/>
          </w:rPr>
          <w:t>3</w:t>
        </w:r>
        <w:r w:rsidR="00247188" w:rsidRPr="00247188">
          <w:rPr>
            <w:webHidden/>
            <w:sz w:val="18"/>
            <w:szCs w:val="18"/>
          </w:rPr>
          <w:fldChar w:fldCharType="end"/>
        </w:r>
      </w:hyperlink>
    </w:p>
    <w:p w14:paraId="3505B713" w14:textId="77777777" w:rsidR="00247188" w:rsidRPr="00247188" w:rsidRDefault="002A1005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491273" w:history="1">
        <w:r w:rsidR="00247188" w:rsidRPr="00247188">
          <w:rPr>
            <w:rStyle w:val="Hipervnculo"/>
            <w:sz w:val="18"/>
            <w:szCs w:val="18"/>
          </w:rPr>
          <w:t>5.</w:t>
        </w:r>
        <w:r w:rsidR="00247188" w:rsidRPr="00247188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sz w:val="18"/>
            <w:szCs w:val="18"/>
          </w:rPr>
          <w:t>Cambios en fuentes</w:t>
        </w:r>
        <w:r w:rsidR="00247188" w:rsidRPr="00247188">
          <w:rPr>
            <w:webHidden/>
            <w:sz w:val="18"/>
            <w:szCs w:val="18"/>
          </w:rPr>
          <w:tab/>
        </w:r>
        <w:r w:rsidR="00247188" w:rsidRPr="00247188">
          <w:rPr>
            <w:webHidden/>
            <w:sz w:val="18"/>
            <w:szCs w:val="18"/>
          </w:rPr>
          <w:fldChar w:fldCharType="begin"/>
        </w:r>
        <w:r w:rsidR="00247188" w:rsidRPr="00247188">
          <w:rPr>
            <w:webHidden/>
            <w:sz w:val="18"/>
            <w:szCs w:val="18"/>
          </w:rPr>
          <w:instrText xml:space="preserve"> PAGEREF _Toc8491273 \h </w:instrText>
        </w:r>
        <w:r w:rsidR="00247188" w:rsidRPr="00247188">
          <w:rPr>
            <w:webHidden/>
            <w:sz w:val="18"/>
            <w:szCs w:val="18"/>
          </w:rPr>
        </w:r>
        <w:r w:rsidR="00247188" w:rsidRPr="00247188">
          <w:rPr>
            <w:webHidden/>
            <w:sz w:val="18"/>
            <w:szCs w:val="18"/>
          </w:rPr>
          <w:fldChar w:fldCharType="separate"/>
        </w:r>
        <w:r w:rsidR="00350584">
          <w:rPr>
            <w:webHidden/>
            <w:sz w:val="18"/>
            <w:szCs w:val="18"/>
          </w:rPr>
          <w:t>3</w:t>
        </w:r>
        <w:r w:rsidR="00247188" w:rsidRPr="00247188">
          <w:rPr>
            <w:webHidden/>
            <w:sz w:val="18"/>
            <w:szCs w:val="18"/>
          </w:rPr>
          <w:fldChar w:fldCharType="end"/>
        </w:r>
      </w:hyperlink>
    </w:p>
    <w:p w14:paraId="374D1B4F" w14:textId="77777777" w:rsidR="00247188" w:rsidRPr="00247188" w:rsidRDefault="002A1005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491274" w:history="1">
        <w:r w:rsidR="00247188" w:rsidRPr="00247188">
          <w:rPr>
            <w:rStyle w:val="Hipervnculo"/>
            <w:sz w:val="18"/>
            <w:szCs w:val="18"/>
          </w:rPr>
          <w:t>6.</w:t>
        </w:r>
        <w:r w:rsidR="00247188" w:rsidRPr="00247188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sz w:val="18"/>
            <w:szCs w:val="18"/>
          </w:rPr>
          <w:t>Procesos de Instalación</w:t>
        </w:r>
        <w:r w:rsidR="00247188" w:rsidRPr="00247188">
          <w:rPr>
            <w:webHidden/>
            <w:sz w:val="18"/>
            <w:szCs w:val="18"/>
          </w:rPr>
          <w:tab/>
        </w:r>
        <w:r w:rsidR="00247188" w:rsidRPr="00247188">
          <w:rPr>
            <w:webHidden/>
            <w:sz w:val="18"/>
            <w:szCs w:val="18"/>
          </w:rPr>
          <w:fldChar w:fldCharType="begin"/>
        </w:r>
        <w:r w:rsidR="00247188" w:rsidRPr="00247188">
          <w:rPr>
            <w:webHidden/>
            <w:sz w:val="18"/>
            <w:szCs w:val="18"/>
          </w:rPr>
          <w:instrText xml:space="preserve"> PAGEREF _Toc8491274 \h </w:instrText>
        </w:r>
        <w:r w:rsidR="00247188" w:rsidRPr="00247188">
          <w:rPr>
            <w:webHidden/>
            <w:sz w:val="18"/>
            <w:szCs w:val="18"/>
          </w:rPr>
        </w:r>
        <w:r w:rsidR="00247188" w:rsidRPr="00247188">
          <w:rPr>
            <w:webHidden/>
            <w:sz w:val="18"/>
            <w:szCs w:val="18"/>
          </w:rPr>
          <w:fldChar w:fldCharType="separate"/>
        </w:r>
        <w:r w:rsidR="00350584">
          <w:rPr>
            <w:webHidden/>
            <w:sz w:val="18"/>
            <w:szCs w:val="18"/>
          </w:rPr>
          <w:t>3</w:t>
        </w:r>
        <w:r w:rsidR="00247188" w:rsidRPr="00247188">
          <w:rPr>
            <w:webHidden/>
            <w:sz w:val="18"/>
            <w:szCs w:val="18"/>
          </w:rPr>
          <w:fldChar w:fldCharType="end"/>
        </w:r>
      </w:hyperlink>
    </w:p>
    <w:p w14:paraId="241D8383" w14:textId="77777777" w:rsidR="00247188" w:rsidRPr="00247188" w:rsidRDefault="002A1005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91275" w:history="1"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6.1.</w:t>
        </w:r>
        <w:r w:rsidR="00247188" w:rsidRPr="00247188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base de datos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tab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instrText xml:space="preserve"> PAGEREF _Toc8491275 \h </w:instrTex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50584">
          <w:rPr>
            <w:rFonts w:ascii="Verdana" w:hAnsi="Verdana"/>
            <w:noProof/>
            <w:webHidden/>
            <w:sz w:val="18"/>
            <w:szCs w:val="18"/>
          </w:rPr>
          <w:t>3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B4AFBF4" w14:textId="77777777" w:rsidR="00247188" w:rsidRPr="00247188" w:rsidRDefault="002A1005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91276" w:history="1"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6.2.</w:t>
        </w:r>
        <w:r w:rsidR="00247188" w:rsidRPr="00247188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Consideraciones  de Properties Externo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tab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instrText xml:space="preserve"> PAGEREF _Toc8491276 \h </w:instrTex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50584">
          <w:rPr>
            <w:rFonts w:ascii="Verdana" w:hAnsi="Verdana"/>
            <w:noProof/>
            <w:webHidden/>
            <w:sz w:val="18"/>
            <w:szCs w:val="18"/>
          </w:rPr>
          <w:t>3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6B07E6F" w14:textId="77777777" w:rsidR="00247188" w:rsidRPr="00247188" w:rsidRDefault="002A1005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91277" w:history="1"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6.3.</w:t>
        </w:r>
        <w:r w:rsidR="00247188" w:rsidRPr="00247188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Configuración de archivos .logs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tab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instrText xml:space="preserve"> PAGEREF _Toc8491277 \h </w:instrTex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50584">
          <w:rPr>
            <w:rFonts w:ascii="Verdana" w:hAnsi="Verdana"/>
            <w:noProof/>
            <w:webHidden/>
            <w:sz w:val="18"/>
            <w:szCs w:val="18"/>
          </w:rPr>
          <w:t>4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BEF240A" w14:textId="77777777" w:rsidR="00247188" w:rsidRPr="00247188" w:rsidRDefault="002A1005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91278" w:history="1"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6.4.</w:t>
        </w:r>
        <w:r w:rsidR="00247188" w:rsidRPr="00247188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Configuración de Servicios de Mensajería (JMS)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tab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instrText xml:space="preserve"> PAGEREF _Toc8491278 \h </w:instrTex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50584">
          <w:rPr>
            <w:rFonts w:ascii="Verdana" w:hAnsi="Verdana"/>
            <w:noProof/>
            <w:webHidden/>
            <w:sz w:val="18"/>
            <w:szCs w:val="18"/>
          </w:rPr>
          <w:t>5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0468AEC" w14:textId="77777777" w:rsidR="00247188" w:rsidRPr="00247188" w:rsidRDefault="002A1005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91279" w:history="1"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6.5.</w:t>
        </w:r>
        <w:r w:rsidR="00247188" w:rsidRPr="00247188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Configuración de DataSource: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tab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instrText xml:space="preserve"> PAGEREF _Toc8491279 \h </w:instrTex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50584">
          <w:rPr>
            <w:rFonts w:ascii="Verdana" w:hAnsi="Verdana"/>
            <w:noProof/>
            <w:webHidden/>
            <w:sz w:val="18"/>
            <w:szCs w:val="18"/>
          </w:rPr>
          <w:t>5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D4C39CE" w14:textId="77777777" w:rsidR="00247188" w:rsidRPr="00247188" w:rsidRDefault="002A1005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91280" w:history="1"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6.6.</w:t>
        </w:r>
        <w:r w:rsidR="00247188" w:rsidRPr="00247188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Configuración de Certificado de Seguridad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tab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instrText xml:space="preserve"> PAGEREF _Toc8491280 \h </w:instrTex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50584">
          <w:rPr>
            <w:rFonts w:ascii="Verdana" w:hAnsi="Verdana"/>
            <w:noProof/>
            <w:webHidden/>
            <w:sz w:val="18"/>
            <w:szCs w:val="18"/>
          </w:rPr>
          <w:t>5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05264E8" w14:textId="77777777" w:rsidR="00247188" w:rsidRPr="00247188" w:rsidRDefault="002A1005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91281" w:history="1"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6.7.</w:t>
        </w:r>
        <w:r w:rsidR="00247188" w:rsidRPr="00247188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Configuración de Librería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tab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instrText xml:space="preserve"> PAGEREF _Toc8491281 \h </w:instrTex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50584">
          <w:rPr>
            <w:rFonts w:ascii="Verdana" w:hAnsi="Verdana"/>
            <w:noProof/>
            <w:webHidden/>
            <w:sz w:val="18"/>
            <w:szCs w:val="18"/>
          </w:rPr>
          <w:t>5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3F61509" w14:textId="77777777" w:rsidR="00247188" w:rsidRPr="00247188" w:rsidRDefault="002A1005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91282" w:history="1"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6.8.</w:t>
        </w:r>
        <w:r w:rsidR="00247188" w:rsidRPr="00247188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Instalación de la Componente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tab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instrText xml:space="preserve"> PAGEREF _Toc8491282 \h </w:instrTex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50584">
          <w:rPr>
            <w:rFonts w:ascii="Verdana" w:hAnsi="Verdana"/>
            <w:noProof/>
            <w:webHidden/>
            <w:sz w:val="18"/>
            <w:szCs w:val="18"/>
          </w:rPr>
          <w:t>5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291E4AB" w14:textId="77777777" w:rsidR="00247188" w:rsidRPr="00247188" w:rsidRDefault="002A1005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91283" w:history="1"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6.9.</w:t>
        </w:r>
        <w:r w:rsidR="00247188" w:rsidRPr="00247188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Procesos de instalación de la capa de presentación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tab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instrText xml:space="preserve"> PAGEREF _Toc8491283 \h </w:instrTex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50584">
          <w:rPr>
            <w:rFonts w:ascii="Verdana" w:hAnsi="Verdana"/>
            <w:noProof/>
            <w:webHidden/>
            <w:sz w:val="18"/>
            <w:szCs w:val="18"/>
          </w:rPr>
          <w:t>5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1FE4B43" w14:textId="77777777" w:rsidR="00247188" w:rsidRPr="00247188" w:rsidRDefault="002A1005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91284" w:history="1"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6.10.</w:t>
        </w:r>
        <w:r w:rsidR="00247188" w:rsidRPr="00247188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Shell UNIX / LINUX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tab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instrText xml:space="preserve"> PAGEREF _Toc8491284 \h </w:instrTex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50584">
          <w:rPr>
            <w:rFonts w:ascii="Verdana" w:hAnsi="Verdana"/>
            <w:noProof/>
            <w:webHidden/>
            <w:sz w:val="18"/>
            <w:szCs w:val="18"/>
          </w:rPr>
          <w:t>5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39A2CB2" w14:textId="77777777" w:rsidR="00247188" w:rsidRPr="00247188" w:rsidRDefault="002A1005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91285" w:history="1"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6.11.</w:t>
        </w:r>
        <w:r w:rsidR="00247188" w:rsidRPr="00247188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Archivos BAT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tab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instrText xml:space="preserve"> PAGEREF _Toc8491285 \h </w:instrTex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50584">
          <w:rPr>
            <w:rFonts w:ascii="Verdana" w:hAnsi="Verdana"/>
            <w:noProof/>
            <w:webHidden/>
            <w:sz w:val="18"/>
            <w:szCs w:val="18"/>
          </w:rPr>
          <w:t>9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CB17CF5" w14:textId="77777777" w:rsidR="00247188" w:rsidRPr="00247188" w:rsidRDefault="002A1005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491286" w:history="1">
        <w:r w:rsidR="00247188" w:rsidRPr="00247188">
          <w:rPr>
            <w:rStyle w:val="Hipervnculo"/>
            <w:sz w:val="18"/>
            <w:szCs w:val="18"/>
          </w:rPr>
          <w:t>7.</w:t>
        </w:r>
        <w:r w:rsidR="00247188" w:rsidRPr="00247188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sz w:val="18"/>
            <w:szCs w:val="18"/>
          </w:rPr>
          <w:t>Pruebas de ratificación de instalación</w:t>
        </w:r>
        <w:r w:rsidR="00247188" w:rsidRPr="00247188">
          <w:rPr>
            <w:webHidden/>
            <w:sz w:val="18"/>
            <w:szCs w:val="18"/>
          </w:rPr>
          <w:tab/>
        </w:r>
        <w:r w:rsidR="00247188" w:rsidRPr="00247188">
          <w:rPr>
            <w:webHidden/>
            <w:sz w:val="18"/>
            <w:szCs w:val="18"/>
          </w:rPr>
          <w:fldChar w:fldCharType="begin"/>
        </w:r>
        <w:r w:rsidR="00247188" w:rsidRPr="00247188">
          <w:rPr>
            <w:webHidden/>
            <w:sz w:val="18"/>
            <w:szCs w:val="18"/>
          </w:rPr>
          <w:instrText xml:space="preserve"> PAGEREF _Toc8491286 \h </w:instrText>
        </w:r>
        <w:r w:rsidR="00247188" w:rsidRPr="00247188">
          <w:rPr>
            <w:webHidden/>
            <w:sz w:val="18"/>
            <w:szCs w:val="18"/>
          </w:rPr>
        </w:r>
        <w:r w:rsidR="00247188" w:rsidRPr="00247188">
          <w:rPr>
            <w:webHidden/>
            <w:sz w:val="18"/>
            <w:szCs w:val="18"/>
          </w:rPr>
          <w:fldChar w:fldCharType="separate"/>
        </w:r>
        <w:r w:rsidR="00350584">
          <w:rPr>
            <w:webHidden/>
            <w:sz w:val="18"/>
            <w:szCs w:val="18"/>
          </w:rPr>
          <w:t>10</w:t>
        </w:r>
        <w:r w:rsidR="00247188" w:rsidRPr="00247188">
          <w:rPr>
            <w:webHidden/>
            <w:sz w:val="18"/>
            <w:szCs w:val="18"/>
          </w:rPr>
          <w:fldChar w:fldCharType="end"/>
        </w:r>
      </w:hyperlink>
    </w:p>
    <w:p w14:paraId="7013AA1A" w14:textId="77777777" w:rsidR="00247188" w:rsidRPr="00247188" w:rsidRDefault="002A1005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491287" w:history="1">
        <w:r w:rsidR="00247188" w:rsidRPr="00247188">
          <w:rPr>
            <w:rStyle w:val="Hipervnculo"/>
            <w:sz w:val="18"/>
            <w:szCs w:val="18"/>
          </w:rPr>
          <w:t>8.</w:t>
        </w:r>
        <w:r w:rsidR="00247188" w:rsidRPr="00247188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sz w:val="18"/>
            <w:szCs w:val="18"/>
          </w:rPr>
          <w:t>Proceso de Desinstalación (Roll Back)</w:t>
        </w:r>
        <w:r w:rsidR="00247188" w:rsidRPr="00247188">
          <w:rPr>
            <w:webHidden/>
            <w:sz w:val="18"/>
            <w:szCs w:val="18"/>
          </w:rPr>
          <w:tab/>
        </w:r>
        <w:r w:rsidR="00247188" w:rsidRPr="00247188">
          <w:rPr>
            <w:webHidden/>
            <w:sz w:val="18"/>
            <w:szCs w:val="18"/>
          </w:rPr>
          <w:fldChar w:fldCharType="begin"/>
        </w:r>
        <w:r w:rsidR="00247188" w:rsidRPr="00247188">
          <w:rPr>
            <w:webHidden/>
            <w:sz w:val="18"/>
            <w:szCs w:val="18"/>
          </w:rPr>
          <w:instrText xml:space="preserve"> PAGEREF _Toc8491287 \h </w:instrText>
        </w:r>
        <w:r w:rsidR="00247188" w:rsidRPr="00247188">
          <w:rPr>
            <w:webHidden/>
            <w:sz w:val="18"/>
            <w:szCs w:val="18"/>
          </w:rPr>
        </w:r>
        <w:r w:rsidR="00247188" w:rsidRPr="00247188">
          <w:rPr>
            <w:webHidden/>
            <w:sz w:val="18"/>
            <w:szCs w:val="18"/>
          </w:rPr>
          <w:fldChar w:fldCharType="separate"/>
        </w:r>
        <w:r w:rsidR="00350584">
          <w:rPr>
            <w:webHidden/>
            <w:sz w:val="18"/>
            <w:szCs w:val="18"/>
          </w:rPr>
          <w:t>10</w:t>
        </w:r>
        <w:r w:rsidR="00247188" w:rsidRPr="00247188">
          <w:rPr>
            <w:webHidden/>
            <w:sz w:val="18"/>
            <w:szCs w:val="18"/>
          </w:rPr>
          <w:fldChar w:fldCharType="end"/>
        </w:r>
      </w:hyperlink>
    </w:p>
    <w:p w14:paraId="3D71A540" w14:textId="77777777" w:rsidR="00247188" w:rsidRPr="00247188" w:rsidRDefault="002A1005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91288" w:history="1"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8.1.</w:t>
        </w:r>
        <w:r w:rsidR="00247188" w:rsidRPr="00247188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base de datos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tab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instrText xml:space="preserve"> PAGEREF _Toc8491288 \h </w:instrTex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50584">
          <w:rPr>
            <w:rFonts w:ascii="Verdana" w:hAnsi="Verdana"/>
            <w:noProof/>
            <w:webHidden/>
            <w:sz w:val="18"/>
            <w:szCs w:val="18"/>
          </w:rPr>
          <w:t>10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BDD6131" w14:textId="77777777" w:rsidR="00247188" w:rsidRPr="00247188" w:rsidRDefault="002A1005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91289" w:history="1"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8.2.</w:t>
        </w:r>
        <w:r w:rsidR="00247188" w:rsidRPr="00247188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componentes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tab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instrText xml:space="preserve"> PAGEREF _Toc8491289 \h </w:instrTex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50584">
          <w:rPr>
            <w:rFonts w:ascii="Verdana" w:hAnsi="Verdana"/>
            <w:noProof/>
            <w:webHidden/>
            <w:sz w:val="18"/>
            <w:szCs w:val="18"/>
          </w:rPr>
          <w:t>10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6E65F95" w14:textId="77777777" w:rsidR="00247188" w:rsidRPr="00247188" w:rsidRDefault="002A1005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91290" w:history="1"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8.3.</w:t>
        </w:r>
        <w:r w:rsidR="00247188" w:rsidRPr="00247188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archivos properties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tab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instrText xml:space="preserve"> PAGEREF _Toc8491290 \h </w:instrTex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50584">
          <w:rPr>
            <w:rFonts w:ascii="Verdana" w:hAnsi="Verdana"/>
            <w:noProof/>
            <w:webHidden/>
            <w:sz w:val="18"/>
            <w:szCs w:val="18"/>
          </w:rPr>
          <w:t>10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EED953E" w14:textId="77777777" w:rsidR="00247188" w:rsidRPr="00247188" w:rsidRDefault="002A1005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91291" w:history="1"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8.4.</w:t>
        </w:r>
        <w:r w:rsidR="00247188" w:rsidRPr="00247188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colas JMS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tab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instrText xml:space="preserve"> PAGEREF _Toc8491291 \h </w:instrTex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50584">
          <w:rPr>
            <w:rFonts w:ascii="Verdana" w:hAnsi="Verdana"/>
            <w:noProof/>
            <w:webHidden/>
            <w:sz w:val="18"/>
            <w:szCs w:val="18"/>
          </w:rPr>
          <w:t>10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B835B9F" w14:textId="77777777" w:rsidR="00247188" w:rsidRPr="00247188" w:rsidRDefault="002A1005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91292" w:history="1"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8.5.</w:t>
        </w:r>
        <w:r w:rsidR="00247188" w:rsidRPr="00247188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datasources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tab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instrText xml:space="preserve"> PAGEREF _Toc8491292 \h </w:instrTex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50584">
          <w:rPr>
            <w:rFonts w:ascii="Verdana" w:hAnsi="Verdana"/>
            <w:noProof/>
            <w:webHidden/>
            <w:sz w:val="18"/>
            <w:szCs w:val="18"/>
          </w:rPr>
          <w:t>10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95E8C0C" w14:textId="77777777" w:rsidR="00247188" w:rsidRPr="00247188" w:rsidRDefault="002A1005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91293" w:history="1"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8.6.</w:t>
        </w:r>
        <w:r w:rsidR="00247188" w:rsidRPr="00247188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archivos .log4j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tab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instrText xml:space="preserve"> PAGEREF _Toc8491293 \h </w:instrTex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50584">
          <w:rPr>
            <w:rFonts w:ascii="Verdana" w:hAnsi="Verdana"/>
            <w:noProof/>
            <w:webHidden/>
            <w:sz w:val="18"/>
            <w:szCs w:val="18"/>
          </w:rPr>
          <w:t>10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B2F856C" w14:textId="77777777" w:rsidR="00247188" w:rsidRPr="00247188" w:rsidRDefault="002A1005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91294" w:history="1"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8.7.</w:t>
        </w:r>
        <w:r w:rsidR="00247188" w:rsidRPr="00247188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la capa de presentación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tab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instrText xml:space="preserve"> PAGEREF _Toc8491294 \h </w:instrTex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50584">
          <w:rPr>
            <w:rFonts w:ascii="Verdana" w:hAnsi="Verdana"/>
            <w:noProof/>
            <w:webHidden/>
            <w:sz w:val="18"/>
            <w:szCs w:val="18"/>
          </w:rPr>
          <w:t>10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91E4AA3" w14:textId="77777777" w:rsidR="00247188" w:rsidRPr="00247188" w:rsidRDefault="002A1005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91295" w:history="1"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8.8.</w:t>
        </w:r>
        <w:r w:rsidR="00247188" w:rsidRPr="00247188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Shell UNIX / LINUX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tab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instrText xml:space="preserve"> PAGEREF _Toc8491295 \h </w:instrTex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50584">
          <w:rPr>
            <w:rFonts w:ascii="Verdana" w:hAnsi="Verdana"/>
            <w:noProof/>
            <w:webHidden/>
            <w:sz w:val="18"/>
            <w:szCs w:val="18"/>
          </w:rPr>
          <w:t>10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A223738" w14:textId="77777777" w:rsidR="00247188" w:rsidRPr="00247188" w:rsidRDefault="002A1005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91296" w:history="1"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8.9.</w:t>
        </w:r>
        <w:r w:rsidR="00247188" w:rsidRPr="00247188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Archivos BAT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tab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instrText xml:space="preserve"> PAGEREF _Toc8491296 \h </w:instrTex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50584">
          <w:rPr>
            <w:rFonts w:ascii="Verdana" w:hAnsi="Verdana"/>
            <w:noProof/>
            <w:webHidden/>
            <w:sz w:val="18"/>
            <w:szCs w:val="18"/>
          </w:rPr>
          <w:t>11</w:t>
        </w:r>
        <w:r w:rsidR="00247188" w:rsidRPr="0024718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DAD1751" w14:textId="77777777" w:rsidR="00247188" w:rsidRPr="00247188" w:rsidRDefault="002A1005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491297" w:history="1">
        <w:r w:rsidR="00247188" w:rsidRPr="00247188">
          <w:rPr>
            <w:rStyle w:val="Hipervnculo"/>
            <w:sz w:val="18"/>
            <w:szCs w:val="18"/>
          </w:rPr>
          <w:t>9.</w:t>
        </w:r>
        <w:r w:rsidR="00247188" w:rsidRPr="00247188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sz w:val="18"/>
            <w:szCs w:val="18"/>
          </w:rPr>
          <w:t>Contingencia</w:t>
        </w:r>
        <w:r w:rsidR="00247188" w:rsidRPr="00247188">
          <w:rPr>
            <w:webHidden/>
            <w:sz w:val="18"/>
            <w:szCs w:val="18"/>
          </w:rPr>
          <w:tab/>
        </w:r>
        <w:r w:rsidR="00247188" w:rsidRPr="00247188">
          <w:rPr>
            <w:webHidden/>
            <w:sz w:val="18"/>
            <w:szCs w:val="18"/>
          </w:rPr>
          <w:fldChar w:fldCharType="begin"/>
        </w:r>
        <w:r w:rsidR="00247188" w:rsidRPr="00247188">
          <w:rPr>
            <w:webHidden/>
            <w:sz w:val="18"/>
            <w:szCs w:val="18"/>
          </w:rPr>
          <w:instrText xml:space="preserve"> PAGEREF _Toc8491297 \h </w:instrText>
        </w:r>
        <w:r w:rsidR="00247188" w:rsidRPr="00247188">
          <w:rPr>
            <w:webHidden/>
            <w:sz w:val="18"/>
            <w:szCs w:val="18"/>
          </w:rPr>
        </w:r>
        <w:r w:rsidR="00247188" w:rsidRPr="00247188">
          <w:rPr>
            <w:webHidden/>
            <w:sz w:val="18"/>
            <w:szCs w:val="18"/>
          </w:rPr>
          <w:fldChar w:fldCharType="separate"/>
        </w:r>
        <w:r w:rsidR="00350584">
          <w:rPr>
            <w:webHidden/>
            <w:sz w:val="18"/>
            <w:szCs w:val="18"/>
          </w:rPr>
          <w:t>11</w:t>
        </w:r>
        <w:r w:rsidR="00247188" w:rsidRPr="00247188">
          <w:rPr>
            <w:webHidden/>
            <w:sz w:val="18"/>
            <w:szCs w:val="18"/>
          </w:rPr>
          <w:fldChar w:fldCharType="end"/>
        </w:r>
      </w:hyperlink>
    </w:p>
    <w:p w14:paraId="64644C33" w14:textId="77777777" w:rsidR="00247188" w:rsidRPr="00247188" w:rsidRDefault="002A1005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491298" w:history="1">
        <w:r w:rsidR="00247188" w:rsidRPr="00247188">
          <w:rPr>
            <w:rStyle w:val="Hipervnculo"/>
            <w:sz w:val="18"/>
            <w:szCs w:val="18"/>
          </w:rPr>
          <w:t>10.</w:t>
        </w:r>
        <w:r w:rsidR="00247188" w:rsidRPr="00247188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sz w:val="18"/>
            <w:szCs w:val="18"/>
          </w:rPr>
          <w:t>Documentación</w:t>
        </w:r>
        <w:r w:rsidR="00247188" w:rsidRPr="00247188">
          <w:rPr>
            <w:webHidden/>
            <w:sz w:val="18"/>
            <w:szCs w:val="18"/>
          </w:rPr>
          <w:tab/>
        </w:r>
        <w:r w:rsidR="00247188" w:rsidRPr="00247188">
          <w:rPr>
            <w:webHidden/>
            <w:sz w:val="18"/>
            <w:szCs w:val="18"/>
          </w:rPr>
          <w:fldChar w:fldCharType="begin"/>
        </w:r>
        <w:r w:rsidR="00247188" w:rsidRPr="00247188">
          <w:rPr>
            <w:webHidden/>
            <w:sz w:val="18"/>
            <w:szCs w:val="18"/>
          </w:rPr>
          <w:instrText xml:space="preserve"> PAGEREF _Toc8491298 \h </w:instrText>
        </w:r>
        <w:r w:rsidR="00247188" w:rsidRPr="00247188">
          <w:rPr>
            <w:webHidden/>
            <w:sz w:val="18"/>
            <w:szCs w:val="18"/>
          </w:rPr>
        </w:r>
        <w:r w:rsidR="00247188" w:rsidRPr="00247188">
          <w:rPr>
            <w:webHidden/>
            <w:sz w:val="18"/>
            <w:szCs w:val="18"/>
          </w:rPr>
          <w:fldChar w:fldCharType="separate"/>
        </w:r>
        <w:r w:rsidR="00350584">
          <w:rPr>
            <w:webHidden/>
            <w:sz w:val="18"/>
            <w:szCs w:val="18"/>
          </w:rPr>
          <w:t>11</w:t>
        </w:r>
        <w:r w:rsidR="00247188" w:rsidRPr="00247188">
          <w:rPr>
            <w:webHidden/>
            <w:sz w:val="18"/>
            <w:szCs w:val="18"/>
          </w:rPr>
          <w:fldChar w:fldCharType="end"/>
        </w:r>
      </w:hyperlink>
    </w:p>
    <w:p w14:paraId="76CC2F32" w14:textId="77777777" w:rsidR="00247188" w:rsidRPr="00247188" w:rsidRDefault="002A1005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491299" w:history="1">
        <w:r w:rsidR="00247188" w:rsidRPr="00247188">
          <w:rPr>
            <w:rStyle w:val="Hipervnculo"/>
            <w:sz w:val="18"/>
            <w:szCs w:val="18"/>
          </w:rPr>
          <w:t>11.</w:t>
        </w:r>
        <w:r w:rsidR="00247188" w:rsidRPr="00247188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247188" w:rsidRPr="00247188">
          <w:rPr>
            <w:rStyle w:val="Hipervnculo"/>
            <w:sz w:val="18"/>
            <w:szCs w:val="18"/>
          </w:rPr>
          <w:t>Documento Anexo de Estándar.</w:t>
        </w:r>
        <w:r w:rsidR="00247188" w:rsidRPr="00247188">
          <w:rPr>
            <w:webHidden/>
            <w:sz w:val="18"/>
            <w:szCs w:val="18"/>
          </w:rPr>
          <w:tab/>
        </w:r>
        <w:r w:rsidR="00247188" w:rsidRPr="00247188">
          <w:rPr>
            <w:webHidden/>
            <w:sz w:val="18"/>
            <w:szCs w:val="18"/>
          </w:rPr>
          <w:fldChar w:fldCharType="begin"/>
        </w:r>
        <w:r w:rsidR="00247188" w:rsidRPr="00247188">
          <w:rPr>
            <w:webHidden/>
            <w:sz w:val="18"/>
            <w:szCs w:val="18"/>
          </w:rPr>
          <w:instrText xml:space="preserve"> PAGEREF _Toc8491299 \h </w:instrText>
        </w:r>
        <w:r w:rsidR="00247188" w:rsidRPr="00247188">
          <w:rPr>
            <w:webHidden/>
            <w:sz w:val="18"/>
            <w:szCs w:val="18"/>
          </w:rPr>
        </w:r>
        <w:r w:rsidR="00247188" w:rsidRPr="00247188">
          <w:rPr>
            <w:webHidden/>
            <w:sz w:val="18"/>
            <w:szCs w:val="18"/>
          </w:rPr>
          <w:fldChar w:fldCharType="separate"/>
        </w:r>
        <w:r w:rsidR="00350584">
          <w:rPr>
            <w:webHidden/>
            <w:sz w:val="18"/>
            <w:szCs w:val="18"/>
          </w:rPr>
          <w:t>11</w:t>
        </w:r>
        <w:r w:rsidR="00247188" w:rsidRPr="00247188">
          <w:rPr>
            <w:webHidden/>
            <w:sz w:val="18"/>
            <w:szCs w:val="18"/>
          </w:rPr>
          <w:fldChar w:fldCharType="end"/>
        </w:r>
      </w:hyperlink>
    </w:p>
    <w:p w14:paraId="0CAEBB5F" w14:textId="74D2CDE0" w:rsidR="0033497A" w:rsidRPr="00247188" w:rsidRDefault="0033497A" w:rsidP="00EA1A9C">
      <w:pPr>
        <w:spacing w:line="360" w:lineRule="auto"/>
        <w:rPr>
          <w:rFonts w:ascii="Verdana" w:hAnsi="Verdana" w:cs="Arial"/>
          <w:sz w:val="18"/>
          <w:szCs w:val="18"/>
          <w:lang w:val="es-ES"/>
        </w:rPr>
      </w:pPr>
      <w:r w:rsidRPr="00247188">
        <w:rPr>
          <w:rFonts w:ascii="Verdana" w:hAnsi="Verdana" w:cs="Arial"/>
          <w:sz w:val="18"/>
          <w:szCs w:val="18"/>
          <w:lang w:val="es-ES"/>
        </w:rPr>
        <w:fldChar w:fldCharType="end"/>
      </w:r>
    </w:p>
    <w:p w14:paraId="400FD99E" w14:textId="22125754" w:rsidR="00D82F95" w:rsidRPr="00247188" w:rsidRDefault="00D82F95">
      <w:pPr>
        <w:jc w:val="left"/>
        <w:rPr>
          <w:rFonts w:ascii="Verdana" w:hAnsi="Verdana"/>
          <w:sz w:val="18"/>
          <w:szCs w:val="18"/>
          <w:lang w:val="es-ES"/>
        </w:rPr>
      </w:pPr>
      <w:r w:rsidRPr="00247188">
        <w:rPr>
          <w:rFonts w:ascii="Verdana" w:hAnsi="Verdana"/>
          <w:sz w:val="18"/>
          <w:szCs w:val="18"/>
          <w:lang w:val="es-ES"/>
        </w:rPr>
        <w:br w:type="page"/>
      </w:r>
      <w:bookmarkStart w:id="2" w:name="_GoBack"/>
      <w:bookmarkEnd w:id="2"/>
    </w:p>
    <w:p w14:paraId="34ACFF98" w14:textId="77777777" w:rsidR="00A80B32" w:rsidRPr="00247188" w:rsidRDefault="00A80B32">
      <w:pPr>
        <w:rPr>
          <w:rFonts w:ascii="Verdana" w:hAnsi="Verdana"/>
          <w:sz w:val="18"/>
          <w:szCs w:val="18"/>
          <w:lang w:val="es-ES"/>
        </w:rPr>
      </w:pPr>
    </w:p>
    <w:tbl>
      <w:tblPr>
        <w:tblW w:w="1009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1"/>
        <w:gridCol w:w="2315"/>
        <w:gridCol w:w="2268"/>
        <w:gridCol w:w="1276"/>
        <w:gridCol w:w="3014"/>
      </w:tblGrid>
      <w:tr w:rsidR="002D06E5" w:rsidRPr="00247188" w14:paraId="4734228D" w14:textId="77777777" w:rsidTr="00A6171D">
        <w:trPr>
          <w:trHeight w:val="284"/>
          <w:jc w:val="center"/>
        </w:trPr>
        <w:tc>
          <w:tcPr>
            <w:tcW w:w="10094" w:type="dxa"/>
            <w:gridSpan w:val="5"/>
            <w:tcBorders>
              <w:bottom w:val="single" w:sz="6" w:space="0" w:color="auto"/>
            </w:tcBorders>
            <w:shd w:val="clear" w:color="auto" w:fill="FF0000"/>
            <w:vAlign w:val="center"/>
          </w:tcPr>
          <w:p w14:paraId="3B1C4948" w14:textId="77777777" w:rsidR="002D06E5" w:rsidRPr="00247188" w:rsidRDefault="002D06E5" w:rsidP="00A6171D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247188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2D06E5" w:rsidRPr="00247188" w14:paraId="28BCABDE" w14:textId="77777777" w:rsidTr="00295571">
        <w:trPr>
          <w:trHeight w:val="261"/>
          <w:jc w:val="center"/>
        </w:trPr>
        <w:tc>
          <w:tcPr>
            <w:tcW w:w="1221" w:type="dxa"/>
            <w:shd w:val="clear" w:color="auto" w:fill="FBD4B4"/>
            <w:vAlign w:val="center"/>
          </w:tcPr>
          <w:p w14:paraId="361E5B6E" w14:textId="77777777" w:rsidR="002D06E5" w:rsidRPr="00247188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247188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315" w:type="dxa"/>
            <w:shd w:val="clear" w:color="auto" w:fill="FBD4B4"/>
            <w:vAlign w:val="center"/>
          </w:tcPr>
          <w:p w14:paraId="45A66D7E" w14:textId="77777777" w:rsidR="002D06E5" w:rsidRPr="00247188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247188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2268" w:type="dxa"/>
            <w:shd w:val="clear" w:color="auto" w:fill="FBD4B4"/>
            <w:vAlign w:val="center"/>
          </w:tcPr>
          <w:p w14:paraId="1CC34F25" w14:textId="77777777" w:rsidR="002D06E5" w:rsidRPr="00247188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247188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276" w:type="dxa"/>
            <w:shd w:val="clear" w:color="auto" w:fill="FBD4B4"/>
            <w:vAlign w:val="center"/>
          </w:tcPr>
          <w:p w14:paraId="0BC00627" w14:textId="77777777" w:rsidR="002D06E5" w:rsidRPr="00247188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247188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Fecha</w:t>
            </w:r>
          </w:p>
        </w:tc>
        <w:tc>
          <w:tcPr>
            <w:tcW w:w="3014" w:type="dxa"/>
            <w:shd w:val="clear" w:color="auto" w:fill="FBD4B4"/>
            <w:vAlign w:val="center"/>
          </w:tcPr>
          <w:p w14:paraId="60B8B320" w14:textId="77777777" w:rsidR="002D06E5" w:rsidRPr="00247188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247188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Motivo</w:t>
            </w:r>
          </w:p>
        </w:tc>
      </w:tr>
      <w:tr w:rsidR="00AB75E5" w:rsidRPr="00247188" w14:paraId="5CA5A4C8" w14:textId="77777777" w:rsidTr="00295571">
        <w:trPr>
          <w:trHeight w:val="74"/>
          <w:jc w:val="center"/>
        </w:trPr>
        <w:tc>
          <w:tcPr>
            <w:tcW w:w="1221" w:type="dxa"/>
          </w:tcPr>
          <w:p w14:paraId="691A23EF" w14:textId="2CCE3B40" w:rsidR="00AB75E5" w:rsidRPr="00247188" w:rsidRDefault="001A1D95" w:rsidP="00EB663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247188"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2315" w:type="dxa"/>
          </w:tcPr>
          <w:p w14:paraId="2AE1822F" w14:textId="5330AD0A" w:rsidR="00AB75E5" w:rsidRPr="00247188" w:rsidRDefault="00E9448C" w:rsidP="00EB663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247188">
              <w:rPr>
                <w:rFonts w:ascii="Verdana" w:hAnsi="Verdana" w:cs="Arial"/>
                <w:sz w:val="18"/>
                <w:szCs w:val="18"/>
                <w:lang w:val="es-ES"/>
              </w:rPr>
              <w:t>Junior Mateo</w:t>
            </w:r>
          </w:p>
        </w:tc>
        <w:tc>
          <w:tcPr>
            <w:tcW w:w="2268" w:type="dxa"/>
          </w:tcPr>
          <w:p w14:paraId="284C104E" w14:textId="7D45FC45" w:rsidR="00AB75E5" w:rsidRPr="00247188" w:rsidRDefault="00586ECF" w:rsidP="001D4A3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247188">
              <w:rPr>
                <w:rFonts w:ascii="Verdana" w:hAnsi="Verdana"/>
                <w:sz w:val="18"/>
                <w:szCs w:val="18"/>
                <w:lang w:val="es-ES_tradnl"/>
              </w:rPr>
              <w:t xml:space="preserve">Cesar </w:t>
            </w:r>
            <w:proofErr w:type="spellStart"/>
            <w:r w:rsidRPr="00247188">
              <w:rPr>
                <w:rFonts w:ascii="Verdana" w:hAnsi="Verdana"/>
                <w:sz w:val="18"/>
                <w:szCs w:val="18"/>
                <w:lang w:val="es-ES_tradnl"/>
              </w:rPr>
              <w:t>Rosciano</w:t>
            </w:r>
            <w:proofErr w:type="spellEnd"/>
          </w:p>
        </w:tc>
        <w:tc>
          <w:tcPr>
            <w:tcW w:w="1276" w:type="dxa"/>
            <w:vAlign w:val="center"/>
          </w:tcPr>
          <w:p w14:paraId="091A41E7" w14:textId="6B1B7AC0" w:rsidR="00AB75E5" w:rsidRPr="00247188" w:rsidRDefault="001A1D95" w:rsidP="008F793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247188">
              <w:rPr>
                <w:rFonts w:ascii="Verdana" w:hAnsi="Verdana" w:cs="Arial"/>
                <w:sz w:val="18"/>
                <w:szCs w:val="18"/>
                <w:lang w:val="es-ES"/>
              </w:rPr>
              <w:t>11/04/2019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078D8EA3" w14:textId="1D24C436" w:rsidR="00EF47D8" w:rsidRPr="00247188" w:rsidRDefault="00295571" w:rsidP="008F7938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s-ES"/>
              </w:rPr>
            </w:pPr>
            <w:r w:rsidRPr="00247188">
              <w:rPr>
                <w:rFonts w:ascii="Verdana" w:hAnsi="Verdana" w:cs="Arial"/>
                <w:sz w:val="18"/>
                <w:szCs w:val="18"/>
              </w:rPr>
              <w:t>Versión Inicial</w:t>
            </w:r>
          </w:p>
        </w:tc>
      </w:tr>
    </w:tbl>
    <w:p w14:paraId="59AF74E1" w14:textId="77777777" w:rsidR="0033497A" w:rsidRPr="00247188" w:rsidRDefault="0033497A">
      <w:pPr>
        <w:rPr>
          <w:rFonts w:ascii="Verdana" w:hAnsi="Verdana"/>
          <w:sz w:val="18"/>
          <w:szCs w:val="18"/>
          <w:lang w:val="es-ES"/>
        </w:rPr>
      </w:pPr>
    </w:p>
    <w:p w14:paraId="3B23CEFB" w14:textId="77777777" w:rsidR="00D94005" w:rsidRPr="00247188" w:rsidRDefault="00D9400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3" w:name="_Toc8491269"/>
      <w:r w:rsidRPr="00247188">
        <w:rPr>
          <w:rFonts w:ascii="Verdana" w:hAnsi="Verdana" w:cs="Arial"/>
          <w:sz w:val="18"/>
          <w:szCs w:val="18"/>
        </w:rPr>
        <w:t>Objetivo</w:t>
      </w:r>
      <w:bookmarkEnd w:id="1"/>
      <w:bookmarkEnd w:id="3"/>
    </w:p>
    <w:p w14:paraId="11788711" w14:textId="3676488A" w:rsidR="00586ECF" w:rsidRPr="00247188" w:rsidRDefault="00586ECF" w:rsidP="00586ECF">
      <w:pPr>
        <w:pStyle w:val="Prrafodelista"/>
        <w:spacing w:after="160" w:line="259" w:lineRule="auto"/>
        <w:ind w:left="360"/>
        <w:contextualSpacing/>
        <w:rPr>
          <w:rFonts w:ascii="Verdana" w:eastAsiaTheme="minorEastAsia" w:hAnsi="Verdana" w:cstheme="minorBidi"/>
          <w:sz w:val="18"/>
          <w:szCs w:val="18"/>
          <w:lang w:val="es-ES_tradnl" w:eastAsia="es-PE"/>
        </w:rPr>
      </w:pPr>
      <w:r w:rsidRPr="00247188">
        <w:rPr>
          <w:rFonts w:ascii="Verdana" w:eastAsiaTheme="minorEastAsia" w:hAnsi="Verdana" w:cstheme="minorBidi"/>
          <w:sz w:val="18"/>
          <w:szCs w:val="18"/>
          <w:lang w:val="es-ES_tradnl" w:eastAsia="es-PE"/>
        </w:rPr>
        <w:t>Ejecuta la validación de desactivación por Incumplimiento de Pago</w:t>
      </w:r>
    </w:p>
    <w:p w14:paraId="6A074A9D" w14:textId="77777777" w:rsidR="00D94005" w:rsidRPr="00247188" w:rsidRDefault="00D94005" w:rsidP="00D94005">
      <w:pPr>
        <w:rPr>
          <w:rFonts w:ascii="Verdana" w:hAnsi="Verdana"/>
          <w:sz w:val="18"/>
          <w:szCs w:val="18"/>
        </w:rPr>
      </w:pPr>
    </w:p>
    <w:p w14:paraId="34C6584E" w14:textId="77777777" w:rsidR="00D94005" w:rsidRPr="00247188" w:rsidRDefault="00D9400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4" w:name="_Toc311451358"/>
      <w:bookmarkStart w:id="5" w:name="_Toc8491270"/>
      <w:r w:rsidRPr="00247188">
        <w:rPr>
          <w:rFonts w:ascii="Verdana" w:hAnsi="Verdana" w:cs="Arial"/>
          <w:sz w:val="18"/>
          <w:szCs w:val="18"/>
        </w:rPr>
        <w:t>Pre Requisitos</w:t>
      </w:r>
      <w:bookmarkEnd w:id="4"/>
      <w:bookmarkEnd w:id="5"/>
    </w:p>
    <w:p w14:paraId="3836780F" w14:textId="429B6DA3" w:rsidR="00D94005" w:rsidRPr="00247188" w:rsidRDefault="00CE62A3" w:rsidP="00084B00">
      <w:pPr>
        <w:ind w:firstLine="360"/>
        <w:rPr>
          <w:rFonts w:ascii="Verdana" w:hAnsi="Verdana"/>
          <w:color w:val="999999"/>
          <w:sz w:val="18"/>
          <w:szCs w:val="18"/>
        </w:rPr>
      </w:pPr>
      <w:r w:rsidRPr="00247188">
        <w:rPr>
          <w:rFonts w:ascii="Verdana" w:hAnsi="Verdana"/>
          <w:color w:val="999999"/>
          <w:sz w:val="18"/>
          <w:szCs w:val="18"/>
        </w:rPr>
        <w:t>(Considerar los requisitos previos a la instalación del componente)</w:t>
      </w:r>
    </w:p>
    <w:p w14:paraId="277EB9A8" w14:textId="77777777" w:rsidR="00071854" w:rsidRPr="00247188" w:rsidRDefault="00071854" w:rsidP="00CE62A3">
      <w:pPr>
        <w:ind w:left="720"/>
        <w:rPr>
          <w:rFonts w:ascii="Verdana" w:hAnsi="Verdana"/>
          <w:color w:val="999999"/>
          <w:sz w:val="18"/>
          <w:szCs w:val="18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6972"/>
        <w:gridCol w:w="862"/>
      </w:tblGrid>
      <w:tr w:rsidR="00071854" w:rsidRPr="00247188" w14:paraId="7F0D7F55" w14:textId="77777777" w:rsidTr="00FA46A8">
        <w:tc>
          <w:tcPr>
            <w:tcW w:w="1730" w:type="dxa"/>
            <w:shd w:val="clear" w:color="auto" w:fill="FF0000"/>
          </w:tcPr>
          <w:p w14:paraId="1E3D30D5" w14:textId="77777777" w:rsidR="00071854" w:rsidRPr="00247188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247188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Tipo de acceso</w:t>
            </w:r>
          </w:p>
        </w:tc>
        <w:tc>
          <w:tcPr>
            <w:tcW w:w="6972" w:type="dxa"/>
            <w:shd w:val="clear" w:color="auto" w:fill="FF0000"/>
          </w:tcPr>
          <w:p w14:paraId="2C87293B" w14:textId="77777777" w:rsidR="00071854" w:rsidRPr="00247188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247188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Detalle</w:t>
            </w:r>
          </w:p>
        </w:tc>
        <w:tc>
          <w:tcPr>
            <w:tcW w:w="862" w:type="dxa"/>
            <w:shd w:val="clear" w:color="auto" w:fill="FF0000"/>
          </w:tcPr>
          <w:p w14:paraId="58458BB5" w14:textId="77777777" w:rsidR="00071854" w:rsidRPr="00247188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247188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N° Solicitud</w:t>
            </w:r>
          </w:p>
        </w:tc>
      </w:tr>
      <w:tr w:rsidR="00071854" w:rsidRPr="00247188" w14:paraId="64A7BF4D" w14:textId="77777777" w:rsidTr="00FA46A8">
        <w:tc>
          <w:tcPr>
            <w:tcW w:w="1730" w:type="dxa"/>
          </w:tcPr>
          <w:p w14:paraId="43DAE540" w14:textId="77777777" w:rsidR="00071854" w:rsidRPr="00247188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47188">
              <w:rPr>
                <w:rFonts w:ascii="Verdana" w:hAnsi="Verdana"/>
                <w:sz w:val="18"/>
                <w:szCs w:val="18"/>
              </w:rPr>
              <w:t>Acc</w:t>
            </w:r>
            <w:proofErr w:type="spellEnd"/>
            <w:r w:rsidRPr="00247188">
              <w:rPr>
                <w:rFonts w:ascii="Verdana" w:hAnsi="Verdana"/>
                <w:sz w:val="18"/>
                <w:szCs w:val="18"/>
              </w:rPr>
              <w:t xml:space="preserve"> – red / Cuenta usuario</w:t>
            </w:r>
          </w:p>
          <w:p w14:paraId="3F99AE61" w14:textId="77777777" w:rsidR="00071854" w:rsidRPr="00247188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247188">
              <w:rPr>
                <w:rFonts w:ascii="Verdana" w:hAnsi="Verdana"/>
                <w:sz w:val="18"/>
                <w:szCs w:val="18"/>
              </w:rPr>
              <w:t>(Creación de usuarios de BD, Linux, Unix, Windows, LDAP)</w:t>
            </w:r>
          </w:p>
        </w:tc>
        <w:tc>
          <w:tcPr>
            <w:tcW w:w="6972" w:type="dxa"/>
          </w:tcPr>
          <w:p w14:paraId="05C388D2" w14:textId="422688A5" w:rsidR="00071854" w:rsidRPr="00247188" w:rsidRDefault="00845F4A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247188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3964A200" w14:textId="00EBD603" w:rsidR="00071854" w:rsidRPr="00247188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247188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247188" w14:paraId="4B1A59C2" w14:textId="77777777" w:rsidTr="00FA46A8">
        <w:tc>
          <w:tcPr>
            <w:tcW w:w="1730" w:type="dxa"/>
          </w:tcPr>
          <w:p w14:paraId="1262DCFE" w14:textId="77777777" w:rsidR="00071854" w:rsidRPr="00247188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247188">
              <w:rPr>
                <w:rFonts w:ascii="Verdana" w:hAnsi="Verdana"/>
                <w:sz w:val="18"/>
                <w:szCs w:val="18"/>
              </w:rPr>
              <w:t>Base de datos</w:t>
            </w:r>
          </w:p>
        </w:tc>
        <w:tc>
          <w:tcPr>
            <w:tcW w:w="6972" w:type="dxa"/>
          </w:tcPr>
          <w:p w14:paraId="7F691D35" w14:textId="77777777" w:rsidR="0029196D" w:rsidRPr="00247188" w:rsidRDefault="0029196D" w:rsidP="0029196D">
            <w:pPr>
              <w:autoSpaceDE w:val="0"/>
              <w:autoSpaceDN w:val="0"/>
              <w:jc w:val="left"/>
              <w:rPr>
                <w:rFonts w:ascii="Verdana" w:hAnsi="Verdana" w:cs="Courier New"/>
                <w:sz w:val="18"/>
                <w:szCs w:val="18"/>
                <w:lang w:eastAsia="es-PE"/>
              </w:rPr>
            </w:pPr>
            <w:r w:rsidRPr="00247188">
              <w:rPr>
                <w:rFonts w:ascii="Verdana" w:hAnsi="Verdana"/>
                <w:sz w:val="18"/>
                <w:szCs w:val="18"/>
              </w:rPr>
              <w:t xml:space="preserve">Acceso a las siguientes Bases de Datos y </w:t>
            </w:r>
            <w:proofErr w:type="spellStart"/>
            <w:r w:rsidRPr="00247188">
              <w:rPr>
                <w:rFonts w:ascii="Verdana" w:hAnsi="Verdana"/>
                <w:sz w:val="18"/>
                <w:szCs w:val="18"/>
              </w:rPr>
              <w:t>SP´s</w:t>
            </w:r>
            <w:proofErr w:type="spellEnd"/>
            <w:r w:rsidRPr="00247188">
              <w:rPr>
                <w:rFonts w:ascii="Verdana" w:hAnsi="Verdana"/>
                <w:sz w:val="18"/>
                <w:szCs w:val="18"/>
              </w:rPr>
              <w:t xml:space="preserve"> desde los servidores </w:t>
            </w:r>
            <w:proofErr w:type="spellStart"/>
            <w:r w:rsidRPr="00247188">
              <w:rPr>
                <w:rFonts w:ascii="Verdana" w:hAnsi="Verdana"/>
                <w:sz w:val="18"/>
                <w:szCs w:val="18"/>
              </w:rPr>
              <w:t>weblogic</w:t>
            </w:r>
            <w:proofErr w:type="spellEnd"/>
            <w:r w:rsidRPr="00247188">
              <w:rPr>
                <w:rFonts w:ascii="Verdana" w:hAnsi="Verdana"/>
                <w:sz w:val="18"/>
                <w:szCs w:val="18"/>
              </w:rPr>
              <w:t xml:space="preserve"> donde se instalará la aplicación.</w:t>
            </w:r>
          </w:p>
          <w:p w14:paraId="7E928145" w14:textId="77777777" w:rsidR="0029196D" w:rsidRPr="00247188" w:rsidRDefault="0029196D" w:rsidP="0029196D">
            <w:pPr>
              <w:autoSpaceDE w:val="0"/>
              <w:autoSpaceDN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eastAsia="es-PE"/>
              </w:rPr>
            </w:pPr>
          </w:p>
          <w:p w14:paraId="5576408E" w14:textId="7EB6331A" w:rsidR="0029196D" w:rsidRPr="00247188" w:rsidRDefault="00FF4DC2" w:rsidP="0029196D">
            <w:pPr>
              <w:autoSpaceDE w:val="0"/>
              <w:autoSpaceDN w:val="0"/>
              <w:jc w:val="left"/>
              <w:rPr>
                <w:rFonts w:ascii="Verdana" w:hAnsi="Verdana" w:cs="Courier New"/>
                <w:color w:val="000000"/>
                <w:sz w:val="18"/>
                <w:szCs w:val="18"/>
                <w:lang w:val="es-ES" w:eastAsia="es-ES"/>
              </w:rPr>
            </w:pPr>
            <w:r w:rsidRPr="00247188">
              <w:rPr>
                <w:rFonts w:ascii="Verdana" w:hAnsi="Verdana" w:cs="Arial"/>
                <w:b/>
                <w:color w:val="000000"/>
                <w:sz w:val="18"/>
                <w:szCs w:val="18"/>
                <w:lang w:eastAsia="es-PE"/>
              </w:rPr>
              <w:t>BSCS</w:t>
            </w:r>
            <w:r w:rsidR="0029196D" w:rsidRPr="00247188">
              <w:rPr>
                <w:rFonts w:ascii="Verdana" w:hAnsi="Verdana" w:cs="Courier New"/>
                <w:color w:val="000000"/>
                <w:sz w:val="18"/>
                <w:szCs w:val="18"/>
                <w:lang w:val="es-ES" w:eastAsia="es-ES"/>
              </w:rPr>
              <w:t>:</w:t>
            </w:r>
          </w:p>
          <w:p w14:paraId="2920F4B0" w14:textId="77777777" w:rsidR="00FA5882" w:rsidRPr="00B776BB" w:rsidRDefault="00FA5882" w:rsidP="00FA5882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user</w:t>
            </w:r>
            <w:proofErr w:type="spellEnd"/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  <w:t xml:space="preserve"> = </w:t>
            </w:r>
            <w:proofErr w:type="spellStart"/>
            <w:r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eastAsia="es-PE"/>
              </w:rPr>
              <w:t>usrappmotorp</w:t>
            </w:r>
            <w:proofErr w:type="spellEnd"/>
          </w:p>
          <w:p w14:paraId="7057C952" w14:textId="77777777" w:rsidR="00FA5882" w:rsidRPr="00B776BB" w:rsidRDefault="00FA5882" w:rsidP="00FA5882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owner</w:t>
            </w:r>
            <w:proofErr w:type="spellEnd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 xml:space="preserve"> =</w:t>
            </w:r>
            <w:r w:rsidRPr="00F40B66">
              <w:rPr>
                <w:rStyle w:val="Refdecomentario"/>
                <w:rFonts w:ascii="Verdana" w:hAnsi="Verdana" w:cs="Courier New"/>
                <w:color w:val="000000"/>
                <w:szCs w:val="18"/>
                <w:lang w:val="en-US" w:eastAsia="es-PE"/>
              </w:rPr>
              <w:t>MOTPROM</w:t>
            </w:r>
          </w:p>
          <w:p w14:paraId="72D33045" w14:textId="77777777" w:rsidR="00FA5882" w:rsidRPr="00B776BB" w:rsidRDefault="00FA5882" w:rsidP="00FA5882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</w:pPr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val="en-US" w:eastAsia="es-PE"/>
              </w:rPr>
              <w:t>host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  <w:t xml:space="preserve"> = </w:t>
            </w:r>
            <w:r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val="en-US" w:eastAsia="es-PE"/>
              </w:rPr>
              <w:t>scan-fcprod.tim.com.pe</w:t>
            </w:r>
          </w:p>
          <w:p w14:paraId="2AEFAD0C" w14:textId="77777777" w:rsidR="00FA5882" w:rsidRPr="00B776BB" w:rsidRDefault="00FA5882" w:rsidP="00FA5882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val="en-US" w:eastAsia="es-PE"/>
              </w:rPr>
              <w:t>port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  <w:t xml:space="preserve"> =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eastAsia="es-PE"/>
              </w:rPr>
              <w:t>1521</w:t>
            </w:r>
          </w:p>
          <w:p w14:paraId="47CE6114" w14:textId="77777777" w:rsidR="00FA5882" w:rsidRPr="00B776BB" w:rsidRDefault="00FA5882" w:rsidP="00FA5882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jc w:val="left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SP’s</w:t>
            </w:r>
            <w:proofErr w:type="spellEnd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 xml:space="preserve"> utilizados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  <w:t>:</w:t>
            </w:r>
          </w:p>
          <w:p w14:paraId="4145AD95" w14:textId="77777777" w:rsidR="00FA5882" w:rsidRPr="00247188" w:rsidRDefault="00FA5882" w:rsidP="00FA5882">
            <w:pPr>
              <w:pStyle w:val="Prrafodelista"/>
              <w:autoSpaceDE w:val="0"/>
              <w:autoSpaceDN w:val="0"/>
              <w:ind w:left="360"/>
              <w:jc w:val="left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</w:p>
          <w:p w14:paraId="75C4C4F3" w14:textId="2F142128" w:rsidR="00D5679B" w:rsidRPr="00247188" w:rsidRDefault="00FF4DC2" w:rsidP="006876D3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b/>
                <w:sz w:val="18"/>
                <w:szCs w:val="18"/>
                <w:lang w:val="es-ES"/>
              </w:rPr>
            </w:pPr>
            <w:proofErr w:type="spellStart"/>
            <w:r w:rsidRPr="00247188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</w:t>
            </w:r>
            <w:r w:rsidR="0029196D" w:rsidRPr="00247188">
              <w:rPr>
                <w:rFonts w:ascii="Verdana" w:hAnsi="Verdana" w:cs="Courier New"/>
                <w:sz w:val="18"/>
                <w:szCs w:val="18"/>
                <w:lang w:val="es-ES"/>
              </w:rPr>
              <w:t>.</w:t>
            </w:r>
            <w:r w:rsidR="006876D3" w:rsidRPr="00247188">
              <w:rPr>
                <w:rFonts w:ascii="Verdana" w:hAnsi="Verdana" w:cs="Courier New"/>
                <w:sz w:val="18"/>
                <w:szCs w:val="18"/>
                <w:lang w:val="es-ES"/>
              </w:rPr>
              <w:t>promsu_desa_vigen_bono</w:t>
            </w:r>
            <w:proofErr w:type="spellEnd"/>
            <w:r w:rsidR="006876D3" w:rsidRPr="00247188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</w:t>
            </w:r>
            <w:r w:rsidR="0029196D" w:rsidRPr="00247188">
              <w:rPr>
                <w:rFonts w:ascii="Verdana" w:hAnsi="Verdana" w:cs="Courier New"/>
                <w:sz w:val="18"/>
                <w:szCs w:val="18"/>
                <w:lang w:val="es-ES"/>
              </w:rPr>
              <w:t>(</w:t>
            </w:r>
            <w:r w:rsidR="00B73DAF" w:rsidRPr="00247188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Nuevo - SP </w:t>
            </w:r>
            <w:r w:rsidR="006876D3" w:rsidRPr="00247188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de </w:t>
            </w:r>
            <w:proofErr w:type="spellStart"/>
            <w:r w:rsidR="006876D3" w:rsidRPr="00247188">
              <w:rPr>
                <w:rFonts w:ascii="Verdana" w:hAnsi="Verdana" w:cs="Courier New"/>
                <w:sz w:val="18"/>
                <w:szCs w:val="18"/>
                <w:lang w:val="es-ES"/>
              </w:rPr>
              <w:t>Desactivacion</w:t>
            </w:r>
            <w:proofErr w:type="spellEnd"/>
            <w:r w:rsidR="006876D3" w:rsidRPr="00247188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de Bonos por  de Fecha vigencia</w:t>
            </w:r>
            <w:r w:rsidR="0029196D" w:rsidRPr="00247188">
              <w:rPr>
                <w:rFonts w:ascii="Verdana" w:hAnsi="Verdana" w:cs="Courier New"/>
                <w:sz w:val="18"/>
                <w:szCs w:val="18"/>
                <w:lang w:val="es-ES"/>
              </w:rPr>
              <w:t>)</w:t>
            </w:r>
          </w:p>
        </w:tc>
        <w:tc>
          <w:tcPr>
            <w:tcW w:w="862" w:type="dxa"/>
          </w:tcPr>
          <w:p w14:paraId="18C4A5D3" w14:textId="43F4010A" w:rsidR="00071854" w:rsidRPr="00247188" w:rsidRDefault="00FA5882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247188" w14:paraId="18095B4E" w14:textId="77777777" w:rsidTr="00FA46A8">
        <w:tc>
          <w:tcPr>
            <w:tcW w:w="1730" w:type="dxa"/>
          </w:tcPr>
          <w:p w14:paraId="4CF2339A" w14:textId="77777777" w:rsidR="00071854" w:rsidRPr="00247188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247188">
              <w:rPr>
                <w:rFonts w:ascii="Verdana" w:hAnsi="Verdana"/>
                <w:sz w:val="18"/>
                <w:szCs w:val="18"/>
              </w:rPr>
              <w:t>Firewall</w:t>
            </w:r>
          </w:p>
          <w:p w14:paraId="02B289C5" w14:textId="77777777" w:rsidR="00071854" w:rsidRPr="00247188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247188">
              <w:rPr>
                <w:rFonts w:ascii="Verdana" w:hAnsi="Verdana"/>
                <w:sz w:val="18"/>
                <w:szCs w:val="18"/>
              </w:rPr>
              <w:t>(deberán solicitar el formato 6)</w:t>
            </w:r>
          </w:p>
        </w:tc>
        <w:tc>
          <w:tcPr>
            <w:tcW w:w="6972" w:type="dxa"/>
          </w:tcPr>
          <w:p w14:paraId="165BF07C" w14:textId="45434E7A" w:rsidR="00071854" w:rsidRPr="00247188" w:rsidRDefault="00845F4A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247188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60257514" w14:textId="6DB933AE" w:rsidR="00071854" w:rsidRPr="00247188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247188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247188" w14:paraId="462531A5" w14:textId="77777777" w:rsidTr="00FA46A8">
        <w:tc>
          <w:tcPr>
            <w:tcW w:w="1730" w:type="dxa"/>
          </w:tcPr>
          <w:p w14:paraId="3A008D69" w14:textId="77777777" w:rsidR="00071854" w:rsidRPr="00247188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247188">
              <w:rPr>
                <w:rFonts w:ascii="Verdana" w:hAnsi="Verdana"/>
                <w:sz w:val="18"/>
                <w:szCs w:val="18"/>
              </w:rPr>
              <w:t>Sistema Operativo | Unix</w:t>
            </w:r>
          </w:p>
        </w:tc>
        <w:tc>
          <w:tcPr>
            <w:tcW w:w="6972" w:type="dxa"/>
          </w:tcPr>
          <w:p w14:paraId="6659CADE" w14:textId="77777777" w:rsidR="00FA5882" w:rsidRPr="00B776BB" w:rsidRDefault="00FA5882" w:rsidP="00FA5882">
            <w:pPr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Se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debera</w:t>
            </w:r>
            <w:proofErr w:type="spellEnd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crear las siguientes carpetas en el Usuario </w:t>
            </w:r>
            <w:r w:rsidRPr="00C04E6D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USRPRETUPS</w:t>
            </w:r>
            <w:r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 xml:space="preserve"> </w:t>
            </w:r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del servidor </w:t>
            </w:r>
            <w:r w:rsidRPr="00C04E6D">
              <w:rPr>
                <w:rFonts w:ascii="Verdana" w:hAnsi="Verdana"/>
                <w:b/>
                <w:sz w:val="18"/>
                <w:szCs w:val="18"/>
              </w:rPr>
              <w:t>limapppbanv01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asignandole</w:t>
            </w:r>
            <w:proofErr w:type="spellEnd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los siguientes permisos a las siguientes rutas de directorios:</w:t>
            </w:r>
          </w:p>
          <w:p w14:paraId="039C8B42" w14:textId="77777777" w:rsidR="00A3580C" w:rsidRPr="00247188" w:rsidRDefault="00A3580C" w:rsidP="00A3580C">
            <w:pPr>
              <w:pStyle w:val="Prrafodelista"/>
              <w:ind w:left="0"/>
              <w:rPr>
                <w:rFonts w:ascii="Verdana" w:hAnsi="Verdana" w:cs="Arial"/>
                <w:b/>
                <w:sz w:val="18"/>
                <w:szCs w:val="18"/>
                <w:lang w:val="es-ES_tradnl" w:eastAsia="es-ES"/>
              </w:rPr>
            </w:pPr>
          </w:p>
          <w:tbl>
            <w:tblPr>
              <w:tblW w:w="62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56"/>
              <w:gridCol w:w="2374"/>
            </w:tblGrid>
            <w:tr w:rsidR="00A3580C" w:rsidRPr="00247188" w14:paraId="350BD0D6" w14:textId="77777777" w:rsidTr="00E55425">
              <w:trPr>
                <w:trHeight w:val="166"/>
              </w:trPr>
              <w:tc>
                <w:tcPr>
                  <w:tcW w:w="3856" w:type="dxa"/>
                  <w:shd w:val="clear" w:color="auto" w:fill="FF0000"/>
                  <w:vAlign w:val="center"/>
                </w:tcPr>
                <w:p w14:paraId="27970825" w14:textId="77777777" w:rsidR="00A3580C" w:rsidRPr="00247188" w:rsidRDefault="00A3580C" w:rsidP="00A3580C">
                  <w:pPr>
                    <w:jc w:val="center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</w:pPr>
                  <w:r w:rsidRPr="00247188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  <w:t>RUTA</w:t>
                  </w:r>
                </w:p>
              </w:tc>
              <w:tc>
                <w:tcPr>
                  <w:tcW w:w="2374" w:type="dxa"/>
                  <w:shd w:val="clear" w:color="auto" w:fill="FF0000"/>
                  <w:vAlign w:val="center"/>
                </w:tcPr>
                <w:p w14:paraId="68202A83" w14:textId="77777777" w:rsidR="00A3580C" w:rsidRPr="00247188" w:rsidRDefault="00A3580C" w:rsidP="00A3580C">
                  <w:pPr>
                    <w:jc w:val="center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</w:pPr>
                  <w:r w:rsidRPr="00247188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  <w:t>PERMISOS</w:t>
                  </w:r>
                </w:p>
              </w:tc>
            </w:tr>
            <w:tr w:rsidR="00A3580C" w:rsidRPr="00247188" w14:paraId="2B450344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21577524" w14:textId="5508A5B0" w:rsidR="00A3580C" w:rsidRPr="001300A9" w:rsidRDefault="00350584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/home/USRPRETUPS/procesosmotorprom/desactiva/</w:t>
                  </w:r>
                  <w:r w:rsidR="001300A9" w:rsidRPr="001300A9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desactiva/</w:t>
                  </w:r>
                  <w:r w:rsidR="006876D3" w:rsidRPr="001300A9">
                    <w:rPr>
                      <w:rFonts w:ascii="Verdana" w:hAnsi="Verdana"/>
                      <w:sz w:val="18"/>
                      <w:szCs w:val="18"/>
                    </w:rPr>
                    <w:t>SH02_MOTPROM_ValidaDes_Vigencia</w:t>
                  </w:r>
                </w:p>
              </w:tc>
              <w:tc>
                <w:tcPr>
                  <w:tcW w:w="2374" w:type="dxa"/>
                  <w:vAlign w:val="center"/>
                </w:tcPr>
                <w:p w14:paraId="33359FED" w14:textId="77777777" w:rsidR="00A3580C" w:rsidRPr="00247188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</w:pPr>
                  <w:r w:rsidRPr="00247188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247188" w14:paraId="7C064FFD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119B1C13" w14:textId="0D638FFC" w:rsidR="00A3580C" w:rsidRPr="00FA5882" w:rsidRDefault="00350584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/home/USRPRETUPS/procesosmotorprom/desactiva/</w:t>
                  </w:r>
                  <w:r w:rsidR="001300A9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desactiva/</w:t>
                  </w:r>
                  <w:r w:rsidR="006876D3" w:rsidRPr="00FA5882">
                    <w:rPr>
                      <w:rFonts w:ascii="Verdana" w:hAnsi="Verdana"/>
                      <w:sz w:val="18"/>
                      <w:szCs w:val="18"/>
                    </w:rPr>
                    <w:t>SH02_MOTPROM_ValidaDes_Vigencia</w:t>
                  </w:r>
                  <w:r w:rsidR="00A3580C" w:rsidRPr="00FA5882">
                    <w:rPr>
                      <w:rFonts w:ascii="Verdana" w:hAnsi="Verdana"/>
                      <w:sz w:val="18"/>
                      <w:szCs w:val="18"/>
                    </w:rPr>
                    <w:t>/BIN</w:t>
                  </w:r>
                </w:p>
              </w:tc>
              <w:tc>
                <w:tcPr>
                  <w:tcW w:w="2374" w:type="dxa"/>
                  <w:vAlign w:val="center"/>
                </w:tcPr>
                <w:p w14:paraId="0690CC9D" w14:textId="77777777" w:rsidR="00A3580C" w:rsidRPr="00247188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</w:pPr>
                  <w:r w:rsidRPr="00247188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247188" w14:paraId="08EFE264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19379C84" w14:textId="2D38CBF5" w:rsidR="00A3580C" w:rsidRPr="00FA5882" w:rsidRDefault="00350584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/home/USRPRETUPS/procesosmotorprom/desactiva/</w:t>
                  </w:r>
                  <w:r w:rsidR="001300A9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desactiva/</w:t>
                  </w:r>
                  <w:r w:rsidR="006876D3" w:rsidRPr="00FA5882">
                    <w:rPr>
                      <w:rFonts w:ascii="Verdana" w:hAnsi="Verdana"/>
                      <w:sz w:val="18"/>
                      <w:szCs w:val="18"/>
                    </w:rPr>
                    <w:t>SH02_MOTPROM_ValidaDes_Vigencia</w:t>
                  </w:r>
                  <w:r w:rsidR="00A3580C" w:rsidRPr="00FA5882">
                    <w:rPr>
                      <w:rFonts w:ascii="Verdana" w:hAnsi="Verdana"/>
                      <w:sz w:val="18"/>
                      <w:szCs w:val="18"/>
                    </w:rPr>
                    <w:t>/LIB/</w:t>
                  </w:r>
                </w:p>
              </w:tc>
              <w:tc>
                <w:tcPr>
                  <w:tcW w:w="2374" w:type="dxa"/>
                  <w:vAlign w:val="center"/>
                </w:tcPr>
                <w:p w14:paraId="057C3452" w14:textId="77777777" w:rsidR="00A3580C" w:rsidRPr="00247188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</w:pPr>
                  <w:r w:rsidRPr="00247188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247188" w14:paraId="775E74F7" w14:textId="77777777" w:rsidTr="00E55425">
              <w:trPr>
                <w:trHeight w:val="364"/>
              </w:trPr>
              <w:tc>
                <w:tcPr>
                  <w:tcW w:w="3856" w:type="dxa"/>
                  <w:vAlign w:val="center"/>
                </w:tcPr>
                <w:p w14:paraId="75CCDD6F" w14:textId="3C2D2155" w:rsidR="00A3580C" w:rsidRPr="00FA5882" w:rsidRDefault="00350584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lastRenderedPageBreak/>
                    <w:t>/home/USRPRETUPS/procesosmotorprom/desactiva/</w:t>
                  </w:r>
                  <w:r w:rsidR="001300A9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desactiva/</w:t>
                  </w:r>
                  <w:r w:rsidR="006876D3" w:rsidRPr="00FA5882">
                    <w:rPr>
                      <w:rFonts w:ascii="Verdana" w:hAnsi="Verdana"/>
                      <w:sz w:val="18"/>
                      <w:szCs w:val="18"/>
                    </w:rPr>
                    <w:t>SH02_MOTPROM_ValidaDes_Vigencia</w:t>
                  </w:r>
                  <w:r w:rsidR="00A3580C" w:rsidRPr="00FA5882">
                    <w:rPr>
                      <w:rFonts w:ascii="Verdana" w:hAnsi="Verdana"/>
                      <w:sz w:val="18"/>
                      <w:szCs w:val="18"/>
                    </w:rPr>
                    <w:t>/LOG/</w:t>
                  </w:r>
                </w:p>
              </w:tc>
              <w:tc>
                <w:tcPr>
                  <w:tcW w:w="2374" w:type="dxa"/>
                  <w:vAlign w:val="center"/>
                </w:tcPr>
                <w:p w14:paraId="4F57D3A0" w14:textId="77777777" w:rsidR="00A3580C" w:rsidRPr="00247188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</w:pPr>
                  <w:r w:rsidRPr="00247188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</w:t>
                  </w:r>
                </w:p>
              </w:tc>
            </w:tr>
          </w:tbl>
          <w:p w14:paraId="466F4BC9" w14:textId="77777777" w:rsidR="00071854" w:rsidRPr="00247188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</w:p>
          <w:p w14:paraId="423DD953" w14:textId="47696196" w:rsidR="002F52B2" w:rsidRPr="00247188" w:rsidRDefault="002F52B2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62" w:type="dxa"/>
          </w:tcPr>
          <w:p w14:paraId="59C7195F" w14:textId="34657A00" w:rsidR="00071854" w:rsidRPr="00247188" w:rsidRDefault="00FA5882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-</w:t>
            </w:r>
          </w:p>
        </w:tc>
      </w:tr>
      <w:tr w:rsidR="00071854" w:rsidRPr="00247188" w14:paraId="0E24942C" w14:textId="77777777" w:rsidTr="00FA46A8">
        <w:tc>
          <w:tcPr>
            <w:tcW w:w="1730" w:type="dxa"/>
          </w:tcPr>
          <w:p w14:paraId="1BEE6282" w14:textId="77777777" w:rsidR="00071854" w:rsidRPr="00247188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247188">
              <w:rPr>
                <w:rFonts w:ascii="Verdana" w:hAnsi="Verdana"/>
                <w:sz w:val="18"/>
                <w:szCs w:val="18"/>
              </w:rPr>
              <w:lastRenderedPageBreak/>
              <w:t>Sistema Operativo | Linux</w:t>
            </w:r>
          </w:p>
        </w:tc>
        <w:tc>
          <w:tcPr>
            <w:tcW w:w="6972" w:type="dxa"/>
          </w:tcPr>
          <w:p w14:paraId="71A253A6" w14:textId="77777777" w:rsidR="00FA46A8" w:rsidRPr="00247188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2345C75B" w14:textId="40C3BDCA" w:rsidR="00071854" w:rsidRPr="00247188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247188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46FDB564" w14:textId="79095BD0" w:rsidR="00071854" w:rsidRPr="00247188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247188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247188" w14:paraId="5EC45F0B" w14:textId="77777777" w:rsidTr="00FA46A8">
        <w:tc>
          <w:tcPr>
            <w:tcW w:w="1730" w:type="dxa"/>
          </w:tcPr>
          <w:p w14:paraId="2C552378" w14:textId="77777777" w:rsidR="00071854" w:rsidRPr="00247188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247188">
              <w:rPr>
                <w:rFonts w:ascii="Verdana" w:hAnsi="Verdana"/>
                <w:sz w:val="18"/>
                <w:szCs w:val="18"/>
              </w:rPr>
              <w:t>Sistema Operativo | Windows</w:t>
            </w:r>
          </w:p>
        </w:tc>
        <w:tc>
          <w:tcPr>
            <w:tcW w:w="6972" w:type="dxa"/>
          </w:tcPr>
          <w:p w14:paraId="31C870F6" w14:textId="77777777" w:rsidR="00FA46A8" w:rsidRPr="00247188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593E7102" w14:textId="3054C6E0" w:rsidR="00071854" w:rsidRPr="00247188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247188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4B823F54" w14:textId="77142EB3" w:rsidR="00071854" w:rsidRPr="00247188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247188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247188" w14:paraId="2709368E" w14:textId="77777777" w:rsidTr="00A3580C">
        <w:trPr>
          <w:trHeight w:val="931"/>
        </w:trPr>
        <w:tc>
          <w:tcPr>
            <w:tcW w:w="1730" w:type="dxa"/>
          </w:tcPr>
          <w:p w14:paraId="2E7F078F" w14:textId="77777777" w:rsidR="00071854" w:rsidRPr="00247188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247188">
              <w:rPr>
                <w:rFonts w:ascii="Verdana" w:hAnsi="Verdana"/>
                <w:sz w:val="18"/>
                <w:szCs w:val="18"/>
              </w:rPr>
              <w:t xml:space="preserve">Sistema Otros | </w:t>
            </w:r>
            <w:proofErr w:type="spellStart"/>
            <w:r w:rsidRPr="00247188">
              <w:rPr>
                <w:rFonts w:ascii="Verdana" w:hAnsi="Verdana"/>
                <w:sz w:val="18"/>
                <w:szCs w:val="18"/>
              </w:rPr>
              <w:t>Weblogic</w:t>
            </w:r>
            <w:proofErr w:type="spellEnd"/>
            <w:r w:rsidRPr="00247188">
              <w:rPr>
                <w:rFonts w:ascii="Verdana" w:hAnsi="Verdana"/>
                <w:sz w:val="18"/>
                <w:szCs w:val="18"/>
              </w:rPr>
              <w:t xml:space="preserve"> – App Server</w:t>
            </w:r>
          </w:p>
        </w:tc>
        <w:tc>
          <w:tcPr>
            <w:tcW w:w="6972" w:type="dxa"/>
          </w:tcPr>
          <w:p w14:paraId="5A51B544" w14:textId="05D2E20B" w:rsidR="00071854" w:rsidRPr="00247188" w:rsidRDefault="00A3580C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247188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0BA3D403" w14:textId="77777777" w:rsidR="00071854" w:rsidRPr="00247188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6D838C5F" w14:textId="4F26FF76" w:rsidR="00DF3B82" w:rsidRPr="00247188" w:rsidRDefault="00DF3B82" w:rsidP="00D94005">
      <w:pPr>
        <w:rPr>
          <w:rFonts w:ascii="Verdana" w:hAnsi="Verdana"/>
          <w:sz w:val="18"/>
          <w:szCs w:val="18"/>
        </w:rPr>
      </w:pPr>
    </w:p>
    <w:p w14:paraId="6AACFA71" w14:textId="2079FE0D" w:rsidR="00D94005" w:rsidRPr="00247188" w:rsidRDefault="00EA1A9C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6" w:name="_Toc311451359"/>
      <w:bookmarkStart w:id="7" w:name="_Toc8491271"/>
      <w:r w:rsidRPr="00247188">
        <w:rPr>
          <w:rFonts w:ascii="Verdana" w:hAnsi="Verdana" w:cs="Arial"/>
          <w:sz w:val="18"/>
          <w:szCs w:val="18"/>
        </w:rPr>
        <w:t>Dependencia con</w:t>
      </w:r>
      <w:r w:rsidR="00D94005" w:rsidRPr="00247188">
        <w:rPr>
          <w:rFonts w:ascii="Verdana" w:hAnsi="Verdana" w:cs="Arial"/>
          <w:sz w:val="18"/>
          <w:szCs w:val="18"/>
        </w:rPr>
        <w:t xml:space="preserve"> otros </w:t>
      </w:r>
      <w:bookmarkEnd w:id="6"/>
      <w:proofErr w:type="spellStart"/>
      <w:r w:rsidR="00833768" w:rsidRPr="00247188">
        <w:rPr>
          <w:rFonts w:ascii="Verdana" w:hAnsi="Verdana" w:cs="Arial"/>
          <w:sz w:val="18"/>
          <w:szCs w:val="18"/>
        </w:rPr>
        <w:t>Str</w:t>
      </w:r>
      <w:r w:rsidR="00EC0124" w:rsidRPr="00247188">
        <w:rPr>
          <w:rFonts w:ascii="Verdana" w:hAnsi="Verdana" w:cs="Arial"/>
          <w:sz w:val="18"/>
          <w:szCs w:val="18"/>
        </w:rPr>
        <w:t>eams</w:t>
      </w:r>
      <w:bookmarkEnd w:id="7"/>
      <w:proofErr w:type="spellEnd"/>
    </w:p>
    <w:tbl>
      <w:tblPr>
        <w:tblW w:w="0" w:type="auto"/>
        <w:tblInd w:w="3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3653"/>
        <w:gridCol w:w="1969"/>
      </w:tblGrid>
      <w:tr w:rsidR="00AA60F4" w:rsidRPr="00247188" w14:paraId="032D0150" w14:textId="77777777" w:rsidTr="00782E91">
        <w:tc>
          <w:tcPr>
            <w:tcW w:w="39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F951F" w14:textId="77777777" w:rsidR="00AA60F4" w:rsidRPr="00247188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247188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Código del STREAM</w:t>
            </w:r>
          </w:p>
        </w:tc>
        <w:tc>
          <w:tcPr>
            <w:tcW w:w="36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88E45" w14:textId="77777777" w:rsidR="00AA60F4" w:rsidRPr="00247188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247188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Aplicativo</w:t>
            </w:r>
          </w:p>
        </w:tc>
        <w:tc>
          <w:tcPr>
            <w:tcW w:w="19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6B5E6" w14:textId="77777777" w:rsidR="00AA60F4" w:rsidRPr="00247188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247188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Orden de Pases</w:t>
            </w:r>
          </w:p>
        </w:tc>
      </w:tr>
      <w:tr w:rsidR="00782E91" w:rsidRPr="00247188" w14:paraId="6DD99E51" w14:textId="77777777" w:rsidTr="00782E91"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81BD9" w14:textId="05474703" w:rsidR="00782E91" w:rsidRPr="00247188" w:rsidRDefault="00782E91" w:rsidP="00782E91">
            <w:pPr>
              <w:pStyle w:val="Encabezado"/>
              <w:rPr>
                <w:rFonts w:ascii="Verdana" w:hAnsi="Verdana"/>
                <w:sz w:val="18"/>
                <w:szCs w:val="18"/>
                <w:lang w:val="en-US"/>
              </w:rPr>
            </w:pPr>
            <w:r w:rsidRPr="00D56C4C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STR.SOL.PROY-140067.MOTPROM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1401C" w14:textId="1FDB05C1" w:rsidR="00782E91" w:rsidRPr="00247188" w:rsidRDefault="00782E91" w:rsidP="00782E91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D56C4C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MOTPROM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52859" w14:textId="17134FA0" w:rsidR="00782E91" w:rsidRPr="00247188" w:rsidRDefault="00782E91" w:rsidP="00782E91">
            <w:pPr>
              <w:pStyle w:val="Encabezado"/>
              <w:jc w:val="center"/>
              <w:rPr>
                <w:rFonts w:ascii="Verdana" w:hAnsi="Verdana"/>
                <w:sz w:val="18"/>
                <w:szCs w:val="18"/>
              </w:rPr>
            </w:pPr>
            <w:r w:rsidRPr="00D56C4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136EC8" w:rsidRPr="00247188" w14:paraId="3DF19890" w14:textId="77777777" w:rsidTr="00782E91"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83D33" w14:textId="61291908" w:rsidR="00136EC8" w:rsidRPr="00247188" w:rsidRDefault="00136EC8" w:rsidP="00136EC8">
            <w:pPr>
              <w:pStyle w:val="Encabezado"/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STR.SOL.</w:t>
            </w: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>PROY-140067</w:t>
            </w:r>
            <w:r w:rsidRPr="00757331">
              <w:rPr>
                <w:rFonts w:ascii="Verdana" w:hAnsi="Verdana"/>
                <w:sz w:val="18"/>
                <w:szCs w:val="18"/>
                <w:lang w:val="en-US"/>
              </w:rPr>
              <w:t>.EAI_ONE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0BF58" w14:textId="4F5D702F" w:rsidR="00136EC8" w:rsidRPr="00247188" w:rsidRDefault="00136EC8" w:rsidP="00136EC8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EAI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96982" w14:textId="424E86A2" w:rsidR="00136EC8" w:rsidRPr="00247188" w:rsidRDefault="00136EC8" w:rsidP="00136EC8">
            <w:pPr>
              <w:pStyle w:val="Encabezad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</w:tbl>
    <w:p w14:paraId="4768E30F" w14:textId="0C8FFB7D" w:rsidR="00F94741" w:rsidRPr="00247188" w:rsidRDefault="00F94741" w:rsidP="00F94741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</w:p>
    <w:p w14:paraId="16B551A1" w14:textId="77777777" w:rsidR="00D97ECD" w:rsidRPr="00247188" w:rsidRDefault="00D97ECD" w:rsidP="0033497A">
      <w:pPr>
        <w:rPr>
          <w:rFonts w:ascii="Verdana" w:hAnsi="Verdana"/>
          <w:sz w:val="18"/>
          <w:szCs w:val="18"/>
        </w:rPr>
      </w:pPr>
    </w:p>
    <w:p w14:paraId="25567710" w14:textId="77777777" w:rsidR="00E736E1" w:rsidRPr="00247188" w:rsidRDefault="00E736E1" w:rsidP="00D94005">
      <w:pPr>
        <w:rPr>
          <w:rFonts w:ascii="Verdana" w:hAnsi="Verdana"/>
          <w:sz w:val="18"/>
          <w:szCs w:val="18"/>
          <w:lang w:val="es-ES_tradnl"/>
        </w:rPr>
      </w:pPr>
    </w:p>
    <w:p w14:paraId="3C220970" w14:textId="632392D9" w:rsidR="00F56068" w:rsidRPr="00247188" w:rsidRDefault="006747B5" w:rsidP="00AA60F4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8" w:name="_Toc311451361"/>
      <w:bookmarkStart w:id="9" w:name="_Toc8491272"/>
      <w:r w:rsidRPr="00247188">
        <w:rPr>
          <w:rFonts w:ascii="Verdana" w:hAnsi="Verdana" w:cs="Arial"/>
          <w:sz w:val="18"/>
          <w:szCs w:val="18"/>
        </w:rPr>
        <w:t>Generación de copias de respaldo</w:t>
      </w:r>
      <w:bookmarkEnd w:id="8"/>
      <w:bookmarkEnd w:id="9"/>
    </w:p>
    <w:p w14:paraId="20DD3734" w14:textId="02C67EBB" w:rsidR="0008443E" w:rsidRPr="00247188" w:rsidRDefault="00AA60F4" w:rsidP="00AA60F4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  <w:r w:rsidRPr="00247188">
        <w:rPr>
          <w:rFonts w:ascii="Verdana" w:hAnsi="Verdana"/>
          <w:color w:val="000000"/>
          <w:sz w:val="18"/>
          <w:szCs w:val="18"/>
        </w:rPr>
        <w:t>No aplica.</w:t>
      </w:r>
    </w:p>
    <w:p w14:paraId="619B886D" w14:textId="77777777" w:rsidR="0008443E" w:rsidRPr="00247188" w:rsidRDefault="0008443E" w:rsidP="0008443E">
      <w:pPr>
        <w:rPr>
          <w:rFonts w:ascii="Verdana" w:hAnsi="Verdana"/>
          <w:sz w:val="18"/>
          <w:szCs w:val="18"/>
          <w:lang w:val="es-ES_tradnl"/>
        </w:rPr>
      </w:pPr>
    </w:p>
    <w:p w14:paraId="11ED4D21" w14:textId="77777777" w:rsidR="00380C05" w:rsidRPr="00247188" w:rsidRDefault="00380C05" w:rsidP="00AA60F4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10" w:name="_Toc8491273"/>
      <w:bookmarkStart w:id="11" w:name="_Toc504493974"/>
      <w:r w:rsidRPr="00247188">
        <w:rPr>
          <w:rFonts w:ascii="Verdana" w:hAnsi="Verdana" w:cs="Arial"/>
          <w:sz w:val="18"/>
          <w:szCs w:val="18"/>
        </w:rPr>
        <w:t>Cambios en fuentes</w:t>
      </w:r>
      <w:bookmarkEnd w:id="10"/>
    </w:p>
    <w:bookmarkEnd w:id="11"/>
    <w:p w14:paraId="15F948E7" w14:textId="77777777" w:rsidR="0008443E" w:rsidRPr="00247188" w:rsidRDefault="0008443E" w:rsidP="0008443E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  <w:r w:rsidRPr="00247188">
        <w:rPr>
          <w:rFonts w:ascii="Verdana" w:hAnsi="Verdana"/>
          <w:color w:val="000000"/>
          <w:sz w:val="18"/>
          <w:szCs w:val="18"/>
        </w:rPr>
        <w:t>No aplica.</w:t>
      </w:r>
    </w:p>
    <w:p w14:paraId="772E900A" w14:textId="77777777" w:rsidR="00380C05" w:rsidRPr="00247188" w:rsidRDefault="00380C05" w:rsidP="0008443E">
      <w:pPr>
        <w:rPr>
          <w:rFonts w:ascii="Verdana" w:hAnsi="Verdana"/>
          <w:sz w:val="18"/>
          <w:szCs w:val="18"/>
          <w:lang w:val="es-ES_tradnl"/>
        </w:rPr>
      </w:pPr>
    </w:p>
    <w:p w14:paraId="04E7F8D9" w14:textId="554C410D" w:rsidR="0049562C" w:rsidRPr="00247188" w:rsidRDefault="006747B5" w:rsidP="00395DA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12" w:name="_Toc8491274"/>
      <w:r w:rsidRPr="00247188">
        <w:rPr>
          <w:rFonts w:ascii="Verdana" w:hAnsi="Verdana" w:cs="Arial"/>
          <w:sz w:val="18"/>
          <w:szCs w:val="18"/>
        </w:rPr>
        <w:t>Procesos de Instalación</w:t>
      </w:r>
      <w:bookmarkEnd w:id="12"/>
    </w:p>
    <w:p w14:paraId="06E03185" w14:textId="0F993DE3" w:rsidR="00084B00" w:rsidRPr="00247188" w:rsidRDefault="00084B00" w:rsidP="0049562C">
      <w:pPr>
        <w:ind w:left="360"/>
        <w:rPr>
          <w:rFonts w:ascii="Verdana" w:hAnsi="Verdana"/>
          <w:color w:val="999999"/>
          <w:sz w:val="18"/>
          <w:szCs w:val="18"/>
        </w:rPr>
      </w:pPr>
      <w:r w:rsidRPr="00247188">
        <w:rPr>
          <w:rFonts w:ascii="Verdana" w:hAnsi="Verdana"/>
          <w:color w:val="999999"/>
          <w:sz w:val="18"/>
          <w:szCs w:val="18"/>
        </w:rPr>
        <w:t>(</w:t>
      </w:r>
      <w:r w:rsidR="00A85B0C" w:rsidRPr="00247188">
        <w:rPr>
          <w:rFonts w:ascii="Verdana" w:hAnsi="Verdana"/>
          <w:color w:val="999999"/>
          <w:sz w:val="18"/>
          <w:szCs w:val="18"/>
        </w:rPr>
        <w:t>Considerar el orden descrito en los pasos a seguir para instalación y modificación de los servicios</w:t>
      </w:r>
      <w:r w:rsidRPr="00247188">
        <w:rPr>
          <w:rFonts w:ascii="Verdana" w:hAnsi="Verdana"/>
          <w:color w:val="999999"/>
          <w:sz w:val="18"/>
          <w:szCs w:val="18"/>
        </w:rPr>
        <w:t>)</w:t>
      </w:r>
    </w:p>
    <w:p w14:paraId="379C702D" w14:textId="3A8B2390" w:rsidR="00084B00" w:rsidRPr="00247188" w:rsidRDefault="00084B00" w:rsidP="00084B00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p w14:paraId="51924186" w14:textId="3A7595A0" w:rsidR="00C2702F" w:rsidRPr="00247188" w:rsidRDefault="00FC7E62" w:rsidP="00C2702F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  <w:r w:rsidRPr="00247188">
        <w:rPr>
          <w:rFonts w:ascii="Verdana" w:hAnsi="Verdana"/>
          <w:b/>
          <w:sz w:val="18"/>
          <w:szCs w:val="18"/>
        </w:rPr>
        <w:t>Pasos a Seguir:</w:t>
      </w:r>
      <w:r w:rsidR="00C2702F" w:rsidRPr="00247188">
        <w:rPr>
          <w:rFonts w:ascii="Verdana" w:hAnsi="Verdana"/>
          <w:b/>
          <w:sz w:val="18"/>
          <w:szCs w:val="18"/>
        </w:rPr>
        <w:t xml:space="preserve"> </w:t>
      </w:r>
    </w:p>
    <w:p w14:paraId="51F436BB" w14:textId="37FC756B" w:rsidR="00BB67B8" w:rsidRPr="00247188" w:rsidRDefault="00BB67B8" w:rsidP="00BB67B8">
      <w:pPr>
        <w:ind w:firstLine="360"/>
        <w:rPr>
          <w:rFonts w:ascii="Verdana" w:hAnsi="Verdana" w:cs="Arial"/>
          <w:sz w:val="18"/>
          <w:szCs w:val="18"/>
        </w:rPr>
      </w:pPr>
      <w:r w:rsidRPr="00247188">
        <w:rPr>
          <w:rFonts w:ascii="Verdana" w:hAnsi="Verdana" w:cs="Arial"/>
          <w:sz w:val="18"/>
          <w:szCs w:val="18"/>
        </w:rPr>
        <w:t>(Considerar el orden de instalación de los componentes necesarios en la instalación)</w:t>
      </w:r>
    </w:p>
    <w:p w14:paraId="53AE18CA" w14:textId="77777777" w:rsidR="0067713C" w:rsidRPr="00247188" w:rsidRDefault="0067713C" w:rsidP="00BB67B8">
      <w:pPr>
        <w:ind w:firstLine="360"/>
        <w:rPr>
          <w:rFonts w:ascii="Verdana" w:hAnsi="Verdana" w:cs="Arial"/>
          <w:sz w:val="18"/>
          <w:szCs w:val="18"/>
        </w:rPr>
      </w:pPr>
    </w:p>
    <w:p w14:paraId="72E89D0D" w14:textId="525007E8" w:rsidR="00C2702F" w:rsidRPr="00247188" w:rsidRDefault="00C2702F" w:rsidP="007B18BE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247188">
        <w:rPr>
          <w:rFonts w:ascii="Verdana" w:hAnsi="Verdana"/>
          <w:sz w:val="18"/>
          <w:szCs w:val="18"/>
        </w:rPr>
        <w:t xml:space="preserve">Instalación </w:t>
      </w:r>
      <w:r w:rsidR="009A5097" w:rsidRPr="00247188">
        <w:rPr>
          <w:rFonts w:ascii="Verdana" w:hAnsi="Verdana"/>
          <w:sz w:val="18"/>
          <w:szCs w:val="18"/>
        </w:rPr>
        <w:t>de base de datos</w:t>
      </w:r>
    </w:p>
    <w:p w14:paraId="39D52C67" w14:textId="53974BFD" w:rsidR="009A5097" w:rsidRPr="00247188" w:rsidRDefault="009A5097" w:rsidP="007B18BE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247188">
        <w:rPr>
          <w:rFonts w:ascii="Verdana" w:hAnsi="Verdana" w:cs="Arial"/>
          <w:bCs/>
          <w:sz w:val="18"/>
          <w:szCs w:val="18"/>
        </w:rPr>
        <w:t xml:space="preserve">Instalación de </w:t>
      </w:r>
      <w:proofErr w:type="spellStart"/>
      <w:r w:rsidRPr="00247188">
        <w:rPr>
          <w:rFonts w:ascii="Verdana" w:hAnsi="Verdana" w:cs="Arial"/>
          <w:bCs/>
          <w:sz w:val="18"/>
          <w:szCs w:val="18"/>
        </w:rPr>
        <w:t>properties</w:t>
      </w:r>
      <w:proofErr w:type="spellEnd"/>
    </w:p>
    <w:p w14:paraId="60DDE0B9" w14:textId="554F8119" w:rsidR="00C2702F" w:rsidRPr="00247188" w:rsidRDefault="00C2702F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247188">
        <w:rPr>
          <w:rFonts w:ascii="Verdana" w:hAnsi="Verdana"/>
          <w:sz w:val="18"/>
          <w:szCs w:val="18"/>
        </w:rPr>
        <w:t>Instalación de log</w:t>
      </w:r>
    </w:p>
    <w:p w14:paraId="6B7A270C" w14:textId="4EF05A20" w:rsidR="00CD16FD" w:rsidRPr="00247188" w:rsidRDefault="00CD16FD" w:rsidP="00CD16FD">
      <w:pPr>
        <w:pStyle w:val="Prrafodelista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247188">
        <w:rPr>
          <w:rFonts w:ascii="Verdana" w:hAnsi="Verdana"/>
          <w:sz w:val="18"/>
          <w:szCs w:val="18"/>
        </w:rPr>
        <w:t>Configuración de Servicios de Mensajería (JMS)</w:t>
      </w:r>
    </w:p>
    <w:p w14:paraId="3B0313B7" w14:textId="39FEC778" w:rsidR="00C2702F" w:rsidRPr="00247188" w:rsidRDefault="007B18BE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247188">
        <w:rPr>
          <w:rFonts w:ascii="Verdana" w:hAnsi="Verdana"/>
          <w:sz w:val="18"/>
          <w:szCs w:val="18"/>
        </w:rPr>
        <w:t xml:space="preserve">Instalación de </w:t>
      </w:r>
      <w:proofErr w:type="spellStart"/>
      <w:r w:rsidRPr="00247188">
        <w:rPr>
          <w:rFonts w:ascii="Verdana" w:hAnsi="Verdana"/>
          <w:sz w:val="18"/>
          <w:szCs w:val="18"/>
        </w:rPr>
        <w:t>DataSource</w:t>
      </w:r>
      <w:proofErr w:type="spellEnd"/>
    </w:p>
    <w:p w14:paraId="00182CA6" w14:textId="68FB8A11" w:rsidR="00C2702F" w:rsidRPr="00247188" w:rsidRDefault="00C2702F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247188">
        <w:rPr>
          <w:rFonts w:ascii="Verdana" w:hAnsi="Verdana"/>
          <w:sz w:val="18"/>
          <w:szCs w:val="18"/>
        </w:rPr>
        <w:t>Instalación del EAR</w:t>
      </w:r>
    </w:p>
    <w:p w14:paraId="35501B18" w14:textId="532F1DAC" w:rsidR="00FC7E62" w:rsidRPr="00247188" w:rsidRDefault="00FC7E62" w:rsidP="00C2702F">
      <w:pPr>
        <w:ind w:left="284"/>
        <w:rPr>
          <w:rFonts w:ascii="Verdana" w:hAnsi="Verdana"/>
          <w:b/>
          <w:sz w:val="18"/>
          <w:szCs w:val="18"/>
        </w:rPr>
      </w:pPr>
    </w:p>
    <w:p w14:paraId="5FA84A3B" w14:textId="77777777" w:rsidR="006747B5" w:rsidRPr="00247188" w:rsidRDefault="006747B5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r w:rsidRPr="00247188">
        <w:rPr>
          <w:rFonts w:ascii="Verdana" w:hAnsi="Verdana"/>
          <w:b/>
          <w:sz w:val="18"/>
          <w:szCs w:val="18"/>
        </w:rPr>
        <w:t xml:space="preserve"> </w:t>
      </w:r>
      <w:bookmarkStart w:id="13" w:name="_Toc8491275"/>
      <w:r w:rsidRPr="00247188">
        <w:rPr>
          <w:rFonts w:ascii="Verdana" w:hAnsi="Verdana" w:cs="Arial"/>
          <w:b/>
          <w:sz w:val="18"/>
          <w:szCs w:val="18"/>
        </w:rPr>
        <w:t>Proceso de instalación de base de datos</w:t>
      </w:r>
      <w:bookmarkEnd w:id="13"/>
    </w:p>
    <w:p w14:paraId="0E08EA64" w14:textId="77777777" w:rsidR="00EB71A6" w:rsidRPr="00247188" w:rsidRDefault="00EB71A6" w:rsidP="00EB71A6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247188">
        <w:rPr>
          <w:rFonts w:ascii="Verdana" w:hAnsi="Verdana"/>
          <w:color w:val="000000"/>
          <w:sz w:val="18"/>
          <w:szCs w:val="18"/>
        </w:rPr>
        <w:t>No aplica.</w:t>
      </w:r>
    </w:p>
    <w:p w14:paraId="5683E337" w14:textId="580BBDFC" w:rsidR="00766D9D" w:rsidRPr="00247188" w:rsidRDefault="00766D9D" w:rsidP="00EB71A6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247188">
        <w:rPr>
          <w:rFonts w:ascii="Verdana" w:hAnsi="Verdana"/>
          <w:sz w:val="18"/>
          <w:szCs w:val="18"/>
          <w:lang w:val="es-ES_tradnl"/>
        </w:rPr>
        <w:t xml:space="preserve">  </w:t>
      </w:r>
    </w:p>
    <w:p w14:paraId="2FAAB6A8" w14:textId="77777777" w:rsidR="00137D91" w:rsidRPr="00247188" w:rsidRDefault="00754265" w:rsidP="00291ECA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4" w:name="_Toc418172500"/>
      <w:bookmarkStart w:id="15" w:name="_Toc8491276"/>
      <w:r w:rsidRPr="00247188">
        <w:rPr>
          <w:rFonts w:ascii="Verdana" w:hAnsi="Verdana" w:cs="Arial"/>
          <w:b/>
          <w:sz w:val="18"/>
          <w:szCs w:val="18"/>
        </w:rPr>
        <w:t xml:space="preserve">Consideraciones  de </w:t>
      </w:r>
      <w:proofErr w:type="spellStart"/>
      <w:r w:rsidRPr="00247188">
        <w:rPr>
          <w:rFonts w:ascii="Verdana" w:hAnsi="Verdana" w:cs="Arial"/>
          <w:b/>
          <w:sz w:val="18"/>
          <w:szCs w:val="18"/>
        </w:rPr>
        <w:t>Properties</w:t>
      </w:r>
      <w:proofErr w:type="spellEnd"/>
      <w:r w:rsidRPr="00247188">
        <w:rPr>
          <w:rFonts w:ascii="Verdana" w:hAnsi="Verdana" w:cs="Arial"/>
          <w:b/>
          <w:sz w:val="18"/>
          <w:szCs w:val="18"/>
        </w:rPr>
        <w:t xml:space="preserve"> E</w:t>
      </w:r>
      <w:r w:rsidR="00490820" w:rsidRPr="00247188">
        <w:rPr>
          <w:rFonts w:ascii="Verdana" w:hAnsi="Verdana" w:cs="Arial"/>
          <w:b/>
          <w:sz w:val="18"/>
          <w:szCs w:val="18"/>
        </w:rPr>
        <w:t>xterno</w:t>
      </w:r>
      <w:bookmarkEnd w:id="14"/>
      <w:bookmarkEnd w:id="15"/>
    </w:p>
    <w:p w14:paraId="0431356D" w14:textId="432E258B" w:rsidR="00587925" w:rsidRPr="00247188" w:rsidRDefault="006A002F" w:rsidP="005E0EF1">
      <w:pPr>
        <w:pStyle w:val="Encabezado"/>
        <w:tabs>
          <w:tab w:val="clear" w:pos="4320"/>
          <w:tab w:val="clear" w:pos="8640"/>
        </w:tabs>
        <w:ind w:left="851"/>
        <w:jc w:val="left"/>
        <w:rPr>
          <w:rFonts w:ascii="Verdana" w:hAnsi="Verdana" w:cs="Arial"/>
          <w:b/>
          <w:sz w:val="18"/>
          <w:szCs w:val="18"/>
          <w:u w:val="single"/>
          <w:lang w:val="es-ES_tradnl"/>
        </w:rPr>
      </w:pPr>
      <w:r w:rsidRPr="00247188">
        <w:rPr>
          <w:rFonts w:ascii="Verdana" w:hAnsi="Verdana"/>
          <w:color w:val="999999"/>
          <w:sz w:val="18"/>
          <w:szCs w:val="18"/>
        </w:rPr>
        <w:t>(Considerar los datos necesarios que se utilizarán como input en el documento de estándares)</w:t>
      </w:r>
    </w:p>
    <w:p w14:paraId="6EB260E4" w14:textId="77777777" w:rsidR="00490820" w:rsidRPr="00247188" w:rsidRDefault="00490820" w:rsidP="00490820">
      <w:pPr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5"/>
        <w:gridCol w:w="7851"/>
      </w:tblGrid>
      <w:tr w:rsidR="00EB71A6" w:rsidRPr="00247188" w14:paraId="73A6ACBE" w14:textId="77777777" w:rsidTr="009E6461">
        <w:trPr>
          <w:trHeight w:val="212"/>
        </w:trPr>
        <w:tc>
          <w:tcPr>
            <w:tcW w:w="2825" w:type="dxa"/>
            <w:vAlign w:val="center"/>
          </w:tcPr>
          <w:p w14:paraId="4C3BEB7C" w14:textId="657604E9" w:rsidR="00EB71A6" w:rsidRPr="00247188" w:rsidRDefault="00EB71A6" w:rsidP="00EB71A6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247188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Servidor:</w:t>
            </w:r>
          </w:p>
        </w:tc>
        <w:tc>
          <w:tcPr>
            <w:tcW w:w="5926" w:type="dxa"/>
            <w:vAlign w:val="center"/>
          </w:tcPr>
          <w:p w14:paraId="297B20D1" w14:textId="51A69F0C" w:rsidR="00EB71A6" w:rsidRPr="00247188" w:rsidRDefault="00FA5882" w:rsidP="00EB71A6">
            <w:pPr>
              <w:pStyle w:val="Textocomentario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172.1</w:t>
            </w:r>
            <w:r>
              <w:rPr>
                <w:rFonts w:ascii="Verdana" w:hAnsi="Verdana"/>
                <w:sz w:val="18"/>
                <w:szCs w:val="18"/>
                <w:lang w:eastAsia="es-PE"/>
              </w:rPr>
              <w:t>7</w:t>
            </w: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.27.166</w:t>
            </w:r>
          </w:p>
        </w:tc>
      </w:tr>
      <w:tr w:rsidR="00EB71A6" w:rsidRPr="00FA5882" w14:paraId="29E03AF3" w14:textId="77777777" w:rsidTr="009E6461">
        <w:trPr>
          <w:trHeight w:val="226"/>
        </w:trPr>
        <w:tc>
          <w:tcPr>
            <w:tcW w:w="2825" w:type="dxa"/>
            <w:vAlign w:val="center"/>
          </w:tcPr>
          <w:p w14:paraId="5C3DE56A" w14:textId="5766BA55" w:rsidR="00EB71A6" w:rsidRPr="00247188" w:rsidRDefault="00EB71A6" w:rsidP="00EB71A6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247188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Ruta:</w:t>
            </w:r>
          </w:p>
        </w:tc>
        <w:tc>
          <w:tcPr>
            <w:tcW w:w="5926" w:type="dxa"/>
            <w:vAlign w:val="center"/>
          </w:tcPr>
          <w:p w14:paraId="34C2A27C" w14:textId="6C8CEDA8" w:rsidR="00EB71A6" w:rsidRPr="001300A9" w:rsidRDefault="00350584" w:rsidP="00EB71A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/home/USRPRETUPS/procesosmotorprom/desactiva/</w:t>
            </w:r>
            <w:r w:rsidR="001300A9" w:rsidRPr="001300A9">
              <w:rPr>
                <w:rFonts w:ascii="Verdana" w:hAnsi="Verdana" w:cs="Arial"/>
                <w:sz w:val="18"/>
                <w:szCs w:val="18"/>
              </w:rPr>
              <w:t>desactiva/</w:t>
            </w:r>
            <w:r w:rsidR="006876D3" w:rsidRPr="001300A9">
              <w:rPr>
                <w:rFonts w:ascii="Verdana" w:hAnsi="Verdana" w:cs="Arial"/>
                <w:sz w:val="18"/>
                <w:szCs w:val="18"/>
              </w:rPr>
              <w:t>SH02_MOTPROM_ValidaDes_Vigencia</w:t>
            </w:r>
          </w:p>
        </w:tc>
      </w:tr>
      <w:tr w:rsidR="00EB71A6" w:rsidRPr="00247188" w14:paraId="6A89464C" w14:textId="77777777" w:rsidTr="009E6461">
        <w:trPr>
          <w:trHeight w:val="226"/>
        </w:trPr>
        <w:tc>
          <w:tcPr>
            <w:tcW w:w="2825" w:type="dxa"/>
            <w:vAlign w:val="center"/>
          </w:tcPr>
          <w:p w14:paraId="1A425632" w14:textId="7DA1E0C5" w:rsidR="00EB71A6" w:rsidRPr="00247188" w:rsidRDefault="00EB71A6" w:rsidP="00EB71A6">
            <w:pPr>
              <w:jc w:val="left"/>
              <w:rPr>
                <w:rFonts w:ascii="Verdana" w:hAnsi="Verdana" w:cs="Arial"/>
                <w:b/>
                <w:sz w:val="18"/>
                <w:szCs w:val="18"/>
                <w:lang w:val="es-ES_tradnl"/>
              </w:rPr>
            </w:pPr>
            <w:r w:rsidRPr="00247188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Privilegios:</w:t>
            </w:r>
          </w:p>
        </w:tc>
        <w:tc>
          <w:tcPr>
            <w:tcW w:w="5926" w:type="dxa"/>
            <w:vAlign w:val="center"/>
          </w:tcPr>
          <w:p w14:paraId="12C6AA8B" w14:textId="4638E877" w:rsidR="00EB71A6" w:rsidRPr="00247188" w:rsidRDefault="00EB71A6" w:rsidP="00EB71A6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</w:rPr>
              <w:t xml:space="preserve">Permisos a directorios (ejecución y escritura a </w:t>
            </w:r>
            <w:proofErr w:type="spellStart"/>
            <w:r w:rsidRPr="00247188">
              <w:rPr>
                <w:rFonts w:ascii="Verdana" w:hAnsi="Verdana" w:cs="Arial"/>
                <w:color w:val="000000"/>
                <w:sz w:val="18"/>
                <w:szCs w:val="18"/>
              </w:rPr>
              <w:t>shells</w:t>
            </w:r>
            <w:proofErr w:type="spellEnd"/>
            <w:r w:rsidRPr="00247188">
              <w:rPr>
                <w:rFonts w:ascii="Verdana" w:hAnsi="Verdana" w:cs="Arial"/>
                <w:color w:val="000000"/>
                <w:sz w:val="18"/>
                <w:szCs w:val="18"/>
              </w:rPr>
              <w:t>).</w:t>
            </w:r>
          </w:p>
        </w:tc>
      </w:tr>
      <w:tr w:rsidR="00F90DF2" w:rsidRPr="00247188" w14:paraId="20D0A370" w14:textId="77777777" w:rsidTr="00931D5C">
        <w:trPr>
          <w:trHeight w:val="226"/>
        </w:trPr>
        <w:tc>
          <w:tcPr>
            <w:tcW w:w="2825" w:type="dxa"/>
          </w:tcPr>
          <w:p w14:paraId="1CB82135" w14:textId="7F1AB0B0" w:rsidR="00F90DF2" w:rsidRPr="00247188" w:rsidRDefault="00F90DF2" w:rsidP="00754265">
            <w:pPr>
              <w:jc w:val="left"/>
              <w:rPr>
                <w:rFonts w:ascii="Verdana" w:hAnsi="Verdana"/>
                <w:b/>
                <w:sz w:val="18"/>
                <w:szCs w:val="18"/>
                <w:highlight w:val="yellow"/>
                <w:lang w:val="es-ES_tradnl"/>
              </w:rPr>
            </w:pPr>
            <w:r w:rsidRPr="00247188">
              <w:rPr>
                <w:rFonts w:ascii="Verdana" w:hAnsi="Verdana"/>
                <w:b/>
                <w:sz w:val="18"/>
                <w:szCs w:val="18"/>
                <w:highlight w:val="yellow"/>
                <w:lang w:val="es-ES_tradnl"/>
              </w:rPr>
              <w:lastRenderedPageBreak/>
              <w:t>Ruta en RTC</w:t>
            </w:r>
          </w:p>
        </w:tc>
        <w:tc>
          <w:tcPr>
            <w:tcW w:w="5926" w:type="dxa"/>
          </w:tcPr>
          <w:p w14:paraId="5EDEB4F2" w14:textId="1844DA54" w:rsidR="00F90DF2" w:rsidRPr="00247188" w:rsidRDefault="00F90DF2" w:rsidP="00754265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38E304FF" w14:textId="77777777" w:rsidR="00754265" w:rsidRPr="00247188" w:rsidRDefault="00754265" w:rsidP="00754265">
      <w:pPr>
        <w:rPr>
          <w:rFonts w:ascii="Verdana" w:hAnsi="Verdana"/>
          <w:b/>
          <w:sz w:val="18"/>
          <w:szCs w:val="18"/>
        </w:rPr>
      </w:pPr>
    </w:p>
    <w:p w14:paraId="4F3DD5DA" w14:textId="63B69536" w:rsidR="007E0142" w:rsidRPr="00247188" w:rsidRDefault="007E0142" w:rsidP="007E0142">
      <w:pPr>
        <w:ind w:left="720"/>
        <w:rPr>
          <w:rFonts w:ascii="Verdana" w:hAnsi="Verdana" w:cs="Arial"/>
          <w:sz w:val="18"/>
          <w:szCs w:val="18"/>
        </w:rPr>
      </w:pPr>
      <w:r w:rsidRPr="00247188">
        <w:rPr>
          <w:rFonts w:ascii="Verdana" w:hAnsi="Verdana"/>
          <w:sz w:val="18"/>
          <w:szCs w:val="18"/>
          <w:lang w:val="es-ES_tradnl"/>
        </w:rPr>
        <w:t>(</w:t>
      </w:r>
      <w:r w:rsidRPr="00247188">
        <w:rPr>
          <w:rFonts w:ascii="Verdana" w:hAnsi="Verdana" w:cs="Arial"/>
          <w:sz w:val="18"/>
          <w:szCs w:val="18"/>
          <w:lang w:val="es-ES_tradnl"/>
        </w:rPr>
        <w:t>Para</w:t>
      </w:r>
      <w:r w:rsidR="0064304D" w:rsidRPr="00247188">
        <w:rPr>
          <w:rFonts w:ascii="Verdana" w:hAnsi="Verdana" w:cs="Arial"/>
          <w:sz w:val="18"/>
          <w:szCs w:val="18"/>
          <w:lang w:val="es-ES_tradnl"/>
        </w:rPr>
        <w:t xml:space="preserve"> la instalación del archivo </w:t>
      </w:r>
      <w:proofErr w:type="spellStart"/>
      <w:r w:rsidR="0064304D" w:rsidRPr="00247188">
        <w:rPr>
          <w:rFonts w:ascii="Verdana" w:hAnsi="Verdana" w:cs="Arial"/>
          <w:sz w:val="18"/>
          <w:szCs w:val="18"/>
          <w:lang w:val="es-ES_tradnl"/>
        </w:rPr>
        <w:t>properties</w:t>
      </w:r>
      <w:proofErr w:type="spellEnd"/>
      <w:r w:rsidR="0064304D" w:rsidRPr="00247188">
        <w:rPr>
          <w:rFonts w:ascii="Verdana" w:hAnsi="Verdana" w:cs="Arial"/>
          <w:sz w:val="18"/>
          <w:szCs w:val="18"/>
          <w:lang w:val="es-ES_tradnl"/>
        </w:rPr>
        <w:t xml:space="preserve"> </w:t>
      </w:r>
      <w:r w:rsidR="001F3042" w:rsidRPr="00247188">
        <w:rPr>
          <w:rFonts w:ascii="Verdana" w:hAnsi="Verdana" w:cs="Arial"/>
          <w:sz w:val="18"/>
          <w:szCs w:val="18"/>
          <w:lang w:val="es-ES_tradnl"/>
        </w:rPr>
        <w:t xml:space="preserve">ver el procedimiento en el documento Anexo Estándares de </w:t>
      </w:r>
      <w:r w:rsidR="00D91FAF" w:rsidRPr="00247188">
        <w:rPr>
          <w:rFonts w:ascii="Verdana" w:hAnsi="Verdana" w:cs="Arial"/>
          <w:sz w:val="18"/>
          <w:szCs w:val="18"/>
          <w:lang w:val="es-ES_tradnl"/>
        </w:rPr>
        <w:t>Configuración</w:t>
      </w:r>
      <w:r w:rsidR="001F3042" w:rsidRPr="00247188">
        <w:rPr>
          <w:rFonts w:ascii="Verdana" w:hAnsi="Verdana" w:cs="Arial"/>
          <w:sz w:val="18"/>
          <w:szCs w:val="18"/>
          <w:lang w:val="es-ES_tradnl"/>
        </w:rPr>
        <w:t xml:space="preserve"> de Componentes_v1.0 – 6.2</w:t>
      </w:r>
      <w:r w:rsidRPr="00247188">
        <w:rPr>
          <w:rFonts w:ascii="Verdana" w:hAnsi="Verdana" w:cs="Arial"/>
          <w:sz w:val="18"/>
          <w:szCs w:val="18"/>
          <w:lang w:val="es-ES_tradnl"/>
        </w:rPr>
        <w:t xml:space="preserve">. </w:t>
      </w:r>
      <w:r w:rsidR="001F3042" w:rsidRPr="00247188">
        <w:rPr>
          <w:rFonts w:ascii="Verdana" w:hAnsi="Verdana" w:cs="Arial"/>
          <w:sz w:val="18"/>
          <w:szCs w:val="18"/>
        </w:rPr>
        <w:t>Configuración de archivo .</w:t>
      </w:r>
      <w:proofErr w:type="spellStart"/>
      <w:r w:rsidR="001F3042" w:rsidRPr="00247188">
        <w:rPr>
          <w:rFonts w:ascii="Verdana" w:hAnsi="Verdana" w:cs="Arial"/>
          <w:sz w:val="18"/>
          <w:szCs w:val="18"/>
        </w:rPr>
        <w:t>properties</w:t>
      </w:r>
      <w:proofErr w:type="spellEnd"/>
      <w:r w:rsidRPr="00247188">
        <w:rPr>
          <w:rFonts w:ascii="Verdana" w:hAnsi="Verdana" w:cs="Arial"/>
          <w:sz w:val="18"/>
          <w:szCs w:val="18"/>
        </w:rPr>
        <w:t>)</w:t>
      </w:r>
    </w:p>
    <w:p w14:paraId="5C3941E8" w14:textId="77777777" w:rsidR="003C1241" w:rsidRPr="00247188" w:rsidRDefault="003C1241" w:rsidP="003C1241">
      <w:pPr>
        <w:rPr>
          <w:rFonts w:ascii="Verdana" w:hAnsi="Verdana" w:cs="Arial"/>
          <w:b/>
          <w:sz w:val="18"/>
          <w:szCs w:val="18"/>
        </w:rPr>
      </w:pPr>
    </w:p>
    <w:p w14:paraId="1BA236B4" w14:textId="62255BD0" w:rsidR="003C1241" w:rsidRPr="00247188" w:rsidRDefault="006876D3" w:rsidP="003C1241">
      <w:pPr>
        <w:ind w:left="1080"/>
        <w:rPr>
          <w:rFonts w:ascii="Verdana" w:hAnsi="Verdana" w:cs="Arial"/>
          <w:b/>
          <w:sz w:val="18"/>
          <w:szCs w:val="18"/>
        </w:rPr>
      </w:pPr>
      <w:r w:rsidRPr="00247188">
        <w:rPr>
          <w:rFonts w:ascii="Verdana" w:hAnsi="Verdana" w:cs="Arial"/>
          <w:b/>
          <w:sz w:val="18"/>
          <w:szCs w:val="18"/>
        </w:rPr>
        <w:t>SH02_MOTPROM_ValidaDes_Vigencia</w:t>
      </w:r>
      <w:r w:rsidR="003C1241" w:rsidRPr="00247188">
        <w:rPr>
          <w:rFonts w:ascii="Verdana" w:hAnsi="Verdana" w:cs="Arial"/>
          <w:b/>
          <w:sz w:val="18"/>
          <w:szCs w:val="18"/>
        </w:rPr>
        <w:t>.properties</w:t>
      </w:r>
    </w:p>
    <w:p w14:paraId="0164AEE2" w14:textId="77777777" w:rsidR="003C1241" w:rsidRPr="00247188" w:rsidRDefault="003C1241" w:rsidP="003C1241">
      <w:pPr>
        <w:ind w:left="1080"/>
        <w:rPr>
          <w:rFonts w:ascii="Verdana" w:hAnsi="Verdana" w:cs="Arial"/>
          <w:b/>
          <w:sz w:val="18"/>
          <w:szCs w:val="18"/>
        </w:rPr>
      </w:pPr>
    </w:p>
    <w:p w14:paraId="0E95BC57" w14:textId="77777777" w:rsidR="003C1241" w:rsidRPr="00247188" w:rsidRDefault="003C1241" w:rsidP="003C1241">
      <w:pPr>
        <w:ind w:left="1080"/>
        <w:rPr>
          <w:rFonts w:ascii="Verdana" w:hAnsi="Verdana" w:cs="Arial"/>
          <w:b/>
          <w:sz w:val="18"/>
          <w:szCs w:val="18"/>
        </w:rPr>
      </w:pPr>
    </w:p>
    <w:p w14:paraId="39194D91" w14:textId="1F0AEE4C" w:rsidR="003C1241" w:rsidRPr="00247188" w:rsidRDefault="003C1241" w:rsidP="003C1241">
      <w:pPr>
        <w:ind w:left="1560"/>
        <w:rPr>
          <w:rFonts w:ascii="Verdana" w:hAnsi="Verdana"/>
          <w:sz w:val="18"/>
          <w:szCs w:val="18"/>
        </w:rPr>
      </w:pPr>
      <w:r w:rsidRPr="00247188">
        <w:rPr>
          <w:rFonts w:ascii="Verdana" w:hAnsi="Verdana"/>
          <w:sz w:val="18"/>
          <w:szCs w:val="18"/>
        </w:rPr>
        <w:t>Estos datos se deben actualizar por los valores de producción.</w:t>
      </w:r>
    </w:p>
    <w:tbl>
      <w:tblPr>
        <w:tblW w:w="992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3C1241" w:rsidRPr="00247188" w14:paraId="610DF368" w14:textId="77777777" w:rsidTr="00996899">
        <w:trPr>
          <w:trHeight w:val="1771"/>
        </w:trPr>
        <w:tc>
          <w:tcPr>
            <w:tcW w:w="9923" w:type="dxa"/>
            <w:shd w:val="clear" w:color="auto" w:fill="auto"/>
          </w:tcPr>
          <w:p w14:paraId="6B2C05E3" w14:textId="77777777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bookmarkStart w:id="16" w:name="_Hlk520454078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### LOG4J ###</w:t>
            </w:r>
          </w:p>
          <w:p w14:paraId="12EAB5FA" w14:textId="378128BD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log4j.dir</w:t>
            </w: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=</w:t>
            </w:r>
            <w:r w:rsidR="00350584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/home/USRPRETUPS/procesosmotorprom/desactiva/</w:t>
            </w:r>
            <w:r w:rsidR="001300A9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desactiva/</w:t>
            </w: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SH02_MOTPROM_ValidaDes_Vigencia/log4j.properties</w:t>
            </w:r>
          </w:p>
          <w:p w14:paraId="5153E97F" w14:textId="77777777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1B319763" w14:textId="77777777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#BSCS</w:t>
            </w:r>
          </w:p>
          <w:p w14:paraId="58897A2B" w14:textId="77777777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db.bscs.nombre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=BSCS</w:t>
            </w:r>
          </w:p>
          <w:p w14:paraId="2D20AF38" w14:textId="07FF25B3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oracle.jdbc.owner.bscs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r w:rsidR="00375A5F" w:rsidRPr="00375A5F">
              <w:rPr>
                <w:rFonts w:ascii="Verdana" w:hAnsi="Verdana"/>
                <w:sz w:val="18"/>
                <w:szCs w:val="18"/>
                <w:lang w:val="pt-BR"/>
              </w:rPr>
              <w:t>MOTPROM</w:t>
            </w:r>
          </w:p>
          <w:p w14:paraId="59EECAE3" w14:textId="77777777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bscs.pkg.motprom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pkg_motprom_proces_transbk</w:t>
            </w:r>
            <w:proofErr w:type="spellEnd"/>
          </w:p>
          <w:p w14:paraId="38EA549C" w14:textId="77777777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bscs.sp.registra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promsu_desa_vigen_bono</w:t>
            </w:r>
            <w:proofErr w:type="spellEnd"/>
          </w:p>
          <w:p w14:paraId="10BCBEF7" w14:textId="77777777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db.bscs.timeout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=5000</w:t>
            </w:r>
          </w:p>
          <w:p w14:paraId="33F6B87D" w14:textId="77777777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##########################</w:t>
            </w:r>
          </w:p>
          <w:p w14:paraId="1B105413" w14:textId="77777777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5C762D60" w14:textId="172103AA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oracle.jdbc.conexion.bscs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jdbc:oracle:thin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:@</w:t>
            </w:r>
            <w:r w:rsidR="00FA5882" w:rsidRPr="00984242">
              <w:rPr>
                <w:rFonts w:ascii="Verdana" w:hAnsi="Verdana"/>
                <w:sz w:val="18"/>
                <w:szCs w:val="18"/>
                <w:highlight w:val="yellow"/>
                <w:lang w:val="pt-BR"/>
              </w:rPr>
              <w:t xml:space="preserve"> scan-fcprod.tim.com.pe:1521:MOTPROM</w:t>
            </w:r>
          </w:p>
          <w:p w14:paraId="3CB798DD" w14:textId="77777777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oracle.jdbc.driver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oracle.jdbc.driver.OracleDriver</w:t>
            </w:r>
            <w:proofErr w:type="spellEnd"/>
          </w:p>
          <w:p w14:paraId="6A7019B8" w14:textId="76AC1F35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oracle.jdbc.usuario.bscs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r w:rsidR="00FA5882" w:rsidRPr="00984242">
              <w:rPr>
                <w:rFonts w:ascii="Verdana" w:hAnsi="Verdana"/>
                <w:sz w:val="18"/>
                <w:szCs w:val="18"/>
                <w:highlight w:val="yellow"/>
                <w:lang w:val="pt-BR"/>
              </w:rPr>
              <w:t xml:space="preserve"> </w:t>
            </w:r>
            <w:proofErr w:type="spellStart"/>
            <w:r w:rsidR="00FA5882" w:rsidRPr="00984242">
              <w:rPr>
                <w:rFonts w:ascii="Verdana" w:hAnsi="Verdana"/>
                <w:sz w:val="18"/>
                <w:szCs w:val="18"/>
                <w:highlight w:val="yellow"/>
                <w:lang w:val="pt-BR"/>
              </w:rPr>
              <w:t>usrappmotorp</w:t>
            </w:r>
            <w:proofErr w:type="spellEnd"/>
          </w:p>
          <w:p w14:paraId="699793F7" w14:textId="7BCDFDF9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oracle.jdbc.password.bscs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r w:rsidR="00FA588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***</w:t>
            </w:r>
          </w:p>
          <w:p w14:paraId="771448B0" w14:textId="77777777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60357F99" w14:textId="77777777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#IDT</w:t>
            </w:r>
          </w:p>
          <w:p w14:paraId="7F6CED91" w14:textId="77777777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codigo.idf1=1</w:t>
            </w:r>
          </w:p>
          <w:p w14:paraId="10E2BD7A" w14:textId="77777777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mensaje.idf1=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Cambio de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Plan</w:t>
            </w:r>
            <w:proofErr w:type="spellEnd"/>
          </w:p>
          <w:p w14:paraId="658BB714" w14:textId="77777777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codigo.idf2=2</w:t>
            </w:r>
          </w:p>
          <w:p w14:paraId="3BFB583A" w14:textId="46A2955F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mensaj</w:t>
            </w:r>
            <w:r w:rsidR="00FA588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e.idf2=No se </w:t>
            </w:r>
            <w:proofErr w:type="spellStart"/>
            <w:r w:rsidR="00FA588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encontraron</w:t>
            </w:r>
            <w:proofErr w:type="spellEnd"/>
            <w:r w:rsidR="00FA588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="00FA588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bonos</w:t>
            </w:r>
            <w:proofErr w:type="spellEnd"/>
            <w:r w:rsidR="00FA588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a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desactivar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por Fecha de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Vigencia</w:t>
            </w:r>
            <w:proofErr w:type="spellEnd"/>
          </w:p>
          <w:p w14:paraId="34747A5E" w14:textId="77777777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7387450F" w14:textId="77777777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desactiva.bono.vigencia.reintento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=2</w:t>
            </w:r>
          </w:p>
          <w:p w14:paraId="27713348" w14:textId="77777777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3CC91B1C" w14:textId="77777777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#IDT</w:t>
            </w:r>
          </w:p>
          <w:p w14:paraId="0A21E5BB" w14:textId="77777777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cargadatos.motprom.codigo.idt1=-1</w:t>
            </w:r>
          </w:p>
          <w:p w14:paraId="5176E144" w14:textId="77777777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cargadatos.motprom.mensaje.idt1=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Superó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tiempo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espera del SP '$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nombre_SP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 - JNDI '$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  <w:p w14:paraId="58ACDF98" w14:textId="77777777" w:rsidR="006876D3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cargadatos.motprom.codigo.idt2=-2</w:t>
            </w:r>
          </w:p>
          <w:p w14:paraId="59670A96" w14:textId="7B0AA7A7" w:rsidR="003C1241" w:rsidRPr="00247188" w:rsidRDefault="006876D3" w:rsidP="006876D3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cargadatos.motprom.mensaje.idt2=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Recurso no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disponible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 SP '$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nombre_SP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 - JNDI '$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</w:tc>
      </w:tr>
      <w:bookmarkEnd w:id="16"/>
    </w:tbl>
    <w:p w14:paraId="6F3FD198" w14:textId="77777777" w:rsidR="003C1241" w:rsidRPr="00247188" w:rsidRDefault="003C1241" w:rsidP="003C1241">
      <w:pPr>
        <w:ind w:left="1080"/>
        <w:rPr>
          <w:rFonts w:ascii="Verdana" w:hAnsi="Verdana" w:cs="Arial"/>
          <w:b/>
          <w:sz w:val="18"/>
          <w:szCs w:val="18"/>
          <w:lang w:val="pt-BR"/>
        </w:rPr>
      </w:pPr>
    </w:p>
    <w:p w14:paraId="7E5894DF" w14:textId="77777777" w:rsidR="003C1241" w:rsidRPr="00247188" w:rsidRDefault="003C1241" w:rsidP="003C1241">
      <w:pPr>
        <w:ind w:left="1080"/>
        <w:rPr>
          <w:rFonts w:ascii="Verdana" w:hAnsi="Verdana" w:cs="Arial"/>
          <w:b/>
          <w:sz w:val="18"/>
          <w:szCs w:val="18"/>
          <w:lang w:val="pt-BR"/>
        </w:rPr>
      </w:pPr>
    </w:p>
    <w:p w14:paraId="2341568C" w14:textId="77777777" w:rsidR="003C1241" w:rsidRPr="00247188" w:rsidRDefault="003C1241" w:rsidP="003C1241">
      <w:pPr>
        <w:spacing w:line="276" w:lineRule="auto"/>
        <w:jc w:val="left"/>
        <w:rPr>
          <w:rFonts w:ascii="Verdana" w:hAnsi="Verdana" w:cs="Arial"/>
          <w:sz w:val="18"/>
          <w:szCs w:val="18"/>
          <w:lang w:val="pt-BR"/>
        </w:rPr>
      </w:pPr>
    </w:p>
    <w:p w14:paraId="1FD76CF8" w14:textId="77777777" w:rsidR="00EF4366" w:rsidRPr="00247188" w:rsidRDefault="00EF4366" w:rsidP="00EF4366">
      <w:pPr>
        <w:spacing w:line="276" w:lineRule="auto"/>
        <w:ind w:left="1701"/>
        <w:jc w:val="left"/>
        <w:rPr>
          <w:rFonts w:ascii="Verdana" w:hAnsi="Verdana" w:cs="Arial"/>
          <w:sz w:val="18"/>
          <w:szCs w:val="18"/>
        </w:rPr>
      </w:pPr>
    </w:p>
    <w:p w14:paraId="2B4E6EB0" w14:textId="77777777" w:rsidR="00490820" w:rsidRPr="00247188" w:rsidRDefault="008E29E9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7" w:name="_Toc8491277"/>
      <w:r w:rsidRPr="00247188">
        <w:rPr>
          <w:rFonts w:ascii="Verdana" w:hAnsi="Verdana" w:cs="Arial"/>
          <w:b/>
          <w:sz w:val="18"/>
          <w:szCs w:val="18"/>
        </w:rPr>
        <w:t>Configuración</w:t>
      </w:r>
      <w:r w:rsidR="00490820" w:rsidRPr="00247188">
        <w:rPr>
          <w:rFonts w:ascii="Verdana" w:hAnsi="Verdana" w:cs="Arial"/>
          <w:b/>
          <w:sz w:val="18"/>
          <w:szCs w:val="18"/>
        </w:rPr>
        <w:t xml:space="preserve"> de archivos .</w:t>
      </w:r>
      <w:proofErr w:type="spellStart"/>
      <w:r w:rsidR="00490820" w:rsidRPr="00247188">
        <w:rPr>
          <w:rFonts w:ascii="Verdana" w:hAnsi="Verdana" w:cs="Arial"/>
          <w:b/>
          <w:sz w:val="18"/>
          <w:szCs w:val="18"/>
        </w:rPr>
        <w:t>logs</w:t>
      </w:r>
      <w:bookmarkEnd w:id="17"/>
      <w:proofErr w:type="spellEnd"/>
    </w:p>
    <w:p w14:paraId="7322E9DB" w14:textId="77777777" w:rsidR="00010ABB" w:rsidRPr="00247188" w:rsidRDefault="00010ABB" w:rsidP="00010ABB">
      <w:pPr>
        <w:ind w:left="1080"/>
        <w:rPr>
          <w:rFonts w:ascii="Verdana" w:hAnsi="Verdana" w:cs="Arial"/>
          <w:sz w:val="18"/>
          <w:szCs w:val="18"/>
        </w:rPr>
      </w:pPr>
    </w:p>
    <w:p w14:paraId="1D726109" w14:textId="0B2BF591" w:rsidR="00010ABB" w:rsidRPr="00247188" w:rsidRDefault="00010ABB" w:rsidP="00010ABB">
      <w:pPr>
        <w:ind w:left="567"/>
        <w:rPr>
          <w:rFonts w:ascii="Verdana" w:hAnsi="Verdana" w:cs="Arial"/>
          <w:sz w:val="18"/>
          <w:szCs w:val="18"/>
          <w:lang w:val="es-ES_tradnl"/>
        </w:rPr>
      </w:pPr>
      <w:r w:rsidRPr="00247188">
        <w:rPr>
          <w:rFonts w:ascii="Verdana" w:hAnsi="Verdana" w:cs="Arial"/>
          <w:sz w:val="18"/>
          <w:szCs w:val="18"/>
          <w:lang w:val="es-ES_tradnl"/>
        </w:rPr>
        <w:t xml:space="preserve">El archivo </w:t>
      </w:r>
      <w:r w:rsidRPr="00247188">
        <w:rPr>
          <w:rFonts w:ascii="Verdana" w:hAnsi="Verdana" w:cs="Arial"/>
          <w:b/>
          <w:sz w:val="18"/>
          <w:szCs w:val="18"/>
          <w:lang w:val="es-ES_tradnl"/>
        </w:rPr>
        <w:t>log4j.properties</w:t>
      </w:r>
      <w:r w:rsidRPr="00247188">
        <w:rPr>
          <w:rFonts w:ascii="Verdana" w:hAnsi="Verdana" w:cs="Arial"/>
          <w:sz w:val="18"/>
          <w:szCs w:val="18"/>
          <w:lang w:val="es-ES_tradnl"/>
        </w:rPr>
        <w:t xml:space="preserve"> contiene la configuración del log del aplicativo (ruta y nombre del log, nivel de traza, </w:t>
      </w:r>
      <w:proofErr w:type="spellStart"/>
      <w:r w:rsidRPr="00247188">
        <w:rPr>
          <w:rFonts w:ascii="Verdana" w:hAnsi="Verdana" w:cs="Arial"/>
          <w:sz w:val="18"/>
          <w:szCs w:val="18"/>
          <w:lang w:val="es-ES_tradnl"/>
        </w:rPr>
        <w:t>etc</w:t>
      </w:r>
      <w:proofErr w:type="spellEnd"/>
      <w:r w:rsidRPr="00247188">
        <w:rPr>
          <w:rFonts w:ascii="Verdana" w:hAnsi="Verdana" w:cs="Arial"/>
          <w:sz w:val="18"/>
          <w:szCs w:val="18"/>
          <w:lang w:val="es-ES_tradnl"/>
        </w:rPr>
        <w:t>).</w:t>
      </w:r>
    </w:p>
    <w:p w14:paraId="48014E17" w14:textId="77777777" w:rsidR="00010ABB" w:rsidRPr="00247188" w:rsidRDefault="00010ABB" w:rsidP="00010ABB">
      <w:pPr>
        <w:ind w:left="1080"/>
        <w:rPr>
          <w:rFonts w:ascii="Verdana" w:hAnsi="Verdana" w:cs="Arial"/>
          <w:sz w:val="18"/>
          <w:szCs w:val="18"/>
        </w:rPr>
      </w:pPr>
    </w:p>
    <w:tbl>
      <w:tblPr>
        <w:tblW w:w="857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19"/>
      </w:tblGrid>
      <w:tr w:rsidR="00010ABB" w:rsidRPr="001300A9" w14:paraId="2731D608" w14:textId="77777777" w:rsidTr="00010ABB">
        <w:tc>
          <w:tcPr>
            <w:tcW w:w="8572" w:type="dxa"/>
            <w:shd w:val="clear" w:color="auto" w:fill="auto"/>
          </w:tcPr>
          <w:p w14:paraId="6366EF20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# Root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logger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option</w:t>
            </w:r>
            <w:proofErr w:type="spellEnd"/>
          </w:p>
          <w:p w14:paraId="7EF09C20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log4j.rootLogger=INFO, R</w:t>
            </w:r>
          </w:p>
          <w:p w14:paraId="6FA28157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</w:p>
          <w:p w14:paraId="4848E16A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#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Direct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log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messages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a log file</w:t>
            </w:r>
          </w:p>
          <w:p w14:paraId="2EFC6E42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log4j.appender.R=org.apache.log4j.DailyRollingFileAppender</w:t>
            </w:r>
          </w:p>
          <w:p w14:paraId="251EB025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lastRenderedPageBreak/>
              <w:t>log4j.appender.R.layout=org.apache.log4j.PatternLayout</w:t>
            </w:r>
          </w:p>
          <w:p w14:paraId="255850F0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log4j.appender.R.layout.ConversionPattern= [%-5p] [%</w:t>
            </w:r>
            <w:proofErr w:type="gram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d{</w:t>
            </w:r>
            <w:proofErr w:type="spellStart"/>
            <w:proofErr w:type="gram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yyyy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-MM-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dd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HH:mm:ss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}] (%c{1}:%L) - %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m%n</w:t>
            </w:r>
            <w:proofErr w:type="spellEnd"/>
          </w:p>
          <w:p w14:paraId="4825C454" w14:textId="46210ACB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log4j.appender.R.File</w:t>
            </w: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=</w:t>
            </w:r>
            <w:r w:rsidR="00350584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/home/USRPRETUPS/procesosmotorprom/desactiva/</w:t>
            </w:r>
            <w:r w:rsidR="001300A9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desactiva/</w:t>
            </w: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SH02_MOTPROM_ValidaDes_Vigencia/LOG/SH02_MOTPROM_Valida_Vigencia.log  </w:t>
            </w:r>
          </w:p>
          <w:p w14:paraId="28718CC3" w14:textId="27485B9F" w:rsidR="00010ABB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log4j.appender.R.DatePattern='.'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yyyy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-MM-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dd</w:t>
            </w:r>
            <w:proofErr w:type="spellEnd"/>
          </w:p>
        </w:tc>
      </w:tr>
    </w:tbl>
    <w:p w14:paraId="25368710" w14:textId="2FAF4CD2" w:rsidR="007C7732" w:rsidRPr="00782E91" w:rsidRDefault="007C7732" w:rsidP="00CD2F24">
      <w:pPr>
        <w:ind w:left="720"/>
        <w:rPr>
          <w:rFonts w:ascii="Verdana" w:hAnsi="Verdana" w:cs="Arial"/>
          <w:sz w:val="18"/>
          <w:szCs w:val="18"/>
          <w:lang w:val="pt-BR"/>
        </w:rPr>
      </w:pPr>
    </w:p>
    <w:p w14:paraId="3FBBE269" w14:textId="48622C2A" w:rsidR="00031EB7" w:rsidRPr="00782E91" w:rsidRDefault="00490820" w:rsidP="00754265">
      <w:pPr>
        <w:ind w:left="1152"/>
        <w:rPr>
          <w:rFonts w:ascii="Verdana" w:hAnsi="Verdana" w:cs="Arial"/>
          <w:b/>
          <w:sz w:val="18"/>
          <w:szCs w:val="18"/>
          <w:lang w:val="pt-BR"/>
        </w:rPr>
      </w:pPr>
      <w:r w:rsidRPr="00782E91">
        <w:rPr>
          <w:rFonts w:ascii="Verdana" w:hAnsi="Verdana" w:cs="Arial"/>
          <w:b/>
          <w:sz w:val="18"/>
          <w:szCs w:val="18"/>
          <w:lang w:val="pt-BR"/>
        </w:rPr>
        <w:t xml:space="preserve">   </w:t>
      </w:r>
    </w:p>
    <w:p w14:paraId="674B80C7" w14:textId="77777777" w:rsidR="001B6115" w:rsidRPr="00247188" w:rsidRDefault="007E4E56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8" w:name="_Toc8491278"/>
      <w:r w:rsidRPr="00247188">
        <w:rPr>
          <w:rFonts w:ascii="Verdana" w:hAnsi="Verdana" w:cs="Arial"/>
          <w:b/>
          <w:sz w:val="18"/>
          <w:szCs w:val="18"/>
        </w:rPr>
        <w:t xml:space="preserve">Configuración de </w:t>
      </w:r>
      <w:r w:rsidR="00CD2F24" w:rsidRPr="00247188">
        <w:rPr>
          <w:rFonts w:ascii="Verdana" w:hAnsi="Verdana" w:cs="Arial"/>
          <w:b/>
          <w:sz w:val="18"/>
          <w:szCs w:val="18"/>
        </w:rPr>
        <w:t>Servicios de Mensajería (JMS)</w:t>
      </w:r>
      <w:bookmarkEnd w:id="18"/>
    </w:p>
    <w:p w14:paraId="719E0732" w14:textId="77777777" w:rsidR="00454EA5" w:rsidRPr="00247188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247188">
        <w:rPr>
          <w:rFonts w:ascii="Verdana" w:hAnsi="Verdana"/>
          <w:color w:val="000000"/>
          <w:sz w:val="18"/>
          <w:szCs w:val="18"/>
        </w:rPr>
        <w:t>No aplica.</w:t>
      </w:r>
    </w:p>
    <w:p w14:paraId="1BDE5948" w14:textId="4DD76593" w:rsidR="00F479B4" w:rsidRPr="00247188" w:rsidRDefault="00F479B4" w:rsidP="00F14FF6">
      <w:pPr>
        <w:jc w:val="left"/>
        <w:rPr>
          <w:rFonts w:ascii="Verdana" w:hAnsi="Verdana"/>
          <w:sz w:val="18"/>
          <w:szCs w:val="18"/>
          <w:lang w:val="es-ES_tradnl"/>
        </w:rPr>
      </w:pPr>
    </w:p>
    <w:p w14:paraId="6EB22BC5" w14:textId="77777777" w:rsidR="001B6115" w:rsidRPr="00247188" w:rsidRDefault="007E4E56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9" w:name="_Toc8491279"/>
      <w:r w:rsidRPr="00247188">
        <w:rPr>
          <w:rFonts w:ascii="Verdana" w:hAnsi="Verdana" w:cs="Arial"/>
          <w:b/>
          <w:sz w:val="18"/>
          <w:szCs w:val="18"/>
        </w:rPr>
        <w:t>Configuración</w:t>
      </w:r>
      <w:r w:rsidR="00490820" w:rsidRPr="00247188">
        <w:rPr>
          <w:rFonts w:ascii="Verdana" w:hAnsi="Verdana" w:cs="Arial"/>
          <w:b/>
          <w:sz w:val="18"/>
          <w:szCs w:val="18"/>
        </w:rPr>
        <w:t xml:space="preserve"> de </w:t>
      </w:r>
      <w:proofErr w:type="spellStart"/>
      <w:r w:rsidR="00490820" w:rsidRPr="00247188">
        <w:rPr>
          <w:rFonts w:ascii="Verdana" w:hAnsi="Verdana" w:cs="Arial"/>
          <w:b/>
          <w:sz w:val="18"/>
          <w:szCs w:val="18"/>
        </w:rPr>
        <w:t>DataSource</w:t>
      </w:r>
      <w:proofErr w:type="spellEnd"/>
      <w:r w:rsidR="00490820" w:rsidRPr="00247188">
        <w:rPr>
          <w:rFonts w:ascii="Verdana" w:hAnsi="Verdana" w:cs="Arial"/>
          <w:b/>
          <w:sz w:val="18"/>
          <w:szCs w:val="18"/>
        </w:rPr>
        <w:t>:</w:t>
      </w:r>
      <w:bookmarkEnd w:id="19"/>
      <w:r w:rsidR="00490820" w:rsidRPr="00247188">
        <w:rPr>
          <w:rFonts w:ascii="Verdana" w:hAnsi="Verdana" w:cs="Arial"/>
          <w:b/>
          <w:sz w:val="18"/>
          <w:szCs w:val="18"/>
        </w:rPr>
        <w:t xml:space="preserve"> </w:t>
      </w:r>
    </w:p>
    <w:p w14:paraId="1511F1D0" w14:textId="77777777" w:rsidR="00454EA5" w:rsidRPr="00247188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247188">
        <w:rPr>
          <w:rFonts w:ascii="Verdana" w:hAnsi="Verdana"/>
          <w:color w:val="000000"/>
          <w:sz w:val="18"/>
          <w:szCs w:val="18"/>
        </w:rPr>
        <w:t>No aplica.</w:t>
      </w:r>
    </w:p>
    <w:p w14:paraId="56870685" w14:textId="77777777" w:rsidR="00454EA5" w:rsidRPr="00247188" w:rsidRDefault="00454EA5" w:rsidP="00120546">
      <w:pPr>
        <w:rPr>
          <w:rFonts w:ascii="Verdana" w:hAnsi="Verdana" w:cs="Arial"/>
          <w:sz w:val="18"/>
          <w:szCs w:val="18"/>
        </w:rPr>
      </w:pPr>
    </w:p>
    <w:p w14:paraId="1DE755A5" w14:textId="727C738F" w:rsidR="001B6115" w:rsidRPr="00247188" w:rsidRDefault="00D91FAF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0" w:name="_Toc8491280"/>
      <w:r w:rsidRPr="00247188">
        <w:rPr>
          <w:rFonts w:ascii="Verdana" w:hAnsi="Verdana" w:cs="Arial"/>
          <w:b/>
          <w:sz w:val="18"/>
          <w:szCs w:val="18"/>
        </w:rPr>
        <w:t>Configuración</w:t>
      </w:r>
      <w:r w:rsidR="00092698" w:rsidRPr="00247188">
        <w:rPr>
          <w:rFonts w:ascii="Verdana" w:hAnsi="Verdana" w:cs="Arial"/>
          <w:b/>
          <w:sz w:val="18"/>
          <w:szCs w:val="18"/>
        </w:rPr>
        <w:t xml:space="preserve"> de Certificado de Seguridad</w:t>
      </w:r>
      <w:bookmarkEnd w:id="20"/>
    </w:p>
    <w:p w14:paraId="6C7675B4" w14:textId="77777777" w:rsidR="00454EA5" w:rsidRPr="00247188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247188">
        <w:rPr>
          <w:rFonts w:ascii="Verdana" w:hAnsi="Verdana"/>
          <w:color w:val="000000"/>
          <w:sz w:val="18"/>
          <w:szCs w:val="18"/>
        </w:rPr>
        <w:t>No aplica.</w:t>
      </w:r>
    </w:p>
    <w:p w14:paraId="2EB463DA" w14:textId="77777777" w:rsidR="00092698" w:rsidRPr="00247188" w:rsidRDefault="00092698" w:rsidP="00092698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p w14:paraId="1C849DE0" w14:textId="77777777" w:rsidR="001B6115" w:rsidRPr="00247188" w:rsidRDefault="00092698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1" w:name="_Toc8491281"/>
      <w:r w:rsidRPr="00247188">
        <w:rPr>
          <w:rFonts w:ascii="Verdana" w:hAnsi="Verdana" w:cs="Arial"/>
          <w:b/>
          <w:sz w:val="18"/>
          <w:szCs w:val="18"/>
        </w:rPr>
        <w:t>Configuración de Librería</w:t>
      </w:r>
      <w:bookmarkEnd w:id="21"/>
    </w:p>
    <w:p w14:paraId="68CBE028" w14:textId="45CBFB74" w:rsidR="00A30E1D" w:rsidRPr="00247188" w:rsidRDefault="00A30E1D" w:rsidP="00641663">
      <w:pPr>
        <w:pStyle w:val="Prrafodelista"/>
        <w:ind w:left="360" w:firstLine="360"/>
        <w:rPr>
          <w:rFonts w:ascii="Verdana" w:hAnsi="Verdana" w:cs="Arial"/>
          <w:sz w:val="18"/>
          <w:szCs w:val="18"/>
        </w:rPr>
      </w:pPr>
      <w:r w:rsidRPr="00247188">
        <w:rPr>
          <w:rFonts w:ascii="Verdana" w:hAnsi="Verdana"/>
          <w:color w:val="000000"/>
          <w:sz w:val="18"/>
          <w:szCs w:val="18"/>
        </w:rPr>
        <w:t>No</w:t>
      </w:r>
      <w:r w:rsidRPr="00247188">
        <w:rPr>
          <w:rFonts w:ascii="Verdana" w:hAnsi="Verdana" w:cs="Arial"/>
          <w:sz w:val="18"/>
          <w:szCs w:val="18"/>
        </w:rPr>
        <w:t xml:space="preserve"> aplica.</w:t>
      </w:r>
    </w:p>
    <w:p w14:paraId="1A19BBE8" w14:textId="77777777" w:rsidR="00A30E1D" w:rsidRPr="00247188" w:rsidRDefault="00A30E1D" w:rsidP="00A30E1D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sz w:val="18"/>
          <w:szCs w:val="18"/>
        </w:rPr>
      </w:pPr>
    </w:p>
    <w:p w14:paraId="7CD4CEDC" w14:textId="77777777" w:rsidR="001B6115" w:rsidRPr="00247188" w:rsidRDefault="00092698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2" w:name="_Toc8491282"/>
      <w:r w:rsidRPr="00247188">
        <w:rPr>
          <w:rFonts w:ascii="Verdana" w:hAnsi="Verdana" w:cs="Arial"/>
          <w:b/>
          <w:sz w:val="18"/>
          <w:szCs w:val="18"/>
        </w:rPr>
        <w:t xml:space="preserve">Instalación de la </w:t>
      </w:r>
      <w:r w:rsidR="00941185" w:rsidRPr="00247188">
        <w:rPr>
          <w:rFonts w:ascii="Verdana" w:hAnsi="Verdana" w:cs="Arial"/>
          <w:b/>
          <w:sz w:val="18"/>
          <w:szCs w:val="18"/>
        </w:rPr>
        <w:t>Componente</w:t>
      </w:r>
      <w:bookmarkEnd w:id="22"/>
    </w:p>
    <w:p w14:paraId="25C4C68B" w14:textId="58CF76D4" w:rsidR="00CD2F24" w:rsidRPr="00247188" w:rsidRDefault="00A30E1D" w:rsidP="00641663">
      <w:pPr>
        <w:pStyle w:val="Prrafodelista"/>
        <w:ind w:left="360" w:firstLine="360"/>
        <w:rPr>
          <w:rFonts w:ascii="Verdana" w:hAnsi="Verdana"/>
          <w:b/>
          <w:sz w:val="18"/>
          <w:szCs w:val="18"/>
        </w:rPr>
      </w:pPr>
      <w:r w:rsidRPr="00247188">
        <w:rPr>
          <w:rFonts w:ascii="Verdana" w:hAnsi="Verdana"/>
          <w:color w:val="000000"/>
          <w:sz w:val="18"/>
          <w:szCs w:val="18"/>
        </w:rPr>
        <w:t>No</w:t>
      </w:r>
      <w:r w:rsidRPr="00247188">
        <w:rPr>
          <w:rFonts w:ascii="Verdana" w:hAnsi="Verdana"/>
          <w:color w:val="999999"/>
          <w:sz w:val="18"/>
          <w:szCs w:val="18"/>
        </w:rPr>
        <w:t xml:space="preserve"> </w:t>
      </w:r>
      <w:r w:rsidRPr="00247188">
        <w:rPr>
          <w:rFonts w:ascii="Verdana" w:hAnsi="Verdana" w:cs="Arial"/>
          <w:sz w:val="18"/>
          <w:szCs w:val="18"/>
        </w:rPr>
        <w:t>aplica</w:t>
      </w:r>
      <w:r w:rsidRPr="00247188">
        <w:rPr>
          <w:rFonts w:ascii="Verdana" w:hAnsi="Verdana"/>
          <w:color w:val="999999"/>
          <w:sz w:val="18"/>
          <w:szCs w:val="18"/>
        </w:rPr>
        <w:t>.</w:t>
      </w:r>
    </w:p>
    <w:p w14:paraId="77B469A8" w14:textId="77777777" w:rsidR="00AE0A08" w:rsidRPr="00247188" w:rsidRDefault="00AE0A08" w:rsidP="00CD2F24">
      <w:pPr>
        <w:rPr>
          <w:rFonts w:ascii="Verdana" w:hAnsi="Verdana"/>
          <w:b/>
          <w:sz w:val="18"/>
          <w:szCs w:val="18"/>
        </w:rPr>
      </w:pPr>
    </w:p>
    <w:p w14:paraId="09295E81" w14:textId="77777777" w:rsidR="001B6115" w:rsidRPr="00247188" w:rsidRDefault="006747B5" w:rsidP="000F3E0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3" w:name="_Toc8491283"/>
      <w:r w:rsidRPr="00247188">
        <w:rPr>
          <w:rFonts w:ascii="Verdana" w:hAnsi="Verdana" w:cs="Arial"/>
          <w:b/>
          <w:sz w:val="18"/>
          <w:szCs w:val="18"/>
        </w:rPr>
        <w:t>Procesos de instalación de la capa de presentación</w:t>
      </w:r>
      <w:bookmarkEnd w:id="23"/>
    </w:p>
    <w:p w14:paraId="36C8A2D2" w14:textId="77777777" w:rsidR="00FC30AC" w:rsidRPr="00247188" w:rsidRDefault="00FC30AC" w:rsidP="00641663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247188">
        <w:rPr>
          <w:rFonts w:ascii="Verdana" w:hAnsi="Verdana"/>
          <w:color w:val="000000"/>
          <w:sz w:val="18"/>
          <w:szCs w:val="18"/>
        </w:rPr>
        <w:t>No aplica.</w:t>
      </w:r>
    </w:p>
    <w:p w14:paraId="46E2A6A8" w14:textId="77777777" w:rsidR="00A62878" w:rsidRPr="00247188" w:rsidRDefault="00A62878" w:rsidP="00FC30AC">
      <w:pPr>
        <w:pStyle w:val="Encabezado"/>
        <w:tabs>
          <w:tab w:val="clear" w:pos="4320"/>
          <w:tab w:val="clear" w:pos="8640"/>
        </w:tabs>
        <w:ind w:left="720"/>
        <w:jc w:val="left"/>
        <w:rPr>
          <w:rFonts w:ascii="Verdana" w:hAnsi="Verdana"/>
          <w:sz w:val="18"/>
          <w:szCs w:val="18"/>
        </w:rPr>
      </w:pPr>
    </w:p>
    <w:p w14:paraId="666C4D7D" w14:textId="77777777" w:rsidR="001B6115" w:rsidRPr="00247188" w:rsidRDefault="006747B5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ind w:left="993" w:hanging="633"/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4" w:name="_Toc8491284"/>
      <w:r w:rsidRPr="00247188">
        <w:rPr>
          <w:rFonts w:ascii="Verdana" w:hAnsi="Verdana" w:cs="Arial"/>
          <w:b/>
          <w:sz w:val="18"/>
          <w:szCs w:val="18"/>
        </w:rPr>
        <w:t>Proceso de instalación de Shell UNIX / LINUX</w:t>
      </w:r>
      <w:bookmarkEnd w:id="24"/>
    </w:p>
    <w:p w14:paraId="7D3AA5BA" w14:textId="63E5B160" w:rsidR="00E06389" w:rsidRPr="00247188" w:rsidRDefault="00E06389" w:rsidP="005E0EF1">
      <w:pPr>
        <w:pStyle w:val="Prrafodelista"/>
        <w:ind w:left="993"/>
        <w:rPr>
          <w:rFonts w:ascii="Verdana" w:hAnsi="Verdana"/>
          <w:color w:val="999999"/>
          <w:sz w:val="18"/>
          <w:szCs w:val="18"/>
        </w:rPr>
      </w:pPr>
      <w:r w:rsidRPr="00247188">
        <w:rPr>
          <w:rFonts w:ascii="Verdana" w:hAnsi="Verdana"/>
          <w:color w:val="999999"/>
          <w:sz w:val="18"/>
          <w:szCs w:val="18"/>
        </w:rPr>
        <w:t>(Considerar los datos necesarios que se utilizarán como input en el documento de estándares</w:t>
      </w:r>
    </w:p>
    <w:p w14:paraId="4300F8BC" w14:textId="77777777" w:rsidR="00A30E1D" w:rsidRPr="00247188" w:rsidRDefault="00A30E1D" w:rsidP="005E0EF1">
      <w:pPr>
        <w:pStyle w:val="Prrafodelista"/>
        <w:ind w:left="993"/>
        <w:rPr>
          <w:rFonts w:ascii="Verdana" w:hAnsi="Verdana"/>
          <w:color w:val="999999"/>
          <w:sz w:val="18"/>
          <w:szCs w:val="18"/>
        </w:rPr>
      </w:pPr>
    </w:p>
    <w:p w14:paraId="21674912" w14:textId="77777777" w:rsidR="00A30E1D" w:rsidRPr="00247188" w:rsidRDefault="00A30E1D" w:rsidP="00A30E1D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49"/>
        <w:gridCol w:w="7267"/>
      </w:tblGrid>
      <w:tr w:rsidR="00A30E1D" w:rsidRPr="00247188" w14:paraId="251FE8BD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126AF210" w14:textId="77777777" w:rsidR="00A30E1D" w:rsidRPr="00247188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247188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Servidor:</w:t>
            </w:r>
          </w:p>
        </w:tc>
        <w:tc>
          <w:tcPr>
            <w:tcW w:w="7267" w:type="dxa"/>
            <w:vAlign w:val="center"/>
          </w:tcPr>
          <w:p w14:paraId="2BD4FDF8" w14:textId="7255773A" w:rsidR="00A30E1D" w:rsidRPr="00247188" w:rsidRDefault="00FA5882" w:rsidP="00E55425">
            <w:pPr>
              <w:rPr>
                <w:rFonts w:ascii="Verdana" w:hAnsi="Verdana" w:cs="Arial"/>
                <w:color w:val="000000" w:themeColor="text1"/>
                <w:sz w:val="18"/>
                <w:szCs w:val="18"/>
                <w:lang w:val="es-ES_tradnl"/>
              </w:rPr>
            </w:pP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172.1</w:t>
            </w:r>
            <w:r>
              <w:rPr>
                <w:rFonts w:ascii="Verdana" w:hAnsi="Verdana"/>
                <w:sz w:val="18"/>
                <w:szCs w:val="18"/>
                <w:lang w:eastAsia="es-PE"/>
              </w:rPr>
              <w:t>7</w:t>
            </w: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.27.166</w:t>
            </w:r>
          </w:p>
        </w:tc>
      </w:tr>
      <w:tr w:rsidR="00A30E1D" w:rsidRPr="00FA5882" w14:paraId="453308EA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543065BD" w14:textId="77777777" w:rsidR="00A30E1D" w:rsidRPr="00247188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247188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Ruta:</w:t>
            </w:r>
          </w:p>
        </w:tc>
        <w:tc>
          <w:tcPr>
            <w:tcW w:w="7267" w:type="dxa"/>
            <w:vAlign w:val="center"/>
          </w:tcPr>
          <w:p w14:paraId="5FBBDDA6" w14:textId="4E8C2CC3" w:rsidR="00A30E1D" w:rsidRPr="001300A9" w:rsidRDefault="00350584" w:rsidP="00E55425">
            <w:pPr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/home/USRPRETUPS/procesosmotorprom/desactiva/</w:t>
            </w:r>
            <w:r w:rsidR="001300A9">
              <w:rPr>
                <w:rFonts w:ascii="Verdana" w:hAnsi="Verdana"/>
                <w:sz w:val="18"/>
                <w:szCs w:val="18"/>
              </w:rPr>
              <w:t>desactiva/</w:t>
            </w:r>
            <w:r w:rsidR="006876D3" w:rsidRPr="001300A9">
              <w:rPr>
                <w:rFonts w:ascii="Verdana" w:hAnsi="Verdana" w:cs="Arial"/>
                <w:sz w:val="18"/>
                <w:szCs w:val="18"/>
              </w:rPr>
              <w:t>SH02_MOTPROM_ValidaDes_Vigencia</w:t>
            </w:r>
          </w:p>
        </w:tc>
      </w:tr>
      <w:tr w:rsidR="00A30E1D" w:rsidRPr="00247188" w14:paraId="5C1452EF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51E9CA28" w14:textId="77777777" w:rsidR="00A30E1D" w:rsidRPr="00247188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247188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Privilegios:</w:t>
            </w:r>
          </w:p>
        </w:tc>
        <w:tc>
          <w:tcPr>
            <w:tcW w:w="7267" w:type="dxa"/>
            <w:vAlign w:val="center"/>
          </w:tcPr>
          <w:p w14:paraId="10FD2F82" w14:textId="77777777" w:rsidR="00A30E1D" w:rsidRPr="00247188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_tradnl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</w:rPr>
              <w:t xml:space="preserve">Permisos a directorios (ejecución y escritura a </w:t>
            </w:r>
            <w:proofErr w:type="spellStart"/>
            <w:r w:rsidRPr="00247188">
              <w:rPr>
                <w:rFonts w:ascii="Verdana" w:hAnsi="Verdana" w:cs="Arial"/>
                <w:color w:val="000000"/>
                <w:sz w:val="18"/>
                <w:szCs w:val="18"/>
              </w:rPr>
              <w:t>shells</w:t>
            </w:r>
            <w:proofErr w:type="spellEnd"/>
            <w:r w:rsidRPr="00247188">
              <w:rPr>
                <w:rFonts w:ascii="Verdana" w:hAnsi="Verdana" w:cs="Arial"/>
                <w:color w:val="000000"/>
                <w:sz w:val="18"/>
                <w:szCs w:val="18"/>
              </w:rPr>
              <w:t>).</w:t>
            </w:r>
          </w:p>
        </w:tc>
      </w:tr>
    </w:tbl>
    <w:p w14:paraId="12BE8A52" w14:textId="77777777" w:rsidR="00A30E1D" w:rsidRPr="00247188" w:rsidRDefault="00A30E1D" w:rsidP="00A30E1D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tbl>
      <w:tblPr>
        <w:tblpPr w:leftFromText="141" w:rightFromText="141" w:vertAnchor="text" w:horzAnchor="margin" w:tblpX="354" w:tblpY="113"/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A30E1D" w:rsidRPr="00247188" w14:paraId="03D332C2" w14:textId="77777777" w:rsidTr="00E55425">
        <w:trPr>
          <w:cantSplit/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32CD2A0E" w14:textId="3578A383" w:rsidR="00A30E1D" w:rsidRPr="00247188" w:rsidRDefault="00A30E1D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247188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Aplicación en RTC: COMP.EAI</w:t>
            </w:r>
            <w:r w:rsidR="00EE2C03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_ONE</w:t>
            </w:r>
          </w:p>
        </w:tc>
      </w:tr>
      <w:tr w:rsidR="00A30E1D" w:rsidRPr="00247188" w14:paraId="64951520" w14:textId="77777777" w:rsidTr="00E55425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584EDD85" w14:textId="77777777" w:rsidR="00A30E1D" w:rsidRPr="00247188" w:rsidRDefault="00A30E1D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247188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590734" w:rsidRPr="00247188" w14:paraId="45F5797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85659" w14:textId="76662378" w:rsidR="00590734" w:rsidRPr="00247188" w:rsidRDefault="00590734" w:rsidP="00590734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247188">
              <w:rPr>
                <w:rFonts w:ascii="Verdana" w:hAnsi="Verdana"/>
                <w:sz w:val="18"/>
                <w:szCs w:val="18"/>
              </w:rPr>
              <w:t>/</w:t>
            </w:r>
            <w:r w:rsidR="006876D3" w:rsidRPr="00247188">
              <w:rPr>
                <w:rFonts w:ascii="Verdana" w:hAnsi="Verdana" w:cs="Arial"/>
                <w:sz w:val="18"/>
                <w:szCs w:val="18"/>
              </w:rPr>
              <w:t>SH02_MOTPROM_ValidaDes_Vigencia</w:t>
            </w:r>
            <w:r w:rsidRPr="00247188">
              <w:rPr>
                <w:rFonts w:ascii="Verdana" w:hAnsi="Verdana" w:cs="Arial"/>
                <w:sz w:val="18"/>
                <w:szCs w:val="18"/>
              </w:rPr>
              <w:t>/</w:t>
            </w:r>
            <w:r w:rsidR="006876D3" w:rsidRPr="00247188">
              <w:rPr>
                <w:rFonts w:ascii="Verdana" w:hAnsi="Verdana"/>
                <w:sz w:val="18"/>
                <w:szCs w:val="18"/>
              </w:rPr>
              <w:t>SH02_MOTPROM_ValidaDes_Vigencia</w:t>
            </w:r>
            <w:r w:rsidRPr="00247188">
              <w:rPr>
                <w:rFonts w:ascii="Verdana" w:hAnsi="Verdana"/>
                <w:sz w:val="18"/>
                <w:szCs w:val="18"/>
              </w:rPr>
              <w:t>.jar</w:t>
            </w:r>
          </w:p>
        </w:tc>
      </w:tr>
      <w:tr w:rsidR="00590734" w:rsidRPr="00247188" w14:paraId="41F6E6C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6F236" w14:textId="17BA4928" w:rsidR="00590734" w:rsidRPr="00247188" w:rsidRDefault="00590734" w:rsidP="00590734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247188">
              <w:rPr>
                <w:rFonts w:ascii="Verdana" w:hAnsi="Verdana"/>
                <w:sz w:val="18"/>
                <w:szCs w:val="18"/>
              </w:rPr>
              <w:t>/</w:t>
            </w:r>
            <w:r w:rsidR="006876D3" w:rsidRPr="00247188">
              <w:rPr>
                <w:rFonts w:ascii="Verdana" w:hAnsi="Verdana" w:cs="Arial"/>
                <w:sz w:val="18"/>
                <w:szCs w:val="18"/>
              </w:rPr>
              <w:t>SH02_MOTPROM_ValidaDes_Vigencia</w:t>
            </w:r>
            <w:r w:rsidRPr="00247188">
              <w:rPr>
                <w:rFonts w:ascii="Verdana" w:hAnsi="Verdana" w:cs="Arial"/>
                <w:sz w:val="18"/>
                <w:szCs w:val="18"/>
              </w:rPr>
              <w:t>/</w:t>
            </w:r>
            <w:r w:rsidR="006876D3" w:rsidRPr="00247188">
              <w:rPr>
                <w:rFonts w:ascii="Verdana" w:hAnsi="Verdana"/>
                <w:sz w:val="18"/>
                <w:szCs w:val="18"/>
              </w:rPr>
              <w:t>SH02_MOTPROM_ValidaDes_Vigencia</w:t>
            </w:r>
            <w:r w:rsidRPr="00247188">
              <w:rPr>
                <w:rFonts w:ascii="Verdana" w:hAnsi="Verdana"/>
                <w:sz w:val="18"/>
                <w:szCs w:val="18"/>
              </w:rPr>
              <w:t>.properties</w:t>
            </w:r>
          </w:p>
        </w:tc>
      </w:tr>
      <w:tr w:rsidR="00590734" w:rsidRPr="001300A9" w14:paraId="4AE53B8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FB239" w14:textId="57D6749D" w:rsidR="00590734" w:rsidRPr="00247188" w:rsidRDefault="00590734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Pr="00247188">
              <w:rPr>
                <w:rFonts w:ascii="Verdana" w:hAnsi="Verdana"/>
                <w:sz w:val="18"/>
                <w:szCs w:val="18"/>
                <w:lang w:val="en-US"/>
              </w:rPr>
              <w:t xml:space="preserve"> /</w:t>
            </w:r>
            <w:r w:rsidR="006876D3" w:rsidRPr="00247188">
              <w:rPr>
                <w:rFonts w:ascii="Verdana" w:hAnsi="Verdana" w:cs="Arial"/>
                <w:sz w:val="18"/>
                <w:szCs w:val="18"/>
                <w:lang w:val="en-US"/>
              </w:rPr>
              <w:t>SH02_MOTPROM_ValidaDes_Vigencia</w:t>
            </w:r>
            <w:r w:rsidRPr="00247188">
              <w:rPr>
                <w:rFonts w:ascii="Verdana" w:hAnsi="Verdana" w:cs="Arial"/>
                <w:sz w:val="18"/>
                <w:szCs w:val="18"/>
                <w:lang w:val="en-US"/>
              </w:rPr>
              <w:t>/log4j</w:t>
            </w:r>
            <w:r w:rsidRPr="00247188">
              <w:rPr>
                <w:rFonts w:ascii="Verdana" w:hAnsi="Verdana" w:cs="Arial"/>
                <w:b/>
                <w:sz w:val="18"/>
                <w:szCs w:val="18"/>
                <w:lang w:val="en-US"/>
              </w:rPr>
              <w:t>.</w:t>
            </w:r>
            <w:r w:rsidRPr="00247188">
              <w:rPr>
                <w:rFonts w:ascii="Verdana" w:hAnsi="Verdana" w:cs="Arial"/>
                <w:sz w:val="18"/>
                <w:szCs w:val="18"/>
                <w:lang w:val="en-US"/>
              </w:rPr>
              <w:t>properties</w:t>
            </w:r>
          </w:p>
        </w:tc>
      </w:tr>
      <w:tr w:rsidR="00590734" w:rsidRPr="00247188" w14:paraId="768A47E2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6310" w14:textId="0F94ABC5" w:rsidR="00590734" w:rsidRPr="00247188" w:rsidRDefault="00CA735F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</w:rPr>
              <w:t>EAI_ONE/06SHELL/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</w:rPr>
              <w:t>SH02_MOTPROM_ValidaDes_Vigencia</w:t>
            </w:r>
            <w:r w:rsidRPr="00247188">
              <w:rPr>
                <w:rFonts w:ascii="Verdana" w:hAnsi="Verdana" w:cs="Arial"/>
                <w:color w:val="000000"/>
                <w:sz w:val="18"/>
                <w:szCs w:val="18"/>
              </w:rPr>
              <w:t>/BIN/.</w:t>
            </w:r>
            <w:proofErr w:type="spellStart"/>
            <w:r w:rsidRPr="00247188">
              <w:rPr>
                <w:rFonts w:ascii="Verdana" w:hAnsi="Verdana" w:cs="Arial"/>
                <w:color w:val="000000"/>
                <w:sz w:val="18"/>
                <w:szCs w:val="18"/>
              </w:rPr>
              <w:t>varset</w:t>
            </w:r>
            <w:proofErr w:type="spellEnd"/>
          </w:p>
        </w:tc>
      </w:tr>
      <w:tr w:rsidR="007559CF" w:rsidRPr="001300A9" w14:paraId="4DD11A1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3EF4" w14:textId="54720606" w:rsidR="007559CF" w:rsidRPr="00247188" w:rsidRDefault="007559CF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/BIN/.</w:t>
            </w:r>
            <w:proofErr w:type="spellStart"/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mailset</w:t>
            </w:r>
            <w:proofErr w:type="spellEnd"/>
          </w:p>
        </w:tc>
      </w:tr>
      <w:tr w:rsidR="007559CF" w:rsidRPr="001300A9" w14:paraId="7EE8BF4F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220FF" w14:textId="71CB6D1A" w:rsidR="00CA735F" w:rsidRPr="00247188" w:rsidRDefault="00CA735F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/LIB/aopalliance-1.0.jar</w:t>
            </w:r>
          </w:p>
        </w:tc>
      </w:tr>
      <w:tr w:rsidR="00A30E1D" w:rsidRPr="001300A9" w14:paraId="103AFEEA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6C20" w14:textId="4DE5B323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/LIB/commons-logging-1.2.jar</w:t>
            </w:r>
          </w:p>
        </w:tc>
      </w:tr>
      <w:tr w:rsidR="00A30E1D" w:rsidRPr="001300A9" w14:paraId="6165FD56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1114" w14:textId="6C46B670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/LIB/commons-vfs-1.0.jar</w:t>
            </w:r>
          </w:p>
        </w:tc>
      </w:tr>
      <w:tr w:rsidR="00A30E1D" w:rsidRPr="00247188" w14:paraId="5067E1D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BA9D" w14:textId="5DB6F049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</w:rPr>
              <w:t>/LIB/log4j.jar</w:t>
            </w:r>
          </w:p>
        </w:tc>
      </w:tr>
      <w:tr w:rsidR="00A30E1D" w:rsidRPr="00247188" w14:paraId="0271B99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CA68" w14:textId="2E203202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</w:rPr>
              <w:t>/LIB/ojdbc6.jar</w:t>
            </w:r>
          </w:p>
        </w:tc>
      </w:tr>
      <w:tr w:rsidR="00A30E1D" w:rsidRPr="001300A9" w14:paraId="034ABED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DBF2" w14:textId="2D2617B2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/LIB/org.springframework.aop-3.1.0.RELEASE.jar</w:t>
            </w:r>
          </w:p>
        </w:tc>
      </w:tr>
      <w:tr w:rsidR="00A30E1D" w:rsidRPr="001300A9" w14:paraId="09BBD55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119E" w14:textId="4E0130B3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lastRenderedPageBreak/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/LIB/org.springframework.asm-3.1.0.RELEASE.jar</w:t>
            </w:r>
          </w:p>
        </w:tc>
      </w:tr>
      <w:tr w:rsidR="00A30E1D" w:rsidRPr="001300A9" w14:paraId="21CE65B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F7AD" w14:textId="4ADD4990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/LIB/org.springframework.aspects-3.1.0.RELEASE.jar</w:t>
            </w:r>
          </w:p>
        </w:tc>
      </w:tr>
      <w:tr w:rsidR="00A30E1D" w:rsidRPr="001300A9" w14:paraId="5C6F06D8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DEDA" w14:textId="3091B095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/LIB/org.springframework.beans-3.1.0.RELEASE.jar</w:t>
            </w:r>
          </w:p>
        </w:tc>
      </w:tr>
      <w:tr w:rsidR="00A30E1D" w:rsidRPr="001300A9" w14:paraId="35C032C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66868" w14:textId="2FAD13C5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/LIB/org.springframework.context-3.1.0.RELEASE.jar</w:t>
            </w:r>
          </w:p>
        </w:tc>
      </w:tr>
      <w:tr w:rsidR="00A30E1D" w:rsidRPr="001300A9" w14:paraId="0D90B8D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C8D7" w14:textId="235B39ED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/LIB/org.springframework.context.support-3.1.0.RELEASE.jar</w:t>
            </w:r>
          </w:p>
        </w:tc>
      </w:tr>
      <w:tr w:rsidR="00A30E1D" w:rsidRPr="001300A9" w14:paraId="552C018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2C88" w14:textId="48238273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/LIB/org.springframework.core-3.1.0.RELEASE.jar</w:t>
            </w:r>
          </w:p>
        </w:tc>
      </w:tr>
      <w:tr w:rsidR="00A30E1D" w:rsidRPr="001300A9" w14:paraId="721FDCB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3A4A" w14:textId="480D8F69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/LIB/org.springframework.expression-3.1.0.RELEASE.jar</w:t>
            </w:r>
          </w:p>
        </w:tc>
      </w:tr>
      <w:tr w:rsidR="00A30E1D" w:rsidRPr="001300A9" w14:paraId="528C8EA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E672" w14:textId="7A103006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/LIB/org.springframework.jdbc-3.1.0.RELEASE.jar</w:t>
            </w:r>
          </w:p>
        </w:tc>
      </w:tr>
      <w:tr w:rsidR="00A30E1D" w:rsidRPr="001300A9" w14:paraId="06EAD88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8DA47" w14:textId="199FBD48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/LIB/org.springframework.jms-3.1.0.RELEASE.jar</w:t>
            </w:r>
          </w:p>
        </w:tc>
      </w:tr>
      <w:tr w:rsidR="00A30E1D" w:rsidRPr="001300A9" w14:paraId="6DD1C53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24FC" w14:textId="01C7E8A7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/LIB/org.springframework.orm-3.1.0.RELEASE.jar</w:t>
            </w:r>
          </w:p>
        </w:tc>
      </w:tr>
      <w:tr w:rsidR="00A30E1D" w:rsidRPr="001300A9" w14:paraId="4E2F87B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B25E" w14:textId="269FEB9C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/LIB/org.springframework.oxm-3.1.0.RELEASE.jar</w:t>
            </w:r>
          </w:p>
        </w:tc>
      </w:tr>
      <w:tr w:rsidR="00A30E1D" w:rsidRPr="001300A9" w14:paraId="178A503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F024" w14:textId="0B5C88AB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/LIB/org.springframework.test-3.1.0.RELEASE.jar</w:t>
            </w:r>
          </w:p>
        </w:tc>
      </w:tr>
      <w:tr w:rsidR="00A30E1D" w:rsidRPr="001300A9" w14:paraId="40F88B37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7411" w14:textId="5F398E2E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/LIB/org.springframework.transaction-3.1.0.RELEASE.jar</w:t>
            </w:r>
          </w:p>
        </w:tc>
      </w:tr>
      <w:tr w:rsidR="00A30E1D" w:rsidRPr="001300A9" w14:paraId="48407C4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8B0F" w14:textId="158DDF9E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/LIB/org.springframework.web-3.1.0.RELEASE.jar</w:t>
            </w:r>
          </w:p>
        </w:tc>
      </w:tr>
      <w:tr w:rsidR="00A30E1D" w:rsidRPr="001300A9" w14:paraId="37520DD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10EC" w14:textId="6C6C6EDA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/LIB/org.springframework.web.portlet-3.1.0.RELEASE.jar</w:t>
            </w:r>
          </w:p>
        </w:tc>
      </w:tr>
      <w:tr w:rsidR="00A30E1D" w:rsidRPr="001300A9" w14:paraId="099EA4F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D949" w14:textId="7D4ED2C5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/LIB/org.springframework.web.servlet-3.1.0.RELEASE.jar</w:t>
            </w:r>
          </w:p>
        </w:tc>
      </w:tr>
      <w:tr w:rsidR="00A30E1D" w:rsidRPr="001300A9" w14:paraId="7F4B9DE8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F465" w14:textId="0C2AA02D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/LIB/springframework.aop-3.1.0.jar</w:t>
            </w:r>
          </w:p>
        </w:tc>
      </w:tr>
      <w:tr w:rsidR="00A30E1D" w:rsidRPr="001300A9" w14:paraId="7791858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B79C" w14:textId="38D3C640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/LIB/springframework.asm-3.1.0.jar</w:t>
            </w:r>
          </w:p>
        </w:tc>
      </w:tr>
      <w:tr w:rsidR="00A30E1D" w:rsidRPr="001300A9" w14:paraId="15F20DD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8708" w14:textId="74FF4EBA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/LIB/springframework.beans-3.1.0.jar</w:t>
            </w:r>
          </w:p>
        </w:tc>
      </w:tr>
      <w:tr w:rsidR="00A30E1D" w:rsidRPr="001300A9" w14:paraId="62A39B4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5D22" w14:textId="14F6E0F4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/LIB/springframework.context-3.1.0.jar</w:t>
            </w:r>
          </w:p>
        </w:tc>
      </w:tr>
      <w:tr w:rsidR="00A30E1D" w:rsidRPr="001300A9" w14:paraId="46F894E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8F92" w14:textId="264A844E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/LIB/springframework.core-3.1.0.jar</w:t>
            </w:r>
          </w:p>
        </w:tc>
      </w:tr>
      <w:tr w:rsidR="00A30E1D" w:rsidRPr="001300A9" w14:paraId="55BB71F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2D7A" w14:textId="251C50CB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/LIB/springframework.expression-3.1.0.jar</w:t>
            </w:r>
          </w:p>
        </w:tc>
      </w:tr>
      <w:tr w:rsidR="00A30E1D" w:rsidRPr="001300A9" w14:paraId="44B7A48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157A" w14:textId="1BEF0082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/LIB/springframework.jdbc-3.1.0.jar</w:t>
            </w:r>
          </w:p>
        </w:tc>
      </w:tr>
      <w:tr w:rsidR="00A30E1D" w:rsidRPr="001300A9" w14:paraId="2F49DFC9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2276" w14:textId="21F9B709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/LIB/springframework.transaction-3.1.0.jar</w:t>
            </w:r>
          </w:p>
        </w:tc>
      </w:tr>
      <w:tr w:rsidR="00A30E1D" w:rsidRPr="001300A9" w14:paraId="64880C4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F078" w14:textId="17A79705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/LIB/springframework.web-3.1.0.jar</w:t>
            </w:r>
          </w:p>
        </w:tc>
      </w:tr>
      <w:tr w:rsidR="00A30E1D" w:rsidRPr="00247188" w14:paraId="1C7C681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D93A" w14:textId="62F5523D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</w:rPr>
              <w:t>/LIB/wljmsclient.jar</w:t>
            </w:r>
          </w:p>
        </w:tc>
      </w:tr>
      <w:tr w:rsidR="00A30E1D" w:rsidRPr="001300A9" w14:paraId="161CF5E7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9138" w14:textId="3433162E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/LIB/wlthint3client.jar</w:t>
            </w:r>
          </w:p>
        </w:tc>
      </w:tr>
      <w:tr w:rsidR="00A30E1D" w:rsidRPr="00247188" w14:paraId="0896CDE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4966" w14:textId="7D6078F1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</w:rPr>
              <w:t>/LIB/xbean-2.0.0.jar</w:t>
            </w:r>
          </w:p>
        </w:tc>
      </w:tr>
      <w:tr w:rsidR="00A30E1D" w:rsidRPr="001300A9" w14:paraId="7066E6F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2C73" w14:textId="77EA7BC1" w:rsidR="00A30E1D" w:rsidRPr="00247188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C0C0C0"/>
                <w:sz w:val="18"/>
                <w:szCs w:val="18"/>
                <w:highlight w:val="yellow"/>
                <w:lang w:val="en-US" w:eastAsia="es-ES"/>
              </w:rPr>
            </w:pPr>
            <w:r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1300A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="00A30E1D" w:rsidRPr="0024718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/LIB/xmlbeans-2.4.0.jar</w:t>
            </w:r>
          </w:p>
        </w:tc>
      </w:tr>
    </w:tbl>
    <w:p w14:paraId="36B815A8" w14:textId="77777777" w:rsidR="00A30E1D" w:rsidRPr="00247188" w:rsidRDefault="00A30E1D" w:rsidP="00A30E1D">
      <w:pPr>
        <w:rPr>
          <w:rFonts w:ascii="Verdana" w:hAnsi="Verdana"/>
          <w:sz w:val="18"/>
          <w:szCs w:val="18"/>
          <w:lang w:val="en-US"/>
        </w:rPr>
      </w:pPr>
    </w:p>
    <w:p w14:paraId="528B3835" w14:textId="77777777" w:rsidR="00EF1D1D" w:rsidRPr="00247188" w:rsidRDefault="00EF1D1D" w:rsidP="00A30E1D">
      <w:pPr>
        <w:jc w:val="left"/>
        <w:rPr>
          <w:rFonts w:ascii="Verdana" w:hAnsi="Verdana"/>
          <w:sz w:val="18"/>
          <w:szCs w:val="18"/>
          <w:lang w:val="en-US"/>
        </w:rPr>
      </w:pPr>
    </w:p>
    <w:p w14:paraId="18CD9203" w14:textId="77777777" w:rsidR="00A30E1D" w:rsidRPr="00247188" w:rsidRDefault="00A30E1D" w:rsidP="00CA735F">
      <w:pPr>
        <w:rPr>
          <w:rFonts w:ascii="Verdana" w:hAnsi="Verdana"/>
          <w:color w:val="999999"/>
          <w:sz w:val="18"/>
          <w:szCs w:val="18"/>
          <w:lang w:val="en-US"/>
        </w:rPr>
      </w:pPr>
    </w:p>
    <w:p w14:paraId="4DF4C4EF" w14:textId="77777777" w:rsidR="00E06389" w:rsidRPr="00247188" w:rsidRDefault="00E06389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55B0C47A" w14:textId="77777777" w:rsidR="00034C5C" w:rsidRPr="00247188" w:rsidRDefault="00034C5C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3FE0BCB9" w14:textId="77777777" w:rsidR="00CA735F" w:rsidRPr="00247188" w:rsidRDefault="00CA735F" w:rsidP="00CA735F">
      <w:pPr>
        <w:rPr>
          <w:rFonts w:ascii="Verdana" w:hAnsi="Verdana"/>
          <w:b/>
          <w:sz w:val="18"/>
          <w:szCs w:val="18"/>
          <w:u w:val="single"/>
        </w:rPr>
      </w:pPr>
      <w:r w:rsidRPr="00247188">
        <w:rPr>
          <w:rFonts w:ascii="Verdana" w:hAnsi="Verdana"/>
          <w:b/>
          <w:sz w:val="18"/>
          <w:szCs w:val="18"/>
          <w:u w:val="single"/>
        </w:rPr>
        <w:t xml:space="preserve">Configuración por componentes: </w:t>
      </w:r>
    </w:p>
    <w:p w14:paraId="238DEE5A" w14:textId="77777777" w:rsidR="00CA735F" w:rsidRPr="00247188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64AE091C" w14:textId="77777777" w:rsidR="00CA735F" w:rsidRPr="00247188" w:rsidRDefault="00CA735F" w:rsidP="00CA735F">
      <w:pPr>
        <w:rPr>
          <w:rFonts w:ascii="Verdana" w:hAnsi="Verdana"/>
          <w:b/>
          <w:sz w:val="18"/>
          <w:szCs w:val="18"/>
          <w:u w:val="single"/>
        </w:rPr>
        <w:sectPr w:rsidR="00CA735F" w:rsidRPr="00247188" w:rsidSect="009C1F73">
          <w:headerReference w:type="default" r:id="rId8"/>
          <w:footerReference w:type="default" r:id="rId9"/>
          <w:footerReference w:type="first" r:id="rId10"/>
          <w:pgSz w:w="12242" w:h="15842" w:code="1"/>
          <w:pgMar w:top="850" w:right="1138" w:bottom="1138" w:left="1138" w:header="677" w:footer="619" w:gutter="0"/>
          <w:cols w:space="720"/>
          <w:titlePg/>
          <w:docGrid w:linePitch="326"/>
        </w:sectPr>
      </w:pPr>
    </w:p>
    <w:p w14:paraId="334BAFAD" w14:textId="26E96968" w:rsidR="00A644E1" w:rsidRPr="00247188" w:rsidRDefault="00A644E1" w:rsidP="00FC30AC">
      <w:pPr>
        <w:rPr>
          <w:rFonts w:ascii="Verdana" w:hAnsi="Verdana"/>
          <w:sz w:val="18"/>
          <w:szCs w:val="18"/>
          <w:lang w:val="es-ES_tradnl"/>
        </w:rPr>
      </w:pPr>
    </w:p>
    <w:p w14:paraId="65A99DFE" w14:textId="34828F4A" w:rsidR="00FC30AC" w:rsidRPr="00247188" w:rsidRDefault="006876D3" w:rsidP="00FC30AC">
      <w:pPr>
        <w:pStyle w:val="Prrafodelista"/>
        <w:numPr>
          <w:ilvl w:val="0"/>
          <w:numId w:val="30"/>
        </w:numPr>
        <w:rPr>
          <w:rFonts w:ascii="Verdana" w:hAnsi="Verdana"/>
          <w:sz w:val="18"/>
          <w:szCs w:val="18"/>
          <w:lang w:val="es-ES_tradnl"/>
        </w:rPr>
      </w:pPr>
      <w:r w:rsidRPr="00247188">
        <w:rPr>
          <w:rFonts w:ascii="Verdana" w:hAnsi="Verdana"/>
          <w:b/>
          <w:sz w:val="18"/>
          <w:szCs w:val="18"/>
        </w:rPr>
        <w:t>SH02_MOTPROM_ValidaDes_Vigencia</w:t>
      </w:r>
      <w:r w:rsidR="00FC30AC" w:rsidRPr="00247188">
        <w:rPr>
          <w:rFonts w:ascii="Verdana" w:hAnsi="Verdana"/>
          <w:b/>
          <w:sz w:val="18"/>
          <w:szCs w:val="18"/>
        </w:rPr>
        <w:t>.sh</w:t>
      </w:r>
    </w:p>
    <w:p w14:paraId="44865AF2" w14:textId="03A054C3" w:rsidR="00FC30AC" w:rsidRPr="00247188" w:rsidRDefault="00FC30AC" w:rsidP="00A644E1">
      <w:pPr>
        <w:pStyle w:val="Prrafodelista"/>
        <w:rPr>
          <w:rFonts w:ascii="Verdana" w:hAnsi="Verdana"/>
          <w:b/>
          <w:sz w:val="18"/>
          <w:szCs w:val="18"/>
        </w:rPr>
      </w:pPr>
    </w:p>
    <w:p w14:paraId="79E680DD" w14:textId="77777777" w:rsidR="00CA735F" w:rsidRPr="00247188" w:rsidRDefault="00CA735F" w:rsidP="00CA735F">
      <w:pPr>
        <w:rPr>
          <w:rFonts w:ascii="Verdana" w:hAnsi="Verdana" w:cs="Arial"/>
          <w:sz w:val="18"/>
          <w:szCs w:val="18"/>
          <w:lang w:val="es-ES_tradnl"/>
        </w:rPr>
      </w:pPr>
    </w:p>
    <w:tbl>
      <w:tblPr>
        <w:tblW w:w="1414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3"/>
      </w:tblGrid>
      <w:tr w:rsidR="00CA735F" w:rsidRPr="00247188" w14:paraId="4301B58D" w14:textId="77777777" w:rsidTr="00E55425">
        <w:trPr>
          <w:trHeight w:val="2907"/>
        </w:trPr>
        <w:tc>
          <w:tcPr>
            <w:tcW w:w="14140" w:type="dxa"/>
            <w:shd w:val="clear" w:color="auto" w:fill="auto"/>
          </w:tcPr>
          <w:p w14:paraId="740F3EF2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#!/bin/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ksh</w:t>
            </w:r>
            <w:proofErr w:type="spellEnd"/>
          </w:p>
          <w:p w14:paraId="07EEBD3C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#********************************************************************</w:t>
            </w:r>
          </w:p>
          <w:p w14:paraId="6CDE48E3" w14:textId="38EF5F13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#* DESCRIPCION:</w:t>
            </w:r>
            <w:r w:rsidR="001300A9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SH02_MOTPROM_ValidaDes_Vigencia</w:t>
            </w: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                      *</w:t>
            </w:r>
          </w:p>
          <w:p w14:paraId="269F1F1B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#* EJECUCION  :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Control-M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                                   *</w:t>
            </w:r>
          </w:p>
          <w:p w14:paraId="4179255A" w14:textId="737E80F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#* AUTOR          : JM                                    *</w:t>
            </w:r>
          </w:p>
          <w:p w14:paraId="5F9ABFAA" w14:textId="1557C978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#* FECHA          : 10/05/2019                                      *</w:t>
            </w:r>
          </w:p>
          <w:p w14:paraId="4EB7D205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#* VERSION        : 1.0                                             *</w:t>
            </w:r>
          </w:p>
          <w:p w14:paraId="7D00EDEB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#********************************************************************</w:t>
            </w:r>
          </w:p>
          <w:p w14:paraId="27B443FD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clear</w:t>
            </w:r>
            <w:proofErr w:type="spellEnd"/>
          </w:p>
          <w:p w14:paraId="49A0FEE0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05EB988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SCRIPT=$(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readlink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-f $0);</w:t>
            </w:r>
          </w:p>
          <w:p w14:paraId="0D006E4D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=`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dirname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$SCRIPT`;</w:t>
            </w:r>
          </w:p>
          <w:p w14:paraId="649435EB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24E5702F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. $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/BIN/.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varset</w:t>
            </w:r>
            <w:proofErr w:type="spellEnd"/>
          </w:p>
          <w:p w14:paraId="110D7F90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. $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/BIN/.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mailset</w:t>
            </w:r>
            <w:proofErr w:type="spellEnd"/>
          </w:p>
          <w:p w14:paraId="4DE36B89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28A157C3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FECHA_LOG=`date +"%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d%m%Y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"`</w:t>
            </w:r>
          </w:p>
          <w:p w14:paraId="50B0AA62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LOG_NAME="$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LOG_NAME_REQUEST".log</w:t>
            </w:r>
            <w:proofErr w:type="spellEnd"/>
          </w:p>
          <w:p w14:paraId="24854393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TRANSACTION=`date +%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Y%m%d%H%M%S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`</w:t>
            </w:r>
          </w:p>
          <w:p w14:paraId="277E2D4E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FEC_PROC=$FEC_PROCVAR</w:t>
            </w:r>
          </w:p>
          <w:p w14:paraId="2E9CC714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DIAS=$DIASVAR</w:t>
            </w:r>
          </w:p>
          <w:p w14:paraId="4F8E1784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19290736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if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[ -z "$FEC_PROC" ];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then</w:t>
            </w:r>
            <w:proofErr w:type="spellEnd"/>
          </w:p>
          <w:p w14:paraId="56065771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FEC_PROC=`date +"%d/%m/%Y"`</w:t>
            </w:r>
          </w:p>
          <w:p w14:paraId="4C556610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fi</w:t>
            </w:r>
            <w:proofErr w:type="spellEnd"/>
          </w:p>
          <w:p w14:paraId="03394FC1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8B54DB8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FILELOG="$DIR_LOG"/"$LOG_NAME"</w:t>
            </w:r>
          </w:p>
          <w:p w14:paraId="6E7364EF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LOGDATE=`date +"%d-%m-%Y %H:%M:%S"`</w:t>
            </w:r>
          </w:p>
          <w:p w14:paraId="5BF4148A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3DC4EBBE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#LOG para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el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envio de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correo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.</w:t>
            </w:r>
          </w:p>
          <w:p w14:paraId="4694AA4B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5055EA05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USR=`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whoami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`</w:t>
            </w:r>
          </w:p>
          <w:p w14:paraId="0AFF9571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export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=$PROPERTIES_PATH</w:t>
            </w:r>
          </w:p>
          <w:p w14:paraId="0A14B871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57F476DB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5880850D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############### 2 - EJECUCION DE JAR ###############</w:t>
            </w:r>
          </w:p>
          <w:p w14:paraId="557D273A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Launch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</w:t>
            </w:r>
          </w:p>
          <w:p w14:paraId="3D56BE4D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del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][`date +%Y-%m-%d@%H:%M:%S`]"</w:t>
            </w:r>
          </w:p>
          <w:p w14:paraId="43CF6ED5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del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][`date +%Y-%m-%d@%H:%M:%S`]"  &gt;&gt; $FILELOG</w:t>
            </w:r>
          </w:p>
          <w:p w14:paraId="07DBB993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$USR "</w:t>
            </w:r>
          </w:p>
          <w:p w14:paraId="136AE7DD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$USR "  &gt;&gt; $FILELOG</w:t>
            </w:r>
          </w:p>
          <w:p w14:paraId="074DCA40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lastRenderedPageBreak/>
              <w:t xml:space="preserve">       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Transaccion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${TRANSACTION}"</w:t>
            </w:r>
          </w:p>
          <w:p w14:paraId="4E54BF3C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Transaccion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${TRANSACTION}"  &gt;&gt; $FILELOG</w:t>
            </w:r>
          </w:p>
          <w:p w14:paraId="24392D4D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FecProc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${FEC_PROC}"</w:t>
            </w:r>
          </w:p>
          <w:p w14:paraId="408BA7E8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FecProc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${FEC_PROC}"  &gt;&gt; $FILELOG</w:t>
            </w:r>
          </w:p>
          <w:p w14:paraId="48B54D51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Dias: ${DIAS}"</w:t>
            </w:r>
          </w:p>
          <w:p w14:paraId="6E63F4B0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Dias: ${DIAS}"  &gt;&gt; $FILELOG</w:t>
            </w:r>
          </w:p>
          <w:p w14:paraId="0BAF0318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${PROPERTIES_PATH}"</w:t>
            </w:r>
          </w:p>
          <w:p w14:paraId="54166CA2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${PROPERTIES_PATH}"  &gt;&gt; $FILELOG</w:t>
            </w:r>
          </w:p>
          <w:p w14:paraId="7B52768A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 la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Shell][`date +%Y-%m-%d@%H:%M:%S`]"</w:t>
            </w:r>
          </w:p>
          <w:p w14:paraId="259A775B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 la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Shell][`date +%Y-%m-%d@%H:%M:%S`]"  &gt;&gt; $FILELOG</w:t>
            </w:r>
          </w:p>
          <w:p w14:paraId="31E1B534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3AF148E2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${JAVA_PATH}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java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jar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/SH02_MOTPROM_ValidaDes_Vigencia.jar ${TRANSACTION} ${FEC_PROC} ${DIAS} ${PROPERTIES_PATH} 2&gt;&gt; $FILELOG</w:t>
            </w:r>
          </w:p>
          <w:p w14:paraId="5585DA65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ERROR_CODE=$?</w:t>
            </w:r>
          </w:p>
          <w:p w14:paraId="0B183BCC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</w:t>
            </w:r>
          </w:p>
          <w:p w14:paraId="3BBAB230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DATE=`date +%Y-%m-%d@%H:%M:%S`</w:t>
            </w:r>
          </w:p>
          <w:p w14:paraId="0452B44E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73DBD825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############### FIN - EJECUCION DE JAR ###############</w:t>
            </w:r>
          </w:p>
          <w:p w14:paraId="53FFEC0A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"${LOGDATE} INFO  @ [FIN de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 - SH02_MOTPROM_Valida_Vigencia -][`date +%Y-%m-%d@%H:%M:%S`]"</w:t>
            </w:r>
          </w:p>
          <w:p w14:paraId="1C0F2B5A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"${LOGDATE} INFO  @ [FIN de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 - SH02_MOTPROM_Valida_Vigencia -][`date +%Y-%m-%d@%H:%M:%S`]"  &gt;&gt; $FILELOG</w:t>
            </w:r>
          </w:p>
          <w:p w14:paraId="0CFEEEDF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:${ERROR_CODE}"</w:t>
            </w:r>
          </w:p>
          <w:p w14:paraId="2B1E85F4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log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generado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:${FILELOG}"</w:t>
            </w:r>
          </w:p>
          <w:p w14:paraId="4D05AA2C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log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generado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:${FILELOG}"  &gt;&gt; $FILELOG</w:t>
            </w:r>
          </w:p>
          <w:p w14:paraId="6D5E2D3A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"*************************************************************************************************************************************"</w:t>
            </w:r>
          </w:p>
          <w:p w14:paraId="50FA02B4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"*************************************************************************************************************************************"  &gt;&gt; $FILELOG</w:t>
            </w:r>
          </w:p>
          <w:p w14:paraId="22469E51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if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[ $ERROR_CODE -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eq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1 ]</w:t>
            </w:r>
          </w:p>
          <w:p w14:paraId="0A34449F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       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then</w:t>
            </w:r>
            <w:proofErr w:type="spellEnd"/>
          </w:p>
          <w:p w14:paraId="12394E46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        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con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errores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JAR-SH08_MOTPROM_ValidaDes_Titularidad: Se  procede  a Envio de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Correo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con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detalles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${DIRECCION} "</w:t>
            </w:r>
          </w:p>
          <w:p w14:paraId="3B7C83FC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        #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Env¦o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correo</w:t>
            </w:r>
            <w:proofErr w:type="spellEnd"/>
          </w:p>
          <w:p w14:paraId="32E028FF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(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$MENSAJE_MAIL ;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uuencode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$FILELOG "SH02_MOTPROM_ValidaDes_Vigencia.log") | </w:t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mailx</w:t>
            </w:r>
            <w:proofErr w:type="spellEnd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-s "$ASUNTO_CORREO_JAR" "$DIRECCION"</w:t>
            </w:r>
          </w:p>
          <w:p w14:paraId="5C919F4B" w14:textId="77777777" w:rsidR="00794604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fi</w:t>
            </w:r>
            <w:proofErr w:type="spellEnd"/>
          </w:p>
          <w:p w14:paraId="2B3FA09F" w14:textId="5998E639" w:rsidR="00CA735F" w:rsidRPr="00247188" w:rsidRDefault="00794604" w:rsidP="0079460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4718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exit</w:t>
            </w:r>
            <w:proofErr w:type="spellEnd"/>
          </w:p>
        </w:tc>
      </w:tr>
    </w:tbl>
    <w:p w14:paraId="4B175DB2" w14:textId="77777777" w:rsidR="00616A8D" w:rsidRPr="00247188" w:rsidRDefault="00616A8D" w:rsidP="00794604">
      <w:pPr>
        <w:rPr>
          <w:rFonts w:ascii="Verdana" w:hAnsi="Verdana" w:cs="Arial"/>
          <w:sz w:val="18"/>
          <w:szCs w:val="18"/>
          <w:lang w:val="es-ES_tradnl"/>
        </w:rPr>
        <w:sectPr w:rsidR="00616A8D" w:rsidRPr="00247188" w:rsidSect="00CA735F">
          <w:pgSz w:w="15842" w:h="12242" w:orient="landscape" w:code="1"/>
          <w:pgMar w:top="1140" w:right="1140" w:bottom="1140" w:left="851" w:header="675" w:footer="618" w:gutter="0"/>
          <w:cols w:space="720"/>
          <w:titlePg/>
          <w:docGrid w:linePitch="326"/>
        </w:sectPr>
      </w:pPr>
    </w:p>
    <w:p w14:paraId="364D6D78" w14:textId="089B5BA4" w:rsidR="00CA735F" w:rsidRPr="00247188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536D5914" w14:textId="77777777" w:rsidR="00CA735F" w:rsidRPr="00247188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739F5410" w14:textId="77777777" w:rsidR="00616A8D" w:rsidRPr="00247188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4268E1EC" w14:textId="77777777" w:rsidR="00616A8D" w:rsidRPr="00247188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247188">
        <w:rPr>
          <w:rFonts w:ascii="Verdana" w:hAnsi="Verdana" w:cs="Arial"/>
          <w:sz w:val="18"/>
          <w:szCs w:val="18"/>
        </w:rPr>
        <w:t xml:space="preserve">En el archivo </w:t>
      </w:r>
      <w:r w:rsidRPr="00247188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247188">
        <w:rPr>
          <w:rFonts w:ascii="Verdana" w:hAnsi="Verdana" w:cs="Arial"/>
          <w:b/>
          <w:sz w:val="18"/>
          <w:szCs w:val="18"/>
        </w:rPr>
        <w:t>varset</w:t>
      </w:r>
      <w:proofErr w:type="spellEnd"/>
      <w:r w:rsidRPr="00247188">
        <w:rPr>
          <w:rFonts w:ascii="Verdana" w:hAnsi="Verdana" w:cs="Arial"/>
          <w:sz w:val="18"/>
          <w:szCs w:val="18"/>
        </w:rPr>
        <w:t xml:space="preserve"> se define variables esto permite una rápida configuración. Colocar los valores correspondientes al ambiente de Producción.</w:t>
      </w:r>
    </w:p>
    <w:p w14:paraId="4CAFFB2B" w14:textId="77777777" w:rsidR="00616A8D" w:rsidRPr="00247188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164371B2" w14:textId="77777777" w:rsidR="00616A8D" w:rsidRPr="00247188" w:rsidRDefault="00616A8D" w:rsidP="00616A8D">
      <w:pPr>
        <w:ind w:left="1134"/>
        <w:rPr>
          <w:rFonts w:ascii="Verdana" w:hAnsi="Verdana" w:cs="Arial"/>
          <w:sz w:val="18"/>
          <w:szCs w:val="18"/>
        </w:rPr>
      </w:pPr>
      <w:r w:rsidRPr="00247188">
        <w:rPr>
          <w:rFonts w:ascii="Verdana" w:hAnsi="Verdana" w:cs="Arial"/>
          <w:sz w:val="18"/>
          <w:szCs w:val="18"/>
        </w:rPr>
        <w:t>La configuración es la siguiente:</w:t>
      </w:r>
    </w:p>
    <w:p w14:paraId="346D81AC" w14:textId="77777777" w:rsidR="00616A8D" w:rsidRPr="00247188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68146C50" w14:textId="77777777" w:rsidR="00616A8D" w:rsidRPr="00247188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728C282E" w14:textId="5A0DA970" w:rsidR="00616A8D" w:rsidRPr="00247188" w:rsidRDefault="006876D3" w:rsidP="00616A8D">
      <w:pPr>
        <w:ind w:left="1069"/>
        <w:rPr>
          <w:rFonts w:ascii="Verdana" w:hAnsi="Verdana"/>
          <w:b/>
          <w:color w:val="C00000"/>
          <w:sz w:val="18"/>
          <w:szCs w:val="18"/>
          <w:lang w:val="en-US"/>
        </w:rPr>
      </w:pPr>
      <w:r w:rsidRPr="00247188">
        <w:rPr>
          <w:rFonts w:ascii="Verdana" w:hAnsi="Verdana"/>
          <w:b/>
          <w:color w:val="C00000"/>
          <w:sz w:val="18"/>
          <w:szCs w:val="18"/>
        </w:rPr>
        <w:t>SH02_MOTPROM_ValidaDes_Vigencia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3"/>
      </w:tblGrid>
      <w:tr w:rsidR="00616A8D" w:rsidRPr="001300A9" w14:paraId="2E1512CB" w14:textId="77777777" w:rsidTr="00E55425">
        <w:tc>
          <w:tcPr>
            <w:tcW w:w="10106" w:type="dxa"/>
            <w:shd w:val="clear" w:color="auto" w:fill="auto"/>
          </w:tcPr>
          <w:p w14:paraId="1F36BE57" w14:textId="77777777" w:rsidR="00794604" w:rsidRPr="00247188" w:rsidRDefault="00794604" w:rsidP="0079460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#*********************************************</w:t>
            </w:r>
          </w:p>
          <w:p w14:paraId="1230DDD5" w14:textId="77777777" w:rsidR="00794604" w:rsidRPr="00247188" w:rsidRDefault="00794604" w:rsidP="0079460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#                       VARSET</w:t>
            </w:r>
          </w:p>
          <w:p w14:paraId="77BB0021" w14:textId="77777777" w:rsidR="00794604" w:rsidRPr="00247188" w:rsidRDefault="00794604" w:rsidP="0079460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#*********************************************</w:t>
            </w:r>
          </w:p>
          <w:p w14:paraId="5C00E454" w14:textId="77777777" w:rsidR="00794604" w:rsidRPr="00247188" w:rsidRDefault="00794604" w:rsidP="0079460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LOG_NAME_REQUEST=SH02_MOTPROM_Valida_Vigencia</w:t>
            </w:r>
          </w:p>
          <w:p w14:paraId="29444B8D" w14:textId="77777777" w:rsidR="00794604" w:rsidRPr="00247188" w:rsidRDefault="00794604" w:rsidP="0079460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3C131C51" w14:textId="77777777" w:rsidR="00794604" w:rsidRPr="00247188" w:rsidRDefault="00794604" w:rsidP="0079460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SCRIPT=$(</w:t>
            </w:r>
            <w:proofErr w:type="spellStart"/>
            <w:r w:rsidRPr="0024718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readlink</w:t>
            </w:r>
            <w:proofErr w:type="spellEnd"/>
            <w:r w:rsidRPr="0024718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 xml:space="preserve"> -f $0);</w:t>
            </w:r>
          </w:p>
          <w:p w14:paraId="44321CD4" w14:textId="77777777" w:rsidR="00794604" w:rsidRPr="00247188" w:rsidRDefault="00794604" w:rsidP="0079460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24718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dir_base</w:t>
            </w:r>
            <w:proofErr w:type="spellEnd"/>
            <w:r w:rsidRPr="0024718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=`</w:t>
            </w:r>
            <w:proofErr w:type="spellStart"/>
            <w:r w:rsidRPr="0024718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dirname</w:t>
            </w:r>
            <w:proofErr w:type="spellEnd"/>
            <w:r w:rsidRPr="0024718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 xml:space="preserve"> $SCRIPT`;</w:t>
            </w:r>
          </w:p>
          <w:p w14:paraId="5188BCD8" w14:textId="77777777" w:rsidR="00794604" w:rsidRPr="00247188" w:rsidRDefault="00794604" w:rsidP="0079460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05C17D6B" w14:textId="77777777" w:rsidR="00794604" w:rsidRPr="00247188" w:rsidRDefault="00794604" w:rsidP="0079460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HOME_REQUEST=$</w:t>
            </w:r>
            <w:proofErr w:type="spellStart"/>
            <w:r w:rsidRPr="0024718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dir_base</w:t>
            </w:r>
            <w:proofErr w:type="spellEnd"/>
          </w:p>
          <w:p w14:paraId="6AF52844" w14:textId="77777777" w:rsidR="00794604" w:rsidRPr="00247188" w:rsidRDefault="00794604" w:rsidP="0079460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PROPERTIES_PATH=$dir_base/SH02_MOTPROM_ValidaDes_Vigencia.properties</w:t>
            </w:r>
          </w:p>
          <w:p w14:paraId="5A16B3F5" w14:textId="77777777" w:rsidR="00794604" w:rsidRPr="00247188" w:rsidRDefault="00794604" w:rsidP="0079460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3402B691" w14:textId="77777777" w:rsidR="00794604" w:rsidRPr="00247188" w:rsidRDefault="00794604" w:rsidP="0079460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DIR_LOG=$HOME_REQUEST/LOG</w:t>
            </w:r>
          </w:p>
          <w:p w14:paraId="6722961D" w14:textId="77777777" w:rsidR="00794604" w:rsidRPr="00247188" w:rsidRDefault="00794604" w:rsidP="00794604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247188">
              <w:rPr>
                <w:rFonts w:ascii="Verdana" w:hAnsi="Verdana"/>
                <w:b/>
                <w:color w:val="C00000"/>
                <w:sz w:val="18"/>
                <w:szCs w:val="18"/>
              </w:rPr>
              <w:t>JAVA_PATH=</w:t>
            </w:r>
            <w:r w:rsidRPr="00247188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/u01/</w:t>
            </w:r>
            <w:proofErr w:type="spellStart"/>
            <w:r w:rsidRPr="00247188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oracle</w:t>
            </w:r>
            <w:proofErr w:type="spellEnd"/>
            <w:r w:rsidRPr="00247188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/</w:t>
            </w:r>
            <w:proofErr w:type="spellStart"/>
            <w:r w:rsidRPr="00247188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product</w:t>
            </w:r>
            <w:proofErr w:type="spellEnd"/>
            <w:r w:rsidRPr="00247188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/jdk1.8.0_73/</w:t>
            </w:r>
            <w:proofErr w:type="spellStart"/>
            <w:r w:rsidRPr="00247188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bin</w:t>
            </w:r>
            <w:proofErr w:type="spellEnd"/>
            <w:r w:rsidRPr="00247188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/</w:t>
            </w:r>
          </w:p>
          <w:p w14:paraId="34E5D4A4" w14:textId="77777777" w:rsidR="00794604" w:rsidRPr="00247188" w:rsidRDefault="00794604" w:rsidP="00794604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247188">
              <w:rPr>
                <w:rFonts w:ascii="Verdana" w:hAnsi="Verdana"/>
                <w:b/>
                <w:color w:val="C00000"/>
                <w:sz w:val="18"/>
                <w:szCs w:val="18"/>
              </w:rPr>
              <w:t>DIAS_EXPIRA_LOG=14</w:t>
            </w:r>
          </w:p>
          <w:p w14:paraId="701B65F3" w14:textId="77777777" w:rsidR="00794604" w:rsidRPr="00247188" w:rsidRDefault="00794604" w:rsidP="00794604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247188">
              <w:rPr>
                <w:rFonts w:ascii="Verdana" w:hAnsi="Verdana"/>
                <w:b/>
                <w:color w:val="C00000"/>
                <w:sz w:val="18"/>
                <w:szCs w:val="18"/>
              </w:rPr>
              <w:t>FEC_PROCVAR="05/05/2020"</w:t>
            </w:r>
          </w:p>
          <w:p w14:paraId="66231B54" w14:textId="77777777" w:rsidR="00794604" w:rsidRPr="00247188" w:rsidRDefault="00794604" w:rsidP="00794604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247188">
              <w:rPr>
                <w:rFonts w:ascii="Verdana" w:hAnsi="Verdana"/>
                <w:b/>
                <w:color w:val="C00000"/>
                <w:sz w:val="18"/>
                <w:szCs w:val="18"/>
              </w:rPr>
              <w:t>DIASVAR=0</w:t>
            </w:r>
          </w:p>
          <w:p w14:paraId="6BDC4FB0" w14:textId="77777777" w:rsidR="00794604" w:rsidRPr="00247188" w:rsidRDefault="00794604" w:rsidP="00794604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247188">
              <w:rPr>
                <w:rFonts w:ascii="Verdana" w:hAnsi="Verdana"/>
                <w:b/>
                <w:color w:val="C00000"/>
                <w:sz w:val="18"/>
                <w:szCs w:val="18"/>
              </w:rPr>
              <w:t xml:space="preserve">MENSAJE_MAIL="Estimado, se adjunta archivo Log, con detalles  del Error." </w:t>
            </w:r>
          </w:p>
          <w:p w14:paraId="7DE9FB89" w14:textId="77777777" w:rsidR="00794604" w:rsidRPr="00247188" w:rsidRDefault="00794604" w:rsidP="0079460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export HOME_REQUEST LOG_NAME_REQUEST PROPERTIES_PATH DIR_LOG JAVA_PATH DIAS_EXPIRA_LOG FEC_PROCVAR DIASVAR MENSAJE_MAIL</w:t>
            </w:r>
          </w:p>
          <w:p w14:paraId="1463A67E" w14:textId="77777777" w:rsidR="00794604" w:rsidRPr="00247188" w:rsidRDefault="00794604" w:rsidP="0079460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55E0D9EC" w14:textId="3A832D78" w:rsidR="00616A8D" w:rsidRPr="00247188" w:rsidRDefault="00616A8D" w:rsidP="00E55425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</w:tc>
      </w:tr>
    </w:tbl>
    <w:p w14:paraId="797ECA56" w14:textId="77777777" w:rsidR="00616A8D" w:rsidRPr="00247188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6A6F351C" w14:textId="77777777" w:rsidR="00616A8D" w:rsidRPr="00247188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31CDF75A" w14:textId="5EABFC1F" w:rsidR="00616A8D" w:rsidRPr="00247188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247188">
        <w:rPr>
          <w:rFonts w:ascii="Verdana" w:hAnsi="Verdana" w:cs="Arial"/>
          <w:sz w:val="18"/>
          <w:szCs w:val="18"/>
        </w:rPr>
        <w:t xml:space="preserve">En el archivo </w:t>
      </w:r>
      <w:r w:rsidRPr="00247188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247188">
        <w:rPr>
          <w:rFonts w:ascii="Verdana" w:hAnsi="Verdana" w:cs="Arial"/>
          <w:b/>
          <w:sz w:val="18"/>
          <w:szCs w:val="18"/>
        </w:rPr>
        <w:t>mailset</w:t>
      </w:r>
      <w:proofErr w:type="spellEnd"/>
      <w:r w:rsidRPr="00247188">
        <w:rPr>
          <w:rFonts w:ascii="Verdana" w:hAnsi="Verdana" w:cs="Arial"/>
          <w:b/>
          <w:sz w:val="18"/>
          <w:szCs w:val="18"/>
        </w:rPr>
        <w:t xml:space="preserve"> </w:t>
      </w:r>
      <w:r w:rsidRPr="00247188">
        <w:rPr>
          <w:rFonts w:ascii="Verdana" w:hAnsi="Verdana" w:cs="Arial"/>
          <w:sz w:val="18"/>
          <w:szCs w:val="18"/>
        </w:rPr>
        <w:t xml:space="preserve">se define variables para el </w:t>
      </w:r>
      <w:proofErr w:type="spellStart"/>
      <w:r w:rsidRPr="00247188">
        <w:rPr>
          <w:rFonts w:ascii="Verdana" w:hAnsi="Verdana" w:cs="Arial"/>
          <w:sz w:val="18"/>
          <w:szCs w:val="18"/>
        </w:rPr>
        <w:t>envio</w:t>
      </w:r>
      <w:proofErr w:type="spellEnd"/>
      <w:r w:rsidRPr="00247188">
        <w:rPr>
          <w:rFonts w:ascii="Verdana" w:hAnsi="Verdana" w:cs="Arial"/>
          <w:sz w:val="18"/>
          <w:szCs w:val="18"/>
        </w:rPr>
        <w:t xml:space="preserve"> de correo.</w:t>
      </w:r>
    </w:p>
    <w:p w14:paraId="459714C2" w14:textId="77777777" w:rsidR="00616A8D" w:rsidRPr="00247188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500420E1" w14:textId="77777777" w:rsidR="00616A8D" w:rsidRPr="00247188" w:rsidRDefault="00616A8D" w:rsidP="00616A8D">
      <w:pPr>
        <w:ind w:left="1134"/>
        <w:rPr>
          <w:rFonts w:ascii="Verdana" w:hAnsi="Verdana" w:cs="Arial"/>
          <w:sz w:val="18"/>
          <w:szCs w:val="18"/>
        </w:rPr>
      </w:pPr>
      <w:r w:rsidRPr="00247188">
        <w:rPr>
          <w:rFonts w:ascii="Verdana" w:hAnsi="Verdana" w:cs="Arial"/>
          <w:sz w:val="18"/>
          <w:szCs w:val="18"/>
        </w:rPr>
        <w:t>La configuración es la siguiente:</w:t>
      </w:r>
    </w:p>
    <w:p w14:paraId="496E3FBD" w14:textId="77777777" w:rsidR="00616A8D" w:rsidRPr="00247188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259013FF" w14:textId="77777777" w:rsidR="00616A8D" w:rsidRPr="00247188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68991C71" w14:textId="6A001CD8" w:rsidR="00042702" w:rsidRPr="00247188" w:rsidRDefault="006876D3" w:rsidP="00042702">
      <w:pPr>
        <w:ind w:left="1069"/>
        <w:rPr>
          <w:rFonts w:ascii="Verdana" w:hAnsi="Verdana"/>
          <w:b/>
          <w:color w:val="C00000"/>
          <w:sz w:val="18"/>
          <w:szCs w:val="18"/>
          <w:lang w:val="en-US"/>
        </w:rPr>
      </w:pPr>
      <w:r w:rsidRPr="00247188">
        <w:rPr>
          <w:rFonts w:ascii="Verdana" w:hAnsi="Verdana"/>
          <w:b/>
          <w:color w:val="C00000"/>
          <w:sz w:val="18"/>
          <w:szCs w:val="18"/>
        </w:rPr>
        <w:t>SH02_MOTPROM_ValidaDes_Vigencia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3"/>
      </w:tblGrid>
      <w:tr w:rsidR="00616A8D" w:rsidRPr="00247188" w14:paraId="250C6804" w14:textId="77777777" w:rsidTr="00E55425">
        <w:tc>
          <w:tcPr>
            <w:tcW w:w="10106" w:type="dxa"/>
            <w:shd w:val="clear" w:color="auto" w:fill="auto"/>
          </w:tcPr>
          <w:p w14:paraId="2C28577D" w14:textId="77777777" w:rsidR="00794604" w:rsidRPr="00247188" w:rsidRDefault="00794604" w:rsidP="0079460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24718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DIRECCION=junior.mateo@mdp.com.pe</w:t>
            </w:r>
          </w:p>
          <w:p w14:paraId="22B12BE8" w14:textId="77777777" w:rsidR="00794604" w:rsidRPr="00247188" w:rsidRDefault="00794604" w:rsidP="00794604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247188">
              <w:rPr>
                <w:rFonts w:ascii="Verdana" w:hAnsi="Verdana"/>
                <w:b/>
                <w:color w:val="C00000"/>
                <w:sz w:val="18"/>
                <w:szCs w:val="18"/>
              </w:rPr>
              <w:t>ASUNTO_CORREO_JAR="ERROR en la EJECUCION del JAR"</w:t>
            </w:r>
          </w:p>
          <w:p w14:paraId="01EE206D" w14:textId="77777777" w:rsidR="00794604" w:rsidRPr="00247188" w:rsidRDefault="00794604" w:rsidP="00794604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</w:p>
          <w:p w14:paraId="283F7230" w14:textId="275EB178" w:rsidR="00616A8D" w:rsidRPr="00247188" w:rsidRDefault="00794604" w:rsidP="00794604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proofErr w:type="spellStart"/>
            <w:r w:rsidRPr="00247188">
              <w:rPr>
                <w:rFonts w:ascii="Verdana" w:hAnsi="Verdana"/>
                <w:b/>
                <w:color w:val="C00000"/>
                <w:sz w:val="18"/>
                <w:szCs w:val="18"/>
              </w:rPr>
              <w:t>export</w:t>
            </w:r>
            <w:proofErr w:type="spellEnd"/>
            <w:r w:rsidRPr="00247188">
              <w:rPr>
                <w:rFonts w:ascii="Verdana" w:hAnsi="Verdana"/>
                <w:b/>
                <w:color w:val="C00000"/>
                <w:sz w:val="18"/>
                <w:szCs w:val="18"/>
              </w:rPr>
              <w:t xml:space="preserve"> DIRECCION ASUNTO_CORREO_JAR</w:t>
            </w:r>
          </w:p>
        </w:tc>
      </w:tr>
    </w:tbl>
    <w:p w14:paraId="67FF2D5A" w14:textId="77777777" w:rsidR="00616A8D" w:rsidRPr="00247188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47556344" w14:textId="77777777" w:rsidR="00616A8D" w:rsidRPr="00247188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2BE96388" w14:textId="10DAA9C3" w:rsidR="00616A8D" w:rsidRPr="00247188" w:rsidRDefault="00616A8D" w:rsidP="00010ABB">
      <w:pPr>
        <w:ind w:left="1560"/>
        <w:rPr>
          <w:rFonts w:ascii="Verdana" w:hAnsi="Verdana"/>
          <w:sz w:val="18"/>
          <w:szCs w:val="18"/>
        </w:rPr>
      </w:pPr>
      <w:r w:rsidRPr="00247188">
        <w:rPr>
          <w:rFonts w:ascii="Verdana" w:hAnsi="Verdana"/>
          <w:sz w:val="18"/>
          <w:szCs w:val="18"/>
        </w:rPr>
        <w:t>Estos datos se deben actualizar por los valores de producción.</w:t>
      </w:r>
    </w:p>
    <w:p w14:paraId="339C212A" w14:textId="77777777" w:rsidR="00616A8D" w:rsidRPr="00247188" w:rsidRDefault="00616A8D" w:rsidP="00616A8D">
      <w:pPr>
        <w:ind w:left="1080"/>
        <w:rPr>
          <w:rFonts w:ascii="Verdana" w:hAnsi="Verdana" w:cs="Arial"/>
          <w:sz w:val="18"/>
          <w:szCs w:val="18"/>
        </w:rPr>
      </w:pPr>
    </w:p>
    <w:p w14:paraId="07B10A0C" w14:textId="77777777" w:rsidR="00616A8D" w:rsidRPr="00247188" w:rsidRDefault="00616A8D" w:rsidP="00616A8D">
      <w:pPr>
        <w:ind w:left="720" w:firstLine="360"/>
        <w:rPr>
          <w:rFonts w:ascii="Verdana" w:hAnsi="Verdana"/>
          <w:b/>
          <w:sz w:val="18"/>
          <w:szCs w:val="18"/>
        </w:rPr>
      </w:pPr>
      <w:r w:rsidRPr="00247188">
        <w:rPr>
          <w:rFonts w:ascii="Verdana" w:hAnsi="Verdana"/>
          <w:b/>
          <w:sz w:val="18"/>
          <w:szCs w:val="18"/>
          <w:u w:val="single"/>
        </w:rPr>
        <w:t>Consideraciones Generales:</w:t>
      </w:r>
    </w:p>
    <w:p w14:paraId="2DDB3445" w14:textId="77777777" w:rsidR="00616A8D" w:rsidRPr="00247188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4D710099" w14:textId="77777777" w:rsidR="00616A8D" w:rsidRPr="00247188" w:rsidRDefault="00616A8D" w:rsidP="00616A8D">
      <w:pPr>
        <w:numPr>
          <w:ilvl w:val="0"/>
          <w:numId w:val="34"/>
        </w:numPr>
        <w:rPr>
          <w:rFonts w:ascii="Verdana" w:hAnsi="Verdana" w:cs="Arial"/>
          <w:sz w:val="18"/>
          <w:szCs w:val="18"/>
        </w:rPr>
      </w:pPr>
      <w:r w:rsidRPr="00247188">
        <w:rPr>
          <w:rFonts w:ascii="Verdana" w:hAnsi="Verdana" w:cs="Arial"/>
          <w:sz w:val="18"/>
          <w:szCs w:val="18"/>
        </w:rPr>
        <w:t>Se deberá validar que exista la carpeta “LOG” en la siguiente ruta del servidor :</w:t>
      </w:r>
    </w:p>
    <w:p w14:paraId="0330DD01" w14:textId="343E7F8A" w:rsidR="00616A8D" w:rsidRPr="00782E91" w:rsidRDefault="00350584" w:rsidP="00616A8D">
      <w:pPr>
        <w:ind w:left="1440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sz w:val="18"/>
          <w:szCs w:val="18"/>
        </w:rPr>
        <w:t>/</w:t>
      </w:r>
      <w:proofErr w:type="gramStart"/>
      <w:r>
        <w:rPr>
          <w:rFonts w:ascii="Verdana" w:hAnsi="Verdana"/>
          <w:sz w:val="18"/>
          <w:szCs w:val="18"/>
        </w:rPr>
        <w:t>home/USRPRETUPS/procesosmotorprom/desactiva/</w:t>
      </w:r>
      <w:r w:rsidR="001300A9">
        <w:rPr>
          <w:rFonts w:ascii="Verdana" w:hAnsi="Verdana"/>
          <w:sz w:val="18"/>
          <w:szCs w:val="18"/>
        </w:rPr>
        <w:t>desactiva/</w:t>
      </w:r>
      <w:r w:rsidR="006876D3" w:rsidRPr="00782E91">
        <w:rPr>
          <w:rFonts w:ascii="Verdana" w:hAnsi="Verdana" w:cs="Arial"/>
          <w:sz w:val="18"/>
          <w:szCs w:val="18"/>
        </w:rPr>
        <w:t>SH02_MOTPROM_ValidaDes_Vigencia</w:t>
      </w:r>
      <w:proofErr w:type="gramEnd"/>
      <w:r w:rsidR="00616A8D" w:rsidRPr="00782E91">
        <w:rPr>
          <w:rFonts w:ascii="Verdana" w:hAnsi="Verdana" w:cs="Arial"/>
          <w:sz w:val="18"/>
          <w:szCs w:val="18"/>
          <w:highlight w:val="yellow"/>
          <w:lang w:eastAsia="es-ES"/>
        </w:rPr>
        <w:t>/”</w:t>
      </w:r>
    </w:p>
    <w:p w14:paraId="049B26AA" w14:textId="77777777" w:rsidR="00616A8D" w:rsidRPr="00247188" w:rsidRDefault="00616A8D" w:rsidP="00616A8D">
      <w:pPr>
        <w:ind w:left="1440"/>
        <w:rPr>
          <w:rFonts w:ascii="Verdana" w:hAnsi="Verdana" w:cs="Arial"/>
          <w:sz w:val="18"/>
          <w:szCs w:val="18"/>
        </w:rPr>
      </w:pPr>
      <w:r w:rsidRPr="00247188">
        <w:rPr>
          <w:rFonts w:ascii="Verdana" w:hAnsi="Verdana" w:cs="Arial"/>
          <w:sz w:val="18"/>
          <w:szCs w:val="18"/>
        </w:rPr>
        <w:t>, si no existe se deberá crear.</w:t>
      </w:r>
    </w:p>
    <w:p w14:paraId="4F26FD2F" w14:textId="77777777" w:rsidR="00616A8D" w:rsidRPr="00247188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247188">
        <w:rPr>
          <w:rFonts w:ascii="Verdana" w:hAnsi="Verdana" w:cs="Arial"/>
          <w:sz w:val="18"/>
          <w:szCs w:val="18"/>
        </w:rPr>
        <w:t xml:space="preserve">En el archivo </w:t>
      </w:r>
      <w:r w:rsidRPr="00247188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247188">
        <w:rPr>
          <w:rFonts w:ascii="Verdana" w:hAnsi="Verdana" w:cs="Arial"/>
          <w:b/>
          <w:sz w:val="18"/>
          <w:szCs w:val="18"/>
        </w:rPr>
        <w:t>sh</w:t>
      </w:r>
      <w:proofErr w:type="spellEnd"/>
      <w:r w:rsidRPr="00247188">
        <w:rPr>
          <w:rFonts w:ascii="Verdana" w:hAnsi="Verdana" w:cs="Arial"/>
          <w:sz w:val="18"/>
          <w:szCs w:val="18"/>
        </w:rPr>
        <w:t xml:space="preserve"> se define variables esto permite una rápida configuración. Colocar los valores correspondientes al ambiente de Producción.</w:t>
      </w:r>
    </w:p>
    <w:p w14:paraId="25CBD21A" w14:textId="77777777" w:rsidR="00616A8D" w:rsidRPr="00247188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1747F86E" w14:textId="77777777" w:rsidR="00616A8D" w:rsidRPr="00247188" w:rsidRDefault="00616A8D" w:rsidP="00616A8D">
      <w:pPr>
        <w:numPr>
          <w:ilvl w:val="0"/>
          <w:numId w:val="32"/>
        </w:numPr>
        <w:ind w:left="1080"/>
        <w:rPr>
          <w:rFonts w:ascii="Verdana" w:hAnsi="Verdana" w:cs="Arial"/>
          <w:sz w:val="18"/>
          <w:szCs w:val="18"/>
        </w:rPr>
      </w:pPr>
      <w:r w:rsidRPr="00247188">
        <w:rPr>
          <w:rFonts w:ascii="Verdana" w:hAnsi="Verdana" w:cs="Arial"/>
          <w:sz w:val="18"/>
          <w:szCs w:val="18"/>
        </w:rPr>
        <w:t xml:space="preserve">Aplicar el comando </w:t>
      </w:r>
      <w:r w:rsidRPr="00247188">
        <w:rPr>
          <w:rFonts w:ascii="Verdana" w:hAnsi="Verdana" w:cs="Arial"/>
          <w:b/>
          <w:sz w:val="18"/>
          <w:szCs w:val="18"/>
        </w:rPr>
        <w:t>dos2unix</w:t>
      </w:r>
      <w:r w:rsidRPr="00247188">
        <w:rPr>
          <w:rFonts w:ascii="Verdana" w:hAnsi="Verdana" w:cs="Arial"/>
          <w:sz w:val="18"/>
          <w:szCs w:val="18"/>
        </w:rPr>
        <w:t xml:space="preserve"> a los objetos </w:t>
      </w:r>
      <w:r w:rsidRPr="00247188">
        <w:rPr>
          <w:rFonts w:ascii="Verdana" w:hAnsi="Verdana" w:cs="Arial"/>
          <w:b/>
          <w:i/>
          <w:sz w:val="18"/>
          <w:szCs w:val="18"/>
        </w:rPr>
        <w:t>.</w:t>
      </w:r>
      <w:proofErr w:type="spellStart"/>
      <w:r w:rsidRPr="00247188">
        <w:rPr>
          <w:rFonts w:ascii="Verdana" w:hAnsi="Verdana" w:cs="Arial"/>
          <w:b/>
          <w:i/>
          <w:sz w:val="18"/>
          <w:szCs w:val="18"/>
        </w:rPr>
        <w:t>varset</w:t>
      </w:r>
      <w:proofErr w:type="spellEnd"/>
      <w:r w:rsidRPr="00247188">
        <w:rPr>
          <w:rFonts w:ascii="Verdana" w:hAnsi="Verdana" w:cs="Arial"/>
          <w:b/>
          <w:i/>
          <w:sz w:val="18"/>
          <w:szCs w:val="18"/>
        </w:rPr>
        <w:t>, *.</w:t>
      </w:r>
      <w:proofErr w:type="spellStart"/>
      <w:r w:rsidRPr="00247188">
        <w:rPr>
          <w:rFonts w:ascii="Verdana" w:hAnsi="Verdana" w:cs="Arial"/>
          <w:b/>
          <w:i/>
          <w:sz w:val="18"/>
          <w:szCs w:val="18"/>
        </w:rPr>
        <w:t>sh</w:t>
      </w:r>
      <w:proofErr w:type="spellEnd"/>
      <w:r w:rsidRPr="00247188">
        <w:rPr>
          <w:rFonts w:ascii="Verdana" w:hAnsi="Verdana" w:cs="Arial"/>
          <w:b/>
          <w:sz w:val="18"/>
          <w:szCs w:val="18"/>
        </w:rPr>
        <w:t xml:space="preserve">. </w:t>
      </w:r>
    </w:p>
    <w:p w14:paraId="3F12444A" w14:textId="77777777" w:rsidR="00616A8D" w:rsidRPr="00247188" w:rsidRDefault="00616A8D" w:rsidP="00616A8D">
      <w:pPr>
        <w:ind w:left="1080"/>
        <w:rPr>
          <w:rFonts w:ascii="Verdana" w:hAnsi="Verdana" w:cs="Arial"/>
          <w:sz w:val="18"/>
          <w:szCs w:val="18"/>
        </w:rPr>
      </w:pPr>
      <w:r w:rsidRPr="00247188">
        <w:rPr>
          <w:rFonts w:ascii="Verdana" w:hAnsi="Verdana" w:cs="Arial"/>
          <w:color w:val="1F497D"/>
          <w:sz w:val="18"/>
          <w:szCs w:val="18"/>
        </w:rPr>
        <w:t>Ejemplo</w:t>
      </w:r>
      <w:r w:rsidRPr="00247188">
        <w:rPr>
          <w:rFonts w:ascii="Verdana" w:hAnsi="Verdana" w:cs="Arial"/>
          <w:sz w:val="18"/>
          <w:szCs w:val="18"/>
        </w:rPr>
        <w:t xml:space="preserve">: </w:t>
      </w:r>
      <w:r w:rsidRPr="00247188">
        <w:rPr>
          <w:rFonts w:ascii="Verdana" w:hAnsi="Verdana" w:cs="Arial"/>
          <w:b/>
          <w:color w:val="1F497D"/>
          <w:sz w:val="18"/>
          <w:szCs w:val="18"/>
        </w:rPr>
        <w:t xml:space="preserve">dos2unix </w:t>
      </w:r>
      <w:r w:rsidRPr="00247188">
        <w:rPr>
          <w:rFonts w:ascii="Verdana" w:hAnsi="Verdana" w:cs="Arial"/>
          <w:color w:val="1F497D"/>
          <w:sz w:val="18"/>
          <w:szCs w:val="18"/>
        </w:rPr>
        <w:t>.</w:t>
      </w:r>
      <w:proofErr w:type="spellStart"/>
      <w:r w:rsidRPr="00247188">
        <w:rPr>
          <w:rFonts w:ascii="Verdana" w:hAnsi="Verdana" w:cs="Arial"/>
          <w:color w:val="1F497D"/>
          <w:sz w:val="18"/>
          <w:szCs w:val="18"/>
        </w:rPr>
        <w:t>varset</w:t>
      </w:r>
      <w:proofErr w:type="spellEnd"/>
    </w:p>
    <w:p w14:paraId="3AD2AACB" w14:textId="77777777" w:rsidR="00616A8D" w:rsidRPr="00247188" w:rsidRDefault="00616A8D" w:rsidP="00616A8D">
      <w:pPr>
        <w:ind w:left="1080"/>
        <w:rPr>
          <w:rFonts w:ascii="Verdana" w:hAnsi="Verdana" w:cs="Arial"/>
          <w:sz w:val="18"/>
          <w:szCs w:val="18"/>
        </w:rPr>
      </w:pPr>
    </w:p>
    <w:p w14:paraId="3EEEF467" w14:textId="168EE835" w:rsidR="00616A8D" w:rsidRPr="00247188" w:rsidRDefault="00616A8D" w:rsidP="00042702">
      <w:pPr>
        <w:numPr>
          <w:ilvl w:val="0"/>
          <w:numId w:val="32"/>
        </w:numPr>
        <w:ind w:left="1080"/>
        <w:rPr>
          <w:rFonts w:ascii="Verdana" w:hAnsi="Verdana" w:cs="Arial"/>
          <w:b/>
          <w:sz w:val="18"/>
          <w:szCs w:val="18"/>
        </w:rPr>
      </w:pPr>
      <w:r w:rsidRPr="00247188">
        <w:rPr>
          <w:rFonts w:ascii="Verdana" w:hAnsi="Verdana" w:cs="Arial"/>
          <w:sz w:val="18"/>
          <w:szCs w:val="18"/>
        </w:rPr>
        <w:t xml:space="preserve">Dar permisos de ejecución al Shell de la siguiente manera: </w:t>
      </w:r>
      <w:proofErr w:type="spellStart"/>
      <w:r w:rsidRPr="00247188">
        <w:rPr>
          <w:rFonts w:ascii="Verdana" w:hAnsi="Verdana" w:cs="Arial"/>
          <w:b/>
          <w:i/>
          <w:sz w:val="18"/>
          <w:szCs w:val="18"/>
        </w:rPr>
        <w:t>chmod</w:t>
      </w:r>
      <w:proofErr w:type="spellEnd"/>
      <w:r w:rsidRPr="00247188">
        <w:rPr>
          <w:rFonts w:ascii="Verdana" w:hAnsi="Verdana" w:cs="Arial"/>
          <w:b/>
          <w:i/>
          <w:sz w:val="18"/>
          <w:szCs w:val="18"/>
        </w:rPr>
        <w:t xml:space="preserve"> 750</w:t>
      </w:r>
      <w:r w:rsidRPr="00247188">
        <w:rPr>
          <w:rFonts w:ascii="Verdana" w:hAnsi="Verdana" w:cs="Arial"/>
          <w:i/>
          <w:sz w:val="18"/>
          <w:szCs w:val="18"/>
        </w:rPr>
        <w:t xml:space="preserve"> a los archivos </w:t>
      </w:r>
      <w:r w:rsidRPr="00247188">
        <w:rPr>
          <w:rFonts w:ascii="Verdana" w:hAnsi="Verdana" w:cs="Arial"/>
          <w:b/>
          <w:i/>
          <w:sz w:val="18"/>
          <w:szCs w:val="18"/>
        </w:rPr>
        <w:t>.</w:t>
      </w:r>
      <w:proofErr w:type="spellStart"/>
      <w:r w:rsidRPr="00247188">
        <w:rPr>
          <w:rFonts w:ascii="Verdana" w:hAnsi="Verdana" w:cs="Arial"/>
          <w:b/>
          <w:i/>
          <w:sz w:val="18"/>
          <w:szCs w:val="18"/>
        </w:rPr>
        <w:t>varset</w:t>
      </w:r>
      <w:proofErr w:type="spellEnd"/>
      <w:r w:rsidRPr="00247188">
        <w:rPr>
          <w:rFonts w:ascii="Verdana" w:hAnsi="Verdana" w:cs="Arial"/>
          <w:b/>
          <w:i/>
          <w:sz w:val="18"/>
          <w:szCs w:val="18"/>
        </w:rPr>
        <w:t>,</w:t>
      </w:r>
      <w:r w:rsidR="00042702" w:rsidRPr="00247188">
        <w:rPr>
          <w:rFonts w:ascii="Verdana" w:hAnsi="Verdana" w:cs="Arial"/>
          <w:b/>
          <w:i/>
          <w:sz w:val="18"/>
          <w:szCs w:val="18"/>
        </w:rPr>
        <w:t xml:space="preserve"> .</w:t>
      </w:r>
      <w:proofErr w:type="spellStart"/>
      <w:r w:rsidR="00042702" w:rsidRPr="00247188">
        <w:rPr>
          <w:rFonts w:ascii="Verdana" w:hAnsi="Verdana" w:cs="Arial"/>
          <w:b/>
          <w:i/>
          <w:sz w:val="18"/>
          <w:szCs w:val="18"/>
        </w:rPr>
        <w:t>mailset</w:t>
      </w:r>
      <w:proofErr w:type="spellEnd"/>
      <w:r w:rsidR="00042702" w:rsidRPr="00247188">
        <w:rPr>
          <w:rFonts w:ascii="Verdana" w:hAnsi="Verdana" w:cs="Arial"/>
          <w:b/>
          <w:i/>
          <w:sz w:val="18"/>
          <w:szCs w:val="18"/>
        </w:rPr>
        <w:t>, *.</w:t>
      </w:r>
      <w:proofErr w:type="spellStart"/>
      <w:r w:rsidR="00042702" w:rsidRPr="00247188">
        <w:rPr>
          <w:rFonts w:ascii="Verdana" w:hAnsi="Verdana" w:cs="Arial"/>
          <w:b/>
          <w:i/>
          <w:sz w:val="18"/>
          <w:szCs w:val="18"/>
        </w:rPr>
        <w:t>sh</w:t>
      </w:r>
      <w:proofErr w:type="spellEnd"/>
      <w:r w:rsidR="00042702" w:rsidRPr="00247188">
        <w:rPr>
          <w:rFonts w:ascii="Verdana" w:hAnsi="Verdana" w:cs="Arial"/>
          <w:b/>
          <w:i/>
          <w:sz w:val="18"/>
          <w:szCs w:val="18"/>
        </w:rPr>
        <w:t>,</w:t>
      </w:r>
    </w:p>
    <w:p w14:paraId="7022F845" w14:textId="77777777" w:rsidR="00616A8D" w:rsidRPr="00247188" w:rsidRDefault="00616A8D" w:rsidP="00616A8D">
      <w:pPr>
        <w:rPr>
          <w:rFonts w:ascii="Verdana" w:hAnsi="Verdana" w:cs="Arial"/>
          <w:b/>
          <w:sz w:val="18"/>
          <w:szCs w:val="18"/>
        </w:rPr>
      </w:pPr>
    </w:p>
    <w:p w14:paraId="75B31BB2" w14:textId="77777777" w:rsidR="001B6115" w:rsidRPr="00247188" w:rsidRDefault="00A644E1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ind w:left="993" w:hanging="633"/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5" w:name="_Toc8491285"/>
      <w:r w:rsidRPr="00247188">
        <w:rPr>
          <w:rFonts w:ascii="Verdana" w:hAnsi="Verdana" w:cs="Arial"/>
          <w:b/>
          <w:sz w:val="18"/>
          <w:szCs w:val="18"/>
        </w:rPr>
        <w:t>Proceso de instalación de Archivos BAT</w:t>
      </w:r>
      <w:bookmarkEnd w:id="25"/>
    </w:p>
    <w:p w14:paraId="514F160C" w14:textId="77777777" w:rsidR="00FC30AC" w:rsidRPr="00247188" w:rsidRDefault="00FC30AC" w:rsidP="00FC30AC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247188">
        <w:rPr>
          <w:rFonts w:ascii="Verdana" w:hAnsi="Verdana"/>
          <w:color w:val="000000"/>
          <w:sz w:val="18"/>
          <w:szCs w:val="18"/>
        </w:rPr>
        <w:lastRenderedPageBreak/>
        <w:t>No aplica.</w:t>
      </w:r>
    </w:p>
    <w:p w14:paraId="296B86EC" w14:textId="77777777" w:rsidR="00A644E1" w:rsidRPr="00247188" w:rsidRDefault="00A644E1" w:rsidP="00FC30AC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3D68ACBE" w14:textId="77777777" w:rsidR="00A644E1" w:rsidRPr="00247188" w:rsidRDefault="002A1005" w:rsidP="00AF1F51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hyperlink w:anchor="_5.6__Pruebas" w:history="1">
        <w:bookmarkStart w:id="26" w:name="_Toc8491286"/>
        <w:r w:rsidR="00A644E1" w:rsidRPr="00247188">
          <w:rPr>
            <w:rFonts w:ascii="Verdana" w:hAnsi="Verdana" w:cs="Arial"/>
            <w:b/>
            <w:sz w:val="18"/>
            <w:szCs w:val="18"/>
          </w:rPr>
          <w:t>Pruebas de ratificación de instalación</w:t>
        </w:r>
        <w:bookmarkEnd w:id="26"/>
      </w:hyperlink>
    </w:p>
    <w:p w14:paraId="508B8549" w14:textId="77777777" w:rsidR="00CD2F24" w:rsidRPr="00247188" w:rsidRDefault="00CD2F24" w:rsidP="009E6461">
      <w:pPr>
        <w:jc w:val="left"/>
        <w:rPr>
          <w:rFonts w:ascii="Verdana" w:hAnsi="Verdana"/>
          <w:i/>
          <w:color w:val="999999"/>
          <w:sz w:val="18"/>
          <w:szCs w:val="18"/>
        </w:rPr>
      </w:pPr>
      <w:r w:rsidRPr="00247188">
        <w:rPr>
          <w:rFonts w:ascii="Verdana" w:hAnsi="Verdana"/>
          <w:i/>
          <w:color w:val="999999"/>
          <w:sz w:val="18"/>
          <w:szCs w:val="18"/>
        </w:rPr>
        <w:tab/>
      </w:r>
    </w:p>
    <w:p w14:paraId="6E99E4E8" w14:textId="77777777" w:rsidR="00707619" w:rsidRPr="00247188" w:rsidRDefault="00707619" w:rsidP="00707619">
      <w:pPr>
        <w:ind w:left="360"/>
        <w:rPr>
          <w:rFonts w:ascii="Verdana" w:hAnsi="Verdana"/>
          <w:b/>
          <w:sz w:val="18"/>
          <w:szCs w:val="18"/>
        </w:rPr>
      </w:pPr>
      <w:r w:rsidRPr="00247188">
        <w:rPr>
          <w:rFonts w:ascii="Verdana" w:hAnsi="Verdana"/>
          <w:sz w:val="18"/>
          <w:szCs w:val="18"/>
          <w:lang w:val="es-ES_tradnl"/>
        </w:rPr>
        <w:t>Para mayor detalle basarse en el plan de pruebas:</w:t>
      </w:r>
      <w:r w:rsidRPr="00247188">
        <w:rPr>
          <w:rFonts w:ascii="Verdana" w:hAnsi="Verdana"/>
          <w:b/>
          <w:sz w:val="18"/>
          <w:szCs w:val="18"/>
        </w:rPr>
        <w:t xml:space="preserve"> </w:t>
      </w:r>
    </w:p>
    <w:p w14:paraId="20EF8F45" w14:textId="6FC7C990" w:rsidR="00707619" w:rsidRPr="00247188" w:rsidRDefault="00302F71" w:rsidP="00707619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  <w:r w:rsidRPr="00247188">
        <w:rPr>
          <w:rFonts w:ascii="Verdana" w:hAnsi="Verdana"/>
          <w:b/>
          <w:sz w:val="18"/>
          <w:szCs w:val="18"/>
        </w:rPr>
        <w:t>PROY140067_EAI_PDP_SH02_MOTPROM_ValidaDes_Vigencia</w:t>
      </w:r>
      <w:r w:rsidR="00707619" w:rsidRPr="00247188">
        <w:rPr>
          <w:rFonts w:ascii="Verdana" w:hAnsi="Verdana"/>
          <w:b/>
          <w:sz w:val="18"/>
          <w:szCs w:val="18"/>
        </w:rPr>
        <w:t>.doc</w:t>
      </w:r>
    </w:p>
    <w:tbl>
      <w:tblPr>
        <w:tblW w:w="978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2409"/>
        <w:gridCol w:w="2268"/>
      </w:tblGrid>
      <w:tr w:rsidR="00707619" w:rsidRPr="00247188" w14:paraId="2882358C" w14:textId="77777777" w:rsidTr="00E55425">
        <w:tc>
          <w:tcPr>
            <w:tcW w:w="5103" w:type="dxa"/>
            <w:shd w:val="clear" w:color="auto" w:fill="FF0000"/>
          </w:tcPr>
          <w:p w14:paraId="21580EA1" w14:textId="77777777" w:rsidR="00707619" w:rsidRPr="00247188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247188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2409" w:type="dxa"/>
            <w:shd w:val="clear" w:color="auto" w:fill="FF0000"/>
          </w:tcPr>
          <w:p w14:paraId="4A35F1AE" w14:textId="77777777" w:rsidR="00707619" w:rsidRPr="00247188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247188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Responsable</w:t>
            </w:r>
          </w:p>
        </w:tc>
        <w:tc>
          <w:tcPr>
            <w:tcW w:w="2268" w:type="dxa"/>
            <w:shd w:val="clear" w:color="auto" w:fill="FF0000"/>
          </w:tcPr>
          <w:p w14:paraId="12858D16" w14:textId="77777777" w:rsidR="00707619" w:rsidRPr="00247188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247188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Resultado esperado</w:t>
            </w:r>
          </w:p>
        </w:tc>
      </w:tr>
      <w:tr w:rsidR="00302F71" w:rsidRPr="00247188" w14:paraId="1FDBE15A" w14:textId="77777777" w:rsidTr="00E55425">
        <w:trPr>
          <w:trHeight w:val="292"/>
        </w:trPr>
        <w:tc>
          <w:tcPr>
            <w:tcW w:w="5103" w:type="dxa"/>
            <w:vAlign w:val="center"/>
          </w:tcPr>
          <w:p w14:paraId="264D0A50" w14:textId="05094E02" w:rsidR="00302F71" w:rsidRPr="00247188" w:rsidRDefault="00302F71" w:rsidP="00302F71">
            <w:pPr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r w:rsidRPr="00247188">
              <w:rPr>
                <w:rFonts w:ascii="Verdana" w:hAnsi="Verdana"/>
                <w:sz w:val="18"/>
                <w:szCs w:val="18"/>
                <w:lang w:val="es-ES_tradnl"/>
              </w:rPr>
              <w:t xml:space="preserve">E01: éxito al desactivar bono por fecha de  vigencia </w:t>
            </w:r>
          </w:p>
        </w:tc>
        <w:tc>
          <w:tcPr>
            <w:tcW w:w="2409" w:type="dxa"/>
            <w:vAlign w:val="center"/>
          </w:tcPr>
          <w:p w14:paraId="7491595B" w14:textId="77777777" w:rsidR="00302F71" w:rsidRPr="00247188" w:rsidRDefault="00302F71" w:rsidP="00302F71">
            <w:pPr>
              <w:spacing w:line="360" w:lineRule="auto"/>
              <w:jc w:val="center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247188">
              <w:rPr>
                <w:rFonts w:ascii="Verdana" w:hAnsi="Verdana" w:cs="Arial"/>
                <w:sz w:val="18"/>
                <w:szCs w:val="18"/>
              </w:rPr>
              <w:t xml:space="preserve">Cesar </w:t>
            </w:r>
            <w:proofErr w:type="spellStart"/>
            <w:r w:rsidRPr="00247188">
              <w:rPr>
                <w:rFonts w:ascii="Verdana" w:hAnsi="Verdana" w:cs="Arial"/>
                <w:sz w:val="18"/>
                <w:szCs w:val="18"/>
              </w:rPr>
              <w:t>Rosciano</w:t>
            </w:r>
            <w:proofErr w:type="spellEnd"/>
          </w:p>
        </w:tc>
        <w:tc>
          <w:tcPr>
            <w:tcW w:w="2268" w:type="dxa"/>
            <w:vAlign w:val="center"/>
          </w:tcPr>
          <w:p w14:paraId="071DDE0A" w14:textId="77777777" w:rsidR="00302F71" w:rsidRPr="00247188" w:rsidRDefault="00302F71" w:rsidP="00302F71">
            <w:pPr>
              <w:spacing w:line="360" w:lineRule="auto"/>
              <w:jc w:val="center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247188">
              <w:rPr>
                <w:rFonts w:ascii="Verdana" w:hAnsi="Verdana" w:cs="Arial"/>
                <w:sz w:val="18"/>
                <w:szCs w:val="18"/>
                <w:lang w:val="es-ES_tradnl"/>
              </w:rPr>
              <w:t>Consulta exitosa.</w:t>
            </w:r>
          </w:p>
        </w:tc>
      </w:tr>
    </w:tbl>
    <w:p w14:paraId="3F264C55" w14:textId="77777777" w:rsidR="00C258B6" w:rsidRPr="00247188" w:rsidRDefault="00C258B6" w:rsidP="00A644E1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b/>
          <w:sz w:val="18"/>
          <w:szCs w:val="18"/>
        </w:rPr>
      </w:pPr>
    </w:p>
    <w:p w14:paraId="3B4B36B1" w14:textId="77777777" w:rsidR="00A644E1" w:rsidRPr="00247188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27" w:name="_Toc8491287"/>
      <w:r w:rsidRPr="00247188">
        <w:rPr>
          <w:rFonts w:ascii="Verdana" w:hAnsi="Verdana" w:cs="Arial"/>
          <w:b/>
          <w:sz w:val="18"/>
          <w:szCs w:val="18"/>
        </w:rPr>
        <w:t>Proceso</w:t>
      </w:r>
      <w:r w:rsidRPr="00247188">
        <w:rPr>
          <w:rFonts w:ascii="Verdana" w:hAnsi="Verdana" w:cs="Arial"/>
          <w:sz w:val="18"/>
          <w:szCs w:val="18"/>
        </w:rPr>
        <w:t xml:space="preserve"> </w:t>
      </w:r>
      <w:r w:rsidRPr="00247188">
        <w:rPr>
          <w:rFonts w:ascii="Verdana" w:hAnsi="Verdana" w:cs="Arial"/>
          <w:b/>
          <w:sz w:val="18"/>
          <w:szCs w:val="18"/>
        </w:rPr>
        <w:t>de Desinstalación (Roll Back)</w:t>
      </w:r>
      <w:bookmarkEnd w:id="27"/>
      <w:r w:rsidRPr="00247188">
        <w:rPr>
          <w:rFonts w:ascii="Verdana" w:hAnsi="Verdana" w:cs="Arial"/>
          <w:b/>
          <w:sz w:val="18"/>
          <w:szCs w:val="18"/>
        </w:rPr>
        <w:t xml:space="preserve"> </w:t>
      </w:r>
    </w:p>
    <w:p w14:paraId="4F7DE7A9" w14:textId="77777777" w:rsidR="00A644E1" w:rsidRPr="00247188" w:rsidRDefault="00A644E1" w:rsidP="00A644E1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p w14:paraId="5AB993F0" w14:textId="56E5AFAB" w:rsidR="00C258B6" w:rsidRPr="00247188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8" w:name="_Toc8491288"/>
      <w:r w:rsidRPr="00247188">
        <w:rPr>
          <w:rFonts w:ascii="Verdana" w:hAnsi="Verdana" w:cs="Arial"/>
          <w:b/>
          <w:sz w:val="18"/>
          <w:szCs w:val="18"/>
        </w:rPr>
        <w:t>Proceso de desinstalación de base de datos</w:t>
      </w:r>
      <w:bookmarkEnd w:id="28"/>
    </w:p>
    <w:p w14:paraId="2C6504F0" w14:textId="799F4DB7" w:rsidR="009E6461" w:rsidRPr="00247188" w:rsidRDefault="009E6461" w:rsidP="000A2F04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247188">
        <w:rPr>
          <w:rFonts w:ascii="Verdana" w:hAnsi="Verdana"/>
          <w:color w:val="000000"/>
          <w:sz w:val="18"/>
          <w:szCs w:val="18"/>
        </w:rPr>
        <w:t>No aplica.</w:t>
      </w:r>
    </w:p>
    <w:p w14:paraId="3A7B23C2" w14:textId="77777777" w:rsidR="009E6461" w:rsidRPr="00247188" w:rsidRDefault="009E6461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  <w:lang w:val="es-ES_tradnl"/>
        </w:rPr>
      </w:pPr>
    </w:p>
    <w:p w14:paraId="5277BDB6" w14:textId="1B366F06" w:rsidR="0024749B" w:rsidRPr="00247188" w:rsidRDefault="00A644E1" w:rsidP="0024749B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9" w:name="_Toc8491289"/>
      <w:r w:rsidRPr="00247188">
        <w:rPr>
          <w:rFonts w:ascii="Verdana" w:hAnsi="Verdana" w:cs="Arial"/>
          <w:b/>
          <w:sz w:val="18"/>
          <w:szCs w:val="18"/>
        </w:rPr>
        <w:t>Procesos de desinstalación de componentes</w:t>
      </w:r>
      <w:bookmarkEnd w:id="29"/>
    </w:p>
    <w:p w14:paraId="2EAC8B34" w14:textId="77777777" w:rsidR="009E6461" w:rsidRPr="00247188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247188">
        <w:rPr>
          <w:rFonts w:ascii="Verdana" w:hAnsi="Verdana"/>
          <w:color w:val="000000"/>
          <w:sz w:val="18"/>
          <w:szCs w:val="18"/>
        </w:rPr>
        <w:t>No aplica.</w:t>
      </w:r>
    </w:p>
    <w:p w14:paraId="1F31108F" w14:textId="77777777" w:rsidR="00101B87" w:rsidRPr="00247188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7161DB34" w14:textId="2F0DD605" w:rsidR="00101B87" w:rsidRPr="00247188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0" w:name="_Toc8491290"/>
      <w:r w:rsidRPr="00247188">
        <w:rPr>
          <w:rFonts w:ascii="Verdana" w:hAnsi="Verdana" w:cs="Arial"/>
          <w:b/>
          <w:sz w:val="18"/>
          <w:szCs w:val="18"/>
        </w:rPr>
        <w:t xml:space="preserve">Procesos de desinstalación de archivos </w:t>
      </w:r>
      <w:proofErr w:type="spellStart"/>
      <w:r w:rsidRPr="00247188">
        <w:rPr>
          <w:rFonts w:ascii="Verdana" w:hAnsi="Verdana" w:cs="Arial"/>
          <w:b/>
          <w:sz w:val="18"/>
          <w:szCs w:val="18"/>
        </w:rPr>
        <w:t>properties</w:t>
      </w:r>
      <w:bookmarkEnd w:id="30"/>
      <w:proofErr w:type="spellEnd"/>
    </w:p>
    <w:p w14:paraId="2117A8A3" w14:textId="77777777" w:rsidR="009E6461" w:rsidRPr="00247188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247188">
        <w:rPr>
          <w:rFonts w:ascii="Verdana" w:hAnsi="Verdana"/>
          <w:color w:val="000000"/>
          <w:sz w:val="18"/>
          <w:szCs w:val="18"/>
        </w:rPr>
        <w:t>No aplica.</w:t>
      </w:r>
    </w:p>
    <w:p w14:paraId="044379AF" w14:textId="77777777" w:rsidR="00101B87" w:rsidRPr="00247188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43DBD9E8" w14:textId="32C6FBFA" w:rsidR="00101B87" w:rsidRPr="00247188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1" w:name="_Toc8491291"/>
      <w:r w:rsidRPr="00247188">
        <w:rPr>
          <w:rFonts w:ascii="Verdana" w:hAnsi="Verdana" w:cs="Arial"/>
          <w:b/>
          <w:sz w:val="18"/>
          <w:szCs w:val="18"/>
        </w:rPr>
        <w:t>Procesos de desinstalación de colas JMS</w:t>
      </w:r>
      <w:bookmarkEnd w:id="31"/>
    </w:p>
    <w:p w14:paraId="23AD42EB" w14:textId="77777777" w:rsidR="009E6461" w:rsidRPr="00247188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247188">
        <w:rPr>
          <w:rFonts w:ascii="Verdana" w:hAnsi="Verdana"/>
          <w:color w:val="000000"/>
          <w:sz w:val="18"/>
          <w:szCs w:val="18"/>
        </w:rPr>
        <w:t>No aplica.</w:t>
      </w:r>
    </w:p>
    <w:p w14:paraId="34BD0D33" w14:textId="77777777" w:rsidR="00101B87" w:rsidRPr="00247188" w:rsidRDefault="00101B87" w:rsidP="009E6461">
      <w:pPr>
        <w:pStyle w:val="Encabezado"/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36D58736" w14:textId="78DD2716" w:rsidR="00101B87" w:rsidRPr="00247188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2" w:name="_Toc8491292"/>
      <w:r w:rsidRPr="00247188">
        <w:rPr>
          <w:rFonts w:ascii="Verdana" w:hAnsi="Verdana" w:cs="Arial"/>
          <w:b/>
          <w:sz w:val="18"/>
          <w:szCs w:val="18"/>
        </w:rPr>
        <w:t xml:space="preserve">Procesos de desinstalación de </w:t>
      </w:r>
      <w:proofErr w:type="spellStart"/>
      <w:r w:rsidRPr="00247188">
        <w:rPr>
          <w:rFonts w:ascii="Verdana" w:hAnsi="Verdana" w:cs="Arial"/>
          <w:b/>
          <w:sz w:val="18"/>
          <w:szCs w:val="18"/>
        </w:rPr>
        <w:t>datasources</w:t>
      </w:r>
      <w:bookmarkEnd w:id="32"/>
      <w:proofErr w:type="spellEnd"/>
    </w:p>
    <w:p w14:paraId="48ECF2B5" w14:textId="77777777" w:rsidR="009E6461" w:rsidRPr="00247188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247188">
        <w:rPr>
          <w:rFonts w:ascii="Verdana" w:hAnsi="Verdana"/>
          <w:color w:val="000000"/>
          <w:sz w:val="18"/>
          <w:szCs w:val="18"/>
        </w:rPr>
        <w:t>No aplica.</w:t>
      </w:r>
    </w:p>
    <w:p w14:paraId="48CEC4D0" w14:textId="77777777" w:rsidR="00101B87" w:rsidRPr="00247188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0DF693CF" w14:textId="479112CA" w:rsidR="00101B87" w:rsidRPr="00247188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3" w:name="_Toc8491293"/>
      <w:r w:rsidRPr="00247188">
        <w:rPr>
          <w:rFonts w:ascii="Verdana" w:hAnsi="Verdana" w:cs="Arial"/>
          <w:b/>
          <w:sz w:val="18"/>
          <w:szCs w:val="18"/>
        </w:rPr>
        <w:t>Procesos de desinstalación de archivos .log4j</w:t>
      </w:r>
      <w:bookmarkEnd w:id="33"/>
    </w:p>
    <w:p w14:paraId="4527F294" w14:textId="77777777" w:rsidR="009E6461" w:rsidRPr="00247188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247188">
        <w:rPr>
          <w:rFonts w:ascii="Verdana" w:hAnsi="Verdana"/>
          <w:color w:val="000000"/>
          <w:sz w:val="18"/>
          <w:szCs w:val="18"/>
        </w:rPr>
        <w:t>No aplica.</w:t>
      </w:r>
    </w:p>
    <w:p w14:paraId="3C85FE84" w14:textId="1D4D63DC" w:rsidR="00D16B90" w:rsidRPr="00247188" w:rsidRDefault="00D16B90" w:rsidP="009E6461">
      <w:pPr>
        <w:ind w:firstLine="720"/>
        <w:jc w:val="left"/>
        <w:rPr>
          <w:rFonts w:ascii="Verdana" w:hAnsi="Verdana"/>
          <w:sz w:val="18"/>
          <w:szCs w:val="18"/>
          <w:lang w:val="es-ES"/>
        </w:rPr>
      </w:pPr>
    </w:p>
    <w:p w14:paraId="03DFC5B2" w14:textId="53FF4103" w:rsidR="006642F2" w:rsidRPr="00247188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4" w:name="_Toc8491294"/>
      <w:r w:rsidRPr="00247188">
        <w:rPr>
          <w:rFonts w:ascii="Verdana" w:hAnsi="Verdana" w:cs="Arial"/>
          <w:b/>
          <w:sz w:val="18"/>
          <w:szCs w:val="18"/>
        </w:rPr>
        <w:t>Procesos de desinstalación de la capa de presentación</w:t>
      </w:r>
      <w:bookmarkEnd w:id="34"/>
    </w:p>
    <w:p w14:paraId="5F445947" w14:textId="77777777" w:rsidR="009E6461" w:rsidRPr="00247188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247188">
        <w:rPr>
          <w:rFonts w:ascii="Verdana" w:hAnsi="Verdana"/>
          <w:color w:val="000000"/>
          <w:sz w:val="18"/>
          <w:szCs w:val="18"/>
        </w:rPr>
        <w:t>No aplica.</w:t>
      </w:r>
    </w:p>
    <w:p w14:paraId="593BFBF7" w14:textId="77777777" w:rsidR="006642F2" w:rsidRPr="00247188" w:rsidRDefault="006642F2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</w:rPr>
      </w:pPr>
    </w:p>
    <w:p w14:paraId="0BD17D9C" w14:textId="5E97CE54" w:rsidR="00EB3DAC" w:rsidRPr="00247188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5" w:name="_Toc8491295"/>
      <w:r w:rsidRPr="00247188">
        <w:rPr>
          <w:rFonts w:ascii="Verdana" w:hAnsi="Verdana" w:cs="Arial"/>
          <w:b/>
          <w:sz w:val="18"/>
          <w:szCs w:val="18"/>
        </w:rPr>
        <w:t>Proceso de desinstalación de Shell UNIX / LINUX</w:t>
      </w:r>
      <w:bookmarkEnd w:id="35"/>
    </w:p>
    <w:p w14:paraId="2EB51FB3" w14:textId="77777777" w:rsidR="00543B92" w:rsidRPr="00247188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  <w:r w:rsidRPr="00247188">
        <w:rPr>
          <w:rFonts w:ascii="Verdana" w:hAnsi="Verdana"/>
          <w:color w:val="000000"/>
          <w:sz w:val="18"/>
          <w:szCs w:val="18"/>
        </w:rPr>
        <w:t xml:space="preserve">Ejecutar los siguientes comandos:   </w:t>
      </w:r>
    </w:p>
    <w:p w14:paraId="758DE1ED" w14:textId="77777777" w:rsidR="00543B92" w:rsidRPr="00247188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</w:p>
    <w:p w14:paraId="5F214160" w14:textId="77777777" w:rsidR="00543B92" w:rsidRPr="00247188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</w:p>
    <w:p w14:paraId="170803A8" w14:textId="6F0A11A8" w:rsidR="00BD162A" w:rsidRPr="00247188" w:rsidRDefault="006876D3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color w:val="000000"/>
          <w:sz w:val="18"/>
          <w:szCs w:val="18"/>
        </w:rPr>
      </w:pPr>
      <w:r w:rsidRPr="00247188">
        <w:rPr>
          <w:rFonts w:ascii="Verdana" w:hAnsi="Verdana"/>
          <w:color w:val="000000"/>
          <w:sz w:val="18"/>
          <w:szCs w:val="18"/>
        </w:rPr>
        <w:t>SH02_MOTPROM_ValidaDes_Vigencia</w:t>
      </w:r>
      <w:r w:rsidR="00543B92" w:rsidRPr="00247188">
        <w:rPr>
          <w:rFonts w:ascii="Verdana" w:hAnsi="Verdana"/>
          <w:color w:val="000000"/>
          <w:sz w:val="18"/>
          <w:szCs w:val="18"/>
        </w:rPr>
        <w:t>:</w:t>
      </w:r>
    </w:p>
    <w:p w14:paraId="10A39368" w14:textId="596FED70" w:rsidR="00543B92" w:rsidRPr="00FA5882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A5882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A5882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FA5882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A5882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350584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1300A9">
        <w:rPr>
          <w:rFonts w:ascii="Verdana" w:eastAsia="Symbol" w:hAnsi="Verdana" w:cs="Arial"/>
          <w:color w:val="4F6228"/>
          <w:sz w:val="18"/>
          <w:szCs w:val="18"/>
        </w:rPr>
        <w:t>desactiva/</w:t>
      </w:r>
      <w:r w:rsidR="006876D3" w:rsidRPr="00FA5882">
        <w:rPr>
          <w:rFonts w:ascii="Verdana" w:eastAsia="Symbol" w:hAnsi="Verdana" w:cs="Arial"/>
          <w:color w:val="4F6228"/>
          <w:sz w:val="18"/>
          <w:szCs w:val="18"/>
        </w:rPr>
        <w:t>SH02_MOTPROM_VALIDADES_VIGENCIA</w:t>
      </w:r>
      <w:r w:rsidRPr="00FA5882">
        <w:rPr>
          <w:rFonts w:ascii="Verdana" w:eastAsia="Symbol" w:hAnsi="Verdana" w:cs="Arial"/>
          <w:color w:val="4F6228"/>
          <w:sz w:val="18"/>
          <w:szCs w:val="18"/>
        </w:rPr>
        <w:t xml:space="preserve">/BIN/.varset                                           </w:t>
      </w:r>
    </w:p>
    <w:p w14:paraId="6E5AB6D9" w14:textId="0CF28BDE" w:rsidR="00543B92" w:rsidRPr="00FA5882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A5882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A5882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FA5882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A5882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350584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1300A9">
        <w:rPr>
          <w:rFonts w:ascii="Verdana" w:eastAsia="Symbol" w:hAnsi="Verdana" w:cs="Arial"/>
          <w:color w:val="4F6228"/>
          <w:sz w:val="18"/>
          <w:szCs w:val="18"/>
        </w:rPr>
        <w:t>desactiva/</w:t>
      </w:r>
      <w:r w:rsidR="006876D3" w:rsidRPr="00FA5882">
        <w:rPr>
          <w:rFonts w:ascii="Verdana" w:eastAsia="Symbol" w:hAnsi="Verdana" w:cs="Arial"/>
          <w:color w:val="4F6228"/>
          <w:sz w:val="18"/>
          <w:szCs w:val="18"/>
        </w:rPr>
        <w:t>SH02_MOTPROM_VALIDADES_VIGENCIA</w:t>
      </w:r>
      <w:r w:rsidRPr="00FA5882">
        <w:rPr>
          <w:rFonts w:ascii="Verdana" w:eastAsia="Symbol" w:hAnsi="Verdana" w:cs="Arial"/>
          <w:color w:val="4F6228"/>
          <w:sz w:val="18"/>
          <w:szCs w:val="18"/>
        </w:rPr>
        <w:t>/LIB/*.jar</w:t>
      </w:r>
    </w:p>
    <w:p w14:paraId="29259A45" w14:textId="3F074843" w:rsidR="00543B92" w:rsidRPr="00FA5882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A5882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A5882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FA5882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A5882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350584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1300A9">
        <w:rPr>
          <w:rFonts w:ascii="Verdana" w:eastAsia="Symbol" w:hAnsi="Verdana" w:cs="Arial"/>
          <w:color w:val="4F6228"/>
          <w:sz w:val="18"/>
          <w:szCs w:val="18"/>
        </w:rPr>
        <w:t>desactiva/</w:t>
      </w:r>
      <w:r w:rsidR="006876D3" w:rsidRPr="00FA5882">
        <w:rPr>
          <w:rFonts w:ascii="Verdana" w:eastAsia="Symbol" w:hAnsi="Verdana" w:cs="Arial"/>
          <w:color w:val="4F6228"/>
          <w:sz w:val="18"/>
          <w:szCs w:val="18"/>
        </w:rPr>
        <w:t>SH02_MOTPROM_VALIDADES_VIGENCIA</w:t>
      </w:r>
      <w:r w:rsidRPr="00FA5882">
        <w:rPr>
          <w:rFonts w:ascii="Verdana" w:eastAsia="Symbol" w:hAnsi="Verdana" w:cs="Arial"/>
          <w:color w:val="4F6228"/>
          <w:sz w:val="18"/>
          <w:szCs w:val="18"/>
        </w:rPr>
        <w:t>/LOG/*.log</w:t>
      </w:r>
    </w:p>
    <w:p w14:paraId="229C1139" w14:textId="6B33685E" w:rsidR="00543B92" w:rsidRPr="00FA5882" w:rsidRDefault="00543B92" w:rsidP="00543B92">
      <w:pPr>
        <w:pStyle w:val="Encabezado"/>
        <w:pBdr>
          <w:left w:val="single" w:sz="4" w:space="4" w:color="auto"/>
          <w:right w:val="single" w:sz="4" w:space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A5882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A5882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FA5882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A5882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350584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1300A9">
        <w:rPr>
          <w:rFonts w:ascii="Verdana" w:eastAsia="Symbol" w:hAnsi="Verdana" w:cs="Arial"/>
          <w:color w:val="4F6228"/>
          <w:sz w:val="18"/>
          <w:szCs w:val="18"/>
        </w:rPr>
        <w:t>desactiva/</w:t>
      </w:r>
      <w:r w:rsidR="006876D3" w:rsidRPr="00FA5882">
        <w:rPr>
          <w:rFonts w:ascii="Verdana" w:eastAsia="Symbol" w:hAnsi="Verdana" w:cs="Arial"/>
          <w:color w:val="4F6228"/>
          <w:sz w:val="18"/>
          <w:szCs w:val="18"/>
        </w:rPr>
        <w:t>SH02_MOTPROM_VALIDADES_VIGENCIA</w:t>
      </w:r>
      <w:r w:rsidRPr="00FA5882">
        <w:rPr>
          <w:rFonts w:ascii="Verdana" w:eastAsia="Symbol" w:hAnsi="Verdana" w:cs="Arial"/>
          <w:color w:val="4F6228"/>
          <w:sz w:val="18"/>
          <w:szCs w:val="18"/>
        </w:rPr>
        <w:t>/</w:t>
      </w:r>
      <w:r w:rsidR="006876D3" w:rsidRPr="00FA5882">
        <w:rPr>
          <w:rFonts w:ascii="Verdana" w:eastAsia="Symbol" w:hAnsi="Verdana" w:cs="Arial"/>
          <w:color w:val="4F6228"/>
          <w:sz w:val="18"/>
          <w:szCs w:val="18"/>
        </w:rPr>
        <w:t>SH02_MOTPROM_ValidaDes_Vigencia</w:t>
      </w:r>
      <w:r w:rsidRPr="00FA5882">
        <w:rPr>
          <w:rFonts w:ascii="Verdana" w:eastAsia="Symbol" w:hAnsi="Verdana" w:cs="Arial"/>
          <w:color w:val="4F6228"/>
          <w:sz w:val="18"/>
          <w:szCs w:val="18"/>
        </w:rPr>
        <w:t xml:space="preserve">.sh                                                                                                                                          </w:t>
      </w:r>
    </w:p>
    <w:p w14:paraId="584D8E79" w14:textId="2C0A261B" w:rsidR="00543B92" w:rsidRPr="00FA5882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A5882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A5882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FA5882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A5882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350584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1300A9">
        <w:rPr>
          <w:rFonts w:ascii="Verdana" w:eastAsia="Symbol" w:hAnsi="Verdana" w:cs="Arial"/>
          <w:color w:val="4F6228"/>
          <w:sz w:val="18"/>
          <w:szCs w:val="18"/>
        </w:rPr>
        <w:t>desactiva/</w:t>
      </w:r>
      <w:r w:rsidR="006876D3" w:rsidRPr="00FA5882">
        <w:rPr>
          <w:rFonts w:ascii="Verdana" w:eastAsia="Symbol" w:hAnsi="Verdana" w:cs="Arial"/>
          <w:color w:val="4F6228"/>
          <w:sz w:val="18"/>
          <w:szCs w:val="18"/>
        </w:rPr>
        <w:t>SH02_MOTPROM_VALIDADES_VIGENCIA</w:t>
      </w:r>
      <w:r w:rsidRPr="00FA5882">
        <w:rPr>
          <w:rFonts w:ascii="Verdana" w:eastAsia="Symbol" w:hAnsi="Verdana" w:cs="Arial"/>
          <w:color w:val="4F6228"/>
          <w:sz w:val="18"/>
          <w:szCs w:val="18"/>
        </w:rPr>
        <w:t>/</w:t>
      </w:r>
      <w:r w:rsidR="006876D3" w:rsidRPr="00FA5882">
        <w:rPr>
          <w:rFonts w:ascii="Verdana" w:eastAsia="Symbol" w:hAnsi="Verdana" w:cs="Arial"/>
          <w:color w:val="4F6228"/>
          <w:sz w:val="18"/>
          <w:szCs w:val="18"/>
        </w:rPr>
        <w:t>SH02_MOTPROM_ValidaDes_Vigencia</w:t>
      </w:r>
      <w:r w:rsidRPr="00FA5882">
        <w:rPr>
          <w:rFonts w:ascii="Verdana" w:eastAsia="Symbol" w:hAnsi="Verdana" w:cs="Arial"/>
          <w:color w:val="4F6228"/>
          <w:sz w:val="18"/>
          <w:szCs w:val="18"/>
        </w:rPr>
        <w:t>.jar</w:t>
      </w:r>
    </w:p>
    <w:p w14:paraId="325F9ED6" w14:textId="5AF6FF63" w:rsidR="00543B92" w:rsidRPr="00FA5882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A5882">
        <w:rPr>
          <w:rFonts w:ascii="Verdana" w:eastAsia="Symbol" w:hAnsi="Verdana" w:cs="Arial"/>
          <w:color w:val="4F6228"/>
          <w:sz w:val="18"/>
          <w:szCs w:val="18"/>
        </w:rPr>
        <w:lastRenderedPageBreak/>
        <w:t>rm</w:t>
      </w:r>
      <w:proofErr w:type="spellEnd"/>
      <w:proofErr w:type="gramEnd"/>
      <w:r w:rsidRPr="00FA5882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FA5882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A5882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350584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1300A9">
        <w:rPr>
          <w:rFonts w:ascii="Verdana" w:eastAsia="Symbol" w:hAnsi="Verdana" w:cs="Arial"/>
          <w:color w:val="4F6228"/>
          <w:sz w:val="18"/>
          <w:szCs w:val="18"/>
        </w:rPr>
        <w:t>desactiva/</w:t>
      </w:r>
      <w:r w:rsidR="006876D3" w:rsidRPr="00FA5882">
        <w:rPr>
          <w:rFonts w:ascii="Verdana" w:eastAsia="Symbol" w:hAnsi="Verdana" w:cs="Arial"/>
          <w:color w:val="4F6228"/>
          <w:sz w:val="18"/>
          <w:szCs w:val="18"/>
        </w:rPr>
        <w:t>SH02_MOTPROM_VALIDADES_VIGENCIA</w:t>
      </w:r>
      <w:r w:rsidRPr="00FA5882">
        <w:rPr>
          <w:rFonts w:ascii="Verdana" w:eastAsia="Symbol" w:hAnsi="Verdana" w:cs="Arial"/>
          <w:color w:val="4F6228"/>
          <w:sz w:val="18"/>
          <w:szCs w:val="18"/>
        </w:rPr>
        <w:t>/</w:t>
      </w:r>
      <w:r w:rsidR="006876D3" w:rsidRPr="00FA5882">
        <w:rPr>
          <w:rFonts w:ascii="Verdana" w:eastAsia="Symbol" w:hAnsi="Verdana" w:cs="Arial"/>
          <w:color w:val="4F6228"/>
          <w:sz w:val="18"/>
          <w:szCs w:val="18"/>
        </w:rPr>
        <w:t>SH02_MOTPROM_ValidaDes_Vigencia</w:t>
      </w:r>
      <w:r w:rsidRPr="00FA5882">
        <w:rPr>
          <w:rFonts w:ascii="Verdana" w:eastAsia="Symbol" w:hAnsi="Verdana" w:cs="Arial"/>
          <w:color w:val="4F6228"/>
          <w:sz w:val="18"/>
          <w:szCs w:val="18"/>
        </w:rPr>
        <w:t>.properties</w:t>
      </w:r>
    </w:p>
    <w:p w14:paraId="195D3A48" w14:textId="16C761A0" w:rsidR="00543B92" w:rsidRPr="00FA5882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A5882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A5882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FA5882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A5882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350584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1300A9">
        <w:rPr>
          <w:rFonts w:ascii="Verdana" w:eastAsia="Symbol" w:hAnsi="Verdana" w:cs="Arial"/>
          <w:color w:val="4F6228"/>
          <w:sz w:val="18"/>
          <w:szCs w:val="18"/>
        </w:rPr>
        <w:t>desactiva/</w:t>
      </w:r>
      <w:r w:rsidR="006876D3" w:rsidRPr="00FA5882">
        <w:rPr>
          <w:rFonts w:ascii="Verdana" w:eastAsia="Symbol" w:hAnsi="Verdana" w:cs="Arial"/>
          <w:color w:val="4F6228"/>
          <w:sz w:val="18"/>
          <w:szCs w:val="18"/>
        </w:rPr>
        <w:t>SH02_MOTPROM_VALIDADES_VIGENCIA</w:t>
      </w:r>
      <w:r w:rsidRPr="00FA5882">
        <w:rPr>
          <w:rFonts w:ascii="Verdana" w:eastAsia="Symbol" w:hAnsi="Verdana" w:cs="Arial"/>
          <w:color w:val="4F6228"/>
          <w:sz w:val="18"/>
          <w:szCs w:val="18"/>
        </w:rPr>
        <w:t>/log4j.properties</w:t>
      </w:r>
    </w:p>
    <w:p w14:paraId="28919B06" w14:textId="5CB48E78" w:rsidR="00543B92" w:rsidRPr="00FA5882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A5882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A5882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FA5882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A5882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350584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1300A9">
        <w:rPr>
          <w:rFonts w:ascii="Verdana" w:eastAsia="Symbol" w:hAnsi="Verdana" w:cs="Arial"/>
          <w:color w:val="4F6228"/>
          <w:sz w:val="18"/>
          <w:szCs w:val="18"/>
        </w:rPr>
        <w:t>desactiva/</w:t>
      </w:r>
      <w:r w:rsidR="006876D3" w:rsidRPr="00FA5882">
        <w:rPr>
          <w:rFonts w:ascii="Verdana" w:eastAsia="Symbol" w:hAnsi="Verdana" w:cs="Arial"/>
          <w:color w:val="4F6228"/>
          <w:sz w:val="18"/>
          <w:szCs w:val="18"/>
        </w:rPr>
        <w:t>SH02_MOTPROM_VALIDADES_VIGENCIA</w:t>
      </w:r>
      <w:r w:rsidRPr="00FA5882">
        <w:rPr>
          <w:rFonts w:ascii="Verdana" w:eastAsia="Symbol" w:hAnsi="Verdana" w:cs="Arial"/>
          <w:color w:val="4F6228"/>
          <w:sz w:val="18"/>
          <w:szCs w:val="18"/>
        </w:rPr>
        <w:t>/BIN/</w:t>
      </w:r>
    </w:p>
    <w:p w14:paraId="74F4F7DD" w14:textId="157665BC" w:rsidR="00543B92" w:rsidRPr="00FA5882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A5882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A5882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FA5882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A5882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350584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1300A9">
        <w:rPr>
          <w:rFonts w:ascii="Verdana" w:eastAsia="Symbol" w:hAnsi="Verdana" w:cs="Arial"/>
          <w:color w:val="4F6228"/>
          <w:sz w:val="18"/>
          <w:szCs w:val="18"/>
        </w:rPr>
        <w:t>desactiva/</w:t>
      </w:r>
      <w:r w:rsidR="006876D3" w:rsidRPr="00FA5882">
        <w:rPr>
          <w:rFonts w:ascii="Verdana" w:eastAsia="Symbol" w:hAnsi="Verdana" w:cs="Arial"/>
          <w:color w:val="4F6228"/>
          <w:sz w:val="18"/>
          <w:szCs w:val="18"/>
        </w:rPr>
        <w:t>SH02_MOTPROM_VALIDADES_VIGENCIA</w:t>
      </w:r>
      <w:r w:rsidRPr="00FA5882">
        <w:rPr>
          <w:rFonts w:ascii="Verdana" w:eastAsia="Symbol" w:hAnsi="Verdana" w:cs="Arial"/>
          <w:color w:val="4F6228"/>
          <w:sz w:val="18"/>
          <w:szCs w:val="18"/>
        </w:rPr>
        <w:t>/LIB/</w:t>
      </w:r>
    </w:p>
    <w:p w14:paraId="74D5CC72" w14:textId="29E2B3BD" w:rsidR="00543B92" w:rsidRPr="001300A9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1300A9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1300A9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1300A9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1300A9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350584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1300A9" w:rsidRPr="001300A9">
        <w:rPr>
          <w:rFonts w:ascii="Verdana" w:eastAsia="Symbol" w:hAnsi="Verdana" w:cs="Arial"/>
          <w:color w:val="4F6228"/>
          <w:sz w:val="18"/>
          <w:szCs w:val="18"/>
        </w:rPr>
        <w:t>desactiva/</w:t>
      </w:r>
      <w:r w:rsidR="006876D3" w:rsidRPr="001300A9">
        <w:rPr>
          <w:rFonts w:ascii="Verdana" w:eastAsia="Symbol" w:hAnsi="Verdana" w:cs="Arial"/>
          <w:color w:val="4F6228"/>
          <w:sz w:val="18"/>
          <w:szCs w:val="18"/>
        </w:rPr>
        <w:t>SH02_MOTPROM_VALIDADES_VIGENCIA</w:t>
      </w:r>
      <w:r w:rsidRPr="001300A9">
        <w:rPr>
          <w:rFonts w:ascii="Verdana" w:eastAsia="Symbol" w:hAnsi="Verdana" w:cs="Arial"/>
          <w:color w:val="4F6228"/>
          <w:sz w:val="18"/>
          <w:szCs w:val="18"/>
        </w:rPr>
        <w:t>/LOG/</w:t>
      </w:r>
    </w:p>
    <w:p w14:paraId="34B77FFD" w14:textId="60EE27C3" w:rsidR="00543B92" w:rsidRPr="001300A9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1300A9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1300A9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1300A9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1300A9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350584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1300A9" w:rsidRPr="001300A9">
        <w:rPr>
          <w:rFonts w:ascii="Verdana" w:eastAsia="Symbol" w:hAnsi="Verdana" w:cs="Arial"/>
          <w:color w:val="4F6228"/>
          <w:sz w:val="18"/>
          <w:szCs w:val="18"/>
        </w:rPr>
        <w:t>desactiva/</w:t>
      </w:r>
      <w:r w:rsidR="006876D3" w:rsidRPr="001300A9">
        <w:rPr>
          <w:rFonts w:ascii="Verdana" w:eastAsia="Symbol" w:hAnsi="Verdana" w:cs="Arial"/>
          <w:color w:val="4F6228"/>
          <w:sz w:val="18"/>
          <w:szCs w:val="18"/>
        </w:rPr>
        <w:t>SH02_MOTPROM_VALIDADES_VIGENCIA</w:t>
      </w:r>
      <w:r w:rsidRPr="001300A9">
        <w:rPr>
          <w:rFonts w:ascii="Verdana" w:eastAsia="Symbol" w:hAnsi="Verdana" w:cs="Arial"/>
          <w:color w:val="4F6228"/>
          <w:sz w:val="18"/>
          <w:szCs w:val="18"/>
        </w:rPr>
        <w:t>/</w:t>
      </w:r>
    </w:p>
    <w:p w14:paraId="3BE01539" w14:textId="77777777" w:rsidR="00543B92" w:rsidRPr="001300A9" w:rsidRDefault="00543B92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color w:val="000000"/>
          <w:sz w:val="18"/>
          <w:szCs w:val="18"/>
        </w:rPr>
      </w:pPr>
    </w:p>
    <w:p w14:paraId="12D63833" w14:textId="77777777" w:rsidR="00543B92" w:rsidRPr="001300A9" w:rsidRDefault="00543B92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sz w:val="18"/>
          <w:szCs w:val="18"/>
        </w:rPr>
      </w:pPr>
    </w:p>
    <w:p w14:paraId="555A43AF" w14:textId="26C688FC" w:rsidR="00EB3DAC" w:rsidRPr="00247188" w:rsidRDefault="00EB3DAC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6" w:name="_Toc457921807"/>
      <w:bookmarkStart w:id="37" w:name="_Toc8491296"/>
      <w:r w:rsidRPr="00247188">
        <w:rPr>
          <w:rFonts w:ascii="Verdana" w:hAnsi="Verdana" w:cs="Arial"/>
          <w:b/>
          <w:sz w:val="18"/>
          <w:szCs w:val="18"/>
        </w:rPr>
        <w:t>Proceso de desinstalación de Archivos BAT</w:t>
      </w:r>
      <w:bookmarkEnd w:id="36"/>
      <w:bookmarkEnd w:id="37"/>
    </w:p>
    <w:p w14:paraId="1918DCD6" w14:textId="77777777" w:rsidR="009E6461" w:rsidRPr="00247188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247188">
        <w:rPr>
          <w:rFonts w:ascii="Verdana" w:hAnsi="Verdana"/>
          <w:color w:val="000000"/>
          <w:sz w:val="18"/>
          <w:szCs w:val="18"/>
        </w:rPr>
        <w:t>No aplica.</w:t>
      </w:r>
    </w:p>
    <w:p w14:paraId="018CC7EA" w14:textId="77777777" w:rsidR="00A644E1" w:rsidRPr="00247188" w:rsidRDefault="00A644E1" w:rsidP="00EC2C10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00D30044" w14:textId="77777777" w:rsidR="00A644E1" w:rsidRPr="00247188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8" w:name="_Toc8491297"/>
      <w:r w:rsidRPr="00247188">
        <w:rPr>
          <w:rFonts w:ascii="Verdana" w:hAnsi="Verdana" w:cs="Arial"/>
          <w:b/>
          <w:sz w:val="18"/>
          <w:szCs w:val="18"/>
        </w:rPr>
        <w:t>Contingencia</w:t>
      </w:r>
      <w:bookmarkEnd w:id="38"/>
    </w:p>
    <w:p w14:paraId="68E3D344" w14:textId="7C1F2D3E" w:rsidR="005B6F58" w:rsidRPr="00247188" w:rsidRDefault="005B6F58" w:rsidP="0033497A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8"/>
        <w:gridCol w:w="3483"/>
        <w:gridCol w:w="1717"/>
      </w:tblGrid>
      <w:tr w:rsidR="00E9448C" w:rsidRPr="00247188" w14:paraId="0BABFCD7" w14:textId="77777777" w:rsidTr="00E55425">
        <w:trPr>
          <w:trHeight w:val="259"/>
        </w:trPr>
        <w:tc>
          <w:tcPr>
            <w:tcW w:w="4268" w:type="dxa"/>
            <w:shd w:val="clear" w:color="auto" w:fill="FF0000"/>
          </w:tcPr>
          <w:p w14:paraId="6EC3905C" w14:textId="77777777" w:rsidR="00E9448C" w:rsidRPr="00247188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247188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Puesto / Rol</w:t>
            </w:r>
          </w:p>
        </w:tc>
        <w:tc>
          <w:tcPr>
            <w:tcW w:w="3528" w:type="dxa"/>
            <w:shd w:val="clear" w:color="auto" w:fill="FF0000"/>
          </w:tcPr>
          <w:p w14:paraId="5F8615E0" w14:textId="77777777" w:rsidR="00E9448C" w:rsidRPr="00247188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247188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1726" w:type="dxa"/>
            <w:shd w:val="clear" w:color="auto" w:fill="FF0000"/>
          </w:tcPr>
          <w:p w14:paraId="36022757" w14:textId="77777777" w:rsidR="00E9448C" w:rsidRPr="00247188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247188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Celular</w:t>
            </w:r>
          </w:p>
        </w:tc>
      </w:tr>
      <w:tr w:rsidR="00E9448C" w:rsidRPr="00247188" w14:paraId="0336440F" w14:textId="77777777" w:rsidTr="00E55425">
        <w:trPr>
          <w:trHeight w:val="259"/>
        </w:trPr>
        <w:tc>
          <w:tcPr>
            <w:tcW w:w="4268" w:type="dxa"/>
          </w:tcPr>
          <w:p w14:paraId="600F7B7A" w14:textId="77777777" w:rsidR="00E9448C" w:rsidRPr="00247188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247188">
              <w:rPr>
                <w:rFonts w:ascii="Verdana" w:hAnsi="Verdana"/>
                <w:sz w:val="18"/>
                <w:szCs w:val="18"/>
                <w:lang w:val="es-ES_tradnl"/>
              </w:rPr>
              <w:t>Analista Funcional</w:t>
            </w:r>
          </w:p>
        </w:tc>
        <w:tc>
          <w:tcPr>
            <w:tcW w:w="3528" w:type="dxa"/>
            <w:vAlign w:val="center"/>
          </w:tcPr>
          <w:p w14:paraId="4D00DA13" w14:textId="1FD8FE23" w:rsidR="00E9448C" w:rsidRPr="00247188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sz w:val="18"/>
                <w:szCs w:val="18"/>
              </w:rPr>
            </w:pPr>
            <w:r w:rsidRPr="00247188">
              <w:rPr>
                <w:rFonts w:ascii="Verdana" w:hAnsi="Verdana" w:cs="Arial"/>
                <w:sz w:val="18"/>
                <w:szCs w:val="18"/>
              </w:rPr>
              <w:t xml:space="preserve">Jose Tinoco </w:t>
            </w:r>
          </w:p>
        </w:tc>
        <w:tc>
          <w:tcPr>
            <w:tcW w:w="1726" w:type="dxa"/>
            <w:vAlign w:val="center"/>
          </w:tcPr>
          <w:p w14:paraId="34BAF42D" w14:textId="2C8A28A1" w:rsidR="00E9448C" w:rsidRPr="00247188" w:rsidRDefault="00363B5E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247188">
              <w:rPr>
                <w:rFonts w:ascii="Verdana" w:hAnsi="Verdana" w:cs="Arial"/>
                <w:sz w:val="18"/>
                <w:szCs w:val="18"/>
              </w:rPr>
              <w:t>962331733</w:t>
            </w:r>
          </w:p>
        </w:tc>
      </w:tr>
      <w:tr w:rsidR="00E9448C" w:rsidRPr="00247188" w14:paraId="6B3D8FED" w14:textId="77777777" w:rsidTr="00E55425">
        <w:trPr>
          <w:trHeight w:val="276"/>
        </w:trPr>
        <w:tc>
          <w:tcPr>
            <w:tcW w:w="4268" w:type="dxa"/>
          </w:tcPr>
          <w:p w14:paraId="53DDA187" w14:textId="77777777" w:rsidR="00E9448C" w:rsidRPr="00247188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247188">
              <w:rPr>
                <w:rFonts w:ascii="Verdana" w:hAnsi="Verdana"/>
                <w:sz w:val="18"/>
                <w:szCs w:val="18"/>
              </w:rPr>
              <w:t>Analista de Soporte a las Aplicaciones</w:t>
            </w:r>
          </w:p>
        </w:tc>
        <w:tc>
          <w:tcPr>
            <w:tcW w:w="3528" w:type="dxa"/>
            <w:vAlign w:val="center"/>
          </w:tcPr>
          <w:p w14:paraId="788AAD15" w14:textId="77777777" w:rsidR="00E9448C" w:rsidRPr="00247188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sz w:val="18"/>
                <w:szCs w:val="18"/>
              </w:rPr>
            </w:pPr>
            <w:r w:rsidRPr="00247188">
              <w:rPr>
                <w:rFonts w:ascii="Verdana" w:hAnsi="Verdana"/>
                <w:sz w:val="18"/>
                <w:szCs w:val="18"/>
                <w:lang w:val="es-ES_tradnl"/>
              </w:rPr>
              <w:t xml:space="preserve">Cesar </w:t>
            </w:r>
            <w:proofErr w:type="spellStart"/>
            <w:r w:rsidRPr="00247188">
              <w:rPr>
                <w:rFonts w:ascii="Verdana" w:hAnsi="Verdana"/>
                <w:sz w:val="18"/>
                <w:szCs w:val="18"/>
                <w:lang w:val="es-ES_tradnl"/>
              </w:rPr>
              <w:t>Rosciano</w:t>
            </w:r>
            <w:proofErr w:type="spellEnd"/>
          </w:p>
        </w:tc>
        <w:tc>
          <w:tcPr>
            <w:tcW w:w="1726" w:type="dxa"/>
            <w:vAlign w:val="center"/>
          </w:tcPr>
          <w:p w14:paraId="7B1EE4D4" w14:textId="77777777" w:rsidR="00E9448C" w:rsidRPr="00247188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247188">
              <w:rPr>
                <w:rFonts w:ascii="Verdana" w:hAnsi="Verdana"/>
                <w:sz w:val="18"/>
                <w:szCs w:val="18"/>
                <w:lang w:val="es-ES_tradnl"/>
              </w:rPr>
              <w:t>997027565</w:t>
            </w:r>
          </w:p>
        </w:tc>
      </w:tr>
      <w:tr w:rsidR="00E9448C" w:rsidRPr="00247188" w14:paraId="34EE55C2" w14:textId="77777777" w:rsidTr="00E55425">
        <w:trPr>
          <w:trHeight w:val="276"/>
        </w:trPr>
        <w:tc>
          <w:tcPr>
            <w:tcW w:w="4268" w:type="dxa"/>
          </w:tcPr>
          <w:p w14:paraId="33C75B21" w14:textId="77777777" w:rsidR="00E9448C" w:rsidRPr="00247188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247188">
              <w:rPr>
                <w:rFonts w:ascii="Verdana" w:hAnsi="Verdana"/>
                <w:sz w:val="18"/>
                <w:szCs w:val="18"/>
                <w:lang w:val="es-ES_tradnl"/>
              </w:rPr>
              <w:t>Analista de Desarrollo y/o Configuración</w:t>
            </w:r>
            <w:r w:rsidRPr="00247188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3528" w:type="dxa"/>
            <w:vAlign w:val="center"/>
          </w:tcPr>
          <w:p w14:paraId="01FFC75A" w14:textId="64931C98" w:rsidR="00E9448C" w:rsidRPr="00247188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color w:val="999999"/>
                <w:sz w:val="18"/>
                <w:szCs w:val="18"/>
              </w:rPr>
            </w:pPr>
            <w:r w:rsidRPr="00247188">
              <w:rPr>
                <w:rFonts w:ascii="Verdana" w:hAnsi="Verdana" w:cs="Arial"/>
                <w:sz w:val="18"/>
                <w:szCs w:val="18"/>
              </w:rPr>
              <w:t>Junior Mateo</w:t>
            </w:r>
          </w:p>
        </w:tc>
        <w:tc>
          <w:tcPr>
            <w:tcW w:w="1726" w:type="dxa"/>
            <w:vAlign w:val="center"/>
          </w:tcPr>
          <w:p w14:paraId="4C8F6A50" w14:textId="38D14196" w:rsidR="00E9448C" w:rsidRPr="00247188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247188">
              <w:rPr>
                <w:rFonts w:ascii="Verdana" w:hAnsi="Verdana" w:cs="Arial"/>
                <w:sz w:val="18"/>
                <w:szCs w:val="18"/>
              </w:rPr>
              <w:t>956339748</w:t>
            </w:r>
          </w:p>
        </w:tc>
      </w:tr>
    </w:tbl>
    <w:p w14:paraId="51DEE352" w14:textId="77777777" w:rsidR="00E9448C" w:rsidRPr="00247188" w:rsidRDefault="00E9448C" w:rsidP="0033497A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3D803FDF" w14:textId="5790A75E" w:rsidR="0051678E" w:rsidRPr="00247188" w:rsidRDefault="0051678E" w:rsidP="003B26BB">
      <w:pPr>
        <w:jc w:val="left"/>
        <w:rPr>
          <w:rFonts w:ascii="Verdana" w:hAnsi="Verdana"/>
          <w:b/>
          <w:sz w:val="18"/>
          <w:szCs w:val="18"/>
        </w:rPr>
      </w:pPr>
    </w:p>
    <w:p w14:paraId="072CD4E9" w14:textId="77777777" w:rsidR="00A644E1" w:rsidRPr="00247188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9" w:name="_Toc8491298"/>
      <w:r w:rsidRPr="00247188">
        <w:rPr>
          <w:rFonts w:ascii="Verdana" w:hAnsi="Verdana" w:cs="Arial"/>
          <w:b/>
          <w:sz w:val="18"/>
          <w:szCs w:val="18"/>
        </w:rPr>
        <w:t>Documentación</w:t>
      </w:r>
      <w:bookmarkEnd w:id="39"/>
    </w:p>
    <w:p w14:paraId="6C3BC41D" w14:textId="75B05450" w:rsidR="00381199" w:rsidRDefault="00381199" w:rsidP="00F87D87">
      <w:pPr>
        <w:pStyle w:val="Encabezado"/>
        <w:tabs>
          <w:tab w:val="clear" w:pos="4320"/>
          <w:tab w:val="clear" w:pos="8640"/>
        </w:tabs>
        <w:rPr>
          <w:rFonts w:ascii="Verdana" w:hAnsi="Verdana"/>
          <w:color w:val="000000" w:themeColor="text1"/>
          <w:sz w:val="18"/>
          <w:szCs w:val="18"/>
        </w:rPr>
      </w:pPr>
    </w:p>
    <w:tbl>
      <w:tblPr>
        <w:tblpPr w:leftFromText="141" w:rightFromText="141" w:vertAnchor="text" w:horzAnchor="margin" w:tblpX="496" w:tblpY="113"/>
        <w:tblW w:w="95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8"/>
      </w:tblGrid>
      <w:tr w:rsidR="00F87D87" w:rsidRPr="005462FF" w14:paraId="29923CBC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7BF1B96" w14:textId="77777777" w:rsidR="00F87D87" w:rsidRPr="005462FF" w:rsidRDefault="00F87D87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 xml:space="preserve">Aplicación en RTC: </w:t>
            </w:r>
            <w:r w:rsidRPr="005462FF">
              <w:rPr>
                <w:rFonts w:ascii="Verdana" w:hAnsi="Verdana" w:cs="Arial"/>
                <w:b/>
                <w:color w:val="FFFFFF"/>
                <w:sz w:val="18"/>
                <w:szCs w:val="18"/>
                <w:lang w:val="es-ES" w:eastAsia="es-ES"/>
              </w:rPr>
              <w:t>COMP.EAI_ONE</w:t>
            </w:r>
          </w:p>
        </w:tc>
      </w:tr>
      <w:tr w:rsidR="00F87D87" w:rsidRPr="005462FF" w14:paraId="6A51448B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A30B9B5" w14:textId="77777777" w:rsidR="00F87D87" w:rsidRPr="005462FF" w:rsidRDefault="00F87D87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F87D87" w:rsidRPr="005462FF" w14:paraId="30F78C2F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F88FF" w14:textId="0F610E99" w:rsidR="00F87D87" w:rsidRPr="005462FF" w:rsidRDefault="00F87D87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EAI_ONE/01DOCUMENTACIÓN/</w:t>
            </w:r>
            <w:r w:rsidRPr="00F87D87">
              <w:rPr>
                <w:rFonts w:ascii="Verdana" w:hAnsi="Verdana" w:cs="Arial"/>
                <w:sz w:val="18"/>
                <w:szCs w:val="18"/>
                <w:lang w:val="es-ES" w:eastAsia="es-ES"/>
              </w:rPr>
              <w:t>SH02_MOTPROM_ValidaDes_Vigencia</w:t>
            </w: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/</w:t>
            </w:r>
            <w:r w:rsidRPr="00F87D87">
              <w:rPr>
                <w:rFonts w:ascii="Verdana" w:hAnsi="Verdana" w:cs="Arial"/>
                <w:sz w:val="18"/>
                <w:szCs w:val="18"/>
                <w:lang w:val="es-ES" w:eastAsia="es-ES"/>
              </w:rPr>
              <w:t>EDS_SH02_MOTPROM_ValidaDes_Vigencia.docx</w:t>
            </w:r>
          </w:p>
        </w:tc>
      </w:tr>
      <w:tr w:rsidR="00F87D87" w:rsidRPr="005462FF" w14:paraId="0B70FFE9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9AFFB" w14:textId="5D43B663" w:rsidR="00F87D87" w:rsidRPr="005462FF" w:rsidRDefault="00F87D87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EAI_ONE/01DOCUMENTACIÓN/</w:t>
            </w:r>
            <w:r w:rsidRPr="00F87D87">
              <w:rPr>
                <w:rFonts w:ascii="Verdana" w:hAnsi="Verdana" w:cs="Arial"/>
                <w:sz w:val="18"/>
                <w:szCs w:val="18"/>
                <w:lang w:val="es-ES" w:eastAsia="es-ES"/>
              </w:rPr>
              <w:t>SH02_MOTPROM_ValidaDes_Vigencia</w:t>
            </w: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/</w:t>
            </w:r>
            <w:r w:rsidRPr="00F87D87">
              <w:rPr>
                <w:rFonts w:ascii="Verdana" w:hAnsi="Verdana" w:cs="Arial"/>
                <w:sz w:val="18"/>
                <w:szCs w:val="18"/>
                <w:lang w:val="es-ES" w:eastAsia="es-ES"/>
              </w:rPr>
              <w:t>MDO_SH02_MOTPROM_ValidaDes_Vigencia.docx</w:t>
            </w:r>
          </w:p>
        </w:tc>
      </w:tr>
    </w:tbl>
    <w:p w14:paraId="089F7102" w14:textId="77777777" w:rsidR="00F87D87" w:rsidRPr="00247188" w:rsidRDefault="00F87D87" w:rsidP="00F87D87">
      <w:pPr>
        <w:pStyle w:val="Encabezado"/>
        <w:tabs>
          <w:tab w:val="clear" w:pos="4320"/>
          <w:tab w:val="clear" w:pos="8640"/>
        </w:tabs>
        <w:rPr>
          <w:rFonts w:ascii="Verdana" w:hAnsi="Verdana"/>
          <w:color w:val="000000" w:themeColor="text1"/>
          <w:sz w:val="18"/>
          <w:szCs w:val="18"/>
        </w:rPr>
      </w:pPr>
    </w:p>
    <w:p w14:paraId="67E22624" w14:textId="77777777" w:rsidR="001B5EA2" w:rsidRPr="00247188" w:rsidRDefault="001B5EA2" w:rsidP="00160A85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color w:val="000000" w:themeColor="text1"/>
          <w:sz w:val="18"/>
          <w:szCs w:val="18"/>
        </w:rPr>
      </w:pPr>
    </w:p>
    <w:p w14:paraId="7934ABAC" w14:textId="77777777" w:rsidR="001B5EA2" w:rsidRPr="00247188" w:rsidRDefault="001B5EA2" w:rsidP="001B5EA2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40" w:name="_Toc2001147"/>
      <w:bookmarkStart w:id="41" w:name="_Toc8491299"/>
      <w:r w:rsidRPr="00247188">
        <w:rPr>
          <w:rFonts w:ascii="Verdana" w:hAnsi="Verdana" w:cs="Arial"/>
          <w:b/>
          <w:sz w:val="18"/>
          <w:szCs w:val="18"/>
        </w:rPr>
        <w:t>Documento Anexo de Estándar.</w:t>
      </w:r>
      <w:bookmarkEnd w:id="40"/>
      <w:bookmarkEnd w:id="41"/>
    </w:p>
    <w:p w14:paraId="74AAE203" w14:textId="77777777" w:rsidR="001B5EA2" w:rsidRPr="00247188" w:rsidRDefault="001B5EA2" w:rsidP="001B5EA2">
      <w:pPr>
        <w:pStyle w:val="Encabezado"/>
        <w:tabs>
          <w:tab w:val="clear" w:pos="4320"/>
          <w:tab w:val="clear" w:pos="8640"/>
        </w:tabs>
        <w:ind w:left="360"/>
        <w:jc w:val="left"/>
        <w:outlineLvl w:val="0"/>
        <w:rPr>
          <w:rFonts w:ascii="Verdana" w:hAnsi="Verdana" w:cs="Arial"/>
          <w:sz w:val="18"/>
          <w:szCs w:val="18"/>
        </w:rPr>
      </w:pPr>
    </w:p>
    <w:p w14:paraId="69DE1DD9" w14:textId="15D9285C" w:rsidR="001B5EA2" w:rsidRPr="00247188" w:rsidRDefault="001B5EA2" w:rsidP="001B5EA2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color w:val="000000" w:themeColor="text1"/>
          <w:sz w:val="18"/>
          <w:szCs w:val="18"/>
        </w:rPr>
      </w:pPr>
      <w:r w:rsidRPr="00247188">
        <w:rPr>
          <w:rFonts w:ascii="Verdana" w:hAnsi="Verdana"/>
          <w:color w:val="000000" w:themeColor="text1"/>
          <w:sz w:val="18"/>
          <w:szCs w:val="18"/>
        </w:rPr>
        <w:t>No aplica.</w:t>
      </w:r>
    </w:p>
    <w:sectPr w:rsidR="001B5EA2" w:rsidRPr="00247188" w:rsidSect="00616A8D">
      <w:pgSz w:w="12242" w:h="15842" w:code="1"/>
      <w:pgMar w:top="851" w:right="1140" w:bottom="1140" w:left="1140" w:header="675" w:footer="61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BE167" w14:textId="77777777" w:rsidR="002A1005" w:rsidRDefault="002A1005">
      <w:r>
        <w:separator/>
      </w:r>
    </w:p>
  </w:endnote>
  <w:endnote w:type="continuationSeparator" w:id="0">
    <w:p w14:paraId="3A404716" w14:textId="77777777" w:rsidR="002A1005" w:rsidRDefault="002A1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BA3C2" w14:textId="5542D8DA" w:rsidR="00E55425" w:rsidRPr="004A235B" w:rsidRDefault="00757CF3" w:rsidP="005469EE">
    <w:pPr>
      <w:pStyle w:val="Piedepgina"/>
      <w:rPr>
        <w:rFonts w:ascii="Verdana" w:hAnsi="Verdana"/>
        <w:sz w:val="18"/>
        <w:szCs w:val="18"/>
      </w:rPr>
    </w:pPr>
    <w:r w:rsidRPr="00757CF3">
      <w:rPr>
        <w:rFonts w:ascii="Verdana" w:hAnsi="Verdana"/>
        <w:sz w:val="18"/>
        <w:szCs w:val="18"/>
      </w:rPr>
      <w:t>STR.SOL.PROY-140067.EAI_ONE</w:t>
    </w:r>
    <w:r w:rsidR="00E55425" w:rsidRPr="004A235B">
      <w:rPr>
        <w:rFonts w:ascii="Verdana" w:hAnsi="Verdana"/>
        <w:sz w:val="18"/>
        <w:szCs w:val="18"/>
      </w:rPr>
      <w:tab/>
      <w:t xml:space="preserve">Página </w:t>
    </w:r>
    <w:r w:rsidR="00E55425" w:rsidRPr="004A235B">
      <w:rPr>
        <w:rFonts w:ascii="Verdana" w:hAnsi="Verdana"/>
        <w:sz w:val="18"/>
        <w:szCs w:val="18"/>
      </w:rPr>
      <w:fldChar w:fldCharType="begin"/>
    </w:r>
    <w:r w:rsidR="00E55425" w:rsidRPr="004A235B">
      <w:rPr>
        <w:rFonts w:ascii="Verdana" w:hAnsi="Verdana"/>
        <w:sz w:val="18"/>
        <w:szCs w:val="18"/>
      </w:rPr>
      <w:instrText>PAGE</w:instrText>
    </w:r>
    <w:r w:rsidR="00E55425" w:rsidRPr="004A235B">
      <w:rPr>
        <w:rFonts w:ascii="Verdana" w:hAnsi="Verdana"/>
        <w:sz w:val="18"/>
        <w:szCs w:val="18"/>
      </w:rPr>
      <w:fldChar w:fldCharType="separate"/>
    </w:r>
    <w:r w:rsidR="00350584">
      <w:rPr>
        <w:rFonts w:ascii="Verdana" w:hAnsi="Verdana"/>
        <w:noProof/>
        <w:sz w:val="18"/>
        <w:szCs w:val="18"/>
      </w:rPr>
      <w:t>2</w:t>
    </w:r>
    <w:r w:rsidR="00E55425" w:rsidRPr="004A235B">
      <w:rPr>
        <w:rFonts w:ascii="Verdana" w:hAnsi="Verdana"/>
        <w:sz w:val="18"/>
        <w:szCs w:val="18"/>
      </w:rPr>
      <w:fldChar w:fldCharType="end"/>
    </w:r>
    <w:r w:rsidR="00E55425" w:rsidRPr="004A235B">
      <w:rPr>
        <w:rFonts w:ascii="Verdana" w:hAnsi="Verdana"/>
        <w:sz w:val="18"/>
        <w:szCs w:val="18"/>
      </w:rPr>
      <w:t xml:space="preserve"> de </w:t>
    </w:r>
    <w:r w:rsidR="00E55425" w:rsidRPr="004A235B">
      <w:rPr>
        <w:rFonts w:ascii="Verdana" w:hAnsi="Verdana"/>
        <w:sz w:val="18"/>
        <w:szCs w:val="18"/>
      </w:rPr>
      <w:fldChar w:fldCharType="begin"/>
    </w:r>
    <w:r w:rsidR="00E55425" w:rsidRPr="004A235B">
      <w:rPr>
        <w:rFonts w:ascii="Verdana" w:hAnsi="Verdana"/>
        <w:sz w:val="18"/>
        <w:szCs w:val="18"/>
      </w:rPr>
      <w:instrText>NUMPAGES</w:instrText>
    </w:r>
    <w:r w:rsidR="00E55425" w:rsidRPr="004A235B">
      <w:rPr>
        <w:rFonts w:ascii="Verdana" w:hAnsi="Verdana"/>
        <w:sz w:val="18"/>
        <w:szCs w:val="18"/>
      </w:rPr>
      <w:fldChar w:fldCharType="separate"/>
    </w:r>
    <w:r w:rsidR="00350584">
      <w:rPr>
        <w:rFonts w:ascii="Verdana" w:hAnsi="Verdana"/>
        <w:noProof/>
        <w:sz w:val="18"/>
        <w:szCs w:val="18"/>
      </w:rPr>
      <w:t>11</w:t>
    </w:r>
    <w:r w:rsidR="00E55425" w:rsidRPr="004A235B">
      <w:rPr>
        <w:rFonts w:ascii="Verdana" w:hAnsi="Verdana"/>
        <w:sz w:val="18"/>
        <w:szCs w:val="18"/>
      </w:rPr>
      <w:fldChar w:fldCharType="end"/>
    </w:r>
    <w:r w:rsidR="00E55425" w:rsidRPr="004A235B">
      <w:rPr>
        <w:rFonts w:ascii="Verdana" w:hAnsi="Verdana"/>
        <w:sz w:val="18"/>
        <w:szCs w:val="18"/>
      </w:rPr>
      <w:tab/>
      <w:t xml:space="preserve">   Manual de Instalación</w:t>
    </w:r>
  </w:p>
  <w:p w14:paraId="33660319" w14:textId="77777777" w:rsidR="00E55425" w:rsidRDefault="00E55425" w:rsidP="005469EE">
    <w:pPr>
      <w:pStyle w:val="Piedepgina"/>
    </w:pPr>
  </w:p>
  <w:p w14:paraId="6B91A3B5" w14:textId="77777777" w:rsidR="00E55425" w:rsidRDefault="00E5542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BD3A4" w14:textId="41D7A703" w:rsidR="00E55425" w:rsidRPr="003013AE" w:rsidRDefault="00E55425" w:rsidP="003013AE">
    <w:pPr>
      <w:pStyle w:val="Piedepgina"/>
    </w:pPr>
    <w:r w:rsidRPr="008116E3">
      <w:rPr>
        <w:rFonts w:ascii="Verdana" w:hAnsi="Verdana"/>
        <w:sz w:val="18"/>
        <w:szCs w:val="18"/>
      </w:rPr>
      <w:t>STR.SOL.PROY-140067.EAI_ONE</w:t>
    </w:r>
    <w:r>
      <w:rPr>
        <w:rFonts w:ascii="Verdana" w:hAnsi="Verdana"/>
        <w:sz w:val="18"/>
        <w:szCs w:val="18"/>
      </w:rPr>
      <w:tab/>
    </w:r>
    <w:r w:rsidRPr="00074266">
      <w:rPr>
        <w:rFonts w:ascii="Verdana" w:hAnsi="Verdana"/>
        <w:sz w:val="18"/>
        <w:szCs w:val="18"/>
      </w:rPr>
      <w:t xml:space="preserve">Página </w:t>
    </w:r>
    <w:r w:rsidRPr="00074266">
      <w:rPr>
        <w:rFonts w:ascii="Verdana" w:hAnsi="Verdana"/>
        <w:sz w:val="18"/>
        <w:szCs w:val="18"/>
      </w:rPr>
      <w:fldChar w:fldCharType="begin"/>
    </w:r>
    <w:r w:rsidRPr="00074266">
      <w:rPr>
        <w:rFonts w:ascii="Verdana" w:hAnsi="Verdana"/>
        <w:sz w:val="18"/>
        <w:szCs w:val="18"/>
      </w:rPr>
      <w:instrText>PAGE</w:instrText>
    </w:r>
    <w:r w:rsidRPr="00074266">
      <w:rPr>
        <w:rFonts w:ascii="Verdana" w:hAnsi="Verdana"/>
        <w:sz w:val="18"/>
        <w:szCs w:val="18"/>
      </w:rPr>
      <w:fldChar w:fldCharType="separate"/>
    </w:r>
    <w:r w:rsidR="00350584">
      <w:rPr>
        <w:rFonts w:ascii="Verdana" w:hAnsi="Verdana"/>
        <w:noProof/>
        <w:sz w:val="18"/>
        <w:szCs w:val="18"/>
      </w:rPr>
      <w:t>1</w:t>
    </w:r>
    <w:r w:rsidRPr="00074266">
      <w:rPr>
        <w:rFonts w:ascii="Verdana" w:hAnsi="Verdana"/>
        <w:sz w:val="18"/>
        <w:szCs w:val="18"/>
      </w:rPr>
      <w:fldChar w:fldCharType="end"/>
    </w:r>
    <w:r w:rsidRPr="00074266">
      <w:rPr>
        <w:rFonts w:ascii="Verdana" w:hAnsi="Verdana"/>
        <w:sz w:val="18"/>
        <w:szCs w:val="18"/>
      </w:rPr>
      <w:t xml:space="preserve"> de </w:t>
    </w:r>
    <w:r w:rsidRPr="00074266">
      <w:rPr>
        <w:rFonts w:ascii="Verdana" w:hAnsi="Verdana"/>
        <w:sz w:val="18"/>
        <w:szCs w:val="18"/>
      </w:rPr>
      <w:fldChar w:fldCharType="begin"/>
    </w:r>
    <w:r w:rsidRPr="00074266">
      <w:rPr>
        <w:rFonts w:ascii="Verdana" w:hAnsi="Verdana"/>
        <w:sz w:val="18"/>
        <w:szCs w:val="18"/>
      </w:rPr>
      <w:instrText>NUMPAGES</w:instrText>
    </w:r>
    <w:r w:rsidRPr="00074266">
      <w:rPr>
        <w:rFonts w:ascii="Verdana" w:hAnsi="Verdana"/>
        <w:sz w:val="18"/>
        <w:szCs w:val="18"/>
      </w:rPr>
      <w:fldChar w:fldCharType="separate"/>
    </w:r>
    <w:r w:rsidR="00350584">
      <w:rPr>
        <w:rFonts w:ascii="Verdana" w:hAnsi="Verdana"/>
        <w:noProof/>
        <w:sz w:val="18"/>
        <w:szCs w:val="18"/>
      </w:rPr>
      <w:t>11</w:t>
    </w:r>
    <w:r w:rsidRPr="00074266">
      <w:rPr>
        <w:rFonts w:ascii="Verdana" w:hAnsi="Verdana"/>
        <w:sz w:val="18"/>
        <w:szCs w:val="18"/>
      </w:rPr>
      <w:fldChar w:fldCharType="end"/>
    </w:r>
    <w:r>
      <w:rPr>
        <w:rFonts w:ascii="Verdana" w:hAnsi="Verdana"/>
        <w:sz w:val="18"/>
        <w:szCs w:val="18"/>
      </w:rPr>
      <w:tab/>
      <w:t xml:space="preserve">   Manual de Instalación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C732E" w14:textId="77777777" w:rsidR="002A1005" w:rsidRDefault="002A1005">
      <w:r>
        <w:separator/>
      </w:r>
    </w:p>
  </w:footnote>
  <w:footnote w:type="continuationSeparator" w:id="0">
    <w:p w14:paraId="47CF1862" w14:textId="77777777" w:rsidR="002A1005" w:rsidRDefault="002A10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1B168" w14:textId="77777777" w:rsidR="00E55425" w:rsidRDefault="00E55425" w:rsidP="008D087F">
    <w:pPr>
      <w:jc w:val="left"/>
    </w:pPr>
  </w:p>
  <w:tbl>
    <w:tblPr>
      <w:tblW w:w="89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60"/>
      <w:gridCol w:w="7535"/>
    </w:tblGrid>
    <w:tr w:rsidR="00E55425" w:rsidRPr="0028364B" w14:paraId="213534F0" w14:textId="77777777" w:rsidTr="00BF4E92">
      <w:trPr>
        <w:cantSplit/>
        <w:trHeight w:val="298"/>
        <w:jc w:val="center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023FBC79" w14:textId="77777777" w:rsidR="00E55425" w:rsidRPr="0028364B" w:rsidRDefault="00E55425" w:rsidP="00BF4E92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16680337" wp14:editId="2F501DE3">
                <wp:extent cx="828675" cy="781050"/>
                <wp:effectExtent l="0" t="0" r="9525" b="0"/>
                <wp:docPr id="1" name="Imagen 1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622E31B1" w14:textId="77777777" w:rsidR="00E55425" w:rsidRPr="00710965" w:rsidRDefault="00E55425" w:rsidP="00BF4E92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MANUAL DE INSTALACIÓN</w:t>
          </w:r>
        </w:p>
      </w:tc>
    </w:tr>
    <w:tr w:rsidR="00E55425" w:rsidRPr="005A4E18" w14:paraId="0198CED4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113C994E" w14:textId="77777777" w:rsidR="00E55425" w:rsidRPr="0028364B" w:rsidRDefault="00E55425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D20F10" w14:textId="77777777" w:rsidR="00E55425" w:rsidRPr="00710965" w:rsidRDefault="00E55425" w:rsidP="00BF4E92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E55425" w:rsidRPr="0028364B" w14:paraId="15760892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5E4351B6" w14:textId="77777777" w:rsidR="00E55425" w:rsidRPr="005A4E18" w:rsidRDefault="00E55425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A2A3E2" w14:textId="77777777" w:rsidR="00E55425" w:rsidRPr="00710965" w:rsidRDefault="00E55425" w:rsidP="00BF4E92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Jefatura de Calidad</w:t>
          </w:r>
        </w:p>
      </w:tc>
    </w:tr>
    <w:tr w:rsidR="00E55425" w:rsidRPr="0028364B" w14:paraId="08BD53BB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6C3378FE" w14:textId="77777777" w:rsidR="00E55425" w:rsidRPr="0028364B" w:rsidRDefault="00E55425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B58BB5" w14:textId="77777777" w:rsidR="00E55425" w:rsidRPr="00710965" w:rsidRDefault="00E55425" w:rsidP="00BF4E92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10965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6241F084" w14:textId="77777777" w:rsidR="00E55425" w:rsidRPr="004A235B" w:rsidRDefault="00E55425">
    <w:pPr>
      <w:pStyle w:val="Encabezado"/>
      <w:rPr>
        <w:rFonts w:ascii="Verdana" w:hAnsi="Verdan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36AF"/>
    <w:multiLevelType w:val="hybridMultilevel"/>
    <w:tmpl w:val="9C56075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AF7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42048E"/>
    <w:multiLevelType w:val="hybridMultilevel"/>
    <w:tmpl w:val="AD8EC282"/>
    <w:lvl w:ilvl="0" w:tplc="7EFE774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30DF1"/>
    <w:multiLevelType w:val="hybridMultilevel"/>
    <w:tmpl w:val="11F8BE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F32C94"/>
    <w:multiLevelType w:val="hybridMultilevel"/>
    <w:tmpl w:val="5CE8A4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48AA5E">
      <w:numFmt w:val="bullet"/>
      <w:lvlText w:val="•"/>
      <w:lvlJc w:val="left"/>
      <w:pPr>
        <w:ind w:left="2385" w:hanging="585"/>
      </w:pPr>
      <w:rPr>
        <w:rFonts w:ascii="Verdana" w:eastAsia="Times New Roman" w:hAnsi="Verdana" w:cs="Times New Roman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A410D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295EB7"/>
    <w:multiLevelType w:val="hybridMultilevel"/>
    <w:tmpl w:val="FE3E5158"/>
    <w:lvl w:ilvl="0" w:tplc="CABE5DBE">
      <w:start w:val="1"/>
      <w:numFmt w:val="bullet"/>
      <w:lvlText w:val="-"/>
      <w:lvlJc w:val="left"/>
      <w:pPr>
        <w:ind w:left="114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A346D21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9E0C21"/>
    <w:multiLevelType w:val="hybridMultilevel"/>
    <w:tmpl w:val="FD205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FF2D0C"/>
    <w:multiLevelType w:val="hybridMultilevel"/>
    <w:tmpl w:val="E71EFE32"/>
    <w:lvl w:ilvl="0" w:tplc="778809B8">
      <w:start w:val="1"/>
      <w:numFmt w:val="upperLetter"/>
      <w:lvlText w:val="%1."/>
      <w:lvlJc w:val="left"/>
      <w:pPr>
        <w:ind w:left="1152" w:hanging="360"/>
      </w:pPr>
      <w:rPr>
        <w:rFonts w:ascii="Verdana" w:hAnsi="Verdana" w:cs="Arial" w:hint="default"/>
        <w:b/>
        <w:sz w:val="18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26892126"/>
    <w:multiLevelType w:val="hybridMultilevel"/>
    <w:tmpl w:val="023274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8BF691D"/>
    <w:multiLevelType w:val="hybridMultilevel"/>
    <w:tmpl w:val="B4046B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997CC4"/>
    <w:multiLevelType w:val="hybridMultilevel"/>
    <w:tmpl w:val="897E36A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399331E"/>
    <w:multiLevelType w:val="hybridMultilevel"/>
    <w:tmpl w:val="911AF99C"/>
    <w:lvl w:ilvl="0" w:tplc="02968A24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  <w:sz w:val="18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8210EFC"/>
    <w:multiLevelType w:val="hybridMultilevel"/>
    <w:tmpl w:val="E648E792"/>
    <w:lvl w:ilvl="0" w:tplc="8968D65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Verdana" w:hAnsi="Verdana" w:hint="default"/>
        <w:b w:val="0"/>
        <w:color w:val="auto"/>
        <w:sz w:val="18"/>
        <w:szCs w:val="18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4C4F47"/>
    <w:multiLevelType w:val="hybridMultilevel"/>
    <w:tmpl w:val="1BE6C086"/>
    <w:lvl w:ilvl="0" w:tplc="28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>
    <w:nsid w:val="3B2C57F0"/>
    <w:multiLevelType w:val="hybridMultilevel"/>
    <w:tmpl w:val="494C5F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B9E65CF"/>
    <w:multiLevelType w:val="multilevel"/>
    <w:tmpl w:val="5C9E6B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43D33D92"/>
    <w:multiLevelType w:val="hybridMultilevel"/>
    <w:tmpl w:val="47F4F27C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92695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80808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96A33"/>
    <w:multiLevelType w:val="hybridMultilevel"/>
    <w:tmpl w:val="3AEAAE6E"/>
    <w:lvl w:ilvl="0" w:tplc="1E528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6335F56"/>
    <w:multiLevelType w:val="hybridMultilevel"/>
    <w:tmpl w:val="31224FD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>
      <w:start w:val="1"/>
      <w:numFmt w:val="decimal"/>
      <w:lvlText w:val="%4."/>
      <w:lvlJc w:val="left"/>
      <w:pPr>
        <w:ind w:left="3960" w:hanging="360"/>
      </w:pPr>
    </w:lvl>
    <w:lvl w:ilvl="4" w:tplc="280A0019">
      <w:start w:val="1"/>
      <w:numFmt w:val="lowerLetter"/>
      <w:lvlText w:val="%5."/>
      <w:lvlJc w:val="left"/>
      <w:pPr>
        <w:ind w:left="4680" w:hanging="360"/>
      </w:pPr>
    </w:lvl>
    <w:lvl w:ilvl="5" w:tplc="280A001B">
      <w:start w:val="1"/>
      <w:numFmt w:val="lowerRoman"/>
      <w:lvlText w:val="%6."/>
      <w:lvlJc w:val="right"/>
      <w:pPr>
        <w:ind w:left="5400" w:hanging="180"/>
      </w:pPr>
    </w:lvl>
    <w:lvl w:ilvl="6" w:tplc="280A000F">
      <w:start w:val="1"/>
      <w:numFmt w:val="decimal"/>
      <w:lvlText w:val="%7."/>
      <w:lvlJc w:val="left"/>
      <w:pPr>
        <w:ind w:left="6120" w:hanging="360"/>
      </w:pPr>
    </w:lvl>
    <w:lvl w:ilvl="7" w:tplc="280A0019">
      <w:start w:val="1"/>
      <w:numFmt w:val="lowerLetter"/>
      <w:lvlText w:val="%8."/>
      <w:lvlJc w:val="left"/>
      <w:pPr>
        <w:ind w:left="6840" w:hanging="360"/>
      </w:pPr>
    </w:lvl>
    <w:lvl w:ilvl="8" w:tplc="280A001B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8732B88"/>
    <w:multiLevelType w:val="hybridMultilevel"/>
    <w:tmpl w:val="02327404"/>
    <w:lvl w:ilvl="0" w:tplc="0C0A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4A9F05BC"/>
    <w:multiLevelType w:val="hybridMultilevel"/>
    <w:tmpl w:val="79066D6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F036CBB"/>
    <w:multiLevelType w:val="hybridMultilevel"/>
    <w:tmpl w:val="3BD81B5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FC0CB2"/>
    <w:multiLevelType w:val="hybridMultilevel"/>
    <w:tmpl w:val="4CAE48DC"/>
    <w:lvl w:ilvl="0" w:tplc="77D0FA4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55DDA"/>
    <w:multiLevelType w:val="hybridMultilevel"/>
    <w:tmpl w:val="7EA064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C25332D"/>
    <w:multiLevelType w:val="hybridMultilevel"/>
    <w:tmpl w:val="E9725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1507A5"/>
    <w:multiLevelType w:val="hybridMultilevel"/>
    <w:tmpl w:val="C854EE0A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CA0DEF"/>
    <w:multiLevelType w:val="hybridMultilevel"/>
    <w:tmpl w:val="95A0A1EE"/>
    <w:lvl w:ilvl="0" w:tplc="C71ACCBA">
      <w:start w:val="1"/>
      <w:numFmt w:val="decimal"/>
      <w:lvlText w:val="%1."/>
      <w:lvlJc w:val="left"/>
      <w:pPr>
        <w:ind w:left="706" w:hanging="360"/>
      </w:pPr>
      <w:rPr>
        <w:rFonts w:cs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26" w:hanging="360"/>
      </w:pPr>
    </w:lvl>
    <w:lvl w:ilvl="2" w:tplc="280A001B" w:tentative="1">
      <w:start w:val="1"/>
      <w:numFmt w:val="lowerRoman"/>
      <w:lvlText w:val="%3."/>
      <w:lvlJc w:val="right"/>
      <w:pPr>
        <w:ind w:left="2146" w:hanging="180"/>
      </w:pPr>
    </w:lvl>
    <w:lvl w:ilvl="3" w:tplc="280A000F" w:tentative="1">
      <w:start w:val="1"/>
      <w:numFmt w:val="decimal"/>
      <w:lvlText w:val="%4."/>
      <w:lvlJc w:val="left"/>
      <w:pPr>
        <w:ind w:left="2866" w:hanging="360"/>
      </w:pPr>
    </w:lvl>
    <w:lvl w:ilvl="4" w:tplc="280A0019" w:tentative="1">
      <w:start w:val="1"/>
      <w:numFmt w:val="lowerLetter"/>
      <w:lvlText w:val="%5."/>
      <w:lvlJc w:val="left"/>
      <w:pPr>
        <w:ind w:left="3586" w:hanging="360"/>
      </w:pPr>
    </w:lvl>
    <w:lvl w:ilvl="5" w:tplc="280A001B" w:tentative="1">
      <w:start w:val="1"/>
      <w:numFmt w:val="lowerRoman"/>
      <w:lvlText w:val="%6."/>
      <w:lvlJc w:val="right"/>
      <w:pPr>
        <w:ind w:left="4306" w:hanging="180"/>
      </w:pPr>
    </w:lvl>
    <w:lvl w:ilvl="6" w:tplc="280A000F" w:tentative="1">
      <w:start w:val="1"/>
      <w:numFmt w:val="decimal"/>
      <w:lvlText w:val="%7."/>
      <w:lvlJc w:val="left"/>
      <w:pPr>
        <w:ind w:left="5026" w:hanging="360"/>
      </w:pPr>
    </w:lvl>
    <w:lvl w:ilvl="7" w:tplc="280A0019" w:tentative="1">
      <w:start w:val="1"/>
      <w:numFmt w:val="lowerLetter"/>
      <w:lvlText w:val="%8."/>
      <w:lvlJc w:val="left"/>
      <w:pPr>
        <w:ind w:left="5746" w:hanging="360"/>
      </w:pPr>
    </w:lvl>
    <w:lvl w:ilvl="8" w:tplc="280A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9">
    <w:nsid w:val="748B4869"/>
    <w:multiLevelType w:val="hybridMultilevel"/>
    <w:tmpl w:val="3B7082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77387A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D8360E3"/>
    <w:multiLevelType w:val="hybridMultilevel"/>
    <w:tmpl w:val="4D52D27A"/>
    <w:lvl w:ilvl="0" w:tplc="166C894C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006DB0"/>
    <w:multiLevelType w:val="hybridMultilevel"/>
    <w:tmpl w:val="91E0EB2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29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27"/>
  </w:num>
  <w:num w:numId="8">
    <w:abstractNumId w:val="31"/>
  </w:num>
  <w:num w:numId="9">
    <w:abstractNumId w:val="19"/>
  </w:num>
  <w:num w:numId="10">
    <w:abstractNumId w:val="24"/>
  </w:num>
  <w:num w:numId="11">
    <w:abstractNumId w:val="2"/>
  </w:num>
  <w:num w:numId="12">
    <w:abstractNumId w:val="15"/>
  </w:num>
  <w:num w:numId="13">
    <w:abstractNumId w:val="25"/>
  </w:num>
  <w:num w:numId="14">
    <w:abstractNumId w:val="8"/>
  </w:num>
  <w:num w:numId="15">
    <w:abstractNumId w:val="23"/>
  </w:num>
  <w:num w:numId="16">
    <w:abstractNumId w:val="7"/>
  </w:num>
  <w:num w:numId="17">
    <w:abstractNumId w:val="30"/>
  </w:num>
  <w:num w:numId="18">
    <w:abstractNumId w:val="5"/>
  </w:num>
  <w:num w:numId="19">
    <w:abstractNumId w:val="28"/>
  </w:num>
  <w:num w:numId="20">
    <w:abstractNumId w:val="18"/>
  </w:num>
  <w:num w:numId="2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3"/>
  </w:num>
  <w:num w:numId="25">
    <w:abstractNumId w:val="16"/>
  </w:num>
  <w:num w:numId="26">
    <w:abstractNumId w:val="11"/>
  </w:num>
  <w:num w:numId="27">
    <w:abstractNumId w:val="21"/>
  </w:num>
  <w:num w:numId="28">
    <w:abstractNumId w:val="17"/>
  </w:num>
  <w:num w:numId="29">
    <w:abstractNumId w:val="22"/>
  </w:num>
  <w:num w:numId="30">
    <w:abstractNumId w:val="6"/>
  </w:num>
  <w:num w:numId="31">
    <w:abstractNumId w:val="32"/>
  </w:num>
  <w:num w:numId="32">
    <w:abstractNumId w:val="12"/>
  </w:num>
  <w:num w:numId="33">
    <w:abstractNumId w:val="17"/>
  </w:num>
  <w:num w:numId="34">
    <w:abstractNumId w:val="0"/>
  </w:num>
  <w:num w:numId="3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D0"/>
    <w:rsid w:val="00000512"/>
    <w:rsid w:val="00000570"/>
    <w:rsid w:val="00006CE9"/>
    <w:rsid w:val="00007106"/>
    <w:rsid w:val="00010ABB"/>
    <w:rsid w:val="00013113"/>
    <w:rsid w:val="00013803"/>
    <w:rsid w:val="00014152"/>
    <w:rsid w:val="00017B53"/>
    <w:rsid w:val="00020A43"/>
    <w:rsid w:val="0002293A"/>
    <w:rsid w:val="00024F03"/>
    <w:rsid w:val="0002695B"/>
    <w:rsid w:val="0003080E"/>
    <w:rsid w:val="00031EB7"/>
    <w:rsid w:val="00032A1B"/>
    <w:rsid w:val="00033F59"/>
    <w:rsid w:val="00034C5C"/>
    <w:rsid w:val="00036F73"/>
    <w:rsid w:val="00042702"/>
    <w:rsid w:val="000446E3"/>
    <w:rsid w:val="000458BD"/>
    <w:rsid w:val="000459EC"/>
    <w:rsid w:val="00052711"/>
    <w:rsid w:val="0005298A"/>
    <w:rsid w:val="00067329"/>
    <w:rsid w:val="00070979"/>
    <w:rsid w:val="00071854"/>
    <w:rsid w:val="000719EA"/>
    <w:rsid w:val="00074266"/>
    <w:rsid w:val="00075CE0"/>
    <w:rsid w:val="000842F3"/>
    <w:rsid w:val="0008443E"/>
    <w:rsid w:val="00084B00"/>
    <w:rsid w:val="00085FEC"/>
    <w:rsid w:val="000868A4"/>
    <w:rsid w:val="000908C3"/>
    <w:rsid w:val="00091A9B"/>
    <w:rsid w:val="00092698"/>
    <w:rsid w:val="000929A6"/>
    <w:rsid w:val="00096816"/>
    <w:rsid w:val="000969F5"/>
    <w:rsid w:val="00096F85"/>
    <w:rsid w:val="000A2293"/>
    <w:rsid w:val="000A2F04"/>
    <w:rsid w:val="000A5433"/>
    <w:rsid w:val="000B036D"/>
    <w:rsid w:val="000B0998"/>
    <w:rsid w:val="000B3933"/>
    <w:rsid w:val="000B5091"/>
    <w:rsid w:val="000B6DAA"/>
    <w:rsid w:val="000B7B3E"/>
    <w:rsid w:val="000B7E76"/>
    <w:rsid w:val="000C337D"/>
    <w:rsid w:val="000C3D38"/>
    <w:rsid w:val="000C3E4E"/>
    <w:rsid w:val="000D104D"/>
    <w:rsid w:val="000D48CD"/>
    <w:rsid w:val="000E0879"/>
    <w:rsid w:val="000E10EF"/>
    <w:rsid w:val="000E1283"/>
    <w:rsid w:val="000E4AD8"/>
    <w:rsid w:val="000E5777"/>
    <w:rsid w:val="000E57FD"/>
    <w:rsid w:val="000E5A8B"/>
    <w:rsid w:val="000E7FF9"/>
    <w:rsid w:val="000F2B79"/>
    <w:rsid w:val="000F3035"/>
    <w:rsid w:val="000F36A0"/>
    <w:rsid w:val="000F3D06"/>
    <w:rsid w:val="000F3E01"/>
    <w:rsid w:val="000F4F9D"/>
    <w:rsid w:val="000F608F"/>
    <w:rsid w:val="00100DE6"/>
    <w:rsid w:val="00101B87"/>
    <w:rsid w:val="00107690"/>
    <w:rsid w:val="001079D0"/>
    <w:rsid w:val="0011161F"/>
    <w:rsid w:val="001158FF"/>
    <w:rsid w:val="00117F9B"/>
    <w:rsid w:val="00120546"/>
    <w:rsid w:val="00120993"/>
    <w:rsid w:val="001216AF"/>
    <w:rsid w:val="0012248E"/>
    <w:rsid w:val="00122B66"/>
    <w:rsid w:val="001244EA"/>
    <w:rsid w:val="001300A9"/>
    <w:rsid w:val="00133D70"/>
    <w:rsid w:val="001361E0"/>
    <w:rsid w:val="00136EC8"/>
    <w:rsid w:val="00137D91"/>
    <w:rsid w:val="001420C3"/>
    <w:rsid w:val="00143B5B"/>
    <w:rsid w:val="00144889"/>
    <w:rsid w:val="00151578"/>
    <w:rsid w:val="001524A0"/>
    <w:rsid w:val="00154BC9"/>
    <w:rsid w:val="0015762D"/>
    <w:rsid w:val="00160A85"/>
    <w:rsid w:val="00163189"/>
    <w:rsid w:val="00163523"/>
    <w:rsid w:val="00165DA2"/>
    <w:rsid w:val="001670D8"/>
    <w:rsid w:val="00171FA8"/>
    <w:rsid w:val="00173746"/>
    <w:rsid w:val="001740C3"/>
    <w:rsid w:val="00174224"/>
    <w:rsid w:val="0017725A"/>
    <w:rsid w:val="00180DAB"/>
    <w:rsid w:val="00183A6B"/>
    <w:rsid w:val="00183C06"/>
    <w:rsid w:val="00184ABE"/>
    <w:rsid w:val="00185DDF"/>
    <w:rsid w:val="001864B7"/>
    <w:rsid w:val="001932FB"/>
    <w:rsid w:val="001948BC"/>
    <w:rsid w:val="00195F65"/>
    <w:rsid w:val="0019731C"/>
    <w:rsid w:val="00197459"/>
    <w:rsid w:val="001A0762"/>
    <w:rsid w:val="001A1BB3"/>
    <w:rsid w:val="001A1D95"/>
    <w:rsid w:val="001A4FC7"/>
    <w:rsid w:val="001A6E08"/>
    <w:rsid w:val="001B16DB"/>
    <w:rsid w:val="001B288E"/>
    <w:rsid w:val="001B2B4D"/>
    <w:rsid w:val="001B3560"/>
    <w:rsid w:val="001B36E8"/>
    <w:rsid w:val="001B439B"/>
    <w:rsid w:val="001B4409"/>
    <w:rsid w:val="001B5EA2"/>
    <w:rsid w:val="001B6115"/>
    <w:rsid w:val="001B78B2"/>
    <w:rsid w:val="001C490E"/>
    <w:rsid w:val="001C6863"/>
    <w:rsid w:val="001D4980"/>
    <w:rsid w:val="001D4A31"/>
    <w:rsid w:val="001D689B"/>
    <w:rsid w:val="001D7C9E"/>
    <w:rsid w:val="001E202D"/>
    <w:rsid w:val="001E2E23"/>
    <w:rsid w:val="001F1B68"/>
    <w:rsid w:val="001F3042"/>
    <w:rsid w:val="001F3BED"/>
    <w:rsid w:val="001F3C9E"/>
    <w:rsid w:val="0020075E"/>
    <w:rsid w:val="00200D5C"/>
    <w:rsid w:val="00204D33"/>
    <w:rsid w:val="00204ED1"/>
    <w:rsid w:val="00210724"/>
    <w:rsid w:val="00211A33"/>
    <w:rsid w:val="002131FD"/>
    <w:rsid w:val="00214B92"/>
    <w:rsid w:val="00216D8C"/>
    <w:rsid w:val="00217F2D"/>
    <w:rsid w:val="00220F07"/>
    <w:rsid w:val="002218E6"/>
    <w:rsid w:val="002257B4"/>
    <w:rsid w:val="00226EE2"/>
    <w:rsid w:val="00234483"/>
    <w:rsid w:val="00236E67"/>
    <w:rsid w:val="00240A41"/>
    <w:rsid w:val="0024340A"/>
    <w:rsid w:val="002436B1"/>
    <w:rsid w:val="00247188"/>
    <w:rsid w:val="0024749B"/>
    <w:rsid w:val="002474DF"/>
    <w:rsid w:val="00251E1F"/>
    <w:rsid w:val="00254760"/>
    <w:rsid w:val="002629D8"/>
    <w:rsid w:val="00263E5A"/>
    <w:rsid w:val="00265E36"/>
    <w:rsid w:val="00267503"/>
    <w:rsid w:val="00270CE9"/>
    <w:rsid w:val="00272C66"/>
    <w:rsid w:val="00272E5E"/>
    <w:rsid w:val="00276554"/>
    <w:rsid w:val="002776B6"/>
    <w:rsid w:val="00284C9B"/>
    <w:rsid w:val="00286D1A"/>
    <w:rsid w:val="00287FEE"/>
    <w:rsid w:val="0029196D"/>
    <w:rsid w:val="00291ECA"/>
    <w:rsid w:val="00295571"/>
    <w:rsid w:val="002963C2"/>
    <w:rsid w:val="00296D33"/>
    <w:rsid w:val="0029734C"/>
    <w:rsid w:val="002A1005"/>
    <w:rsid w:val="002A3D77"/>
    <w:rsid w:val="002A4C3C"/>
    <w:rsid w:val="002A4D2E"/>
    <w:rsid w:val="002B05A9"/>
    <w:rsid w:val="002B5A88"/>
    <w:rsid w:val="002C0302"/>
    <w:rsid w:val="002C0586"/>
    <w:rsid w:val="002C24A2"/>
    <w:rsid w:val="002C507A"/>
    <w:rsid w:val="002C7F04"/>
    <w:rsid w:val="002D06E5"/>
    <w:rsid w:val="002D0766"/>
    <w:rsid w:val="002D37D6"/>
    <w:rsid w:val="002D515A"/>
    <w:rsid w:val="002D64AB"/>
    <w:rsid w:val="002D7269"/>
    <w:rsid w:val="002E04F1"/>
    <w:rsid w:val="002E0BBD"/>
    <w:rsid w:val="002E12E2"/>
    <w:rsid w:val="002E1B9A"/>
    <w:rsid w:val="002E1BC4"/>
    <w:rsid w:val="002E1C09"/>
    <w:rsid w:val="002E2B23"/>
    <w:rsid w:val="002E6BBB"/>
    <w:rsid w:val="002E740A"/>
    <w:rsid w:val="002F04F5"/>
    <w:rsid w:val="002F52B2"/>
    <w:rsid w:val="003013AE"/>
    <w:rsid w:val="003014A8"/>
    <w:rsid w:val="00302F71"/>
    <w:rsid w:val="003036A9"/>
    <w:rsid w:val="00303EA4"/>
    <w:rsid w:val="003063E2"/>
    <w:rsid w:val="00310247"/>
    <w:rsid w:val="0031221B"/>
    <w:rsid w:val="00313DC7"/>
    <w:rsid w:val="003148E8"/>
    <w:rsid w:val="003156AA"/>
    <w:rsid w:val="00316953"/>
    <w:rsid w:val="00323C1A"/>
    <w:rsid w:val="00324825"/>
    <w:rsid w:val="00327768"/>
    <w:rsid w:val="00331339"/>
    <w:rsid w:val="00331786"/>
    <w:rsid w:val="0033190C"/>
    <w:rsid w:val="0033497A"/>
    <w:rsid w:val="003418A9"/>
    <w:rsid w:val="00346A3F"/>
    <w:rsid w:val="00347A15"/>
    <w:rsid w:val="00350584"/>
    <w:rsid w:val="003539AB"/>
    <w:rsid w:val="0035668F"/>
    <w:rsid w:val="003604B3"/>
    <w:rsid w:val="00361FB1"/>
    <w:rsid w:val="00362013"/>
    <w:rsid w:val="00363B5E"/>
    <w:rsid w:val="00365BD9"/>
    <w:rsid w:val="00375A5F"/>
    <w:rsid w:val="00380C05"/>
    <w:rsid w:val="00381166"/>
    <w:rsid w:val="00381199"/>
    <w:rsid w:val="00382086"/>
    <w:rsid w:val="003820B7"/>
    <w:rsid w:val="003829CB"/>
    <w:rsid w:val="00385168"/>
    <w:rsid w:val="003902C4"/>
    <w:rsid w:val="00390721"/>
    <w:rsid w:val="00393939"/>
    <w:rsid w:val="00394045"/>
    <w:rsid w:val="00395DA7"/>
    <w:rsid w:val="00396CB2"/>
    <w:rsid w:val="003A675C"/>
    <w:rsid w:val="003A6E14"/>
    <w:rsid w:val="003B26BB"/>
    <w:rsid w:val="003B3026"/>
    <w:rsid w:val="003C1241"/>
    <w:rsid w:val="003C45F6"/>
    <w:rsid w:val="003C5288"/>
    <w:rsid w:val="003C622A"/>
    <w:rsid w:val="003C71CD"/>
    <w:rsid w:val="003D19A7"/>
    <w:rsid w:val="003D37BC"/>
    <w:rsid w:val="003D5C6B"/>
    <w:rsid w:val="003D702B"/>
    <w:rsid w:val="003E3336"/>
    <w:rsid w:val="003E3E4E"/>
    <w:rsid w:val="003E6DD9"/>
    <w:rsid w:val="003F00CA"/>
    <w:rsid w:val="003F1B70"/>
    <w:rsid w:val="003F3EE9"/>
    <w:rsid w:val="003F6843"/>
    <w:rsid w:val="003F6B85"/>
    <w:rsid w:val="003F75D8"/>
    <w:rsid w:val="00402685"/>
    <w:rsid w:val="00402FD7"/>
    <w:rsid w:val="004169A4"/>
    <w:rsid w:val="00421E34"/>
    <w:rsid w:val="00425C5F"/>
    <w:rsid w:val="004357E4"/>
    <w:rsid w:val="00442E3C"/>
    <w:rsid w:val="0044641B"/>
    <w:rsid w:val="004515D7"/>
    <w:rsid w:val="00451F13"/>
    <w:rsid w:val="004532B0"/>
    <w:rsid w:val="004549BB"/>
    <w:rsid w:val="00454EA5"/>
    <w:rsid w:val="004564F6"/>
    <w:rsid w:val="00462283"/>
    <w:rsid w:val="0046259F"/>
    <w:rsid w:val="00463860"/>
    <w:rsid w:val="004642C3"/>
    <w:rsid w:val="00465CC4"/>
    <w:rsid w:val="0046705E"/>
    <w:rsid w:val="0047016E"/>
    <w:rsid w:val="00473CE9"/>
    <w:rsid w:val="00474335"/>
    <w:rsid w:val="0047437F"/>
    <w:rsid w:val="00483526"/>
    <w:rsid w:val="004874F2"/>
    <w:rsid w:val="004900F0"/>
    <w:rsid w:val="00490820"/>
    <w:rsid w:val="004933E9"/>
    <w:rsid w:val="00494030"/>
    <w:rsid w:val="00494111"/>
    <w:rsid w:val="0049562C"/>
    <w:rsid w:val="004A0D3B"/>
    <w:rsid w:val="004A235B"/>
    <w:rsid w:val="004A2F59"/>
    <w:rsid w:val="004B1188"/>
    <w:rsid w:val="004B2DE7"/>
    <w:rsid w:val="004B4E54"/>
    <w:rsid w:val="004B6844"/>
    <w:rsid w:val="004B6AC0"/>
    <w:rsid w:val="004B751C"/>
    <w:rsid w:val="004C29FE"/>
    <w:rsid w:val="004D110E"/>
    <w:rsid w:val="004D12D1"/>
    <w:rsid w:val="004D24D2"/>
    <w:rsid w:val="004D24EE"/>
    <w:rsid w:val="004E3CD7"/>
    <w:rsid w:val="004E443F"/>
    <w:rsid w:val="004E7A2C"/>
    <w:rsid w:val="004F2A3B"/>
    <w:rsid w:val="004F2A59"/>
    <w:rsid w:val="004F3AD0"/>
    <w:rsid w:val="004F504A"/>
    <w:rsid w:val="004F5F48"/>
    <w:rsid w:val="00501218"/>
    <w:rsid w:val="00501521"/>
    <w:rsid w:val="00502B39"/>
    <w:rsid w:val="00503437"/>
    <w:rsid w:val="00504691"/>
    <w:rsid w:val="00506C98"/>
    <w:rsid w:val="00510810"/>
    <w:rsid w:val="00511BF0"/>
    <w:rsid w:val="00512B38"/>
    <w:rsid w:val="00514B58"/>
    <w:rsid w:val="005163D6"/>
    <w:rsid w:val="00516423"/>
    <w:rsid w:val="00516459"/>
    <w:rsid w:val="0051678E"/>
    <w:rsid w:val="005174BB"/>
    <w:rsid w:val="00520530"/>
    <w:rsid w:val="00530753"/>
    <w:rsid w:val="00531D12"/>
    <w:rsid w:val="0053257C"/>
    <w:rsid w:val="0053364B"/>
    <w:rsid w:val="00533671"/>
    <w:rsid w:val="00533E83"/>
    <w:rsid w:val="005343AB"/>
    <w:rsid w:val="00534F9E"/>
    <w:rsid w:val="00536FFD"/>
    <w:rsid w:val="005404F2"/>
    <w:rsid w:val="00543B92"/>
    <w:rsid w:val="0054548B"/>
    <w:rsid w:val="005469EE"/>
    <w:rsid w:val="00547256"/>
    <w:rsid w:val="00550A3A"/>
    <w:rsid w:val="00552ADF"/>
    <w:rsid w:val="00555DB4"/>
    <w:rsid w:val="00562D6A"/>
    <w:rsid w:val="0056594E"/>
    <w:rsid w:val="0057224E"/>
    <w:rsid w:val="00574034"/>
    <w:rsid w:val="00575B77"/>
    <w:rsid w:val="005850BF"/>
    <w:rsid w:val="00586ECF"/>
    <w:rsid w:val="00587925"/>
    <w:rsid w:val="00587FF9"/>
    <w:rsid w:val="00590734"/>
    <w:rsid w:val="00590D3A"/>
    <w:rsid w:val="00593141"/>
    <w:rsid w:val="00594960"/>
    <w:rsid w:val="005956CE"/>
    <w:rsid w:val="005965C7"/>
    <w:rsid w:val="005A0431"/>
    <w:rsid w:val="005A352E"/>
    <w:rsid w:val="005B00BA"/>
    <w:rsid w:val="005B016E"/>
    <w:rsid w:val="005B6F58"/>
    <w:rsid w:val="005C093B"/>
    <w:rsid w:val="005C0AD6"/>
    <w:rsid w:val="005C0BDD"/>
    <w:rsid w:val="005C24AC"/>
    <w:rsid w:val="005C441C"/>
    <w:rsid w:val="005C4643"/>
    <w:rsid w:val="005D0CBD"/>
    <w:rsid w:val="005D1AEB"/>
    <w:rsid w:val="005D2455"/>
    <w:rsid w:val="005D272C"/>
    <w:rsid w:val="005D410F"/>
    <w:rsid w:val="005D4520"/>
    <w:rsid w:val="005D5F89"/>
    <w:rsid w:val="005E0EF1"/>
    <w:rsid w:val="005E1210"/>
    <w:rsid w:val="005E1CE7"/>
    <w:rsid w:val="005E1DAF"/>
    <w:rsid w:val="005E5E1D"/>
    <w:rsid w:val="005E6546"/>
    <w:rsid w:val="005F111E"/>
    <w:rsid w:val="005F35B5"/>
    <w:rsid w:val="005F5580"/>
    <w:rsid w:val="006045B7"/>
    <w:rsid w:val="006046BE"/>
    <w:rsid w:val="00604A6D"/>
    <w:rsid w:val="00604CD2"/>
    <w:rsid w:val="0060580C"/>
    <w:rsid w:val="006111D4"/>
    <w:rsid w:val="00612197"/>
    <w:rsid w:val="006132F5"/>
    <w:rsid w:val="00616A8D"/>
    <w:rsid w:val="006221C6"/>
    <w:rsid w:val="00622B12"/>
    <w:rsid w:val="00622FC6"/>
    <w:rsid w:val="00623CFD"/>
    <w:rsid w:val="00625DD3"/>
    <w:rsid w:val="00635AB2"/>
    <w:rsid w:val="00636049"/>
    <w:rsid w:val="006412F6"/>
    <w:rsid w:val="00641663"/>
    <w:rsid w:val="00641842"/>
    <w:rsid w:val="0064304D"/>
    <w:rsid w:val="006455B0"/>
    <w:rsid w:val="00652D4A"/>
    <w:rsid w:val="00652DFB"/>
    <w:rsid w:val="00653756"/>
    <w:rsid w:val="0065640C"/>
    <w:rsid w:val="00656678"/>
    <w:rsid w:val="00656C23"/>
    <w:rsid w:val="00656EE5"/>
    <w:rsid w:val="006642F2"/>
    <w:rsid w:val="006644CE"/>
    <w:rsid w:val="00667054"/>
    <w:rsid w:val="00667EC5"/>
    <w:rsid w:val="006723C5"/>
    <w:rsid w:val="006725F7"/>
    <w:rsid w:val="006747B5"/>
    <w:rsid w:val="0067713C"/>
    <w:rsid w:val="0068278C"/>
    <w:rsid w:val="00683759"/>
    <w:rsid w:val="00683814"/>
    <w:rsid w:val="00685259"/>
    <w:rsid w:val="00685454"/>
    <w:rsid w:val="006876D3"/>
    <w:rsid w:val="0069042C"/>
    <w:rsid w:val="00690679"/>
    <w:rsid w:val="00691402"/>
    <w:rsid w:val="00691C44"/>
    <w:rsid w:val="00691D31"/>
    <w:rsid w:val="00692FB8"/>
    <w:rsid w:val="0069727A"/>
    <w:rsid w:val="006A002F"/>
    <w:rsid w:val="006A07D4"/>
    <w:rsid w:val="006A3527"/>
    <w:rsid w:val="006B2C42"/>
    <w:rsid w:val="006B7441"/>
    <w:rsid w:val="006C21B2"/>
    <w:rsid w:val="006C5150"/>
    <w:rsid w:val="006D2916"/>
    <w:rsid w:val="006E22C0"/>
    <w:rsid w:val="006E4B12"/>
    <w:rsid w:val="006E6E2D"/>
    <w:rsid w:val="006F3627"/>
    <w:rsid w:val="006F36CF"/>
    <w:rsid w:val="006F601B"/>
    <w:rsid w:val="00701E27"/>
    <w:rsid w:val="007027B5"/>
    <w:rsid w:val="00703D0C"/>
    <w:rsid w:val="00707619"/>
    <w:rsid w:val="00710E15"/>
    <w:rsid w:val="00710E48"/>
    <w:rsid w:val="00715ACB"/>
    <w:rsid w:val="007178CC"/>
    <w:rsid w:val="00721D52"/>
    <w:rsid w:val="00722D91"/>
    <w:rsid w:val="007233A0"/>
    <w:rsid w:val="00723A12"/>
    <w:rsid w:val="007262DD"/>
    <w:rsid w:val="007306A8"/>
    <w:rsid w:val="0073320A"/>
    <w:rsid w:val="00734BB8"/>
    <w:rsid w:val="00735A75"/>
    <w:rsid w:val="007401AC"/>
    <w:rsid w:val="007447EC"/>
    <w:rsid w:val="00754047"/>
    <w:rsid w:val="00754265"/>
    <w:rsid w:val="007559CF"/>
    <w:rsid w:val="00757642"/>
    <w:rsid w:val="00757CF3"/>
    <w:rsid w:val="007607C6"/>
    <w:rsid w:val="00762D4D"/>
    <w:rsid w:val="00762D9E"/>
    <w:rsid w:val="00764156"/>
    <w:rsid w:val="0076433E"/>
    <w:rsid w:val="00766D9D"/>
    <w:rsid w:val="0077441B"/>
    <w:rsid w:val="00775F42"/>
    <w:rsid w:val="00777A5B"/>
    <w:rsid w:val="0078009D"/>
    <w:rsid w:val="00780485"/>
    <w:rsid w:val="007804A4"/>
    <w:rsid w:val="00782E91"/>
    <w:rsid w:val="00783C88"/>
    <w:rsid w:val="00783F4C"/>
    <w:rsid w:val="0078525B"/>
    <w:rsid w:val="00790961"/>
    <w:rsid w:val="00790ADF"/>
    <w:rsid w:val="0079452A"/>
    <w:rsid w:val="00794604"/>
    <w:rsid w:val="00796080"/>
    <w:rsid w:val="007A191B"/>
    <w:rsid w:val="007A2619"/>
    <w:rsid w:val="007B0B02"/>
    <w:rsid w:val="007B0DFE"/>
    <w:rsid w:val="007B166B"/>
    <w:rsid w:val="007B18BE"/>
    <w:rsid w:val="007B25D1"/>
    <w:rsid w:val="007B35CB"/>
    <w:rsid w:val="007B44A3"/>
    <w:rsid w:val="007B45DA"/>
    <w:rsid w:val="007B4AF5"/>
    <w:rsid w:val="007B7C1F"/>
    <w:rsid w:val="007C23A8"/>
    <w:rsid w:val="007C4FCE"/>
    <w:rsid w:val="007C5CCA"/>
    <w:rsid w:val="007C601B"/>
    <w:rsid w:val="007C68B7"/>
    <w:rsid w:val="007C7732"/>
    <w:rsid w:val="007C7E2C"/>
    <w:rsid w:val="007D13E9"/>
    <w:rsid w:val="007D28D9"/>
    <w:rsid w:val="007D32AA"/>
    <w:rsid w:val="007D34D0"/>
    <w:rsid w:val="007D5309"/>
    <w:rsid w:val="007D5F6C"/>
    <w:rsid w:val="007E0142"/>
    <w:rsid w:val="007E4DEB"/>
    <w:rsid w:val="007E4E56"/>
    <w:rsid w:val="007F1BD8"/>
    <w:rsid w:val="007F4E81"/>
    <w:rsid w:val="007F556C"/>
    <w:rsid w:val="007F5EE9"/>
    <w:rsid w:val="007F7187"/>
    <w:rsid w:val="00800B60"/>
    <w:rsid w:val="00802D75"/>
    <w:rsid w:val="0080582B"/>
    <w:rsid w:val="00806C02"/>
    <w:rsid w:val="008073B1"/>
    <w:rsid w:val="0081137C"/>
    <w:rsid w:val="008114A3"/>
    <w:rsid w:val="008116E3"/>
    <w:rsid w:val="00813D5C"/>
    <w:rsid w:val="00816018"/>
    <w:rsid w:val="00816F18"/>
    <w:rsid w:val="00823EF8"/>
    <w:rsid w:val="008246EC"/>
    <w:rsid w:val="00833768"/>
    <w:rsid w:val="00836C7E"/>
    <w:rsid w:val="00841ABD"/>
    <w:rsid w:val="00845F4A"/>
    <w:rsid w:val="00852FC4"/>
    <w:rsid w:val="00856923"/>
    <w:rsid w:val="00857AF2"/>
    <w:rsid w:val="0086326B"/>
    <w:rsid w:val="008650FD"/>
    <w:rsid w:val="00865821"/>
    <w:rsid w:val="008669B0"/>
    <w:rsid w:val="00871541"/>
    <w:rsid w:val="0087175B"/>
    <w:rsid w:val="00872326"/>
    <w:rsid w:val="008814A0"/>
    <w:rsid w:val="008822C6"/>
    <w:rsid w:val="008868A2"/>
    <w:rsid w:val="00886FE3"/>
    <w:rsid w:val="0089408D"/>
    <w:rsid w:val="00894115"/>
    <w:rsid w:val="00894C2B"/>
    <w:rsid w:val="00896291"/>
    <w:rsid w:val="00896865"/>
    <w:rsid w:val="008A1CAB"/>
    <w:rsid w:val="008A3466"/>
    <w:rsid w:val="008A4529"/>
    <w:rsid w:val="008A6156"/>
    <w:rsid w:val="008A7410"/>
    <w:rsid w:val="008B2D6B"/>
    <w:rsid w:val="008B52D6"/>
    <w:rsid w:val="008B6EB8"/>
    <w:rsid w:val="008C2D14"/>
    <w:rsid w:val="008C2E84"/>
    <w:rsid w:val="008C5A43"/>
    <w:rsid w:val="008C617C"/>
    <w:rsid w:val="008D087F"/>
    <w:rsid w:val="008D2566"/>
    <w:rsid w:val="008D45B2"/>
    <w:rsid w:val="008D7378"/>
    <w:rsid w:val="008D7455"/>
    <w:rsid w:val="008E1B0B"/>
    <w:rsid w:val="008E29E9"/>
    <w:rsid w:val="008E497E"/>
    <w:rsid w:val="008E592A"/>
    <w:rsid w:val="008E6605"/>
    <w:rsid w:val="008E771F"/>
    <w:rsid w:val="008F1DD2"/>
    <w:rsid w:val="008F2FFB"/>
    <w:rsid w:val="008F4AB4"/>
    <w:rsid w:val="008F4CA4"/>
    <w:rsid w:val="008F50A2"/>
    <w:rsid w:val="008F7938"/>
    <w:rsid w:val="00900E37"/>
    <w:rsid w:val="00906597"/>
    <w:rsid w:val="00906697"/>
    <w:rsid w:val="009107E0"/>
    <w:rsid w:val="00911693"/>
    <w:rsid w:val="00911D26"/>
    <w:rsid w:val="0091291D"/>
    <w:rsid w:val="00917751"/>
    <w:rsid w:val="009211A3"/>
    <w:rsid w:val="00921D68"/>
    <w:rsid w:val="009260F4"/>
    <w:rsid w:val="00926AF3"/>
    <w:rsid w:val="00931D5C"/>
    <w:rsid w:val="0093585F"/>
    <w:rsid w:val="00940870"/>
    <w:rsid w:val="00941185"/>
    <w:rsid w:val="0094331F"/>
    <w:rsid w:val="00943ABC"/>
    <w:rsid w:val="009506C2"/>
    <w:rsid w:val="00950E30"/>
    <w:rsid w:val="00953119"/>
    <w:rsid w:val="0095419E"/>
    <w:rsid w:val="00956986"/>
    <w:rsid w:val="009608A1"/>
    <w:rsid w:val="0096190D"/>
    <w:rsid w:val="00962BD0"/>
    <w:rsid w:val="00962F1D"/>
    <w:rsid w:val="009678AC"/>
    <w:rsid w:val="00970727"/>
    <w:rsid w:val="009723CE"/>
    <w:rsid w:val="00975487"/>
    <w:rsid w:val="00975A36"/>
    <w:rsid w:val="0098318F"/>
    <w:rsid w:val="00984AB4"/>
    <w:rsid w:val="00990F94"/>
    <w:rsid w:val="00991612"/>
    <w:rsid w:val="00995A35"/>
    <w:rsid w:val="0099600F"/>
    <w:rsid w:val="00996174"/>
    <w:rsid w:val="00996951"/>
    <w:rsid w:val="009A099F"/>
    <w:rsid w:val="009A2F10"/>
    <w:rsid w:val="009A348B"/>
    <w:rsid w:val="009A34A8"/>
    <w:rsid w:val="009A37F4"/>
    <w:rsid w:val="009A5097"/>
    <w:rsid w:val="009B2A70"/>
    <w:rsid w:val="009B3A89"/>
    <w:rsid w:val="009B3CEE"/>
    <w:rsid w:val="009B3DCD"/>
    <w:rsid w:val="009C1F73"/>
    <w:rsid w:val="009C2AAA"/>
    <w:rsid w:val="009C3EED"/>
    <w:rsid w:val="009C49EA"/>
    <w:rsid w:val="009C732F"/>
    <w:rsid w:val="009C7AE1"/>
    <w:rsid w:val="009C7E8B"/>
    <w:rsid w:val="009D0B10"/>
    <w:rsid w:val="009D216E"/>
    <w:rsid w:val="009D300B"/>
    <w:rsid w:val="009D5269"/>
    <w:rsid w:val="009D6A9E"/>
    <w:rsid w:val="009E098D"/>
    <w:rsid w:val="009E27BB"/>
    <w:rsid w:val="009E2B9F"/>
    <w:rsid w:val="009E5C96"/>
    <w:rsid w:val="009E5D37"/>
    <w:rsid w:val="009E5FE8"/>
    <w:rsid w:val="009E6461"/>
    <w:rsid w:val="009E6A1B"/>
    <w:rsid w:val="009E6C90"/>
    <w:rsid w:val="009E79C4"/>
    <w:rsid w:val="009F026B"/>
    <w:rsid w:val="009F12B5"/>
    <w:rsid w:val="009F1B22"/>
    <w:rsid w:val="009F5FBD"/>
    <w:rsid w:val="009F71F5"/>
    <w:rsid w:val="00A000FC"/>
    <w:rsid w:val="00A0062B"/>
    <w:rsid w:val="00A010CA"/>
    <w:rsid w:val="00A02C55"/>
    <w:rsid w:val="00A04E4D"/>
    <w:rsid w:val="00A10A35"/>
    <w:rsid w:val="00A13C35"/>
    <w:rsid w:val="00A15376"/>
    <w:rsid w:val="00A15973"/>
    <w:rsid w:val="00A278B9"/>
    <w:rsid w:val="00A30E1D"/>
    <w:rsid w:val="00A32A26"/>
    <w:rsid w:val="00A32C91"/>
    <w:rsid w:val="00A34513"/>
    <w:rsid w:val="00A3580C"/>
    <w:rsid w:val="00A36026"/>
    <w:rsid w:val="00A421EB"/>
    <w:rsid w:val="00A46605"/>
    <w:rsid w:val="00A55C54"/>
    <w:rsid w:val="00A56E65"/>
    <w:rsid w:val="00A6008E"/>
    <w:rsid w:val="00A60EB2"/>
    <w:rsid w:val="00A6171D"/>
    <w:rsid w:val="00A62878"/>
    <w:rsid w:val="00A644E1"/>
    <w:rsid w:val="00A64E95"/>
    <w:rsid w:val="00A6672E"/>
    <w:rsid w:val="00A66E54"/>
    <w:rsid w:val="00A67A54"/>
    <w:rsid w:val="00A67B01"/>
    <w:rsid w:val="00A719A4"/>
    <w:rsid w:val="00A7445A"/>
    <w:rsid w:val="00A75BBE"/>
    <w:rsid w:val="00A76AA9"/>
    <w:rsid w:val="00A77828"/>
    <w:rsid w:val="00A77C5E"/>
    <w:rsid w:val="00A80B32"/>
    <w:rsid w:val="00A80C88"/>
    <w:rsid w:val="00A80E96"/>
    <w:rsid w:val="00A842EF"/>
    <w:rsid w:val="00A85B0C"/>
    <w:rsid w:val="00A90341"/>
    <w:rsid w:val="00A9091B"/>
    <w:rsid w:val="00A91284"/>
    <w:rsid w:val="00AA039C"/>
    <w:rsid w:val="00AA03E0"/>
    <w:rsid w:val="00AA19B4"/>
    <w:rsid w:val="00AA5214"/>
    <w:rsid w:val="00AA60F4"/>
    <w:rsid w:val="00AB2D81"/>
    <w:rsid w:val="00AB6ECB"/>
    <w:rsid w:val="00AB72AD"/>
    <w:rsid w:val="00AB75E5"/>
    <w:rsid w:val="00AC0049"/>
    <w:rsid w:val="00AC115E"/>
    <w:rsid w:val="00AC2CA0"/>
    <w:rsid w:val="00AC563F"/>
    <w:rsid w:val="00AD0543"/>
    <w:rsid w:val="00AD1FB0"/>
    <w:rsid w:val="00AD2506"/>
    <w:rsid w:val="00AD6DDF"/>
    <w:rsid w:val="00AD6FCB"/>
    <w:rsid w:val="00AD7054"/>
    <w:rsid w:val="00AE0A08"/>
    <w:rsid w:val="00AE35AD"/>
    <w:rsid w:val="00AE3D25"/>
    <w:rsid w:val="00AE552D"/>
    <w:rsid w:val="00AE6876"/>
    <w:rsid w:val="00AF06F3"/>
    <w:rsid w:val="00AF1F51"/>
    <w:rsid w:val="00AF2266"/>
    <w:rsid w:val="00AF4D05"/>
    <w:rsid w:val="00AF533F"/>
    <w:rsid w:val="00AF6058"/>
    <w:rsid w:val="00B03386"/>
    <w:rsid w:val="00B03C81"/>
    <w:rsid w:val="00B046D0"/>
    <w:rsid w:val="00B05E09"/>
    <w:rsid w:val="00B060F5"/>
    <w:rsid w:val="00B068C5"/>
    <w:rsid w:val="00B0779D"/>
    <w:rsid w:val="00B11124"/>
    <w:rsid w:val="00B1114E"/>
    <w:rsid w:val="00B113AE"/>
    <w:rsid w:val="00B12D72"/>
    <w:rsid w:val="00B143CD"/>
    <w:rsid w:val="00B17F13"/>
    <w:rsid w:val="00B2187B"/>
    <w:rsid w:val="00B21E8C"/>
    <w:rsid w:val="00B31A49"/>
    <w:rsid w:val="00B31F4C"/>
    <w:rsid w:val="00B35870"/>
    <w:rsid w:val="00B440A6"/>
    <w:rsid w:val="00B44FC4"/>
    <w:rsid w:val="00B4678B"/>
    <w:rsid w:val="00B47A40"/>
    <w:rsid w:val="00B52DF1"/>
    <w:rsid w:val="00B5327A"/>
    <w:rsid w:val="00B544C9"/>
    <w:rsid w:val="00B564CA"/>
    <w:rsid w:val="00B57311"/>
    <w:rsid w:val="00B61478"/>
    <w:rsid w:val="00B618FF"/>
    <w:rsid w:val="00B623D4"/>
    <w:rsid w:val="00B6334C"/>
    <w:rsid w:val="00B71919"/>
    <w:rsid w:val="00B73DAF"/>
    <w:rsid w:val="00B776BB"/>
    <w:rsid w:val="00B8121B"/>
    <w:rsid w:val="00B82B50"/>
    <w:rsid w:val="00B84753"/>
    <w:rsid w:val="00B86BDD"/>
    <w:rsid w:val="00B90C4A"/>
    <w:rsid w:val="00B937EC"/>
    <w:rsid w:val="00B95533"/>
    <w:rsid w:val="00BA014D"/>
    <w:rsid w:val="00BA0588"/>
    <w:rsid w:val="00BA18FE"/>
    <w:rsid w:val="00BA19E8"/>
    <w:rsid w:val="00BA43C4"/>
    <w:rsid w:val="00BA480A"/>
    <w:rsid w:val="00BA4DD8"/>
    <w:rsid w:val="00BA5FF0"/>
    <w:rsid w:val="00BA7150"/>
    <w:rsid w:val="00BB0335"/>
    <w:rsid w:val="00BB096A"/>
    <w:rsid w:val="00BB1C58"/>
    <w:rsid w:val="00BB5E0E"/>
    <w:rsid w:val="00BB67B8"/>
    <w:rsid w:val="00BB787D"/>
    <w:rsid w:val="00BC05C8"/>
    <w:rsid w:val="00BC0AE2"/>
    <w:rsid w:val="00BC0F8D"/>
    <w:rsid w:val="00BD1031"/>
    <w:rsid w:val="00BD162A"/>
    <w:rsid w:val="00BD3EFF"/>
    <w:rsid w:val="00BD6CDF"/>
    <w:rsid w:val="00BE14DE"/>
    <w:rsid w:val="00BE2D39"/>
    <w:rsid w:val="00BE35CE"/>
    <w:rsid w:val="00BE4551"/>
    <w:rsid w:val="00BE4DC4"/>
    <w:rsid w:val="00BE5E3F"/>
    <w:rsid w:val="00BE6CC8"/>
    <w:rsid w:val="00BE707A"/>
    <w:rsid w:val="00BE7AE4"/>
    <w:rsid w:val="00BF09FD"/>
    <w:rsid w:val="00BF13EE"/>
    <w:rsid w:val="00BF2F08"/>
    <w:rsid w:val="00BF4E92"/>
    <w:rsid w:val="00BF60D9"/>
    <w:rsid w:val="00C00BB5"/>
    <w:rsid w:val="00C00ED7"/>
    <w:rsid w:val="00C053F1"/>
    <w:rsid w:val="00C066BD"/>
    <w:rsid w:val="00C10DCB"/>
    <w:rsid w:val="00C138FE"/>
    <w:rsid w:val="00C14077"/>
    <w:rsid w:val="00C15825"/>
    <w:rsid w:val="00C20A18"/>
    <w:rsid w:val="00C2108B"/>
    <w:rsid w:val="00C22A89"/>
    <w:rsid w:val="00C23012"/>
    <w:rsid w:val="00C23741"/>
    <w:rsid w:val="00C258B6"/>
    <w:rsid w:val="00C2702F"/>
    <w:rsid w:val="00C31E87"/>
    <w:rsid w:val="00C321CF"/>
    <w:rsid w:val="00C32A2A"/>
    <w:rsid w:val="00C32E57"/>
    <w:rsid w:val="00C358E4"/>
    <w:rsid w:val="00C4100A"/>
    <w:rsid w:val="00C41B49"/>
    <w:rsid w:val="00C42E36"/>
    <w:rsid w:val="00C42ED1"/>
    <w:rsid w:val="00C44EAA"/>
    <w:rsid w:val="00C51FFA"/>
    <w:rsid w:val="00C5498D"/>
    <w:rsid w:val="00C5535A"/>
    <w:rsid w:val="00C578A6"/>
    <w:rsid w:val="00C614ED"/>
    <w:rsid w:val="00C63033"/>
    <w:rsid w:val="00C74151"/>
    <w:rsid w:val="00C8230D"/>
    <w:rsid w:val="00C83DD7"/>
    <w:rsid w:val="00C86A57"/>
    <w:rsid w:val="00C90C08"/>
    <w:rsid w:val="00C932F3"/>
    <w:rsid w:val="00C934F9"/>
    <w:rsid w:val="00C9580F"/>
    <w:rsid w:val="00C9736F"/>
    <w:rsid w:val="00CA32C3"/>
    <w:rsid w:val="00CA735F"/>
    <w:rsid w:val="00CB40DD"/>
    <w:rsid w:val="00CB5A78"/>
    <w:rsid w:val="00CC0B7B"/>
    <w:rsid w:val="00CC1310"/>
    <w:rsid w:val="00CC293A"/>
    <w:rsid w:val="00CC4572"/>
    <w:rsid w:val="00CC47F9"/>
    <w:rsid w:val="00CC695F"/>
    <w:rsid w:val="00CD16FD"/>
    <w:rsid w:val="00CD200D"/>
    <w:rsid w:val="00CD2F24"/>
    <w:rsid w:val="00CD4A47"/>
    <w:rsid w:val="00CD4FE8"/>
    <w:rsid w:val="00CE0C29"/>
    <w:rsid w:val="00CE1D48"/>
    <w:rsid w:val="00CE1DD4"/>
    <w:rsid w:val="00CE46A7"/>
    <w:rsid w:val="00CE62A3"/>
    <w:rsid w:val="00CE7306"/>
    <w:rsid w:val="00CE791F"/>
    <w:rsid w:val="00CF0222"/>
    <w:rsid w:val="00CF0687"/>
    <w:rsid w:val="00CF1063"/>
    <w:rsid w:val="00CF1A3D"/>
    <w:rsid w:val="00CF218A"/>
    <w:rsid w:val="00D02AF6"/>
    <w:rsid w:val="00D03AE5"/>
    <w:rsid w:val="00D05B8B"/>
    <w:rsid w:val="00D0721C"/>
    <w:rsid w:val="00D16728"/>
    <w:rsid w:val="00D16B90"/>
    <w:rsid w:val="00D16EFD"/>
    <w:rsid w:val="00D20755"/>
    <w:rsid w:val="00D21782"/>
    <w:rsid w:val="00D21D52"/>
    <w:rsid w:val="00D23269"/>
    <w:rsid w:val="00D238C9"/>
    <w:rsid w:val="00D26F31"/>
    <w:rsid w:val="00D27843"/>
    <w:rsid w:val="00D30A6B"/>
    <w:rsid w:val="00D34837"/>
    <w:rsid w:val="00D36E0C"/>
    <w:rsid w:val="00D410C4"/>
    <w:rsid w:val="00D42183"/>
    <w:rsid w:val="00D4399D"/>
    <w:rsid w:val="00D506A5"/>
    <w:rsid w:val="00D51292"/>
    <w:rsid w:val="00D53291"/>
    <w:rsid w:val="00D53817"/>
    <w:rsid w:val="00D54BB3"/>
    <w:rsid w:val="00D556B6"/>
    <w:rsid w:val="00D564C2"/>
    <w:rsid w:val="00D5679B"/>
    <w:rsid w:val="00D56E81"/>
    <w:rsid w:val="00D57874"/>
    <w:rsid w:val="00D57D30"/>
    <w:rsid w:val="00D66378"/>
    <w:rsid w:val="00D66DD3"/>
    <w:rsid w:val="00D679D8"/>
    <w:rsid w:val="00D712C6"/>
    <w:rsid w:val="00D71AAA"/>
    <w:rsid w:val="00D71E59"/>
    <w:rsid w:val="00D734D1"/>
    <w:rsid w:val="00D74544"/>
    <w:rsid w:val="00D75921"/>
    <w:rsid w:val="00D82F95"/>
    <w:rsid w:val="00D83A7A"/>
    <w:rsid w:val="00D87F33"/>
    <w:rsid w:val="00D91207"/>
    <w:rsid w:val="00D91FAF"/>
    <w:rsid w:val="00D94005"/>
    <w:rsid w:val="00D94156"/>
    <w:rsid w:val="00D952C2"/>
    <w:rsid w:val="00D96624"/>
    <w:rsid w:val="00D96665"/>
    <w:rsid w:val="00D97ECD"/>
    <w:rsid w:val="00DA1C1B"/>
    <w:rsid w:val="00DB20F7"/>
    <w:rsid w:val="00DB418D"/>
    <w:rsid w:val="00DB644A"/>
    <w:rsid w:val="00DC2222"/>
    <w:rsid w:val="00DC4FEA"/>
    <w:rsid w:val="00DC53FE"/>
    <w:rsid w:val="00DC61C4"/>
    <w:rsid w:val="00DD1D83"/>
    <w:rsid w:val="00DD42D6"/>
    <w:rsid w:val="00DD5586"/>
    <w:rsid w:val="00DE05CB"/>
    <w:rsid w:val="00DE1B86"/>
    <w:rsid w:val="00DE1D9B"/>
    <w:rsid w:val="00DE24CD"/>
    <w:rsid w:val="00DE3E3F"/>
    <w:rsid w:val="00DE6677"/>
    <w:rsid w:val="00DE7677"/>
    <w:rsid w:val="00DF3B82"/>
    <w:rsid w:val="00E00CA7"/>
    <w:rsid w:val="00E03726"/>
    <w:rsid w:val="00E03CAF"/>
    <w:rsid w:val="00E06389"/>
    <w:rsid w:val="00E065C3"/>
    <w:rsid w:val="00E074F3"/>
    <w:rsid w:val="00E07634"/>
    <w:rsid w:val="00E106BE"/>
    <w:rsid w:val="00E13AA1"/>
    <w:rsid w:val="00E14C99"/>
    <w:rsid w:val="00E176FE"/>
    <w:rsid w:val="00E26890"/>
    <w:rsid w:val="00E27EB2"/>
    <w:rsid w:val="00E32984"/>
    <w:rsid w:val="00E32CF4"/>
    <w:rsid w:val="00E35CC1"/>
    <w:rsid w:val="00E36207"/>
    <w:rsid w:val="00E45500"/>
    <w:rsid w:val="00E503EA"/>
    <w:rsid w:val="00E52D3C"/>
    <w:rsid w:val="00E55425"/>
    <w:rsid w:val="00E55B0F"/>
    <w:rsid w:val="00E566DA"/>
    <w:rsid w:val="00E56B99"/>
    <w:rsid w:val="00E6036B"/>
    <w:rsid w:val="00E60A65"/>
    <w:rsid w:val="00E60DEE"/>
    <w:rsid w:val="00E62706"/>
    <w:rsid w:val="00E62945"/>
    <w:rsid w:val="00E6373A"/>
    <w:rsid w:val="00E64894"/>
    <w:rsid w:val="00E64ED9"/>
    <w:rsid w:val="00E65C90"/>
    <w:rsid w:val="00E67D0C"/>
    <w:rsid w:val="00E70D3A"/>
    <w:rsid w:val="00E71528"/>
    <w:rsid w:val="00E736E1"/>
    <w:rsid w:val="00E74054"/>
    <w:rsid w:val="00E75899"/>
    <w:rsid w:val="00E7604B"/>
    <w:rsid w:val="00E80AE4"/>
    <w:rsid w:val="00E8447E"/>
    <w:rsid w:val="00E84D32"/>
    <w:rsid w:val="00E87595"/>
    <w:rsid w:val="00E93F97"/>
    <w:rsid w:val="00E94374"/>
    <w:rsid w:val="00E9448C"/>
    <w:rsid w:val="00E946E9"/>
    <w:rsid w:val="00E95E2E"/>
    <w:rsid w:val="00EA1A9C"/>
    <w:rsid w:val="00EA20F5"/>
    <w:rsid w:val="00EA257F"/>
    <w:rsid w:val="00EA548B"/>
    <w:rsid w:val="00EA67AC"/>
    <w:rsid w:val="00EB1920"/>
    <w:rsid w:val="00EB3DAC"/>
    <w:rsid w:val="00EB6630"/>
    <w:rsid w:val="00EB71A6"/>
    <w:rsid w:val="00EC0124"/>
    <w:rsid w:val="00EC28E0"/>
    <w:rsid w:val="00EC2C10"/>
    <w:rsid w:val="00ED08FE"/>
    <w:rsid w:val="00ED1412"/>
    <w:rsid w:val="00ED231E"/>
    <w:rsid w:val="00ED41D7"/>
    <w:rsid w:val="00ED51D2"/>
    <w:rsid w:val="00EE2C03"/>
    <w:rsid w:val="00EE5935"/>
    <w:rsid w:val="00EE7525"/>
    <w:rsid w:val="00EF1D1D"/>
    <w:rsid w:val="00EF21D5"/>
    <w:rsid w:val="00EF4366"/>
    <w:rsid w:val="00EF47D8"/>
    <w:rsid w:val="00EF49AB"/>
    <w:rsid w:val="00EF5627"/>
    <w:rsid w:val="00EF7FC6"/>
    <w:rsid w:val="00F00C4B"/>
    <w:rsid w:val="00F01457"/>
    <w:rsid w:val="00F015C9"/>
    <w:rsid w:val="00F02ED8"/>
    <w:rsid w:val="00F0484D"/>
    <w:rsid w:val="00F059B5"/>
    <w:rsid w:val="00F075CF"/>
    <w:rsid w:val="00F11A00"/>
    <w:rsid w:val="00F138CB"/>
    <w:rsid w:val="00F139E2"/>
    <w:rsid w:val="00F14FF6"/>
    <w:rsid w:val="00F150FE"/>
    <w:rsid w:val="00F16E91"/>
    <w:rsid w:val="00F215B8"/>
    <w:rsid w:val="00F22C40"/>
    <w:rsid w:val="00F31BDE"/>
    <w:rsid w:val="00F331E5"/>
    <w:rsid w:val="00F35A11"/>
    <w:rsid w:val="00F370CA"/>
    <w:rsid w:val="00F413C6"/>
    <w:rsid w:val="00F450FC"/>
    <w:rsid w:val="00F45EAE"/>
    <w:rsid w:val="00F479B4"/>
    <w:rsid w:val="00F50050"/>
    <w:rsid w:val="00F508EE"/>
    <w:rsid w:val="00F50D0F"/>
    <w:rsid w:val="00F5253B"/>
    <w:rsid w:val="00F532F0"/>
    <w:rsid w:val="00F56068"/>
    <w:rsid w:val="00F6425A"/>
    <w:rsid w:val="00F64312"/>
    <w:rsid w:val="00F64DC7"/>
    <w:rsid w:val="00F66214"/>
    <w:rsid w:val="00F66306"/>
    <w:rsid w:val="00F673CE"/>
    <w:rsid w:val="00F74246"/>
    <w:rsid w:val="00F74790"/>
    <w:rsid w:val="00F777D6"/>
    <w:rsid w:val="00F80A63"/>
    <w:rsid w:val="00F81861"/>
    <w:rsid w:val="00F84D8A"/>
    <w:rsid w:val="00F85C4A"/>
    <w:rsid w:val="00F87370"/>
    <w:rsid w:val="00F8740C"/>
    <w:rsid w:val="00F87D87"/>
    <w:rsid w:val="00F90DF2"/>
    <w:rsid w:val="00F920CB"/>
    <w:rsid w:val="00F9445E"/>
    <w:rsid w:val="00F94741"/>
    <w:rsid w:val="00FA46A8"/>
    <w:rsid w:val="00FA5882"/>
    <w:rsid w:val="00FB1532"/>
    <w:rsid w:val="00FB2937"/>
    <w:rsid w:val="00FB5257"/>
    <w:rsid w:val="00FB548B"/>
    <w:rsid w:val="00FC2446"/>
    <w:rsid w:val="00FC299C"/>
    <w:rsid w:val="00FC30AC"/>
    <w:rsid w:val="00FC30F2"/>
    <w:rsid w:val="00FC42F9"/>
    <w:rsid w:val="00FC7E62"/>
    <w:rsid w:val="00FD4DA1"/>
    <w:rsid w:val="00FD5A41"/>
    <w:rsid w:val="00FD682C"/>
    <w:rsid w:val="00FE38F1"/>
    <w:rsid w:val="00FE3A27"/>
    <w:rsid w:val="00FE3A66"/>
    <w:rsid w:val="00FE5201"/>
    <w:rsid w:val="00FE5D36"/>
    <w:rsid w:val="00FE720A"/>
    <w:rsid w:val="00FE76B1"/>
    <w:rsid w:val="00FF008C"/>
    <w:rsid w:val="00FF08D8"/>
    <w:rsid w:val="00FF1EA1"/>
    <w:rsid w:val="00FF352E"/>
    <w:rsid w:val="00FF4DC2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CDEDE77"/>
  <w15:chartTrackingRefBased/>
  <w15:docId w15:val="{D7E0535D-11F1-47C3-B2D2-CF68795D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4820"/>
      </w:tabs>
      <w:outlineLvl w:val="3"/>
    </w:p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lang w:val="es-ES_tradnl"/>
    </w:rPr>
  </w:style>
  <w:style w:type="paragraph" w:styleId="Sangradetextonormal">
    <w:name w:val="Body Text Indent"/>
    <w:basedOn w:val="Normal"/>
    <w:pPr>
      <w:tabs>
        <w:tab w:val="left" w:pos="4820"/>
      </w:tabs>
      <w:ind w:left="4320" w:hanging="4320"/>
    </w:pPr>
    <w:rPr>
      <w:lang w:val="es-ES_tradnl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rPr>
      <w:snapToGrid w:val="0"/>
      <w:color w:val="000000"/>
      <w:lang w:val="es-ES_tradnl" w:eastAsia="es-ES"/>
    </w:rPr>
  </w:style>
  <w:style w:type="paragraph" w:styleId="Textoindependiente3">
    <w:name w:val="Body Text 3"/>
    <w:basedOn w:val="Normal"/>
    <w:rPr>
      <w:snapToGrid w:val="0"/>
      <w:color w:val="000000"/>
      <w:lang w:eastAsia="es-ES"/>
    </w:rPr>
  </w:style>
  <w:style w:type="paragraph" w:styleId="TDC1">
    <w:name w:val="toc 1"/>
    <w:basedOn w:val="Normal"/>
    <w:next w:val="Normal"/>
    <w:autoRedefine/>
    <w:uiPriority w:val="39"/>
    <w:rsid w:val="00D734D1"/>
    <w:pPr>
      <w:tabs>
        <w:tab w:val="left" w:pos="480"/>
        <w:tab w:val="right" w:leader="dot" w:pos="9956"/>
      </w:tabs>
    </w:pPr>
    <w:rPr>
      <w:rFonts w:ascii="Verdana" w:hAnsi="Verdana" w:cs="Arial"/>
      <w:noProof/>
      <w:sz w:val="20"/>
    </w:rPr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Sangra2detindependiente">
    <w:name w:val="Body Text Indent 2"/>
    <w:basedOn w:val="Normal"/>
    <w:pPr>
      <w:ind w:left="4845" w:hanging="4845"/>
    </w:pPr>
  </w:style>
  <w:style w:type="paragraph" w:customStyle="1" w:styleId="PiedePgina1">
    <w:name w:val="Pie de Página 1"/>
    <w:pPr>
      <w:pBdr>
        <w:top w:val="single" w:sz="12" w:space="1" w:color="auto"/>
      </w:pBdr>
      <w:tabs>
        <w:tab w:val="center" w:pos="4320"/>
        <w:tab w:val="right" w:pos="8640"/>
      </w:tabs>
    </w:pPr>
    <w:rPr>
      <w:noProof/>
      <w:lang w:val="en-US" w:eastAsia="en-US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Tabletext">
    <w:name w:val="Tabletext"/>
    <w:basedOn w:val="Normal"/>
    <w:pPr>
      <w:keepLines/>
      <w:spacing w:after="120"/>
      <w:ind w:left="1080"/>
      <w:jc w:val="left"/>
    </w:pPr>
    <w:rPr>
      <w:spacing w:val="-5"/>
      <w:sz w:val="20"/>
      <w:lang w:val="en-US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IM">
    <w:name w:val="TIM"/>
    <w:semiHidden/>
    <w:rsid w:val="00AF4D05"/>
    <w:rPr>
      <w:rFonts w:ascii="Arial" w:hAnsi="Arial" w:cs="Arial"/>
      <w:color w:val="auto"/>
      <w:sz w:val="20"/>
      <w:szCs w:val="20"/>
    </w:rPr>
  </w:style>
  <w:style w:type="paragraph" w:styleId="Mapadeldocumento">
    <w:name w:val="Document Map"/>
    <w:basedOn w:val="Normal"/>
    <w:semiHidden/>
    <w:rsid w:val="00B068C5"/>
    <w:pPr>
      <w:shd w:val="clear" w:color="auto" w:fill="000080"/>
    </w:pPr>
    <w:rPr>
      <w:rFonts w:ascii="Tahoma" w:hAnsi="Tahoma"/>
      <w:sz w:val="20"/>
    </w:rPr>
  </w:style>
  <w:style w:type="table" w:styleId="Tablaconcuadrcula">
    <w:name w:val="Table Grid"/>
    <w:basedOn w:val="Tablanormal"/>
    <w:rsid w:val="008D745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ody">
    <w:name w:val="Table Body"/>
    <w:basedOn w:val="Normal"/>
    <w:rsid w:val="00DC4FEA"/>
    <w:pPr>
      <w:jc w:val="left"/>
    </w:pPr>
    <w:rPr>
      <w:rFonts w:ascii="Times New Roman" w:hAnsi="Times New Roman"/>
      <w:sz w:val="20"/>
      <w:lang w:val="en-US" w:bidi="he-IL"/>
    </w:rPr>
  </w:style>
  <w:style w:type="paragraph" w:customStyle="1" w:styleId="TableHeader">
    <w:name w:val="Table Header"/>
    <w:basedOn w:val="Normal"/>
    <w:rsid w:val="00DC4FEA"/>
    <w:pPr>
      <w:shd w:val="pct30" w:color="auto" w:fill="auto"/>
      <w:jc w:val="left"/>
    </w:pPr>
    <w:rPr>
      <w:b/>
      <w:sz w:val="18"/>
      <w:lang w:val="en-US" w:bidi="he-IL"/>
    </w:rPr>
  </w:style>
  <w:style w:type="character" w:customStyle="1" w:styleId="PiedepginaCar">
    <w:name w:val="Pie de página Car"/>
    <w:link w:val="Piedepgina"/>
    <w:uiPriority w:val="99"/>
    <w:rsid w:val="00074266"/>
    <w:rPr>
      <w:rFonts w:ascii="Arial" w:hAnsi="Arial"/>
      <w:sz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A644E1"/>
    <w:pPr>
      <w:ind w:left="72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3497A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val="es-ES"/>
    </w:rPr>
  </w:style>
  <w:style w:type="character" w:customStyle="1" w:styleId="EncabezadoCar">
    <w:name w:val="Encabezado Car"/>
    <w:aliases w:val="encabezado Car,h Car"/>
    <w:link w:val="Encabezado"/>
    <w:uiPriority w:val="99"/>
    <w:locked/>
    <w:rsid w:val="00E75899"/>
    <w:rPr>
      <w:rFonts w:ascii="Arial" w:hAnsi="Arial"/>
      <w:sz w:val="24"/>
      <w:lang w:eastAsia="en-US"/>
    </w:rPr>
  </w:style>
  <w:style w:type="paragraph" w:styleId="NormalWeb">
    <w:name w:val="Normal (Web)"/>
    <w:basedOn w:val="Normal"/>
    <w:uiPriority w:val="99"/>
    <w:unhideWhenUsed/>
    <w:rsid w:val="008D7378"/>
    <w:pPr>
      <w:spacing w:before="100" w:beforeAutospacing="1" w:after="100" w:afterAutospacing="1"/>
      <w:jc w:val="left"/>
    </w:pPr>
    <w:rPr>
      <w:rFonts w:ascii="Times New Roman" w:eastAsiaTheme="minorHAnsi" w:hAnsi="Times New Roman"/>
      <w:szCs w:val="24"/>
      <w:lang w:eastAsia="es-PE"/>
    </w:rPr>
  </w:style>
  <w:style w:type="character" w:styleId="Refdecomentario">
    <w:name w:val="annotation reference"/>
    <w:basedOn w:val="Fuentedeprrafopredeter"/>
    <w:rsid w:val="00E106B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106B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E106BE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106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106BE"/>
    <w:rPr>
      <w:rFonts w:ascii="Arial" w:hAnsi="Arial"/>
      <w:b/>
      <w:bCs/>
      <w:lang w:eastAsia="en-US"/>
    </w:rPr>
  </w:style>
  <w:style w:type="paragraph" w:styleId="Textodeglobo">
    <w:name w:val="Balloon Text"/>
    <w:basedOn w:val="Normal"/>
    <w:link w:val="TextodegloboCar"/>
    <w:rsid w:val="00E106B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106BE"/>
    <w:rPr>
      <w:rFonts w:ascii="Segoe UI" w:hAnsi="Segoe UI" w:cs="Segoe UI"/>
      <w:sz w:val="18"/>
      <w:szCs w:val="18"/>
      <w:lang w:eastAsia="en-US"/>
    </w:rPr>
  </w:style>
  <w:style w:type="paragraph" w:styleId="Sangra3detindependiente">
    <w:name w:val="Body Text Indent 3"/>
    <w:basedOn w:val="Normal"/>
    <w:link w:val="Sangra3detindependienteCar"/>
    <w:rsid w:val="001E202D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E202D"/>
    <w:rPr>
      <w:rFonts w:ascii="Arial" w:hAnsi="Arial"/>
      <w:sz w:val="16"/>
      <w:szCs w:val="16"/>
      <w:lang w:eastAsia="en-US"/>
    </w:rPr>
  </w:style>
  <w:style w:type="character" w:customStyle="1" w:styleId="PrrafodelistaCar">
    <w:name w:val="Párrafo de lista Car"/>
    <w:link w:val="Prrafodelista"/>
    <w:uiPriority w:val="34"/>
    <w:locked/>
    <w:rsid w:val="00092698"/>
    <w:rPr>
      <w:rFonts w:ascii="Arial" w:hAnsi="Arial"/>
      <w:sz w:val="24"/>
      <w:lang w:eastAsia="en-US"/>
    </w:rPr>
  </w:style>
  <w:style w:type="character" w:customStyle="1" w:styleId="Ttulo1Car">
    <w:name w:val="Título 1 Car"/>
    <w:link w:val="Ttulo1"/>
    <w:rsid w:val="00CD2F24"/>
    <w:rPr>
      <w:rFonts w:ascii="Arial" w:hAnsi="Arial"/>
      <w:b/>
      <w:sz w:val="28"/>
      <w:lang w:val="es-ES_tradnl" w:eastAsia="en-US"/>
    </w:rPr>
  </w:style>
  <w:style w:type="paragraph" w:styleId="Revisin">
    <w:name w:val="Revision"/>
    <w:hidden/>
    <w:uiPriority w:val="99"/>
    <w:semiHidden/>
    <w:rsid w:val="002D64AB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Documentos%20Alicor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F2427-C540-48D4-A6A2-15F62DEE2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Alicorp.dot</Template>
  <TotalTime>1408</TotalTime>
  <Pages>1</Pages>
  <Words>3114</Words>
  <Characters>17127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20201</CharactersWithSpaces>
  <SharedDoc>false</SharedDoc>
  <HLinks>
    <vt:vector size="162" baseType="variant">
      <vt:variant>
        <vt:i4>65625</vt:i4>
      </vt:variant>
      <vt:variant>
        <vt:i4>150</vt:i4>
      </vt:variant>
      <vt:variant>
        <vt:i4>0</vt:i4>
      </vt:variant>
      <vt:variant>
        <vt:i4>5</vt:i4>
      </vt:variant>
      <vt:variant>
        <vt:lpwstr>http://172.19.67.40:7901/console</vt:lpwstr>
      </vt:variant>
      <vt:variant>
        <vt:lpwstr/>
      </vt:variant>
      <vt:variant>
        <vt:i4>5242964</vt:i4>
      </vt:variant>
      <vt:variant>
        <vt:i4>147</vt:i4>
      </vt:variant>
      <vt:variant>
        <vt:i4>0</vt:i4>
      </vt:variant>
      <vt:variant>
        <vt:i4>5</vt:i4>
      </vt:variant>
      <vt:variant>
        <vt:lpwstr>http://172.19.67.159:7901/console</vt:lpwstr>
      </vt:variant>
      <vt:variant>
        <vt:lpwstr/>
      </vt:variant>
      <vt:variant>
        <vt:i4>2752585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_5.6__Pruebas</vt:lpwstr>
      </vt:variant>
      <vt:variant>
        <vt:i4>65625</vt:i4>
      </vt:variant>
      <vt:variant>
        <vt:i4>141</vt:i4>
      </vt:variant>
      <vt:variant>
        <vt:i4>0</vt:i4>
      </vt:variant>
      <vt:variant>
        <vt:i4>5</vt:i4>
      </vt:variant>
      <vt:variant>
        <vt:lpwstr>http://172.19.67.40:7901/console</vt:lpwstr>
      </vt:variant>
      <vt:variant>
        <vt:lpwstr/>
      </vt:variant>
      <vt:variant>
        <vt:i4>5242964</vt:i4>
      </vt:variant>
      <vt:variant>
        <vt:i4>135</vt:i4>
      </vt:variant>
      <vt:variant>
        <vt:i4>0</vt:i4>
      </vt:variant>
      <vt:variant>
        <vt:i4>5</vt:i4>
      </vt:variant>
      <vt:variant>
        <vt:lpwstr>http://172.19.67.159:7901/console</vt:lpwstr>
      </vt:variant>
      <vt:variant>
        <vt:lpwstr/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_Toc439314793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_Toc439314792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_Toc439314791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_Toc439314790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_Toc439314789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_Toc439314788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_Toc439314787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_Toc439314786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_Toc439314785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_Toc439314784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_Toc439314783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_Toc439314782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_Toc439314781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_Toc439314780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_Toc439314779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_Toc439314778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_Toc439314777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_Toc439314776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_Toc439314775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_Toc439314774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_Toc439314773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_Toc439314772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TIM</dc:subject>
  <dc:creator>TIM</dc:creator>
  <cp:keywords/>
  <dc:description/>
  <cp:lastModifiedBy>Junior Luis Mateo Noreña</cp:lastModifiedBy>
  <cp:revision>83</cp:revision>
  <cp:lastPrinted>2010-06-25T19:52:00Z</cp:lastPrinted>
  <dcterms:created xsi:type="dcterms:W3CDTF">2019-02-25T20:12:00Z</dcterms:created>
  <dcterms:modified xsi:type="dcterms:W3CDTF">2019-05-21T16:36:00Z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</Properties>
</file>