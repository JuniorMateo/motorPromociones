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3063E2" w:rsidRPr="004B0808" w14:paraId="0ECF344A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0C200F1F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STR.SOL.PROY-140067.EAI_ONE</w:t>
            </w:r>
          </w:p>
        </w:tc>
      </w:tr>
      <w:tr w:rsidR="003063E2" w:rsidRPr="00B776BB" w14:paraId="20B78DAC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675CE575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COMP.EAI_ONE</w:t>
            </w:r>
          </w:p>
        </w:tc>
      </w:tr>
      <w:tr w:rsidR="003063E2" w:rsidRPr="00B776BB" w14:paraId="2A0A41CB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FC31AC" w14:textId="10B03D22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LB.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PROY-140067.EAI_ONE</w:t>
            </w:r>
          </w:p>
        </w:tc>
      </w:tr>
      <w:tr w:rsidR="004D12D1" w:rsidRPr="00B776BB" w14:paraId="5101306A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4D12D1" w:rsidRPr="00B776BB" w:rsidRDefault="004D12D1" w:rsidP="004D12D1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95790" w14:textId="51A69E3C" w:rsidR="004D12D1" w:rsidRPr="00B776BB" w:rsidRDefault="003063E2" w:rsidP="004D12D1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color w:val="999999"/>
                <w:sz w:val="18"/>
                <w:szCs w:val="18"/>
              </w:rPr>
              <w:t>-</w:t>
            </w:r>
          </w:p>
        </w:tc>
      </w:tr>
    </w:tbl>
    <w:p w14:paraId="47F87581" w14:textId="77777777" w:rsidR="0033497A" w:rsidRPr="00B776BB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B776BB">
        <w:rPr>
          <w:rFonts w:ascii="Verdana" w:hAnsi="Verdana" w:cs="Arial"/>
          <w:color w:val="auto"/>
          <w:sz w:val="18"/>
          <w:szCs w:val="18"/>
        </w:rPr>
        <w:t>Í</w:t>
      </w:r>
      <w:r w:rsidR="0033497A" w:rsidRPr="00B776BB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B776BB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3583DECF" w14:textId="77777777" w:rsidR="008E3150" w:rsidRPr="008E3150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F503C7">
        <w:rPr>
          <w:sz w:val="18"/>
          <w:szCs w:val="18"/>
          <w:lang w:val="es-ES"/>
        </w:rPr>
        <w:fldChar w:fldCharType="begin"/>
      </w:r>
      <w:r w:rsidRPr="00F503C7">
        <w:rPr>
          <w:sz w:val="18"/>
          <w:szCs w:val="18"/>
          <w:lang w:val="es-ES"/>
        </w:rPr>
        <w:instrText xml:space="preserve"> TOC \o "1-3" \h \z \u </w:instrText>
      </w:r>
      <w:r w:rsidRPr="00F503C7">
        <w:rPr>
          <w:sz w:val="18"/>
          <w:szCs w:val="18"/>
          <w:lang w:val="es-ES"/>
        </w:rPr>
        <w:fldChar w:fldCharType="separate"/>
      </w:r>
      <w:hyperlink w:anchor="_Toc8507387" w:history="1">
        <w:r w:rsidR="008E3150" w:rsidRPr="008E3150">
          <w:rPr>
            <w:rStyle w:val="Hipervnculo"/>
            <w:sz w:val="18"/>
            <w:szCs w:val="18"/>
          </w:rPr>
          <w:t>1.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Objetivo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_Toc8507387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2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1F076E56" w14:textId="77777777" w:rsidR="008E3150" w:rsidRPr="008E3150" w:rsidRDefault="004463C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388" w:history="1">
        <w:r w:rsidR="008E3150" w:rsidRPr="008E3150">
          <w:rPr>
            <w:rStyle w:val="Hipervnculo"/>
            <w:sz w:val="18"/>
            <w:szCs w:val="18"/>
          </w:rPr>
          <w:t>2.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Pre Requisitos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_Toc8507388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2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7B20A97D" w14:textId="77777777" w:rsidR="008E3150" w:rsidRPr="008E3150" w:rsidRDefault="004463C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389" w:history="1">
        <w:r w:rsidR="008E3150" w:rsidRPr="008E3150">
          <w:rPr>
            <w:rStyle w:val="Hipervnculo"/>
            <w:sz w:val="18"/>
            <w:szCs w:val="18"/>
          </w:rPr>
          <w:t>3.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Dependencia con otros Streams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_Toc8507389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3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2F130EDB" w14:textId="77777777" w:rsidR="008E3150" w:rsidRPr="008E3150" w:rsidRDefault="004463C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390" w:history="1">
        <w:r w:rsidR="008E3150" w:rsidRPr="008E3150">
          <w:rPr>
            <w:rStyle w:val="Hipervnculo"/>
            <w:sz w:val="18"/>
            <w:szCs w:val="18"/>
          </w:rPr>
          <w:t>4.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Generación de copias de respaldo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_Toc8507390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3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092DB783" w14:textId="77777777" w:rsidR="008E3150" w:rsidRPr="008E3150" w:rsidRDefault="004463C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391" w:history="1">
        <w:r w:rsidR="008E3150" w:rsidRPr="008E3150">
          <w:rPr>
            <w:rStyle w:val="Hipervnculo"/>
            <w:sz w:val="18"/>
            <w:szCs w:val="18"/>
          </w:rPr>
          <w:t>5.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Cambios en fuentes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_Toc8507391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3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39E5C8CC" w14:textId="77777777" w:rsidR="008E3150" w:rsidRPr="008E3150" w:rsidRDefault="004463C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392" w:history="1">
        <w:r w:rsidR="008E3150" w:rsidRPr="008E3150">
          <w:rPr>
            <w:rStyle w:val="Hipervnculo"/>
            <w:sz w:val="18"/>
            <w:szCs w:val="18"/>
          </w:rPr>
          <w:t>6.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Procesos de Instalación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_Toc8507392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3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3F551A65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3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_Toc8507393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3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EE257D4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4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_Toc8507394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4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C503044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5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_Toc8507395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5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B5868C8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6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_Toc8507396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5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9B8B6D2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7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_Toc8507397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5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E4A5B00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8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_Toc8507398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6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591D821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399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_Toc8507399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6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71D4E9E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0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_Toc8507400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6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A5DDB11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1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_Toc8507401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6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DA9E296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2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_Toc8507402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6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9664BF1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3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_Toc8507403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10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47C1FEA" w14:textId="77777777" w:rsidR="008E3150" w:rsidRPr="008E3150" w:rsidRDefault="004463C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404" w:history="1">
        <w:r w:rsidR="008E3150" w:rsidRPr="008E3150">
          <w:rPr>
            <w:rStyle w:val="Hipervnculo"/>
            <w:sz w:val="18"/>
            <w:szCs w:val="18"/>
          </w:rPr>
          <w:t>7.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Pruebas de ratificación de instalación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_Toc8507404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11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28E112CD" w14:textId="77777777" w:rsidR="008E3150" w:rsidRPr="008E3150" w:rsidRDefault="004463C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405" w:history="1">
        <w:r w:rsidR="008E3150" w:rsidRPr="008E3150">
          <w:rPr>
            <w:rStyle w:val="Hipervnculo"/>
            <w:sz w:val="18"/>
            <w:szCs w:val="18"/>
          </w:rPr>
          <w:t>8.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Proceso de Desinstalación (Roll Back)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_Toc8507405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11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5D9AFE30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6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_Toc8507406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11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E166EBA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7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_Toc8507407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11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5DA28FA3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8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_Toc8507408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11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06D57A7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09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_Toc8507409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11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DC869AD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10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_Toc8507410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11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C8ADAAD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11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_Toc8507411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11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5F40DF8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12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_Toc8507412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11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EC8A4E1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13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_Toc8507413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11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726A3802" w14:textId="77777777" w:rsidR="008E3150" w:rsidRPr="008E3150" w:rsidRDefault="004463C9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07414" w:history="1"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="008E3150" w:rsidRPr="008E3150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tab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instrText xml:space="preserve"> PAGEREF _Toc8507414 \h </w:instrTex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4B0808">
          <w:rPr>
            <w:rFonts w:ascii="Verdana" w:hAnsi="Verdana"/>
            <w:noProof/>
            <w:webHidden/>
            <w:sz w:val="18"/>
            <w:szCs w:val="18"/>
          </w:rPr>
          <w:t>12</w:t>
        </w:r>
        <w:r w:rsidR="008E3150" w:rsidRPr="008E315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FF390B2" w14:textId="77777777" w:rsidR="008E3150" w:rsidRPr="008E3150" w:rsidRDefault="004463C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415" w:history="1">
        <w:r w:rsidR="008E3150" w:rsidRPr="008E3150">
          <w:rPr>
            <w:rStyle w:val="Hipervnculo"/>
            <w:sz w:val="18"/>
            <w:szCs w:val="18"/>
          </w:rPr>
          <w:t>9.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Contingencia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_Toc8507415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12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6E02F320" w14:textId="77777777" w:rsidR="008E3150" w:rsidRPr="008E3150" w:rsidRDefault="004463C9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07416" w:history="1">
        <w:r w:rsidR="008E3150" w:rsidRPr="008E3150">
          <w:rPr>
            <w:rStyle w:val="Hipervnculo"/>
            <w:sz w:val="18"/>
            <w:szCs w:val="18"/>
          </w:rPr>
          <w:t>10.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Documentación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_Toc8507416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12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0235F336" w14:textId="77777777" w:rsidR="008E3150" w:rsidRDefault="004463C9">
      <w:pPr>
        <w:pStyle w:val="TDC1"/>
        <w:rPr>
          <w:rFonts w:asciiTheme="minorHAnsi" w:eastAsiaTheme="minorEastAsia" w:hAnsiTheme="minorHAnsi" w:cstheme="minorBidi"/>
          <w:sz w:val="22"/>
          <w:szCs w:val="22"/>
          <w:lang w:eastAsia="es-PE"/>
        </w:rPr>
      </w:pPr>
      <w:hyperlink w:anchor="_Toc8507417" w:history="1">
        <w:r w:rsidR="008E3150" w:rsidRPr="008E3150">
          <w:rPr>
            <w:rStyle w:val="Hipervnculo"/>
            <w:sz w:val="18"/>
            <w:szCs w:val="18"/>
          </w:rPr>
          <w:t>11.</w:t>
        </w:r>
        <w:r w:rsidR="008E3150" w:rsidRPr="008E3150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8E3150" w:rsidRPr="008E3150">
          <w:rPr>
            <w:rStyle w:val="Hipervnculo"/>
            <w:sz w:val="18"/>
            <w:szCs w:val="18"/>
          </w:rPr>
          <w:t>Documento Anexo de Estándar.</w:t>
        </w:r>
        <w:r w:rsidR="008E3150" w:rsidRPr="008E3150">
          <w:rPr>
            <w:webHidden/>
            <w:sz w:val="18"/>
            <w:szCs w:val="18"/>
          </w:rPr>
          <w:tab/>
        </w:r>
        <w:r w:rsidR="008E3150" w:rsidRPr="008E3150">
          <w:rPr>
            <w:webHidden/>
            <w:sz w:val="18"/>
            <w:szCs w:val="18"/>
          </w:rPr>
          <w:fldChar w:fldCharType="begin"/>
        </w:r>
        <w:r w:rsidR="008E3150" w:rsidRPr="008E3150">
          <w:rPr>
            <w:webHidden/>
            <w:sz w:val="18"/>
            <w:szCs w:val="18"/>
          </w:rPr>
          <w:instrText xml:space="preserve"> PAGEREF _Toc8507417 \h </w:instrText>
        </w:r>
        <w:r w:rsidR="008E3150" w:rsidRPr="008E3150">
          <w:rPr>
            <w:webHidden/>
            <w:sz w:val="18"/>
            <w:szCs w:val="18"/>
          </w:rPr>
        </w:r>
        <w:r w:rsidR="008E3150" w:rsidRPr="008E3150">
          <w:rPr>
            <w:webHidden/>
            <w:sz w:val="18"/>
            <w:szCs w:val="18"/>
          </w:rPr>
          <w:fldChar w:fldCharType="separate"/>
        </w:r>
        <w:r w:rsidR="004B0808">
          <w:rPr>
            <w:webHidden/>
            <w:sz w:val="18"/>
            <w:szCs w:val="18"/>
          </w:rPr>
          <w:t>12</w:t>
        </w:r>
        <w:r w:rsidR="008E3150" w:rsidRPr="008E3150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F503C7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F503C7">
        <w:rPr>
          <w:rFonts w:ascii="Verdana" w:hAnsi="Verdana" w:cs="Arial"/>
          <w:sz w:val="18"/>
          <w:szCs w:val="18"/>
          <w:lang w:val="es-ES"/>
        </w:rPr>
        <w:fldChar w:fldCharType="end"/>
      </w:r>
      <w:bookmarkStart w:id="2" w:name="_GoBack"/>
      <w:bookmarkEnd w:id="2"/>
    </w:p>
    <w:p w14:paraId="400FD99E" w14:textId="22125754" w:rsidR="00D82F95" w:rsidRPr="00B776BB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B776BB">
        <w:rPr>
          <w:rFonts w:ascii="Verdana" w:hAnsi="Verdana"/>
          <w:sz w:val="18"/>
          <w:szCs w:val="18"/>
          <w:lang w:val="es-ES"/>
        </w:rPr>
        <w:br w:type="page"/>
      </w:r>
    </w:p>
    <w:p w14:paraId="34ACFF98" w14:textId="77777777" w:rsidR="00A80B32" w:rsidRPr="00B776BB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B776BB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B776BB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B776BB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2CCE3B40" w:rsidR="00AB75E5" w:rsidRPr="00B776BB" w:rsidRDefault="001A1D95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5330AD0A" w:rsidR="00AB75E5" w:rsidRPr="00B776BB" w:rsidRDefault="00E9448C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7D45FC45" w:rsidR="00AB75E5" w:rsidRPr="00B776BB" w:rsidRDefault="00586ECF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276" w:type="dxa"/>
            <w:vAlign w:val="center"/>
          </w:tcPr>
          <w:p w14:paraId="091A41E7" w14:textId="6B1B7AC0" w:rsidR="00AB75E5" w:rsidRPr="00B776BB" w:rsidRDefault="001A1D95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11/04/2019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B776BB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B776BB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8507387"/>
      <w:r w:rsidRPr="00B776BB">
        <w:rPr>
          <w:rFonts w:ascii="Verdana" w:hAnsi="Verdana" w:cs="Arial"/>
          <w:sz w:val="18"/>
          <w:szCs w:val="18"/>
        </w:rPr>
        <w:t>Objetivo</w:t>
      </w:r>
      <w:bookmarkEnd w:id="1"/>
      <w:bookmarkEnd w:id="3"/>
    </w:p>
    <w:p w14:paraId="11788711" w14:textId="3676488A" w:rsidR="00586ECF" w:rsidRPr="00B776BB" w:rsidRDefault="00586ECF" w:rsidP="00586ECF">
      <w:pPr>
        <w:pStyle w:val="Prrafodelista"/>
        <w:spacing w:after="160" w:line="259" w:lineRule="auto"/>
        <w:ind w:left="360"/>
        <w:contextualSpacing/>
        <w:rPr>
          <w:rFonts w:ascii="Verdana" w:eastAsiaTheme="minorEastAsia" w:hAnsi="Verdana" w:cstheme="minorBidi"/>
          <w:sz w:val="18"/>
          <w:szCs w:val="18"/>
          <w:lang w:val="es-ES_tradnl" w:eastAsia="es-PE"/>
        </w:rPr>
      </w:pPr>
      <w:r w:rsidRPr="00B776BB">
        <w:rPr>
          <w:rFonts w:ascii="Verdana" w:eastAsiaTheme="minorEastAsia" w:hAnsi="Verdana" w:cstheme="minorBidi"/>
          <w:sz w:val="18"/>
          <w:szCs w:val="18"/>
          <w:lang w:val="es-ES_tradnl" w:eastAsia="es-PE"/>
        </w:rPr>
        <w:t>Ejecuta la validación de desactivación por Incumplimiento de Pago</w:t>
      </w:r>
    </w:p>
    <w:p w14:paraId="6A074A9D" w14:textId="77777777" w:rsidR="00D94005" w:rsidRPr="00B776BB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4" w:name="_Toc311451358"/>
      <w:bookmarkStart w:id="5" w:name="_Toc8507388"/>
      <w:r w:rsidRPr="00B776BB">
        <w:rPr>
          <w:rFonts w:ascii="Verdana" w:hAnsi="Verdana" w:cs="Arial"/>
          <w:sz w:val="18"/>
          <w:szCs w:val="18"/>
        </w:rPr>
        <w:t>Pre Requisitos</w:t>
      </w:r>
      <w:bookmarkEnd w:id="4"/>
      <w:bookmarkEnd w:id="5"/>
    </w:p>
    <w:p w14:paraId="3836780F" w14:textId="429B6DA3" w:rsidR="00D94005" w:rsidRPr="00B776BB" w:rsidRDefault="00CE62A3" w:rsidP="00084B00">
      <w:pPr>
        <w:ind w:firstLine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requisitos previos a la instalación del componente)</w:t>
      </w:r>
    </w:p>
    <w:p w14:paraId="277EB9A8" w14:textId="77777777" w:rsidR="00071854" w:rsidRPr="00B776BB" w:rsidRDefault="00071854" w:rsidP="00CE62A3">
      <w:pPr>
        <w:ind w:left="720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6972"/>
        <w:gridCol w:w="862"/>
      </w:tblGrid>
      <w:tr w:rsidR="00071854" w:rsidRPr="00B776BB" w14:paraId="7F0D7F55" w14:textId="77777777" w:rsidTr="00FA46A8">
        <w:tc>
          <w:tcPr>
            <w:tcW w:w="1730" w:type="dxa"/>
            <w:shd w:val="clear" w:color="auto" w:fill="FF0000"/>
          </w:tcPr>
          <w:p w14:paraId="1E3D30D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acceso</w:t>
            </w:r>
          </w:p>
        </w:tc>
        <w:tc>
          <w:tcPr>
            <w:tcW w:w="6972" w:type="dxa"/>
            <w:shd w:val="clear" w:color="auto" w:fill="FF0000"/>
          </w:tcPr>
          <w:p w14:paraId="2C87293B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Detalle</w:t>
            </w:r>
          </w:p>
        </w:tc>
        <w:tc>
          <w:tcPr>
            <w:tcW w:w="862" w:type="dxa"/>
            <w:shd w:val="clear" w:color="auto" w:fill="FF0000"/>
          </w:tcPr>
          <w:p w14:paraId="58458BB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N° Solicitud</w:t>
            </w:r>
          </w:p>
        </w:tc>
      </w:tr>
      <w:tr w:rsidR="00071854" w:rsidRPr="00B776BB" w14:paraId="64A7BF4D" w14:textId="77777777" w:rsidTr="00FA46A8">
        <w:tc>
          <w:tcPr>
            <w:tcW w:w="1730" w:type="dxa"/>
          </w:tcPr>
          <w:p w14:paraId="43DAE540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Acc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red / Cuenta usuario</w:t>
            </w:r>
          </w:p>
          <w:p w14:paraId="3F99AE61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(Creación de usuarios de BD, Linux, Unix, Windows, LDAP)</w:t>
            </w:r>
          </w:p>
        </w:tc>
        <w:tc>
          <w:tcPr>
            <w:tcW w:w="6972" w:type="dxa"/>
          </w:tcPr>
          <w:p w14:paraId="05C388D2" w14:textId="422688A5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3964A200" w14:textId="00EBD60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B1A59C2" w14:textId="77777777" w:rsidTr="00FA46A8">
        <w:tc>
          <w:tcPr>
            <w:tcW w:w="1730" w:type="dxa"/>
          </w:tcPr>
          <w:p w14:paraId="1262DCFE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Base de datos</w:t>
            </w:r>
          </w:p>
        </w:tc>
        <w:tc>
          <w:tcPr>
            <w:tcW w:w="6972" w:type="dxa"/>
          </w:tcPr>
          <w:p w14:paraId="7F691D3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Acceso a las siguientes Bases de Datos y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SP´s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desde los servidores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donde se instalará la aplicación.</w:t>
            </w:r>
          </w:p>
          <w:p w14:paraId="7E92814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</w:pPr>
          </w:p>
          <w:p w14:paraId="5576408E" w14:textId="7EB6331A" w:rsidR="0029196D" w:rsidRPr="00B776BB" w:rsidRDefault="00FF4DC2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color w:val="000000"/>
                <w:sz w:val="18"/>
                <w:szCs w:val="18"/>
                <w:lang w:eastAsia="es-PE"/>
              </w:rPr>
              <w:t>BSCS</w:t>
            </w:r>
            <w:r w:rsidR="0029196D" w:rsidRPr="00B776BB"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  <w:t>:</w:t>
            </w:r>
          </w:p>
          <w:p w14:paraId="0ACDDE42" w14:textId="77777777" w:rsidR="00C95BDC" w:rsidRPr="00B776BB" w:rsidRDefault="00C95BDC" w:rsidP="00C95BD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user</w:t>
            </w:r>
            <w:proofErr w:type="spellEnd"/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usrappmotorp</w:t>
            </w:r>
            <w:proofErr w:type="spellEnd"/>
          </w:p>
          <w:p w14:paraId="16D42E18" w14:textId="77777777" w:rsidR="00C95BDC" w:rsidRPr="00B776BB" w:rsidRDefault="00C95BDC" w:rsidP="00C95BD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=</w:t>
            </w:r>
            <w:r w:rsidRPr="00F40B66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MOTPROM</w:t>
            </w:r>
          </w:p>
          <w:p w14:paraId="64F91753" w14:textId="77777777" w:rsidR="00C95BDC" w:rsidRPr="00B776BB" w:rsidRDefault="00C95BDC" w:rsidP="00C95BD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host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scan-fcprod.tim.com.pe</w:t>
            </w:r>
          </w:p>
          <w:p w14:paraId="4300A55E" w14:textId="77777777" w:rsidR="00C95BDC" w:rsidRPr="00B776BB" w:rsidRDefault="00C95BDC" w:rsidP="00C95BD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port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1521</w:t>
            </w:r>
          </w:p>
          <w:p w14:paraId="23F861D5" w14:textId="0AD4D54D" w:rsidR="00C95BDC" w:rsidRPr="00B776BB" w:rsidRDefault="00C95BDC" w:rsidP="00C95BDC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SP’s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utilizados</w:t>
            </w:r>
          </w:p>
          <w:p w14:paraId="286EAA22" w14:textId="77777777" w:rsidR="00831CDA" w:rsidRPr="00B776BB" w:rsidRDefault="00831CDA" w:rsidP="00831CDA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PKG_MOTPROM_PROCES_TRANS.PROMSU_DESA_CAMBIO_PLANLINEA (Nuevo - SP que actualiza el estado del bono a desactivo)</w:t>
            </w:r>
          </w:p>
          <w:p w14:paraId="75C4C4F3" w14:textId="09BAF132" w:rsidR="00D5679B" w:rsidRPr="00BB128F" w:rsidRDefault="00FF4DC2" w:rsidP="00BB128F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="00BB128F" w:rsidRPr="00BB128F">
              <w:rPr>
                <w:rFonts w:ascii="Verdana" w:hAnsi="Verdana" w:cs="Courier New"/>
                <w:sz w:val="18"/>
                <w:szCs w:val="18"/>
                <w:lang w:val="es-ES"/>
              </w:rPr>
              <w:t>promss_desa_baja_contrato</w:t>
            </w:r>
            <w:proofErr w:type="spellEnd"/>
            <w:r w:rsidR="00BB128F" w:rsidRPr="00BB128F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(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Nuevo </w:t>
            </w:r>
            <w:r w:rsidR="00831CDA"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 w:rsid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="00BB128F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para </w:t>
            </w:r>
            <w:r w:rsidR="00BB128F" w:rsidRPr="00BB128F">
              <w:rPr>
                <w:rFonts w:ascii="Verdana" w:hAnsi="Verdana" w:cs="Courier New"/>
                <w:sz w:val="18"/>
                <w:szCs w:val="18"/>
                <w:lang w:val="es-ES"/>
              </w:rPr>
              <w:t>obtener todos los bonos a desactivar  por Baja Contrato</w:t>
            </w:r>
          </w:p>
        </w:tc>
        <w:tc>
          <w:tcPr>
            <w:tcW w:w="862" w:type="dxa"/>
          </w:tcPr>
          <w:p w14:paraId="18C4A5D3" w14:textId="727DD6C7" w:rsidR="00071854" w:rsidRPr="00B776BB" w:rsidRDefault="00586ECF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highlight w:val="green"/>
              </w:rPr>
              <w:t>pendiente</w:t>
            </w:r>
          </w:p>
        </w:tc>
      </w:tr>
      <w:tr w:rsidR="00071854" w:rsidRPr="00B776BB" w14:paraId="18095B4E" w14:textId="77777777" w:rsidTr="00FA46A8">
        <w:tc>
          <w:tcPr>
            <w:tcW w:w="1730" w:type="dxa"/>
          </w:tcPr>
          <w:p w14:paraId="4CF2339A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Firewall</w:t>
            </w:r>
          </w:p>
          <w:p w14:paraId="02B289C5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(deberán solicitar el formato 6)</w:t>
            </w:r>
          </w:p>
        </w:tc>
        <w:tc>
          <w:tcPr>
            <w:tcW w:w="6972" w:type="dxa"/>
          </w:tcPr>
          <w:p w14:paraId="165BF07C" w14:textId="45434E7A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60257514" w14:textId="6DB933AE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62531A5" w14:textId="77777777" w:rsidTr="00FA46A8">
        <w:tc>
          <w:tcPr>
            <w:tcW w:w="1730" w:type="dxa"/>
          </w:tcPr>
          <w:p w14:paraId="3A008D6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Unix</w:t>
            </w:r>
          </w:p>
        </w:tc>
        <w:tc>
          <w:tcPr>
            <w:tcW w:w="6972" w:type="dxa"/>
          </w:tcPr>
          <w:p w14:paraId="262168E9" w14:textId="77777777" w:rsidR="00C95BDC" w:rsidRPr="00B776BB" w:rsidRDefault="00C95BDC" w:rsidP="00C95BDC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debera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crear las siguientes carpetas en el Usuario </w:t>
            </w:r>
            <w:r w:rsidRPr="00C04E6D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USRPRETUPS</w:t>
            </w:r>
            <w:r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 xml:space="preserve"> </w:t>
            </w: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del servidor </w:t>
            </w:r>
            <w:r w:rsidRPr="00C04E6D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asignandole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siguientes permisos a las siguientes rutas de directorios:</w:t>
            </w:r>
          </w:p>
          <w:p w14:paraId="039C8B42" w14:textId="77777777" w:rsidR="00A3580C" w:rsidRPr="00B776BB" w:rsidRDefault="00A3580C" w:rsidP="00A3580C">
            <w:pPr>
              <w:pStyle w:val="Prrafodelista"/>
              <w:ind w:left="0"/>
              <w:rPr>
                <w:rFonts w:ascii="Verdana" w:hAnsi="Verdana" w:cs="Arial"/>
                <w:b/>
                <w:sz w:val="18"/>
                <w:szCs w:val="18"/>
                <w:lang w:val="es-ES_tradnl" w:eastAsia="es-ES"/>
              </w:rPr>
            </w:pPr>
          </w:p>
          <w:tbl>
            <w:tblPr>
              <w:tblW w:w="62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374"/>
            </w:tblGrid>
            <w:tr w:rsidR="00A3580C" w:rsidRPr="00B776BB" w14:paraId="350BD0D6" w14:textId="77777777" w:rsidTr="00E55425">
              <w:trPr>
                <w:trHeight w:val="166"/>
              </w:trPr>
              <w:tc>
                <w:tcPr>
                  <w:tcW w:w="3856" w:type="dxa"/>
                  <w:shd w:val="clear" w:color="auto" w:fill="FF0000"/>
                  <w:vAlign w:val="center"/>
                </w:tcPr>
                <w:p w14:paraId="27970825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RUTA</w:t>
                  </w:r>
                </w:p>
              </w:tc>
              <w:tc>
                <w:tcPr>
                  <w:tcW w:w="2374" w:type="dxa"/>
                  <w:shd w:val="clear" w:color="auto" w:fill="FF0000"/>
                  <w:vAlign w:val="center"/>
                </w:tcPr>
                <w:p w14:paraId="68202A83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PERMISOS</w:t>
                  </w:r>
                </w:p>
              </w:tc>
            </w:tr>
            <w:tr w:rsidR="00A3580C" w:rsidRPr="00B776BB" w14:paraId="2B45034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21577524" w14:textId="7A358524" w:rsidR="00A3580C" w:rsidRPr="007B35EC" w:rsidRDefault="004B0808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BB128F" w:rsidRPr="007B35EC">
                    <w:rPr>
                      <w:rFonts w:ascii="Verdana" w:hAnsi="Verdana"/>
                      <w:sz w:val="18"/>
                      <w:szCs w:val="18"/>
                    </w:rPr>
                    <w:t>SH06_MOTPROM_ValidaDes_BajaContrato</w:t>
                  </w:r>
                </w:p>
              </w:tc>
              <w:tc>
                <w:tcPr>
                  <w:tcW w:w="2374" w:type="dxa"/>
                  <w:vAlign w:val="center"/>
                </w:tcPr>
                <w:p w14:paraId="33359FE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C064FFD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19B1C13" w14:textId="5DF7DA1B" w:rsidR="00A3580C" w:rsidRPr="00C95BDC" w:rsidRDefault="004B0808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BB128F" w:rsidRPr="00C95BDC">
                    <w:rPr>
                      <w:rFonts w:ascii="Verdana" w:hAnsi="Verdana"/>
                      <w:sz w:val="18"/>
                      <w:szCs w:val="18"/>
                    </w:rPr>
                    <w:t>SH06_MOTPROM_ValidaDes_BajaContrato</w:t>
                  </w:r>
                  <w:r w:rsidR="00A3580C" w:rsidRPr="00C95BDC">
                    <w:rPr>
                      <w:rFonts w:ascii="Verdana" w:hAnsi="Verdana"/>
                      <w:sz w:val="18"/>
                      <w:szCs w:val="18"/>
                    </w:rPr>
                    <w:t>/BIN</w:t>
                  </w:r>
                </w:p>
              </w:tc>
              <w:tc>
                <w:tcPr>
                  <w:tcW w:w="2374" w:type="dxa"/>
                  <w:vAlign w:val="center"/>
                </w:tcPr>
                <w:p w14:paraId="0690CC9D" w14:textId="77777777" w:rsidR="00A3580C" w:rsidRPr="00C95BDC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08EFE26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9379C84" w14:textId="5E796E74" w:rsidR="00A3580C" w:rsidRPr="00C95BDC" w:rsidRDefault="004B0808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lastRenderedPageBreak/>
                    <w:t>/home/USRPRETUPS/procesosmotorprom/desactiva/</w:t>
                  </w:r>
                  <w:r w:rsidR="00BB128F" w:rsidRPr="00C95BDC">
                    <w:rPr>
                      <w:rFonts w:ascii="Verdana" w:hAnsi="Verdana"/>
                      <w:sz w:val="18"/>
                      <w:szCs w:val="18"/>
                    </w:rPr>
                    <w:t>SH06_MOTPROM_ValidaDes_BajaContrato</w:t>
                  </w:r>
                  <w:r w:rsidR="00A3580C" w:rsidRPr="00C95BDC">
                    <w:rPr>
                      <w:rFonts w:ascii="Verdana" w:hAnsi="Verdana"/>
                      <w:sz w:val="18"/>
                      <w:szCs w:val="18"/>
                    </w:rPr>
                    <w:t>/LIB/</w:t>
                  </w:r>
                </w:p>
              </w:tc>
              <w:tc>
                <w:tcPr>
                  <w:tcW w:w="2374" w:type="dxa"/>
                  <w:vAlign w:val="center"/>
                </w:tcPr>
                <w:p w14:paraId="057C3452" w14:textId="77777777" w:rsidR="00A3580C" w:rsidRPr="00C95BDC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75E74F7" w14:textId="77777777" w:rsidTr="00E55425">
              <w:trPr>
                <w:trHeight w:val="364"/>
              </w:trPr>
              <w:tc>
                <w:tcPr>
                  <w:tcW w:w="3856" w:type="dxa"/>
                  <w:vAlign w:val="center"/>
                </w:tcPr>
                <w:p w14:paraId="75CCDD6F" w14:textId="5B2651B2" w:rsidR="00A3580C" w:rsidRPr="00C95BDC" w:rsidRDefault="004B0808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/home/USRPRETUPS/procesosmotorprom/desactiva/</w:t>
                  </w:r>
                  <w:r w:rsidR="00BB128F" w:rsidRPr="00C95BDC">
                    <w:rPr>
                      <w:rFonts w:ascii="Verdana" w:hAnsi="Verdana"/>
                      <w:sz w:val="18"/>
                      <w:szCs w:val="18"/>
                    </w:rPr>
                    <w:t>SH06_MOTPROM_ValidaDes_BajaContrato</w:t>
                  </w:r>
                  <w:r w:rsidR="00A3580C" w:rsidRPr="00C95BDC">
                    <w:rPr>
                      <w:rFonts w:ascii="Verdana" w:hAnsi="Verdana"/>
                      <w:sz w:val="18"/>
                      <w:szCs w:val="18"/>
                    </w:rPr>
                    <w:t>/LOG/</w:t>
                  </w:r>
                </w:p>
              </w:tc>
              <w:tc>
                <w:tcPr>
                  <w:tcW w:w="2374" w:type="dxa"/>
                  <w:vAlign w:val="center"/>
                </w:tcPr>
                <w:p w14:paraId="4F57D3A0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</w:t>
                  </w:r>
                </w:p>
              </w:tc>
            </w:tr>
          </w:tbl>
          <w:p w14:paraId="466F4BC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  <w:p w14:paraId="303678DC" w14:textId="77777777" w:rsidR="00C95BDC" w:rsidRPr="00AE732F" w:rsidRDefault="00C95BDC" w:rsidP="00C95BDC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Respetar las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Mayusculas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Minusculas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ya que el servidor Linux / Unix es CASESENSITIVE</w:t>
            </w:r>
          </w:p>
          <w:p w14:paraId="34C75528" w14:textId="77777777" w:rsidR="00C95BDC" w:rsidRPr="00AE732F" w:rsidRDefault="00C95BDC" w:rsidP="00C95BDC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El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servidor </w:t>
            </w:r>
            <w:r w:rsidRPr="009D73DC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>deberá</w:t>
            </w: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contar con el comando java, si no fuera el caso solicitar la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instalacion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del mismo.</w:t>
            </w:r>
          </w:p>
          <w:p w14:paraId="423DD953" w14:textId="47696196" w:rsidR="002F52B2" w:rsidRPr="00C95BDC" w:rsidRDefault="002F52B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862" w:type="dxa"/>
          </w:tcPr>
          <w:p w14:paraId="59C7195F" w14:textId="26DC9AE4" w:rsidR="00071854" w:rsidRPr="00B776BB" w:rsidRDefault="004B0808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071854" w:rsidRPr="00B776BB" w14:paraId="0E24942C" w14:textId="77777777" w:rsidTr="00FA46A8">
        <w:tc>
          <w:tcPr>
            <w:tcW w:w="1730" w:type="dxa"/>
          </w:tcPr>
          <w:p w14:paraId="1BEE6282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Sistema Operativo | Linux</w:t>
            </w:r>
          </w:p>
        </w:tc>
        <w:tc>
          <w:tcPr>
            <w:tcW w:w="6972" w:type="dxa"/>
          </w:tcPr>
          <w:p w14:paraId="71A253A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345C75B" w14:textId="40C3BDCA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6FDB564" w14:textId="79095BD0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5EC45F0B" w14:textId="77777777" w:rsidTr="00FA46A8">
        <w:tc>
          <w:tcPr>
            <w:tcW w:w="1730" w:type="dxa"/>
          </w:tcPr>
          <w:p w14:paraId="2C552378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Windows</w:t>
            </w:r>
          </w:p>
        </w:tc>
        <w:tc>
          <w:tcPr>
            <w:tcW w:w="6972" w:type="dxa"/>
          </w:tcPr>
          <w:p w14:paraId="31C870F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93E7102" w14:textId="3054C6E0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B823F54" w14:textId="77142EB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2709368E" w14:textId="77777777" w:rsidTr="00A3580C">
        <w:trPr>
          <w:trHeight w:val="931"/>
        </w:trPr>
        <w:tc>
          <w:tcPr>
            <w:tcW w:w="1730" w:type="dxa"/>
          </w:tcPr>
          <w:p w14:paraId="2E7F078F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Sistema Otros |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App Server</w:t>
            </w:r>
          </w:p>
        </w:tc>
        <w:tc>
          <w:tcPr>
            <w:tcW w:w="6972" w:type="dxa"/>
          </w:tcPr>
          <w:p w14:paraId="2749055A" w14:textId="4AAD093F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Acceder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 al WS </w:t>
            </w:r>
            <w:r w:rsidRPr="002D1795">
              <w:rPr>
                <w:rFonts w:ascii="Verdana" w:hAnsi="Verdana" w:cs="Consolas"/>
                <w:sz w:val="18"/>
                <w:szCs w:val="18"/>
                <w:lang w:val="en-US" w:eastAsia="es-PE"/>
              </w:rPr>
              <w:t>INT-COP-0223</w:t>
            </w:r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:</w:t>
            </w:r>
          </w:p>
          <w:p w14:paraId="375F1494" w14:textId="7777777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</w:p>
          <w:p w14:paraId="55A54529" w14:textId="7777777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r w:rsidRPr="00B824BD"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  <w:t>URL</w:t>
            </w:r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</w:p>
          <w:p w14:paraId="016BC5FB" w14:textId="79362F3B" w:rsidR="002D1795" w:rsidRPr="002D1795" w:rsidRDefault="004B0808" w:rsidP="002D179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n-US"/>
              </w:rPr>
            </w:pPr>
            <w:hyperlink r:id="rId8" w:history="1">
              <w:r w:rsidRPr="00683331">
                <w:rPr>
                  <w:rStyle w:val="Hipervnculo"/>
                  <w:sz w:val="18"/>
                  <w:szCs w:val="18"/>
                  <w:lang w:val="en-US"/>
                </w:rPr>
                <w:t>h</w:t>
              </w:r>
              <w:r w:rsidRPr="00683331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ttp:/</w:t>
              </w:r>
              <w:r w:rsidRPr="00683331">
                <w:rPr>
                  <w:rStyle w:val="Hipervnculo"/>
                  <w:rFonts w:ascii="Verdana" w:hAnsi="Verdana" w:cs="Consolas"/>
                  <w:sz w:val="18"/>
                  <w:szCs w:val="18"/>
                  <w:highlight w:val="yellow"/>
                  <w:lang w:val="en-US" w:eastAsia="es-PE"/>
                </w:rPr>
                <w:t>/</w:t>
              </w:r>
              <w:r w:rsidRPr="00683331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172.19.172.6:80/v1.0/postventa/customer_Domain/custInfo/bssAgreementManagement/retrieveSubscriptions</w:t>
              </w:r>
            </w:hyperlink>
          </w:p>
          <w:p w14:paraId="0E33E06B" w14:textId="77777777" w:rsidR="002D1795" w:rsidRPr="002D1795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</w:p>
          <w:p w14:paraId="1E96DC31" w14:textId="79A3E832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Método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  <w:proofErr w:type="spellStart"/>
            <w:r w:rsidRPr="002D1795">
              <w:rPr>
                <w:rFonts w:ascii="Verdana" w:hAnsi="Verdana" w:cs="Arial"/>
                <w:sz w:val="18"/>
                <w:szCs w:val="18"/>
                <w:lang w:val="en-US"/>
              </w:rPr>
              <w:t>RetrieveSubscriptions</w:t>
            </w:r>
            <w:proofErr w:type="spellEnd"/>
          </w:p>
          <w:p w14:paraId="5A51B544" w14:textId="2937E198" w:rsidR="002D1795" w:rsidRPr="00297D30" w:rsidRDefault="002D1795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62" w:type="dxa"/>
          </w:tcPr>
          <w:p w14:paraId="0BA3D403" w14:textId="6346B858" w:rsidR="00071854" w:rsidRPr="00B776BB" w:rsidRDefault="00E30B9C" w:rsidP="00BB1A9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E30B9C">
              <w:rPr>
                <w:rFonts w:ascii="Verdana" w:hAnsi="Verdana"/>
                <w:sz w:val="18"/>
                <w:szCs w:val="18"/>
                <w:highlight w:val="green"/>
              </w:rPr>
              <w:t>pendiente</w:t>
            </w:r>
          </w:p>
        </w:tc>
      </w:tr>
    </w:tbl>
    <w:p w14:paraId="6D838C5F" w14:textId="4F26FF76" w:rsidR="00DF3B82" w:rsidRPr="00B776BB" w:rsidRDefault="00DF3B82" w:rsidP="00D94005">
      <w:pPr>
        <w:rPr>
          <w:rFonts w:ascii="Verdana" w:hAnsi="Verdana"/>
          <w:sz w:val="18"/>
          <w:szCs w:val="18"/>
        </w:rPr>
      </w:pPr>
    </w:p>
    <w:p w14:paraId="6AACFA71" w14:textId="2079FE0D" w:rsidR="00D94005" w:rsidRPr="00B776BB" w:rsidRDefault="00EA1A9C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6" w:name="_Toc311451359"/>
      <w:bookmarkStart w:id="7" w:name="_Toc8507389"/>
      <w:r w:rsidRPr="00B776BB">
        <w:rPr>
          <w:rFonts w:ascii="Verdana" w:hAnsi="Verdana" w:cs="Arial"/>
          <w:sz w:val="18"/>
          <w:szCs w:val="18"/>
        </w:rPr>
        <w:t>Dependencia con</w:t>
      </w:r>
      <w:r w:rsidR="00D94005" w:rsidRPr="00B776BB">
        <w:rPr>
          <w:rFonts w:ascii="Verdana" w:hAnsi="Verdana" w:cs="Arial"/>
          <w:sz w:val="18"/>
          <w:szCs w:val="18"/>
        </w:rPr>
        <w:t xml:space="preserve"> otros </w:t>
      </w:r>
      <w:bookmarkEnd w:id="6"/>
      <w:proofErr w:type="spellStart"/>
      <w:r w:rsidR="00833768" w:rsidRPr="00B776BB">
        <w:rPr>
          <w:rFonts w:ascii="Verdana" w:hAnsi="Verdana" w:cs="Arial"/>
          <w:sz w:val="18"/>
          <w:szCs w:val="18"/>
        </w:rPr>
        <w:t>Str</w:t>
      </w:r>
      <w:r w:rsidR="00EC0124" w:rsidRPr="00B776BB">
        <w:rPr>
          <w:rFonts w:ascii="Verdana" w:hAnsi="Verdana" w:cs="Arial"/>
          <w:sz w:val="18"/>
          <w:szCs w:val="18"/>
        </w:rPr>
        <w:t>eams</w:t>
      </w:r>
      <w:bookmarkEnd w:id="7"/>
      <w:proofErr w:type="spellEnd"/>
    </w:p>
    <w:tbl>
      <w:tblPr>
        <w:tblW w:w="0" w:type="auto"/>
        <w:tblInd w:w="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3653"/>
        <w:gridCol w:w="1969"/>
      </w:tblGrid>
      <w:tr w:rsidR="00AA60F4" w:rsidRPr="00B776BB" w14:paraId="032D0150" w14:textId="77777777" w:rsidTr="00C95BDC"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951F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Código del STREAM</w:t>
            </w:r>
          </w:p>
        </w:tc>
        <w:tc>
          <w:tcPr>
            <w:tcW w:w="36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E45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Aplicativo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6B5E6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Orden de Pases</w:t>
            </w:r>
          </w:p>
        </w:tc>
      </w:tr>
      <w:tr w:rsidR="00C95BDC" w:rsidRPr="00B776BB" w14:paraId="6DD99E51" w14:textId="77777777" w:rsidTr="00C95BDC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81BD9" w14:textId="7396FD25" w:rsidR="00C95BDC" w:rsidRPr="00B776BB" w:rsidRDefault="00C95BDC" w:rsidP="00C95BDC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STR.SOL.PROY-140067.MOTPROM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1401C" w14:textId="2C24FA52" w:rsidR="00C95BDC" w:rsidRPr="00B776BB" w:rsidRDefault="00C95BDC" w:rsidP="00C95BDC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MOTPROM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52859" w14:textId="2935B41F" w:rsidR="00C95BDC" w:rsidRPr="00B776BB" w:rsidRDefault="00C95BDC" w:rsidP="00C95BDC">
            <w:pPr>
              <w:pStyle w:val="Encabezado"/>
              <w:jc w:val="center"/>
              <w:rPr>
                <w:rFonts w:ascii="Verdana" w:hAnsi="Verdana"/>
                <w:sz w:val="18"/>
                <w:szCs w:val="18"/>
              </w:rPr>
            </w:pPr>
            <w:r w:rsidRPr="00D56C4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E55425" w:rsidRPr="00B776BB" w14:paraId="3DF19890" w14:textId="77777777" w:rsidTr="00C95BDC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3D33" w14:textId="588D477B" w:rsidR="00E55425" w:rsidRPr="00B776BB" w:rsidRDefault="00E55425" w:rsidP="00E55425">
            <w:pPr>
              <w:pStyle w:val="Encabezad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STR.SOL.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</w:t>
            </w:r>
            <w:r w:rsidRPr="00757331">
              <w:rPr>
                <w:rFonts w:ascii="Verdana" w:hAnsi="Verdana"/>
                <w:sz w:val="18"/>
                <w:szCs w:val="18"/>
                <w:lang w:val="en-US"/>
              </w:rPr>
              <w:t>.EAI_</w:t>
            </w:r>
            <w:r w:rsidR="00757331" w:rsidRPr="00757331">
              <w:rPr>
                <w:rFonts w:ascii="Verdana" w:hAnsi="Verdana"/>
                <w:sz w:val="18"/>
                <w:szCs w:val="18"/>
                <w:lang w:val="en-US"/>
              </w:rPr>
              <w:t>ONE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0BF58" w14:textId="4EB86BBD" w:rsidR="00E55425" w:rsidRPr="00B776BB" w:rsidRDefault="00E55425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EAI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96982" w14:textId="0EC21AE1" w:rsidR="00E55425" w:rsidRPr="00B776BB" w:rsidRDefault="003829CB" w:rsidP="00E55425">
            <w:pPr>
              <w:pStyle w:val="Encabezad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14:paraId="4768E30F" w14:textId="0C8FFB7D" w:rsidR="00F94741" w:rsidRPr="00B776BB" w:rsidRDefault="00F94741" w:rsidP="00F94741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</w:p>
    <w:p w14:paraId="16B551A1" w14:textId="77777777" w:rsidR="00D97ECD" w:rsidRPr="00B776BB" w:rsidRDefault="00D97ECD" w:rsidP="0033497A">
      <w:pPr>
        <w:rPr>
          <w:rFonts w:ascii="Verdana" w:hAnsi="Verdana"/>
          <w:sz w:val="18"/>
          <w:szCs w:val="18"/>
        </w:rPr>
      </w:pPr>
    </w:p>
    <w:p w14:paraId="25567710" w14:textId="77777777" w:rsidR="00E736E1" w:rsidRPr="00B776BB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3C220970" w14:textId="632392D9" w:rsidR="00F56068" w:rsidRPr="00B776BB" w:rsidRDefault="006747B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8" w:name="_Toc311451361"/>
      <w:bookmarkStart w:id="9" w:name="_Toc8507390"/>
      <w:r w:rsidRPr="00B776BB">
        <w:rPr>
          <w:rFonts w:ascii="Verdana" w:hAnsi="Verdana" w:cs="Arial"/>
          <w:sz w:val="18"/>
          <w:szCs w:val="18"/>
        </w:rPr>
        <w:t>Generación de copias de respaldo</w:t>
      </w:r>
      <w:bookmarkEnd w:id="8"/>
      <w:bookmarkEnd w:id="9"/>
    </w:p>
    <w:p w14:paraId="20DD3734" w14:textId="02C67EBB" w:rsidR="0008443E" w:rsidRPr="00B776BB" w:rsidRDefault="00AA60F4" w:rsidP="00AA60F4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619B886D" w14:textId="77777777" w:rsidR="0008443E" w:rsidRPr="00B776BB" w:rsidRDefault="0008443E" w:rsidP="0008443E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B776BB" w:rsidRDefault="00380C0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0" w:name="_Toc8507391"/>
      <w:bookmarkStart w:id="11" w:name="_Toc504493974"/>
      <w:r w:rsidRPr="00B776BB">
        <w:rPr>
          <w:rFonts w:ascii="Verdana" w:hAnsi="Verdana" w:cs="Arial"/>
          <w:sz w:val="18"/>
          <w:szCs w:val="18"/>
        </w:rPr>
        <w:t>Cambios en fuentes</w:t>
      </w:r>
      <w:bookmarkEnd w:id="10"/>
    </w:p>
    <w:bookmarkEnd w:id="11"/>
    <w:p w14:paraId="15F948E7" w14:textId="77777777" w:rsidR="0008443E" w:rsidRPr="00B776BB" w:rsidRDefault="0008443E" w:rsidP="0008443E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772E900A" w14:textId="77777777" w:rsidR="00380C05" w:rsidRPr="00B776BB" w:rsidRDefault="00380C05" w:rsidP="0008443E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B776BB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2" w:name="_Toc8507392"/>
      <w:r w:rsidRPr="00B776BB">
        <w:rPr>
          <w:rFonts w:ascii="Verdana" w:hAnsi="Verdana" w:cs="Arial"/>
          <w:sz w:val="18"/>
          <w:szCs w:val="18"/>
        </w:rPr>
        <w:t>Procesos de Instalación</w:t>
      </w:r>
      <w:bookmarkEnd w:id="12"/>
    </w:p>
    <w:p w14:paraId="06E03185" w14:textId="0F993DE3" w:rsidR="00084B00" w:rsidRPr="00B776BB" w:rsidRDefault="00084B00" w:rsidP="0049562C">
      <w:pPr>
        <w:ind w:left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</w:t>
      </w:r>
      <w:r w:rsidR="00A85B0C" w:rsidRPr="00B776BB">
        <w:rPr>
          <w:rFonts w:ascii="Verdana" w:hAnsi="Verdana"/>
          <w:color w:val="999999"/>
          <w:sz w:val="18"/>
          <w:szCs w:val="18"/>
        </w:rPr>
        <w:t>Considerar el orden descrito en los pasos a seguir para instalación y modificación de los servicios</w:t>
      </w:r>
      <w:r w:rsidRPr="00B776BB">
        <w:rPr>
          <w:rFonts w:ascii="Verdana" w:hAnsi="Verdana"/>
          <w:color w:val="999999"/>
          <w:sz w:val="18"/>
          <w:szCs w:val="18"/>
        </w:rPr>
        <w:t>)</w:t>
      </w:r>
    </w:p>
    <w:p w14:paraId="379C702D" w14:textId="3A8B2390" w:rsidR="00084B00" w:rsidRPr="00B776BB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B776BB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>Pasos a Seguir:</w:t>
      </w:r>
      <w:r w:rsidR="00C2702F" w:rsidRPr="00B776BB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B776BB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B776BB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B776BB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</w:t>
      </w:r>
      <w:r w:rsidR="009A5097" w:rsidRPr="00B776BB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B776BB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 w:cs="Arial"/>
          <w:bCs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 w:cs="Arial"/>
          <w:bCs/>
          <w:sz w:val="18"/>
          <w:szCs w:val="18"/>
        </w:rPr>
        <w:t>properties</w:t>
      </w:r>
      <w:proofErr w:type="spellEnd"/>
    </w:p>
    <w:p w14:paraId="60DDE0B9" w14:textId="554F8119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B776BB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Configuración de Servicios de Mensajería (JMS)</w:t>
      </w:r>
    </w:p>
    <w:p w14:paraId="3B0313B7" w14:textId="39FEC778" w:rsidR="00C2702F" w:rsidRPr="00B776BB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/>
          <w:sz w:val="18"/>
          <w:szCs w:val="18"/>
        </w:rPr>
        <w:t>DataSource</w:t>
      </w:r>
      <w:proofErr w:type="spellEnd"/>
    </w:p>
    <w:p w14:paraId="00182CA6" w14:textId="68FB8A11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B776BB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B776BB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 xml:space="preserve"> </w:t>
      </w:r>
      <w:bookmarkStart w:id="13" w:name="_Toc8507393"/>
      <w:r w:rsidRPr="00B776BB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3"/>
    </w:p>
    <w:p w14:paraId="0E08EA64" w14:textId="77777777" w:rsidR="00EB71A6" w:rsidRPr="00B776BB" w:rsidRDefault="00EB71A6" w:rsidP="00EB71A6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lastRenderedPageBreak/>
        <w:t>No aplica.</w:t>
      </w:r>
    </w:p>
    <w:p w14:paraId="5683E337" w14:textId="580BBDFC" w:rsidR="00766D9D" w:rsidRPr="00B776BB" w:rsidRDefault="00766D9D" w:rsidP="00EB71A6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 xml:space="preserve">  </w:t>
      </w:r>
    </w:p>
    <w:p w14:paraId="2FAAB6A8" w14:textId="77777777" w:rsidR="00137D91" w:rsidRPr="00B776BB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4" w:name="_Toc418172500"/>
      <w:bookmarkStart w:id="15" w:name="_Toc8507394"/>
      <w:r w:rsidRPr="00B776BB">
        <w:rPr>
          <w:rFonts w:ascii="Verdana" w:hAnsi="Verdana" w:cs="Arial"/>
          <w:b/>
          <w:sz w:val="18"/>
          <w:szCs w:val="18"/>
        </w:rPr>
        <w:t xml:space="preserve">Consideraciones 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E</w:t>
      </w:r>
      <w:r w:rsidR="00490820" w:rsidRPr="00B776BB">
        <w:rPr>
          <w:rFonts w:ascii="Verdana" w:hAnsi="Verdana" w:cs="Arial"/>
          <w:b/>
          <w:sz w:val="18"/>
          <w:szCs w:val="18"/>
        </w:rPr>
        <w:t>xterno</w:t>
      </w:r>
      <w:bookmarkEnd w:id="14"/>
      <w:bookmarkEnd w:id="15"/>
    </w:p>
    <w:p w14:paraId="0431356D" w14:textId="432E258B" w:rsidR="00587925" w:rsidRPr="00B776BB" w:rsidRDefault="006A002F" w:rsidP="005E0EF1">
      <w:pPr>
        <w:pStyle w:val="Encabezado"/>
        <w:tabs>
          <w:tab w:val="clear" w:pos="4320"/>
          <w:tab w:val="clear" w:pos="8640"/>
        </w:tabs>
        <w:ind w:left="851"/>
        <w:jc w:val="left"/>
        <w:rPr>
          <w:rFonts w:ascii="Verdana" w:hAnsi="Verdana" w:cs="Arial"/>
          <w:b/>
          <w:sz w:val="18"/>
          <w:szCs w:val="18"/>
          <w:u w:val="single"/>
          <w:lang w:val="es-ES_tradnl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estándares)</w:t>
      </w:r>
    </w:p>
    <w:p w14:paraId="6EB260E4" w14:textId="77777777" w:rsidR="00490820" w:rsidRPr="00B776BB" w:rsidRDefault="00490820" w:rsidP="00490820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7802"/>
      </w:tblGrid>
      <w:tr w:rsidR="00EB71A6" w:rsidRPr="00B776BB" w14:paraId="73A6ACBE" w14:textId="77777777" w:rsidTr="009E6461">
        <w:trPr>
          <w:trHeight w:val="212"/>
        </w:trPr>
        <w:tc>
          <w:tcPr>
            <w:tcW w:w="2825" w:type="dxa"/>
            <w:vAlign w:val="center"/>
          </w:tcPr>
          <w:p w14:paraId="4C3BEB7C" w14:textId="657604E9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5926" w:type="dxa"/>
            <w:vAlign w:val="center"/>
          </w:tcPr>
          <w:p w14:paraId="297B20D1" w14:textId="21C704FA" w:rsidR="00EB71A6" w:rsidRPr="00B776BB" w:rsidRDefault="00C95BDC" w:rsidP="00EB71A6">
            <w:pPr>
              <w:pStyle w:val="Textocomentari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EB71A6" w:rsidRPr="00C95BDC" w14:paraId="29E03AF3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5C3DE56A" w14:textId="5766BA55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5926" w:type="dxa"/>
            <w:vAlign w:val="center"/>
          </w:tcPr>
          <w:p w14:paraId="34C2A27C" w14:textId="20146F9B" w:rsidR="00EB71A6" w:rsidRPr="004B0808" w:rsidRDefault="004B0808" w:rsidP="00EB71A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BB128F" w:rsidRPr="004B0808">
              <w:rPr>
                <w:rFonts w:ascii="Verdana" w:hAnsi="Verdana" w:cs="Arial"/>
                <w:sz w:val="18"/>
                <w:szCs w:val="18"/>
              </w:rPr>
              <w:t>SH06_MOTPROM_ValidaDes_BajaContrato</w:t>
            </w:r>
          </w:p>
        </w:tc>
      </w:tr>
      <w:tr w:rsidR="00EB71A6" w:rsidRPr="00B776BB" w14:paraId="6A89464C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1A425632" w14:textId="7DA1E0C5" w:rsidR="00EB71A6" w:rsidRPr="00B776BB" w:rsidRDefault="00EB71A6" w:rsidP="00EB71A6">
            <w:pPr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5926" w:type="dxa"/>
            <w:vAlign w:val="center"/>
          </w:tcPr>
          <w:p w14:paraId="12C6AA8B" w14:textId="4638E877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  <w:tr w:rsidR="00F90DF2" w:rsidRPr="00B776BB" w14:paraId="20D0A370" w14:textId="77777777" w:rsidTr="00931D5C">
        <w:trPr>
          <w:trHeight w:val="226"/>
        </w:trPr>
        <w:tc>
          <w:tcPr>
            <w:tcW w:w="2825" w:type="dxa"/>
          </w:tcPr>
          <w:p w14:paraId="1CB82135" w14:textId="7F1AB0B0" w:rsidR="00F90DF2" w:rsidRPr="00B776BB" w:rsidRDefault="00F90DF2" w:rsidP="00754265">
            <w:pPr>
              <w:jc w:val="left"/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</w:pPr>
            <w:r w:rsidRPr="00B776BB"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  <w:t>Ruta en RTC</w:t>
            </w:r>
          </w:p>
        </w:tc>
        <w:tc>
          <w:tcPr>
            <w:tcW w:w="5926" w:type="dxa"/>
          </w:tcPr>
          <w:p w14:paraId="5EDEB4F2" w14:textId="1844DA54" w:rsidR="00F90DF2" w:rsidRPr="00B776BB" w:rsidRDefault="00F90DF2" w:rsidP="00754265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8E304FF" w14:textId="77777777" w:rsidR="00754265" w:rsidRPr="00B776BB" w:rsidRDefault="00754265" w:rsidP="00754265">
      <w:pPr>
        <w:rPr>
          <w:rFonts w:ascii="Verdana" w:hAnsi="Verdana"/>
          <w:b/>
          <w:sz w:val="18"/>
          <w:szCs w:val="18"/>
        </w:rPr>
      </w:pPr>
    </w:p>
    <w:p w14:paraId="4F3DD5DA" w14:textId="63B69536" w:rsidR="007E0142" w:rsidRPr="00B776BB" w:rsidRDefault="007E0142" w:rsidP="007E0142">
      <w:pPr>
        <w:ind w:left="72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(</w:t>
      </w:r>
      <w:r w:rsidRPr="00B776BB">
        <w:rPr>
          <w:rFonts w:ascii="Verdana" w:hAnsi="Verdana" w:cs="Arial"/>
          <w:sz w:val="18"/>
          <w:szCs w:val="18"/>
          <w:lang w:val="es-ES_tradnl"/>
        </w:rPr>
        <w:t>Para</w:t>
      </w:r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la instalación del archivo </w:t>
      </w:r>
      <w:proofErr w:type="spellStart"/>
      <w:r w:rsidR="0064304D" w:rsidRPr="00B776BB">
        <w:rPr>
          <w:rFonts w:ascii="Verdana" w:hAnsi="Verdana" w:cs="Arial"/>
          <w:sz w:val="18"/>
          <w:szCs w:val="18"/>
          <w:lang w:val="es-ES_tradnl"/>
        </w:rPr>
        <w:t>properties</w:t>
      </w:r>
      <w:proofErr w:type="spellEnd"/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ver el procedimiento en el documento Anexo Estándares de </w:t>
      </w:r>
      <w:r w:rsidR="00D91FAF" w:rsidRPr="00B776BB">
        <w:rPr>
          <w:rFonts w:ascii="Verdana" w:hAnsi="Verdana" w:cs="Arial"/>
          <w:sz w:val="18"/>
          <w:szCs w:val="18"/>
          <w:lang w:val="es-ES_tradnl"/>
        </w:rPr>
        <w:t>Configuración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 de Componentes_v1.0 – 6.2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. </w:t>
      </w:r>
      <w:r w:rsidR="001F3042" w:rsidRPr="00B776BB">
        <w:rPr>
          <w:rFonts w:ascii="Verdana" w:hAnsi="Verdana" w:cs="Arial"/>
          <w:sz w:val="18"/>
          <w:szCs w:val="18"/>
        </w:rPr>
        <w:t>Configuración de archivo .</w:t>
      </w:r>
      <w:proofErr w:type="spellStart"/>
      <w:r w:rsidR="001F3042" w:rsidRPr="00B776BB">
        <w:rPr>
          <w:rFonts w:ascii="Verdana" w:hAnsi="Verdana" w:cs="Arial"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sz w:val="18"/>
          <w:szCs w:val="18"/>
        </w:rPr>
        <w:t>)</w:t>
      </w:r>
    </w:p>
    <w:p w14:paraId="5C3941E8" w14:textId="77777777" w:rsidR="003C1241" w:rsidRPr="00B776BB" w:rsidRDefault="003C1241" w:rsidP="003C1241">
      <w:pPr>
        <w:rPr>
          <w:rFonts w:ascii="Verdana" w:hAnsi="Verdana" w:cs="Arial"/>
          <w:b/>
          <w:sz w:val="18"/>
          <w:szCs w:val="18"/>
        </w:rPr>
      </w:pPr>
    </w:p>
    <w:p w14:paraId="1BA236B4" w14:textId="4BFD5CD4" w:rsidR="003C1241" w:rsidRPr="00B776BB" w:rsidRDefault="00BB128F" w:rsidP="003C1241">
      <w:pPr>
        <w:ind w:left="108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SH06_MOTPROM_ValidaDes_BajaContrato</w:t>
      </w:r>
      <w:r w:rsidR="003C1241" w:rsidRPr="00B776BB">
        <w:rPr>
          <w:rFonts w:ascii="Verdana" w:hAnsi="Verdana" w:cs="Arial"/>
          <w:b/>
          <w:sz w:val="18"/>
          <w:szCs w:val="18"/>
        </w:rPr>
        <w:t>.properties</w:t>
      </w:r>
    </w:p>
    <w:p w14:paraId="0164AEE2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0E95BC57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39194D91" w14:textId="1F0AEE4C" w:rsidR="003C1241" w:rsidRPr="00B776BB" w:rsidRDefault="003C1241" w:rsidP="003C1241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3C1241" w:rsidRPr="00546764" w14:paraId="610DF368" w14:textId="77777777" w:rsidTr="00831CDA">
        <w:trPr>
          <w:trHeight w:val="1771"/>
        </w:trPr>
        <w:tc>
          <w:tcPr>
            <w:tcW w:w="9923" w:type="dxa"/>
            <w:shd w:val="clear" w:color="auto" w:fill="auto"/>
          </w:tcPr>
          <w:p w14:paraId="13C75039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bookmarkStart w:id="16" w:name="_Hlk520454078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 LOG4J ###</w:t>
            </w:r>
          </w:p>
          <w:p w14:paraId="605D6901" w14:textId="6774C1E0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log4j.dir=</w:t>
            </w:r>
            <w:r w:rsidR="004B080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/home/USRPRETUPS/procesosmotorprom/desactiva/</w:t>
            </w: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SH06_MOTPROM_ValidaDes_BajaContrato/log4j.properties</w:t>
            </w:r>
          </w:p>
          <w:p w14:paraId="5858B7A2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E89A32F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#MOTPROM</w:t>
            </w:r>
          </w:p>
          <w:p w14:paraId="61461A0A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db.bscs.nombre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=BSCS</w:t>
            </w:r>
          </w:p>
          <w:p w14:paraId="5961D4E9" w14:textId="76FC1A46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oracle.jdbc.owner.bscs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7B35EC" w:rsidRPr="0038386E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</w:t>
            </w:r>
          </w:p>
          <w:p w14:paraId="1931E256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pkg_motprom_proces_transbk</w:t>
            </w:r>
            <w:proofErr w:type="spellEnd"/>
          </w:p>
          <w:p w14:paraId="29C4C21A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bscs.promss.desactiva.baja.contrato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promss_desa_baja_contrato</w:t>
            </w:r>
            <w:proofErr w:type="spellEnd"/>
          </w:p>
          <w:p w14:paraId="7C573682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bscs.su.cambio.plan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promsu_desa_cambio_planlinea</w:t>
            </w:r>
            <w:proofErr w:type="spellEnd"/>
          </w:p>
          <w:p w14:paraId="38D31BFA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db.bscs.timeout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=5000</w:t>
            </w:r>
          </w:p>
          <w:p w14:paraId="15E51E50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##########################</w:t>
            </w:r>
          </w:p>
          <w:p w14:paraId="11C8AA66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A3DBB88" w14:textId="752FC158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oracle.jdbc.conexion.bscs=jdbc:oracle:thin:@</w:t>
            </w:r>
            <w:r w:rsidR="00C95BDC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scan-fcprod.tim.com.pe:1521:MOTPROM</w:t>
            </w:r>
          </w:p>
          <w:p w14:paraId="0D503E41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5A710207" w14:textId="1C1A373A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oracle.jdbc.usuario.bscs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="00C95BDC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usrappmotorp</w:t>
            </w:r>
            <w:proofErr w:type="spellEnd"/>
          </w:p>
          <w:p w14:paraId="3C67AC25" w14:textId="1533F569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oracle.jdbc.password.bscs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C95BDC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***</w:t>
            </w:r>
          </w:p>
          <w:p w14:paraId="7043ECF7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8E6C4A6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codigo.idf1=1</w:t>
            </w:r>
          </w:p>
          <w:p w14:paraId="48131D80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mensaje.idf1=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Cambio de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</w:p>
          <w:p w14:paraId="205F8175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codigo.idf2=2</w:t>
            </w:r>
          </w:p>
          <w:p w14:paraId="0AF623B3" w14:textId="6106BC5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</w:t>
            </w:r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e.idf2=No se 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encontraron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bonos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a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desactivar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cambio de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</w:p>
          <w:p w14:paraId="1FC4345D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5199F50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#WS INT-COP-0223</w:t>
            </w:r>
          </w:p>
          <w:p w14:paraId="03019D81" w14:textId="3DC507BD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intcop.0223.bssAgreementManagement.url=http://</w:t>
            </w:r>
            <w:r w:rsidR="004B0808" w:rsidRPr="004B0808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172.19.172.6:80</w:t>
            </w: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/v1.0/postventa/customer_Domain/custInfo/bssAgreementManagement/retrieveSubscriptions</w:t>
            </w:r>
          </w:p>
          <w:p w14:paraId="6442C8FF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intcop.0223.bssAgreementManagement.url.timeout=5000</w:t>
            </w:r>
          </w:p>
          <w:p w14:paraId="7125D5D8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intcop.0223.bssAgreementManagement.url.conexion=5000</w:t>
            </w:r>
          </w:p>
          <w:p w14:paraId="5389BF4C" w14:textId="77777777" w:rsidR="00546764" w:rsidRPr="00C95BDC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intcop.0223.bssAgreementManagement.auth.username=</w:t>
            </w:r>
            <w:proofErr w:type="spellStart"/>
            <w:r w:rsidRPr="00C95BDC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Integracion</w:t>
            </w:r>
            <w:proofErr w:type="spellEnd"/>
          </w:p>
          <w:p w14:paraId="667C9BF3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C95BDC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intcop.0223.bssAgreementManagement.auth.password=Synopsis2018</w:t>
            </w:r>
          </w:p>
          <w:p w14:paraId="5577B535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intcop.0223.bssAgreementManagement.canal=CAC</w:t>
            </w:r>
          </w:p>
          <w:p w14:paraId="6C6F9CBA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intcop.0223.bssAgreementManagementcountry=PE</w:t>
            </w:r>
          </w:p>
          <w:p w14:paraId="10DC69AF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intcop.0223.bssAgreementManagement.language=ESbssAgreementManagement.</w:t>
            </w:r>
          </w:p>
          <w:p w14:paraId="72CF1771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intcop.0223.bssAgreementManagement.consumer=TLF-</w:t>
            </w:r>
          </w:p>
          <w:p w14:paraId="0DC34516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intcop.0223.bssAgreementManagement.system=USSD</w:t>
            </w:r>
          </w:p>
          <w:p w14:paraId="173E1A5C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intcop.0223.bssAgreementManagement.modulo=USSD</w:t>
            </w:r>
          </w:p>
          <w:p w14:paraId="44860C32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intcop.0223.bssAgreementManagement.userid=USRUSSD</w:t>
            </w:r>
          </w:p>
          <w:p w14:paraId="658EACA8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intcop.0223.bssAgreementManagement.dispositivo=USSD</w:t>
            </w:r>
          </w:p>
          <w:p w14:paraId="2D82A8B6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intcop.0223.bssAgreementManagement.wslp=</w:t>
            </w:r>
            <w:r w:rsidRPr="00C95BDC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172.19.74.222</w:t>
            </w:r>
          </w:p>
          <w:p w14:paraId="088F1561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intcop.0223.bssAgreementManagement.msgtype=?</w:t>
            </w:r>
          </w:p>
          <w:p w14:paraId="7433D3BF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intcop.0223.bssAgreementManagementoperation.1=bsscustomermanagement</w:t>
            </w:r>
          </w:p>
          <w:p w14:paraId="034F385B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intcop.0223.bssAgreementManagement.nombre.aplicacion=E_USR_01</w:t>
            </w:r>
          </w:p>
          <w:p w14:paraId="1131B92D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intcop.0223.bssAgreementManagement.usuario.aplicacion=E_USR_01</w:t>
            </w:r>
          </w:p>
          <w:p w14:paraId="3B99BD14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intcop.0223.bssAgreementManagement.idApplication=SAP</w:t>
            </w:r>
          </w:p>
          <w:p w14:paraId="13F78EEC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B32A15E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productSpecification.productSpecificationType.name=4</w:t>
            </w:r>
          </w:p>
          <w:p w14:paraId="00655E61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baja.contrato.desactivo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=4</w:t>
            </w:r>
          </w:p>
          <w:p w14:paraId="4BE270CD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baja.contrato.activo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490E3FD7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2B3FB63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desactiva.bono.cambio.plan.reintento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0DBFEE78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72C1B7B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22705C5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#IDT</w:t>
            </w:r>
          </w:p>
          <w:p w14:paraId="7E150000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cargadatos.motprom.codigo.idt1=-1</w:t>
            </w:r>
          </w:p>
          <w:p w14:paraId="06ADEB00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cargadatos.motprom.mensaje.idt1=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SP '$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591D2129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cargadatos.motprom.codigo.idt2=-2</w:t>
            </w:r>
          </w:p>
          <w:p w14:paraId="4D8E0AA5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cargadatos.motprom.mensaje.idt2=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SP '$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5D3B333B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cod.idt3.getProductsOfferingPerContract=-3</w:t>
            </w:r>
          </w:p>
          <w:p w14:paraId="43294FBA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msj.idt3.getProductsOfferingPerContract=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WS '$ws' -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22E45EA0" w14:textId="77777777" w:rsidR="00546764" w:rsidRPr="00546764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cod.idt4.getProductsOfferingPerContract=-4</w:t>
            </w:r>
          </w:p>
          <w:p w14:paraId="59670A96" w14:textId="2E0EE19D" w:rsidR="003C1241" w:rsidRPr="00B776BB" w:rsidRDefault="00546764" w:rsidP="0054676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msj.idt4.getProductsOfferingPerContract=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WS '$ws - 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54676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</w:tc>
      </w:tr>
      <w:bookmarkEnd w:id="16"/>
    </w:tbl>
    <w:p w14:paraId="6F3FD198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7E5894DF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2341568C" w14:textId="77777777" w:rsidR="003C1241" w:rsidRPr="00B776BB" w:rsidRDefault="003C1241" w:rsidP="003C1241">
      <w:pPr>
        <w:spacing w:line="276" w:lineRule="auto"/>
        <w:jc w:val="left"/>
        <w:rPr>
          <w:rFonts w:ascii="Verdana" w:hAnsi="Verdana" w:cs="Arial"/>
          <w:sz w:val="18"/>
          <w:szCs w:val="18"/>
          <w:lang w:val="pt-BR"/>
        </w:rPr>
      </w:pPr>
    </w:p>
    <w:p w14:paraId="1FD76CF8" w14:textId="77777777" w:rsidR="00EF4366" w:rsidRPr="00546764" w:rsidRDefault="00EF4366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</w:rPr>
      </w:pPr>
    </w:p>
    <w:p w14:paraId="2B4E6EB0" w14:textId="77777777" w:rsidR="00490820" w:rsidRPr="00B776BB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8507395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archivos .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logs</w:t>
      </w:r>
      <w:bookmarkEnd w:id="17"/>
      <w:proofErr w:type="spellEnd"/>
    </w:p>
    <w:p w14:paraId="7322E9DB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p w14:paraId="1D726109" w14:textId="0B2BF591" w:rsidR="00010ABB" w:rsidRPr="00B776BB" w:rsidRDefault="00010ABB" w:rsidP="00010ABB">
      <w:pPr>
        <w:ind w:left="567"/>
        <w:rPr>
          <w:rFonts w:ascii="Verdana" w:hAnsi="Verdana" w:cs="Arial"/>
          <w:sz w:val="18"/>
          <w:szCs w:val="18"/>
          <w:lang w:val="es-ES_tradnl"/>
        </w:rPr>
      </w:pPr>
      <w:r w:rsidRPr="00B776BB">
        <w:rPr>
          <w:rFonts w:ascii="Verdana" w:hAnsi="Verdana" w:cs="Arial"/>
          <w:sz w:val="18"/>
          <w:szCs w:val="18"/>
          <w:lang w:val="es-ES_tradnl"/>
        </w:rPr>
        <w:t xml:space="preserve">El archivo </w:t>
      </w:r>
      <w:r w:rsidRPr="00B776BB">
        <w:rPr>
          <w:rFonts w:ascii="Verdana" w:hAnsi="Verdana" w:cs="Arial"/>
          <w:b/>
          <w:sz w:val="18"/>
          <w:szCs w:val="18"/>
          <w:lang w:val="es-ES_tradnl"/>
        </w:rPr>
        <w:t>log4j.properties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 contiene la configuración del log del aplicativo (ruta y nombre del log, nivel de traza, </w:t>
      </w:r>
      <w:proofErr w:type="spellStart"/>
      <w:r w:rsidRPr="00B776BB">
        <w:rPr>
          <w:rFonts w:ascii="Verdana" w:hAnsi="Verdana" w:cs="Arial"/>
          <w:sz w:val="18"/>
          <w:szCs w:val="18"/>
          <w:lang w:val="es-ES_tradnl"/>
        </w:rPr>
        <w:t>etc</w:t>
      </w:r>
      <w:proofErr w:type="spellEnd"/>
      <w:r w:rsidRPr="00B776BB">
        <w:rPr>
          <w:rFonts w:ascii="Verdana" w:hAnsi="Verdana" w:cs="Arial"/>
          <w:sz w:val="18"/>
          <w:szCs w:val="18"/>
          <w:lang w:val="es-ES_tradnl"/>
        </w:rPr>
        <w:t>).</w:t>
      </w:r>
    </w:p>
    <w:p w14:paraId="48014E17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tbl>
      <w:tblPr>
        <w:tblW w:w="85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9"/>
      </w:tblGrid>
      <w:tr w:rsidR="00010ABB" w:rsidRPr="004B0808" w14:paraId="2731D608" w14:textId="77777777" w:rsidTr="00010ABB">
        <w:tc>
          <w:tcPr>
            <w:tcW w:w="8572" w:type="dxa"/>
            <w:shd w:val="clear" w:color="auto" w:fill="auto"/>
          </w:tcPr>
          <w:p w14:paraId="135DD91C" w14:textId="77777777" w:rsidR="005A6623" w:rsidRPr="005A6623" w:rsidRDefault="005A6623" w:rsidP="005A6623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Root logger option</w:t>
            </w:r>
          </w:p>
          <w:p w14:paraId="125EC6DD" w14:textId="77777777" w:rsidR="005A6623" w:rsidRPr="005A6623" w:rsidRDefault="005A6623" w:rsidP="005A6623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log4j.rootLogger=INFO, R</w:t>
            </w:r>
          </w:p>
          <w:p w14:paraId="58FFCEE5" w14:textId="77777777" w:rsidR="005A6623" w:rsidRPr="005A6623" w:rsidRDefault="005A6623" w:rsidP="005A6623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</w:p>
          <w:p w14:paraId="68B11363" w14:textId="77777777" w:rsidR="005A6623" w:rsidRPr="005A6623" w:rsidRDefault="005A6623" w:rsidP="005A6623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Direct log messages to a log file</w:t>
            </w:r>
          </w:p>
          <w:p w14:paraId="6C41A1E4" w14:textId="77777777" w:rsidR="005A6623" w:rsidRPr="005A6623" w:rsidRDefault="005A6623" w:rsidP="005A6623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log4j.appender.R=org.apache.log4j.DailyRollingFileAppender</w:t>
            </w:r>
          </w:p>
          <w:p w14:paraId="2CEC9B5E" w14:textId="77777777" w:rsidR="005A6623" w:rsidRPr="005A6623" w:rsidRDefault="005A6623" w:rsidP="005A6623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log4j.appender.R.layout=org.apache.log4j.PatternLayout</w:t>
            </w:r>
          </w:p>
          <w:p w14:paraId="0C114296" w14:textId="77777777" w:rsidR="005A6623" w:rsidRPr="005A6623" w:rsidRDefault="005A6623" w:rsidP="005A6623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log4j.appender.R.layout.ConversionPattern= [%-5p] [%d{</w:t>
            </w:r>
            <w:proofErr w:type="spellStart"/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HH:mm:ss</w:t>
            </w:r>
            <w:proofErr w:type="spellEnd"/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}] (%c{1}:%L) - %</w:t>
            </w:r>
            <w:proofErr w:type="spellStart"/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m%n</w:t>
            </w:r>
            <w:proofErr w:type="spellEnd"/>
          </w:p>
          <w:p w14:paraId="0D343B61" w14:textId="4FA62738" w:rsidR="005A6623" w:rsidRPr="005A6623" w:rsidRDefault="005A6623" w:rsidP="005A6623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log4j.appender.R.File</w:t>
            </w: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en-US"/>
              </w:rPr>
              <w:t>=</w:t>
            </w:r>
            <w:r w:rsidR="004B0808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en-US"/>
              </w:rPr>
              <w:t>/home/USRPRETUPS/procesosmotorprom/desactiva/</w:t>
            </w: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SH06_MOTPROM_ValidaDes_BajaContrato/LOG/SH06_MOTPROM_Baja_Contrato.log</w:t>
            </w:r>
          </w:p>
          <w:p w14:paraId="28718CC3" w14:textId="499B6D81" w:rsidR="007D1B59" w:rsidRPr="00B776BB" w:rsidRDefault="005A6623" w:rsidP="005A6623">
            <w:pPr>
              <w:ind w:left="142"/>
              <w:jc w:val="left"/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5A6623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</w:t>
            </w:r>
            <w:r w:rsidR="003962FF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.DatePattern='.'</w:t>
            </w:r>
            <w:proofErr w:type="spellStart"/>
            <w:r w:rsidR="003962FF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="003962FF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="003962FF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</w:p>
        </w:tc>
      </w:tr>
    </w:tbl>
    <w:p w14:paraId="25368710" w14:textId="2FAF4CD2" w:rsidR="007C7732" w:rsidRPr="00B776BB" w:rsidRDefault="007C7732" w:rsidP="00CD2F24">
      <w:pPr>
        <w:ind w:left="720"/>
        <w:rPr>
          <w:rFonts w:ascii="Verdana" w:hAnsi="Verdana" w:cs="Arial"/>
          <w:sz w:val="18"/>
          <w:szCs w:val="18"/>
          <w:lang w:val="en-US"/>
        </w:rPr>
      </w:pPr>
    </w:p>
    <w:p w14:paraId="3FBBE269" w14:textId="48622C2A" w:rsidR="00031EB7" w:rsidRPr="00B776BB" w:rsidRDefault="00490820" w:rsidP="00754265">
      <w:pPr>
        <w:ind w:left="1152"/>
        <w:rPr>
          <w:rFonts w:ascii="Verdana" w:hAnsi="Verdana" w:cs="Arial"/>
          <w:b/>
          <w:sz w:val="18"/>
          <w:szCs w:val="18"/>
          <w:lang w:val="en-US"/>
        </w:rPr>
      </w:pPr>
      <w:r w:rsidRPr="00B776BB">
        <w:rPr>
          <w:rFonts w:ascii="Verdana" w:hAnsi="Verdana" w:cs="Arial"/>
          <w:b/>
          <w:sz w:val="18"/>
          <w:szCs w:val="18"/>
          <w:lang w:val="en-US"/>
        </w:rPr>
        <w:t xml:space="preserve">   </w:t>
      </w:r>
    </w:p>
    <w:p w14:paraId="674B80C7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8507396"/>
      <w:r w:rsidRPr="00B776BB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B776BB">
        <w:rPr>
          <w:rFonts w:ascii="Verdana" w:hAnsi="Verdana" w:cs="Arial"/>
          <w:b/>
          <w:sz w:val="18"/>
          <w:szCs w:val="18"/>
        </w:rPr>
        <w:t>Servicios de Mensajería (JMS)</w:t>
      </w:r>
      <w:bookmarkEnd w:id="18"/>
    </w:p>
    <w:p w14:paraId="719E0732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BDE5948" w14:textId="4DD76593" w:rsidR="00F479B4" w:rsidRPr="00B776BB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8507397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DataSource</w:t>
      </w:r>
      <w:proofErr w:type="spellEnd"/>
      <w:r w:rsidR="00490820" w:rsidRPr="00B776BB">
        <w:rPr>
          <w:rFonts w:ascii="Verdana" w:hAnsi="Verdana" w:cs="Arial"/>
          <w:b/>
          <w:sz w:val="18"/>
          <w:szCs w:val="18"/>
        </w:rPr>
        <w:t>:</w:t>
      </w:r>
      <w:bookmarkEnd w:id="19"/>
      <w:r w:rsidR="00490820"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1511F1D0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70685" w14:textId="77777777" w:rsidR="00454EA5" w:rsidRPr="00B776BB" w:rsidRDefault="00454EA5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B776BB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8507398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092698" w:rsidRPr="00B776BB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20"/>
    </w:p>
    <w:p w14:paraId="6C7675B4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EB463DA" w14:textId="77777777" w:rsidR="00092698" w:rsidRPr="00B776BB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8507399"/>
      <w:r w:rsidRPr="00B776BB">
        <w:rPr>
          <w:rFonts w:ascii="Verdana" w:hAnsi="Verdana" w:cs="Arial"/>
          <w:b/>
          <w:sz w:val="18"/>
          <w:szCs w:val="18"/>
        </w:rPr>
        <w:t>Configuración de Librería</w:t>
      </w:r>
      <w:bookmarkEnd w:id="21"/>
    </w:p>
    <w:p w14:paraId="68CBE028" w14:textId="45CBFB74" w:rsidR="00A30E1D" w:rsidRPr="00B776BB" w:rsidRDefault="00A30E1D" w:rsidP="00641663">
      <w:pPr>
        <w:pStyle w:val="Prrafodelista"/>
        <w:ind w:left="360"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 w:cs="Arial"/>
          <w:sz w:val="18"/>
          <w:szCs w:val="18"/>
        </w:rPr>
        <w:t xml:space="preserve"> aplica.</w:t>
      </w:r>
    </w:p>
    <w:p w14:paraId="1A19BBE8" w14:textId="77777777" w:rsidR="00A30E1D" w:rsidRPr="00B776BB" w:rsidRDefault="00A30E1D" w:rsidP="00A30E1D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sz w:val="18"/>
          <w:szCs w:val="18"/>
        </w:rPr>
      </w:pPr>
    </w:p>
    <w:p w14:paraId="7CD4CEDC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8507400"/>
      <w:r w:rsidRPr="00B776BB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B776BB">
        <w:rPr>
          <w:rFonts w:ascii="Verdana" w:hAnsi="Verdana" w:cs="Arial"/>
          <w:b/>
          <w:sz w:val="18"/>
          <w:szCs w:val="18"/>
        </w:rPr>
        <w:t>Componente</w:t>
      </w:r>
      <w:bookmarkEnd w:id="22"/>
    </w:p>
    <w:p w14:paraId="25C4C68B" w14:textId="58CF76D4" w:rsidR="00CD2F24" w:rsidRPr="00B776BB" w:rsidRDefault="00A30E1D" w:rsidP="00641663">
      <w:pPr>
        <w:pStyle w:val="Prrafodelista"/>
        <w:ind w:left="36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/>
          <w:color w:val="999999"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>aplica</w:t>
      </w:r>
      <w:r w:rsidRPr="00B776BB">
        <w:rPr>
          <w:rFonts w:ascii="Verdana" w:hAnsi="Verdana"/>
          <w:color w:val="999999"/>
          <w:sz w:val="18"/>
          <w:szCs w:val="18"/>
        </w:rPr>
        <w:t>.</w:t>
      </w:r>
    </w:p>
    <w:p w14:paraId="77B469A8" w14:textId="77777777" w:rsidR="00AE0A08" w:rsidRPr="00B776BB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B776BB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8507401"/>
      <w:r w:rsidRPr="00B776BB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3"/>
    </w:p>
    <w:p w14:paraId="36C8A2D2" w14:textId="77777777" w:rsidR="00FC30AC" w:rsidRPr="00B776BB" w:rsidRDefault="00FC30AC" w:rsidP="00641663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6E2A6A8" w14:textId="77777777" w:rsidR="00A62878" w:rsidRPr="00B776BB" w:rsidRDefault="00A62878" w:rsidP="00FC30AC">
      <w:pPr>
        <w:pStyle w:val="Encabezado"/>
        <w:tabs>
          <w:tab w:val="clear" w:pos="4320"/>
          <w:tab w:val="clear" w:pos="8640"/>
        </w:tabs>
        <w:ind w:left="720"/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B776BB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4" w:name="_Toc8507402"/>
      <w:r w:rsidRPr="00B776BB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4"/>
    </w:p>
    <w:p w14:paraId="7D3AA5BA" w14:textId="63E5B160" w:rsidR="00E06389" w:rsidRPr="00B776BB" w:rsidRDefault="00E06389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</w:t>
      </w:r>
    </w:p>
    <w:p w14:paraId="4300F8BC" w14:textId="77777777" w:rsidR="00A30E1D" w:rsidRPr="00B776BB" w:rsidRDefault="00A30E1D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</w:p>
    <w:p w14:paraId="2167491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9"/>
        <w:gridCol w:w="7267"/>
      </w:tblGrid>
      <w:tr w:rsidR="00A30E1D" w:rsidRPr="00B776BB" w14:paraId="251FE8BD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126AF210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7267" w:type="dxa"/>
            <w:vAlign w:val="center"/>
          </w:tcPr>
          <w:p w14:paraId="2BD4FDF8" w14:textId="481904CA" w:rsidR="00A30E1D" w:rsidRPr="00B776BB" w:rsidRDefault="00C95BDC" w:rsidP="00E55425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A30E1D" w:rsidRPr="00C95BDC" w14:paraId="453308EA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43065BD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7267" w:type="dxa"/>
            <w:vAlign w:val="center"/>
          </w:tcPr>
          <w:p w14:paraId="5FBBDDA6" w14:textId="65700B0E" w:rsidR="00A30E1D" w:rsidRPr="004B0808" w:rsidRDefault="004B0808" w:rsidP="00E55425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4B0808"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BB128F" w:rsidRPr="004B0808">
              <w:rPr>
                <w:rFonts w:ascii="Verdana" w:hAnsi="Verdana" w:cs="Arial"/>
                <w:sz w:val="18"/>
                <w:szCs w:val="18"/>
              </w:rPr>
              <w:t>SH06_MOTPROM_ValidaDes_BajaContrato</w:t>
            </w:r>
          </w:p>
        </w:tc>
      </w:tr>
      <w:tr w:rsidR="00A30E1D" w:rsidRPr="00B776BB" w14:paraId="5C1452EF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1E9CA28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7267" w:type="dxa"/>
            <w:vAlign w:val="center"/>
          </w:tcPr>
          <w:p w14:paraId="10FD2F82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</w:tbl>
    <w:p w14:paraId="12BE8A5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A30E1D" w:rsidRPr="00B776BB" w14:paraId="03D332C2" w14:textId="77777777" w:rsidTr="00E55425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2CD2A0E" w14:textId="19023387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</w:t>
            </w:r>
            <w:r w:rsidR="00702764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_ONE</w:t>
            </w:r>
          </w:p>
        </w:tc>
      </w:tr>
      <w:tr w:rsidR="00A30E1D" w:rsidRPr="00B776BB" w14:paraId="64951520" w14:textId="77777777" w:rsidTr="00E55425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84EDD85" w14:textId="77777777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590734" w:rsidRPr="00B776BB" w14:paraId="45F5797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5659" w14:textId="5EEAAAF7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="00BB128F">
              <w:rPr>
                <w:rFonts w:ascii="Verdana" w:hAnsi="Verdana" w:cs="Arial"/>
                <w:sz w:val="18"/>
                <w:szCs w:val="18"/>
              </w:rPr>
              <w:t>SH06_MOTPROM_ValidaDes_BajaContrato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 w:rsidR="00BB128F">
              <w:rPr>
                <w:rFonts w:ascii="Verdana" w:hAnsi="Verdana"/>
                <w:sz w:val="18"/>
                <w:szCs w:val="18"/>
              </w:rPr>
              <w:t>SH06_MOTPROM_ValidaDes_BajaContrato</w:t>
            </w:r>
            <w:r w:rsidRPr="00B776BB">
              <w:rPr>
                <w:rFonts w:ascii="Verdana" w:hAnsi="Verdana"/>
                <w:sz w:val="18"/>
                <w:szCs w:val="18"/>
              </w:rPr>
              <w:t>.jar</w:t>
            </w:r>
          </w:p>
        </w:tc>
      </w:tr>
      <w:tr w:rsidR="00590734" w:rsidRPr="00BB128F" w14:paraId="41F6E6C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F236" w14:textId="3A82F5F3" w:rsidR="00590734" w:rsidRPr="006B40A6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B40A6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6B40A6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="00BB128F">
              <w:rPr>
                <w:rFonts w:ascii="Verdana" w:hAnsi="Verdana" w:cs="Arial"/>
                <w:sz w:val="18"/>
                <w:szCs w:val="18"/>
                <w:lang w:val="en-US"/>
              </w:rPr>
              <w:t>SH06_MOTPROM_ValidaDes_BajaContrato</w:t>
            </w:r>
            <w:r w:rsidRPr="006B40A6">
              <w:rPr>
                <w:rFonts w:ascii="Verdana" w:hAnsi="Verdana" w:cs="Arial"/>
                <w:sz w:val="18"/>
                <w:szCs w:val="18"/>
                <w:lang w:val="en-US"/>
              </w:rPr>
              <w:t>/</w:t>
            </w:r>
            <w:r w:rsidR="00BB128F">
              <w:rPr>
                <w:rFonts w:ascii="Verdana" w:hAnsi="Verdana"/>
                <w:sz w:val="18"/>
                <w:szCs w:val="18"/>
                <w:lang w:val="en-US"/>
              </w:rPr>
              <w:t>SH06_MOTPROM_ValidaDes_BajaContrato</w:t>
            </w:r>
            <w:r w:rsidRPr="006B40A6">
              <w:rPr>
                <w:rFonts w:ascii="Verdana" w:hAnsi="Verdana"/>
                <w:sz w:val="18"/>
                <w:szCs w:val="18"/>
                <w:lang w:val="en-US"/>
              </w:rPr>
              <w:t>.properties</w:t>
            </w:r>
          </w:p>
        </w:tc>
      </w:tr>
      <w:tr w:rsidR="00590734" w:rsidRPr="004B0808" w14:paraId="4AE53B8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239" w14:textId="384C2FDA" w:rsidR="00590734" w:rsidRPr="00831CDA" w:rsidRDefault="00590734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831CDA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="00BB128F">
              <w:rPr>
                <w:rFonts w:ascii="Verdana" w:hAnsi="Verdana" w:cs="Arial"/>
                <w:sz w:val="18"/>
                <w:szCs w:val="18"/>
                <w:lang w:val="en-US"/>
              </w:rPr>
              <w:t>SH06_MOTPROM_ValidaDes_BajaContrato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/log4j</w:t>
            </w:r>
            <w:r w:rsidRPr="00831CDA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590734" w:rsidRPr="00BB128F" w14:paraId="768A47E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10" w14:textId="4AB641AC" w:rsidR="00590734" w:rsidRPr="00831CDA" w:rsidRDefault="00CA735F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varset</w:t>
            </w:r>
            <w:proofErr w:type="spellEnd"/>
          </w:p>
        </w:tc>
      </w:tr>
      <w:tr w:rsidR="007559CF" w:rsidRPr="004B0808" w14:paraId="4DD11A1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EF4" w14:textId="692B5401" w:rsidR="007559CF" w:rsidRPr="00B776BB" w:rsidRDefault="007559C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661859" w:rsidRPr="004B0808" w14:paraId="427B13B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3E70" w14:textId="1C6007D4" w:rsidR="00661859" w:rsidRPr="00B776BB" w:rsidRDefault="00661859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</w:t>
            </w:r>
            <w:r w:rsidR="00F7759C" w:rsidRPr="00F7759C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bssAgreementManagement</w:t>
            </w:r>
            <w:r w:rsidRPr="0066185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.jar</w:t>
            </w:r>
          </w:p>
        </w:tc>
      </w:tr>
      <w:tr w:rsidR="007559CF" w:rsidRPr="004B0808" w14:paraId="7EE8BF4F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0FF" w14:textId="7A85207C" w:rsidR="00CA735F" w:rsidRPr="00831CDA" w:rsidRDefault="00CA735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A30E1D" w:rsidRPr="004B0808" w14:paraId="103AFEEA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6C20" w14:textId="7F32DCD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A30E1D" w:rsidRPr="004B0808" w14:paraId="6165FD56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1114" w14:textId="2307AC6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A30E1D" w:rsidRPr="004B0808" w14:paraId="5067E1D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BA9D" w14:textId="0596DE58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A30E1D" w:rsidRPr="004B0808" w14:paraId="0271B99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A68" w14:textId="32DC68B9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A30E1D" w:rsidRPr="004B0808" w14:paraId="034ABED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DBF2" w14:textId="3F93201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A30E1D" w:rsidRPr="004B0808" w14:paraId="09BBD55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119E" w14:textId="5155B71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A30E1D" w:rsidRPr="004B0808" w14:paraId="21CE65B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F7AD" w14:textId="280931C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A30E1D" w:rsidRPr="004B0808" w14:paraId="5C6F06D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DEDA" w14:textId="7A21E5B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A30E1D" w:rsidRPr="004B0808" w14:paraId="35C032C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6868" w14:textId="23BBC92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A30E1D" w:rsidRPr="004B0808" w14:paraId="0D90B8D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8D7" w14:textId="5E56593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A30E1D" w:rsidRPr="004B0808" w14:paraId="552C018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2C88" w14:textId="3BDFFCD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A30E1D" w:rsidRPr="004B0808" w14:paraId="721FDCB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A4A" w14:textId="7D136CF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A30E1D" w:rsidRPr="004B0808" w14:paraId="528C8EA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E672" w14:textId="27065DC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A30E1D" w:rsidRPr="004B0808" w14:paraId="06EAD88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47" w14:textId="161F112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A30E1D" w:rsidRPr="004B0808" w14:paraId="6DD1C53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4FC" w14:textId="0CDCE68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A30E1D" w:rsidRPr="004B0808" w14:paraId="4E2F87B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B25E" w14:textId="52EC602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A30E1D" w:rsidRPr="004B0808" w14:paraId="178A503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024" w14:textId="6BE519A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A30E1D" w:rsidRPr="004B0808" w14:paraId="40F88B3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7411" w14:textId="4CBA341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A30E1D" w:rsidRPr="004B0808" w14:paraId="48407C4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B0F" w14:textId="5F2F10B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A30E1D" w:rsidRPr="004B0808" w14:paraId="37520DD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10EC" w14:textId="4F0CE44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A30E1D" w:rsidRPr="004B0808" w14:paraId="099EA4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949" w14:textId="428EDF5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A30E1D" w:rsidRPr="004B0808" w14:paraId="7F4B9DE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65" w14:textId="73EE978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A30E1D" w:rsidRPr="004B0808" w14:paraId="7791858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79C" w14:textId="1B29E0A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A30E1D" w:rsidRPr="004B0808" w14:paraId="15F20DD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8708" w14:textId="7E6D84C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A30E1D" w:rsidRPr="004B0808" w14:paraId="62A39B4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5D22" w14:textId="7DBE418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A30E1D" w:rsidRPr="004B0808" w14:paraId="46F894E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F92" w14:textId="7DDC5CF8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A30E1D" w:rsidRPr="004B0808" w14:paraId="55BB71F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D7A" w14:textId="13C2DBD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A30E1D" w:rsidRPr="004B0808" w14:paraId="44B7A48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157A" w14:textId="6BEF01A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A30E1D" w:rsidRPr="004B0808" w14:paraId="2F49DFC9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2276" w14:textId="3A149B2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A30E1D" w:rsidRPr="004B0808" w14:paraId="64880C4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F078" w14:textId="5A7F8DF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A30E1D" w:rsidRPr="004B0808" w14:paraId="1C7C681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D93A" w14:textId="359EB87B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A30E1D" w:rsidRPr="004B0808" w14:paraId="161CF5E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9138" w14:textId="27B33CB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A30E1D" w:rsidRPr="00BB128F" w14:paraId="0896CDE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4966" w14:textId="44EE5B24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A30E1D" w:rsidRPr="004B0808" w14:paraId="7066E6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2C73" w14:textId="208D423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4B0808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SH06_MOTPROM_ValidaDes_BajaContrato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</w:tbl>
    <w:p w14:paraId="36B815A8" w14:textId="77777777" w:rsidR="00A30E1D" w:rsidRPr="00831CDA" w:rsidRDefault="00A30E1D" w:rsidP="00A30E1D">
      <w:pPr>
        <w:rPr>
          <w:rFonts w:ascii="Verdana" w:hAnsi="Verdana"/>
          <w:sz w:val="18"/>
          <w:szCs w:val="18"/>
          <w:lang w:val="en-US"/>
        </w:rPr>
      </w:pPr>
    </w:p>
    <w:p w14:paraId="326F1817" w14:textId="77777777" w:rsidR="00CA735F" w:rsidRPr="00C95BDC" w:rsidRDefault="00CA735F" w:rsidP="00C95BDC">
      <w:pPr>
        <w:rPr>
          <w:rFonts w:ascii="Verdana" w:hAnsi="Verdana"/>
          <w:sz w:val="18"/>
          <w:szCs w:val="18"/>
          <w:lang w:val="en-US"/>
        </w:rPr>
      </w:pPr>
    </w:p>
    <w:p w14:paraId="6AFC040B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61340418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FE0BCB9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 xml:space="preserve">Configuración por componentes: </w:t>
      </w:r>
    </w:p>
    <w:p w14:paraId="238DEE5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6FDC02D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FC22AC8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76F0097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71A890D1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AC899BC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2CBEAC39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58FD8266" w14:textId="77777777" w:rsidR="00CA735F" w:rsidRPr="00B776BB" w:rsidRDefault="00CA735F" w:rsidP="00CA735F">
      <w:pPr>
        <w:rPr>
          <w:rFonts w:ascii="Verdana" w:hAnsi="Verdana"/>
          <w:sz w:val="18"/>
          <w:szCs w:val="18"/>
          <w:lang w:val="es-ES_tradnl"/>
        </w:rPr>
      </w:pPr>
    </w:p>
    <w:p w14:paraId="10807074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2A66CD1C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4AE091C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  <w:sectPr w:rsidR="00CA735F" w:rsidRPr="00B776BB" w:rsidSect="009C1F73">
          <w:headerReference w:type="default" r:id="rId9"/>
          <w:footerReference w:type="defaul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titlePg/>
          <w:docGrid w:linePitch="326"/>
        </w:sectPr>
      </w:pPr>
    </w:p>
    <w:p w14:paraId="334BAFAD" w14:textId="26E96968" w:rsidR="00A644E1" w:rsidRPr="00B776BB" w:rsidRDefault="00A644E1" w:rsidP="00FC30AC">
      <w:pPr>
        <w:rPr>
          <w:rFonts w:ascii="Verdana" w:hAnsi="Verdana"/>
          <w:sz w:val="18"/>
          <w:szCs w:val="18"/>
          <w:lang w:val="es-ES_tradnl"/>
        </w:rPr>
      </w:pPr>
    </w:p>
    <w:p w14:paraId="65A99DFE" w14:textId="447BEBB8" w:rsidR="00FC30AC" w:rsidRPr="00B776BB" w:rsidRDefault="00BB128F" w:rsidP="00FC30AC">
      <w:pPr>
        <w:pStyle w:val="Prrafodelista"/>
        <w:numPr>
          <w:ilvl w:val="0"/>
          <w:numId w:val="30"/>
        </w:numPr>
        <w:rPr>
          <w:rFonts w:ascii="Verdana" w:hAnsi="Verdana"/>
          <w:sz w:val="18"/>
          <w:szCs w:val="18"/>
          <w:lang w:val="es-ES_tradnl"/>
        </w:rPr>
      </w:pPr>
      <w:r>
        <w:rPr>
          <w:rFonts w:ascii="Verdana" w:hAnsi="Verdana"/>
          <w:b/>
          <w:sz w:val="18"/>
          <w:szCs w:val="18"/>
        </w:rPr>
        <w:t>SH06_MOTPROM_ValidaDes_BajaContrato</w:t>
      </w:r>
      <w:r w:rsidR="00FC30AC" w:rsidRPr="00B776BB">
        <w:rPr>
          <w:rFonts w:ascii="Verdana" w:hAnsi="Verdana"/>
          <w:b/>
          <w:sz w:val="18"/>
          <w:szCs w:val="18"/>
        </w:rPr>
        <w:t>.sh</w:t>
      </w:r>
    </w:p>
    <w:p w14:paraId="44865AF2" w14:textId="03A054C3" w:rsidR="00FC30AC" w:rsidRPr="00B776BB" w:rsidRDefault="00FC30AC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9E680DD" w14:textId="77777777" w:rsidR="00CA735F" w:rsidRPr="00B776BB" w:rsidRDefault="00CA735F" w:rsidP="00CA735F">
      <w:pPr>
        <w:rPr>
          <w:rFonts w:ascii="Verdana" w:hAnsi="Verdana" w:cs="Arial"/>
          <w:sz w:val="18"/>
          <w:szCs w:val="18"/>
          <w:lang w:val="es-ES_tradnl"/>
        </w:rPr>
      </w:pPr>
    </w:p>
    <w:tbl>
      <w:tblPr>
        <w:tblW w:w="141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3"/>
      </w:tblGrid>
      <w:tr w:rsidR="00CA735F" w:rsidRPr="00B776BB" w14:paraId="4301B58D" w14:textId="77777777" w:rsidTr="00E55425">
        <w:trPr>
          <w:trHeight w:val="2907"/>
        </w:trPr>
        <w:tc>
          <w:tcPr>
            <w:tcW w:w="14140" w:type="dxa"/>
            <w:shd w:val="clear" w:color="auto" w:fill="auto"/>
          </w:tcPr>
          <w:p w14:paraId="021DE220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#! /bin/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ksh</w:t>
            </w:r>
            <w:proofErr w:type="spellEnd"/>
          </w:p>
          <w:p w14:paraId="4F788851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clear</w:t>
            </w:r>
            <w:proofErr w:type="spellEnd"/>
          </w:p>
          <w:p w14:paraId="5E126916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35663C9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SCRIPT=$(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readlink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-f $0);</w:t>
            </w:r>
          </w:p>
          <w:p w14:paraId="243ED3FD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=`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dirname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$SCRIPT`;</w:t>
            </w:r>
          </w:p>
          <w:p w14:paraId="19574CB5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5266D48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#Setup:</w:t>
            </w:r>
          </w:p>
          <w:p w14:paraId="6E3B3F77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varset</w:t>
            </w:r>
            <w:proofErr w:type="spellEnd"/>
          </w:p>
          <w:p w14:paraId="71FEB00A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mailset</w:t>
            </w:r>
            <w:proofErr w:type="spellEnd"/>
          </w:p>
          <w:p w14:paraId="52B45A8E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C02DB37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4A0C0D2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DIRVAL=$HOME_REQUEST</w:t>
            </w:r>
          </w:p>
          <w:p w14:paraId="66120B3C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HOY=`date +"%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"`</w:t>
            </w:r>
          </w:p>
          <w:p w14:paraId="5D45D98E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BB817D7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LOG_NAME="$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LOG_NAME_REQUEST".log</w:t>
            </w:r>
            <w:proofErr w:type="spellEnd"/>
          </w:p>
          <w:p w14:paraId="40778B97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FECHA_LOG=`date +"%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d%m%Y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"`</w:t>
            </w:r>
          </w:p>
          <w:p w14:paraId="4532FCB1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TRANSACTION=`date +%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5014EE2A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E018F42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FILELOG="$DIR_LOG"/"$LOG_NAME"</w:t>
            </w:r>
          </w:p>
          <w:p w14:paraId="2CE1B430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LOGDATE=`date +"%d-%m-%Y %H:%M:%S"`</w:t>
            </w:r>
          </w:p>
          <w:p w14:paraId="69CA6DC7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5E24B0E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USR=`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whoami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256610CF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export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=$PROPERTIES_PATH</w:t>
            </w:r>
          </w:p>
          <w:p w14:paraId="579F9BEE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12DE549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78C1E39A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2 - EJECUCION DE JAR ###############</w:t>
            </w:r>
          </w:p>
          <w:p w14:paraId="41459317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Launch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</w:t>
            </w:r>
          </w:p>
          <w:p w14:paraId="2528B4D8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][`date +%Y-%m-%d@%H:%M:%S`]"  </w:t>
            </w:r>
          </w:p>
          <w:p w14:paraId="25AE93FE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][`date +%Y-%m-%d@%H:%M:%S`]"  &gt;&gt; $FILELOG</w:t>
            </w:r>
          </w:p>
          <w:p w14:paraId="357042BA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$USR "  </w:t>
            </w:r>
          </w:p>
          <w:p w14:paraId="2EBCB00A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  &gt;&gt; $FILELOG</w:t>
            </w:r>
          </w:p>
          <w:p w14:paraId="17BA3AA4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${TRANSACTION}" </w:t>
            </w:r>
          </w:p>
          <w:p w14:paraId="5E68523C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${TRANSACTION}"  &gt;&gt; $FILELOG</w:t>
            </w:r>
          </w:p>
          <w:p w14:paraId="6327AB86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${PROPERTIES_PATH}"  </w:t>
            </w:r>
          </w:p>
          <w:p w14:paraId="03EC2AD2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${PROPERTIES_PATH}"  &gt;&gt; $FILELOG</w:t>
            </w:r>
          </w:p>
          <w:p w14:paraId="1633666D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</w:t>
            </w:r>
          </w:p>
          <w:p w14:paraId="4CED168C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 &gt;&gt; $FILELOG</w:t>
            </w:r>
          </w:p>
          <w:p w14:paraId="3E86E67B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844CC8E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${JAVA_PATH}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java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jar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/SH06_MOTPROM_ValidaDes_BajaContrato.jar ${TRANSACTION} ${PROPERTIES_PATH} 2&gt;&gt; $FILELOG</w:t>
            </w:r>
          </w:p>
          <w:p w14:paraId="6268558D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ERROR_CODE=$?</w:t>
            </w: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57A6E6A0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DATE=`date +%Y-%m-%d@%H:%M:%S`</w:t>
            </w:r>
          </w:p>
          <w:p w14:paraId="38EA7140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5077806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FIN - EJECUCION DE JAR ###############</w:t>
            </w:r>
          </w:p>
          <w:p w14:paraId="5A943480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 SH06_MOTPROM_Baja_Contrato -][`date +%Y-%m-%d@%H:%M:%S`]"  </w:t>
            </w:r>
          </w:p>
          <w:p w14:paraId="02AF06CB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 SH06_MOTPROM_Baja_Contrato -][`date +%Y-%m-%d@%H:%M:%S`]"  &gt;&gt; $FILELOG</w:t>
            </w:r>
          </w:p>
          <w:p w14:paraId="0FA449A1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:${ERROR_CODE}" </w:t>
            </w:r>
          </w:p>
          <w:p w14:paraId="2CA95B97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:${FILELOG}"  </w:t>
            </w:r>
          </w:p>
          <w:p w14:paraId="782B7FE0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  &gt;&gt; $FILELOG</w:t>
            </w:r>
          </w:p>
          <w:p w14:paraId="37D5B447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</w:t>
            </w:r>
          </w:p>
          <w:p w14:paraId="1C71E408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 &gt;&gt; $FILELOG</w:t>
            </w:r>
          </w:p>
          <w:p w14:paraId="5845D162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$ERROR_CODE -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eq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1 ]</w:t>
            </w:r>
          </w:p>
          <w:p w14:paraId="097E8B93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</w:p>
          <w:p w14:paraId="56BD3A40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errores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JAR-SH06_MOTPROM_Baja_Contrato: Se  procede  a Envio de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detalles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${DIRECCION} "</w:t>
            </w:r>
          </w:p>
          <w:p w14:paraId="34709DC4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#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Env¦o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</w:p>
          <w:p w14:paraId="5F612CFC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(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$MENSAJE_MAIL ;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uuencode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$FILELOG "SH02_MOTPROM_ValidaDes_Vigencia.log") | </w:t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mailx</w:t>
            </w:r>
            <w:proofErr w:type="spellEnd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-s "$ASUNTO_CORREO_JAR" "$DIRECCION"</w:t>
            </w:r>
          </w:p>
          <w:p w14:paraId="2E07B603" w14:textId="77777777" w:rsidR="008C64A2" w:rsidRPr="008C64A2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</w:p>
          <w:p w14:paraId="2B3FA09F" w14:textId="78DE4B3B" w:rsidR="00CA735F" w:rsidRPr="00B776BB" w:rsidRDefault="008C64A2" w:rsidP="008C64A2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8C64A2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exit</w:t>
            </w:r>
            <w:proofErr w:type="spellEnd"/>
          </w:p>
        </w:tc>
      </w:tr>
    </w:tbl>
    <w:p w14:paraId="1AEAA1C9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4B175DB2" w14:textId="77777777" w:rsidR="00616A8D" w:rsidRPr="00B776BB" w:rsidRDefault="00616A8D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  <w:sectPr w:rsidR="00616A8D" w:rsidRPr="00B776BB" w:rsidSect="00CA735F">
          <w:pgSz w:w="15842" w:h="12242" w:orient="landscape" w:code="1"/>
          <w:pgMar w:top="1140" w:right="1140" w:bottom="1140" w:left="851" w:header="675" w:footer="618" w:gutter="0"/>
          <w:cols w:space="720"/>
          <w:titlePg/>
          <w:docGrid w:linePitch="326"/>
        </w:sectPr>
      </w:pPr>
    </w:p>
    <w:p w14:paraId="364D6D78" w14:textId="089B5BA4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536D5914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739F5410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4268E1EC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4CAFFB2B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164371B2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346D81AC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146C50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728C282E" w14:textId="5248912C" w:rsidR="00616A8D" w:rsidRPr="00B776BB" w:rsidRDefault="00BB128F" w:rsidP="00616A8D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SH06_MOTPROM_ValidaDes_BajaContrato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4B0808" w14:paraId="2E1512CB" w14:textId="77777777" w:rsidTr="00E55425">
        <w:tc>
          <w:tcPr>
            <w:tcW w:w="10106" w:type="dxa"/>
            <w:shd w:val="clear" w:color="auto" w:fill="auto"/>
          </w:tcPr>
          <w:p w14:paraId="08BFC440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#*********************************************</w:t>
            </w:r>
          </w:p>
          <w:p w14:paraId="3FD88C23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                       VARSET</w:t>
            </w:r>
          </w:p>
          <w:p w14:paraId="71850017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#*********************************************</w:t>
            </w:r>
          </w:p>
          <w:p w14:paraId="16616958" w14:textId="32EC4099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LOG_NAME_REQUEST=</w:t>
            </w:r>
            <w:r w:rsidR="00BB128F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SH06_MOTPROM_ValidaDes_BajaContrato</w:t>
            </w:r>
          </w:p>
          <w:p w14:paraId="32131988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21C7319A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SCRIPT=$(</w:t>
            </w:r>
            <w:proofErr w:type="spellStart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readlink</w:t>
            </w:r>
            <w:proofErr w:type="spellEnd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-f $0);</w:t>
            </w:r>
          </w:p>
          <w:p w14:paraId="71C6A773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=`</w:t>
            </w:r>
            <w:proofErr w:type="spellStart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dirname</w:t>
            </w:r>
            <w:proofErr w:type="spellEnd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$SCRIPT`;</w:t>
            </w:r>
          </w:p>
          <w:p w14:paraId="6D12E40E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08C3E1E7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HOME_REQUEST=$</w:t>
            </w:r>
            <w:proofErr w:type="spellStart"/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</w:p>
          <w:p w14:paraId="5DBE1549" w14:textId="6D0E4FC9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PROPERTIES_PATH=$dir_base/</w:t>
            </w:r>
            <w:r w:rsidR="00BB128F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SH06_MOTPROM_ValidaDes_BajaContrato</w:t>
            </w: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.properties</w:t>
            </w:r>
          </w:p>
          <w:p w14:paraId="60437E77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1857791E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DIR_LOG=$HOME_REQUEST/LOG</w:t>
            </w:r>
          </w:p>
          <w:p w14:paraId="6ECE3E3A" w14:textId="77777777" w:rsidR="008E3150" w:rsidRPr="00C95BDC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C95BDC">
              <w:rPr>
                <w:rFonts w:ascii="Verdana" w:hAnsi="Verdana"/>
                <w:b/>
                <w:color w:val="C00000"/>
                <w:sz w:val="18"/>
                <w:szCs w:val="18"/>
              </w:rPr>
              <w:t>JAVA_PATH</w:t>
            </w:r>
            <w:r w:rsidRPr="00C95BDC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=/u01/</w:t>
            </w:r>
            <w:proofErr w:type="spellStart"/>
            <w:r w:rsidRPr="00C95BDC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oracle</w:t>
            </w:r>
            <w:proofErr w:type="spellEnd"/>
            <w:r w:rsidRPr="00C95BDC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</w:t>
            </w:r>
            <w:proofErr w:type="spellStart"/>
            <w:r w:rsidRPr="00C95BDC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product</w:t>
            </w:r>
            <w:proofErr w:type="spellEnd"/>
            <w:r w:rsidRPr="00C95BDC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/jdk1.8.0_73/</w:t>
            </w:r>
            <w:proofErr w:type="spellStart"/>
            <w:r w:rsidRPr="00C95BDC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bin</w:t>
            </w:r>
            <w:proofErr w:type="spellEnd"/>
            <w:r w:rsidRPr="00C95BDC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</w:rPr>
              <w:t>/</w:t>
            </w:r>
          </w:p>
          <w:p w14:paraId="79361819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</w:rPr>
              <w:t>DIAS_EXPIRA_LOG=14</w:t>
            </w:r>
          </w:p>
          <w:p w14:paraId="2B477FFA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MENSAJE_MAIL="Estimado, se adjunta archivo Log, con detalles  del Error." </w:t>
            </w:r>
          </w:p>
          <w:p w14:paraId="71056E43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export HOME_REQUEST LOG_NAME_REQUEST PROPERTIES_PATH DIR_LOG JAVA_PATH DIAS_EXPIRA_LOG MENSAJE_MAIL</w:t>
            </w:r>
          </w:p>
          <w:p w14:paraId="7863F560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2DC95997" w14:textId="77777777" w:rsidR="008E3150" w:rsidRPr="008E3150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55E0D9EC" w14:textId="207EB71F" w:rsidR="00616A8D" w:rsidRPr="00B776BB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797ECA56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6A6F351C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31CDF75A" w14:textId="5EABFC1F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mailset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 xml:space="preserve">se define variables para el </w:t>
      </w:r>
      <w:proofErr w:type="spellStart"/>
      <w:r w:rsidRPr="00B776BB">
        <w:rPr>
          <w:rFonts w:ascii="Verdana" w:hAnsi="Verdana" w:cs="Arial"/>
          <w:sz w:val="18"/>
          <w:szCs w:val="18"/>
        </w:rPr>
        <w:t>envio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de correo.</w:t>
      </w:r>
    </w:p>
    <w:p w14:paraId="459714C2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500420E1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496E3FBD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259013FF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991C71" w14:textId="7D5F5AB3" w:rsidR="00042702" w:rsidRPr="00B776BB" w:rsidRDefault="00BB128F" w:rsidP="00042702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SH06_MOTPROM_ValidaDes_BajaContrato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B776BB" w14:paraId="250C6804" w14:textId="77777777" w:rsidTr="00E55425">
        <w:tc>
          <w:tcPr>
            <w:tcW w:w="10106" w:type="dxa"/>
            <w:shd w:val="clear" w:color="auto" w:fill="auto"/>
          </w:tcPr>
          <w:p w14:paraId="32321B9D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C64A2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DIRECCION=junior.mateo@mdp.com.pe</w:t>
            </w:r>
          </w:p>
          <w:p w14:paraId="475A260F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>ASUNTO_CORREO_JAR="ERROR en la EJECUCION del JAR"</w:t>
            </w:r>
          </w:p>
          <w:p w14:paraId="6872E6FD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283F7230" w14:textId="1B145413" w:rsidR="00616A8D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proofErr w:type="spellStart"/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>export</w:t>
            </w:r>
            <w:proofErr w:type="spellEnd"/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 DIRECCION ASUNTO_CORREO_JAR</w:t>
            </w:r>
          </w:p>
        </w:tc>
      </w:tr>
    </w:tbl>
    <w:p w14:paraId="67FF2D5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47556344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2BE96388" w14:textId="10DAA9C3" w:rsidR="00616A8D" w:rsidRPr="00B776BB" w:rsidRDefault="00616A8D" w:rsidP="00010ABB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p w14:paraId="339C212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07B10A0C" w14:textId="77777777" w:rsidR="00616A8D" w:rsidRPr="00B776BB" w:rsidRDefault="00616A8D" w:rsidP="00616A8D">
      <w:pPr>
        <w:ind w:left="72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>Consideraciones Generales:</w:t>
      </w:r>
    </w:p>
    <w:p w14:paraId="2DDB3445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4D710099" w14:textId="77777777" w:rsidR="00616A8D" w:rsidRPr="00B776BB" w:rsidRDefault="00616A8D" w:rsidP="00616A8D">
      <w:pPr>
        <w:numPr>
          <w:ilvl w:val="0"/>
          <w:numId w:val="34"/>
        </w:numPr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Se deberá validar que exista la carpeta “LOG” en la siguiente ruta del servidor :</w:t>
      </w:r>
    </w:p>
    <w:p w14:paraId="0330DD01" w14:textId="744A8480" w:rsidR="00616A8D" w:rsidRPr="007B35EC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7B35EC">
        <w:rPr>
          <w:rFonts w:ascii="Verdana" w:hAnsi="Verdana" w:cs="Arial"/>
          <w:sz w:val="18"/>
          <w:szCs w:val="18"/>
          <w:lang w:eastAsia="es-ES"/>
        </w:rPr>
        <w:t>“</w:t>
      </w:r>
      <w:r w:rsidR="004B0808">
        <w:rPr>
          <w:rFonts w:ascii="Verdana" w:hAnsi="Verdana" w:cs="Arial"/>
          <w:sz w:val="18"/>
          <w:szCs w:val="18"/>
          <w:highlight w:val="yellow"/>
          <w:lang w:eastAsia="es-ES"/>
        </w:rPr>
        <w:t>/home/USRPRETUPS/procesosmotorprom/desactiva/</w:t>
      </w:r>
      <w:r w:rsidR="00BB128F" w:rsidRPr="007B35EC">
        <w:rPr>
          <w:rFonts w:ascii="Verdana" w:hAnsi="Verdana" w:cs="Arial"/>
          <w:sz w:val="18"/>
          <w:szCs w:val="18"/>
        </w:rPr>
        <w:t>SH06_MOTPROM_ValidaDes_BajaContrato</w:t>
      </w:r>
      <w:r w:rsidRPr="007B35EC">
        <w:rPr>
          <w:rFonts w:ascii="Verdana" w:hAnsi="Verdana" w:cs="Arial"/>
          <w:sz w:val="18"/>
          <w:szCs w:val="18"/>
          <w:highlight w:val="yellow"/>
          <w:lang w:eastAsia="es-ES"/>
        </w:rPr>
        <w:t>/”</w:t>
      </w:r>
    </w:p>
    <w:p w14:paraId="049B26AA" w14:textId="77777777" w:rsidR="00616A8D" w:rsidRPr="00B776BB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, si no existe se deberá crear.</w:t>
      </w:r>
    </w:p>
    <w:p w14:paraId="4F26FD2F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25CBD21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1747F86E" w14:textId="77777777" w:rsidR="00616A8D" w:rsidRPr="00B776BB" w:rsidRDefault="00616A8D" w:rsidP="00616A8D">
      <w:pPr>
        <w:numPr>
          <w:ilvl w:val="0"/>
          <w:numId w:val="32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Aplicar el comando </w:t>
      </w:r>
      <w:r w:rsidRPr="00B776BB">
        <w:rPr>
          <w:rFonts w:ascii="Verdana" w:hAnsi="Verdana" w:cs="Arial"/>
          <w:b/>
          <w:sz w:val="18"/>
          <w:szCs w:val="18"/>
        </w:rPr>
        <w:t>dos2unix</w:t>
      </w:r>
      <w:r w:rsidRPr="00B776BB">
        <w:rPr>
          <w:rFonts w:ascii="Verdana" w:hAnsi="Verdana" w:cs="Arial"/>
          <w:sz w:val="18"/>
          <w:szCs w:val="18"/>
        </w:rPr>
        <w:t xml:space="preserve"> a los objetos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. </w:t>
      </w:r>
    </w:p>
    <w:p w14:paraId="3F12444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color w:val="1F497D"/>
          <w:sz w:val="18"/>
          <w:szCs w:val="18"/>
        </w:rPr>
        <w:t>Ejemplo</w:t>
      </w:r>
      <w:r w:rsidRPr="00B776BB">
        <w:rPr>
          <w:rFonts w:ascii="Verdana" w:hAnsi="Verdana" w:cs="Arial"/>
          <w:sz w:val="18"/>
          <w:szCs w:val="18"/>
        </w:rPr>
        <w:t xml:space="preserve">: </w:t>
      </w:r>
      <w:r w:rsidRPr="00B776BB">
        <w:rPr>
          <w:rFonts w:ascii="Verdana" w:hAnsi="Verdana" w:cs="Arial"/>
          <w:b/>
          <w:color w:val="1F497D"/>
          <w:sz w:val="18"/>
          <w:szCs w:val="18"/>
        </w:rPr>
        <w:t xml:space="preserve">dos2unix </w:t>
      </w:r>
      <w:r w:rsidRPr="00B776BB">
        <w:rPr>
          <w:rFonts w:ascii="Verdana" w:hAnsi="Verdana" w:cs="Arial"/>
          <w:color w:val="1F497D"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color w:val="1F497D"/>
          <w:sz w:val="18"/>
          <w:szCs w:val="18"/>
        </w:rPr>
        <w:t>varset</w:t>
      </w:r>
      <w:proofErr w:type="spellEnd"/>
    </w:p>
    <w:p w14:paraId="3AD2AACB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3EEEF467" w14:textId="168EE835" w:rsidR="00616A8D" w:rsidRPr="00B776BB" w:rsidRDefault="00616A8D" w:rsidP="00042702">
      <w:pPr>
        <w:numPr>
          <w:ilvl w:val="0"/>
          <w:numId w:val="32"/>
        </w:numPr>
        <w:ind w:left="1080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Dar permisos de ejecución al Shell de la siguiente manera: 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chmod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 xml:space="preserve"> 750</w:t>
      </w:r>
      <w:r w:rsidRPr="00B776BB">
        <w:rPr>
          <w:rFonts w:ascii="Verdana" w:hAnsi="Verdana" w:cs="Arial"/>
          <w:i/>
          <w:sz w:val="18"/>
          <w:szCs w:val="18"/>
        </w:rPr>
        <w:t xml:space="preserve"> a los archivos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</w:t>
      </w:r>
      <w:r w:rsidR="00042702" w:rsidRPr="00B776BB">
        <w:rPr>
          <w:rFonts w:ascii="Verdana" w:hAnsi="Verdana" w:cs="Arial"/>
          <w:b/>
          <w:i/>
          <w:sz w:val="18"/>
          <w:szCs w:val="18"/>
        </w:rPr>
        <w:t xml:space="preserve"> 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mailset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</w:t>
      </w:r>
    </w:p>
    <w:p w14:paraId="7022F845" w14:textId="77777777" w:rsidR="00616A8D" w:rsidRPr="00B776BB" w:rsidRDefault="00616A8D" w:rsidP="00616A8D">
      <w:pPr>
        <w:rPr>
          <w:rFonts w:ascii="Verdana" w:hAnsi="Verdana" w:cs="Arial"/>
          <w:b/>
          <w:sz w:val="18"/>
          <w:szCs w:val="18"/>
        </w:rPr>
      </w:pPr>
    </w:p>
    <w:p w14:paraId="75B31BB2" w14:textId="77777777" w:rsidR="001B6115" w:rsidRPr="00B776BB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5" w:name="_Toc8507403"/>
      <w:r w:rsidRPr="00B776BB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5"/>
    </w:p>
    <w:p w14:paraId="514F160C" w14:textId="77777777" w:rsidR="00FC30AC" w:rsidRPr="00B776BB" w:rsidRDefault="00FC30AC" w:rsidP="00FC30AC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96B86EC" w14:textId="77777777" w:rsidR="00A644E1" w:rsidRPr="00B776BB" w:rsidRDefault="00A644E1" w:rsidP="00FC30AC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B776BB" w:rsidRDefault="004463C9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6" w:name="_Toc8507404"/>
        <w:r w:rsidR="00A644E1" w:rsidRPr="00B776BB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6"/>
      </w:hyperlink>
    </w:p>
    <w:p w14:paraId="508B8549" w14:textId="77777777" w:rsidR="00CD2F24" w:rsidRPr="00B776BB" w:rsidRDefault="00CD2F24" w:rsidP="009E6461">
      <w:pPr>
        <w:jc w:val="left"/>
        <w:rPr>
          <w:rFonts w:ascii="Verdana" w:hAnsi="Verdana"/>
          <w:i/>
          <w:color w:val="999999"/>
          <w:sz w:val="18"/>
          <w:szCs w:val="18"/>
        </w:rPr>
      </w:pPr>
      <w:r w:rsidRPr="00B776BB">
        <w:rPr>
          <w:rFonts w:ascii="Verdana" w:hAnsi="Verdana"/>
          <w:i/>
          <w:color w:val="999999"/>
          <w:sz w:val="18"/>
          <w:szCs w:val="18"/>
        </w:rPr>
        <w:tab/>
      </w:r>
    </w:p>
    <w:p w14:paraId="6E99E4E8" w14:textId="77777777" w:rsidR="00707619" w:rsidRPr="00B776BB" w:rsidRDefault="00707619" w:rsidP="00707619">
      <w:pPr>
        <w:ind w:left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Para mayor detalle basarse en el plan de pruebas:</w:t>
      </w:r>
      <w:r w:rsidRPr="00B776BB">
        <w:rPr>
          <w:rFonts w:ascii="Verdana" w:hAnsi="Verdana"/>
          <w:b/>
          <w:sz w:val="18"/>
          <w:szCs w:val="18"/>
        </w:rPr>
        <w:t xml:space="preserve"> </w:t>
      </w:r>
    </w:p>
    <w:p w14:paraId="20EF8F45" w14:textId="5F6AA909" w:rsidR="00707619" w:rsidRPr="00B776BB" w:rsidRDefault="00EA41B9" w:rsidP="00707619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EA41B9">
        <w:rPr>
          <w:rFonts w:ascii="Verdana" w:hAnsi="Verdana"/>
          <w:b/>
          <w:sz w:val="18"/>
          <w:szCs w:val="18"/>
        </w:rPr>
        <w:t>PROY140067_EAI_PDP_SH06_MOTPROM_ValidaDes_BajaContrato</w:t>
      </w:r>
      <w:r w:rsidR="00707619" w:rsidRPr="00B776BB">
        <w:rPr>
          <w:rFonts w:ascii="Verdana" w:hAnsi="Verdana"/>
          <w:b/>
          <w:sz w:val="18"/>
          <w:szCs w:val="18"/>
        </w:rPr>
        <w:t>.doc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2409"/>
        <w:gridCol w:w="2268"/>
      </w:tblGrid>
      <w:tr w:rsidR="00707619" w:rsidRPr="00B776BB" w14:paraId="2882358C" w14:textId="77777777" w:rsidTr="00E55425">
        <w:tc>
          <w:tcPr>
            <w:tcW w:w="5103" w:type="dxa"/>
            <w:shd w:val="clear" w:color="auto" w:fill="FF0000"/>
          </w:tcPr>
          <w:p w14:paraId="21580EA1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409" w:type="dxa"/>
            <w:shd w:val="clear" w:color="auto" w:fill="FF0000"/>
          </w:tcPr>
          <w:p w14:paraId="4A35F1AE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2268" w:type="dxa"/>
            <w:shd w:val="clear" w:color="auto" w:fill="FF0000"/>
          </w:tcPr>
          <w:p w14:paraId="12858D16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8E3150" w:rsidRPr="00B776BB" w14:paraId="1FDBE15A" w14:textId="77777777" w:rsidTr="00E55425">
        <w:trPr>
          <w:trHeight w:val="292"/>
        </w:trPr>
        <w:tc>
          <w:tcPr>
            <w:tcW w:w="5103" w:type="dxa"/>
            <w:vAlign w:val="center"/>
          </w:tcPr>
          <w:p w14:paraId="264D0A50" w14:textId="563356C4" w:rsidR="008E3150" w:rsidRPr="00B776BB" w:rsidRDefault="00EA41B9" w:rsidP="008E315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E01: éxito al desactivar Bono por baja de  contrato</w:t>
            </w:r>
          </w:p>
        </w:tc>
        <w:tc>
          <w:tcPr>
            <w:tcW w:w="2409" w:type="dxa"/>
            <w:vAlign w:val="center"/>
          </w:tcPr>
          <w:p w14:paraId="7491595B" w14:textId="77777777" w:rsidR="008E3150" w:rsidRPr="00B776BB" w:rsidRDefault="008E3150" w:rsidP="008E3150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Cesar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</w:rPr>
              <w:t>Rosciano</w:t>
            </w:r>
            <w:proofErr w:type="spellEnd"/>
          </w:p>
        </w:tc>
        <w:tc>
          <w:tcPr>
            <w:tcW w:w="2268" w:type="dxa"/>
            <w:vAlign w:val="center"/>
          </w:tcPr>
          <w:p w14:paraId="071DDE0A" w14:textId="77777777" w:rsidR="008E3150" w:rsidRPr="00B776BB" w:rsidRDefault="008E3150" w:rsidP="008E3150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Consulta exitosa.</w:t>
            </w:r>
          </w:p>
        </w:tc>
      </w:tr>
    </w:tbl>
    <w:p w14:paraId="3F264C55" w14:textId="77777777" w:rsidR="00C258B6" w:rsidRPr="00B776BB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7" w:name="_Toc8507405"/>
      <w:r w:rsidRPr="00B776BB">
        <w:rPr>
          <w:rFonts w:ascii="Verdana" w:hAnsi="Verdana" w:cs="Arial"/>
          <w:b/>
          <w:sz w:val="18"/>
          <w:szCs w:val="18"/>
        </w:rPr>
        <w:t>Proceso</w:t>
      </w:r>
      <w:r w:rsidRPr="00B776BB">
        <w:rPr>
          <w:rFonts w:ascii="Verdana" w:hAnsi="Verdana" w:cs="Arial"/>
          <w:sz w:val="18"/>
          <w:szCs w:val="18"/>
        </w:rPr>
        <w:t xml:space="preserve"> </w:t>
      </w:r>
      <w:r w:rsidRPr="00B776BB">
        <w:rPr>
          <w:rFonts w:ascii="Verdana" w:hAnsi="Verdana" w:cs="Arial"/>
          <w:b/>
          <w:sz w:val="18"/>
          <w:szCs w:val="18"/>
        </w:rPr>
        <w:t>de Desinstalación (Roll Back)</w:t>
      </w:r>
      <w:bookmarkEnd w:id="27"/>
      <w:r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B776BB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8507406"/>
      <w:r w:rsidRPr="00B776BB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8"/>
    </w:p>
    <w:p w14:paraId="2C6504F0" w14:textId="799F4DB7" w:rsidR="009E6461" w:rsidRPr="00B776BB" w:rsidRDefault="009E6461" w:rsidP="000A2F04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A7B23C2" w14:textId="77777777" w:rsidR="009E6461" w:rsidRPr="00B776BB" w:rsidRDefault="009E6461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5277BDB6" w14:textId="1B366F06" w:rsidR="0024749B" w:rsidRPr="00B776BB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8507407"/>
      <w:r w:rsidRPr="00B776BB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9"/>
    </w:p>
    <w:p w14:paraId="2EAC8B3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F31108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8507408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archivos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bookmarkEnd w:id="30"/>
      <w:proofErr w:type="spellEnd"/>
    </w:p>
    <w:p w14:paraId="2117A8A3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44379A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8507409"/>
      <w:r w:rsidRPr="00B776BB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1"/>
    </w:p>
    <w:p w14:paraId="23AD42EB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4BD0D33" w14:textId="77777777" w:rsidR="00101B87" w:rsidRPr="00B776BB" w:rsidRDefault="00101B87" w:rsidP="009E6461">
      <w:pPr>
        <w:pStyle w:val="Encabezado"/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8507410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datasources</w:t>
      </w:r>
      <w:bookmarkEnd w:id="32"/>
      <w:proofErr w:type="spellEnd"/>
    </w:p>
    <w:p w14:paraId="48ECF2B5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8CEC4D0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8507411"/>
      <w:r w:rsidRPr="00B776BB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3"/>
    </w:p>
    <w:p w14:paraId="4527F29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C85FE84" w14:textId="1D4D63DC" w:rsidR="00D16B90" w:rsidRPr="00B776BB" w:rsidRDefault="00D16B90" w:rsidP="009E6461">
      <w:pPr>
        <w:ind w:firstLine="720"/>
        <w:jc w:val="left"/>
        <w:rPr>
          <w:rFonts w:ascii="Verdana" w:hAnsi="Verdana"/>
          <w:sz w:val="18"/>
          <w:szCs w:val="18"/>
          <w:lang w:val="es-ES"/>
        </w:rPr>
      </w:pPr>
    </w:p>
    <w:p w14:paraId="03DFC5B2" w14:textId="53FF4103" w:rsidR="006642F2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8507412"/>
      <w:r w:rsidRPr="00B776BB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4"/>
    </w:p>
    <w:p w14:paraId="5F445947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93BFBF7" w14:textId="77777777" w:rsidR="006642F2" w:rsidRPr="00B776BB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8507413"/>
      <w:r w:rsidRPr="00B776BB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5"/>
    </w:p>
    <w:p w14:paraId="2EB51FB3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 xml:space="preserve">Ejecutar los siguientes comandos:   </w:t>
      </w:r>
    </w:p>
    <w:p w14:paraId="758DE1ED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5F214160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70803A8" w14:textId="53DD8D0A" w:rsidR="00BD162A" w:rsidRPr="00297D30" w:rsidRDefault="00BB128F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SH06_MOTPROM_ValidaDes_BajaContrato</w:t>
      </w:r>
      <w:r w:rsidR="00543B92" w:rsidRPr="00297D30">
        <w:rPr>
          <w:rFonts w:ascii="Verdana" w:hAnsi="Verdana"/>
          <w:color w:val="000000"/>
          <w:sz w:val="18"/>
          <w:szCs w:val="18"/>
        </w:rPr>
        <w:t>:</w:t>
      </w:r>
    </w:p>
    <w:p w14:paraId="10A39368" w14:textId="06AB72DE" w:rsidR="00543B92" w:rsidRPr="00C95BDC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C95BDC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C95BDC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/BIN/.varset                                           </w:t>
      </w:r>
    </w:p>
    <w:p w14:paraId="6E5AB6D9" w14:textId="2CEAC552" w:rsidR="00543B92" w:rsidRPr="00C95BDC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C95BDC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C95BDC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/LIB/*.jar</w:t>
      </w:r>
    </w:p>
    <w:p w14:paraId="29259A45" w14:textId="41949248" w:rsidR="00543B92" w:rsidRPr="00C95BDC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C95BDC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C95BDC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/LOG/*.log</w:t>
      </w:r>
    </w:p>
    <w:p w14:paraId="229C1139" w14:textId="0F12F0D5" w:rsidR="00543B92" w:rsidRPr="00C95BDC" w:rsidRDefault="00543B92" w:rsidP="00543B92">
      <w:pPr>
        <w:pStyle w:val="Encabezado"/>
        <w:pBdr>
          <w:left w:val="single" w:sz="4" w:space="4" w:color="auto"/>
          <w:right w:val="single" w:sz="4" w:space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C95BDC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C95BDC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.sh                                                                                                                                          </w:t>
      </w:r>
    </w:p>
    <w:p w14:paraId="584D8E79" w14:textId="7A3900FD" w:rsidR="00543B92" w:rsidRPr="00C95BDC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C95BDC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C95BDC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.jar</w:t>
      </w:r>
    </w:p>
    <w:p w14:paraId="325F9ED6" w14:textId="13CB91CA" w:rsidR="00543B92" w:rsidRPr="00C95BDC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C95BDC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C95BDC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.properties</w:t>
      </w:r>
    </w:p>
    <w:p w14:paraId="195D3A48" w14:textId="6058E520" w:rsidR="00543B92" w:rsidRPr="00C95BDC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C95BDC">
        <w:rPr>
          <w:rFonts w:ascii="Verdana" w:eastAsia="Symbol" w:hAnsi="Verdana" w:cs="Arial"/>
          <w:color w:val="4F6228"/>
          <w:sz w:val="18"/>
          <w:szCs w:val="18"/>
        </w:rPr>
        <w:lastRenderedPageBreak/>
        <w:t>rm</w:t>
      </w:r>
      <w:proofErr w:type="spellEnd"/>
      <w:proofErr w:type="gram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C95BDC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/log4j.properties</w:t>
      </w:r>
    </w:p>
    <w:p w14:paraId="28919B06" w14:textId="31C85A8F" w:rsidR="00543B92" w:rsidRPr="00C95BDC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C95BDC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C95BDC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/BIN/</w:t>
      </w:r>
    </w:p>
    <w:p w14:paraId="74F4F7DD" w14:textId="306E7426" w:rsidR="00543B92" w:rsidRPr="00C95BDC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C95BDC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C95BDC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/LIB/</w:t>
      </w:r>
    </w:p>
    <w:p w14:paraId="74D5CC72" w14:textId="4BCACDB0" w:rsidR="00543B92" w:rsidRPr="00C95BDC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C95BDC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C95BDC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C95BDC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BB128F" w:rsidRPr="00C95BDC">
        <w:rPr>
          <w:rFonts w:ascii="Verdana" w:eastAsia="Symbol" w:hAnsi="Verdana" w:cs="Arial"/>
          <w:color w:val="4F6228"/>
          <w:sz w:val="18"/>
          <w:szCs w:val="18"/>
        </w:rPr>
        <w:t>SH06_MOTPROM_VALIDADES_BAJACONTRATO</w:t>
      </w:r>
      <w:r w:rsidRPr="00C95BDC">
        <w:rPr>
          <w:rFonts w:ascii="Verdana" w:eastAsia="Symbol" w:hAnsi="Verdana" w:cs="Arial"/>
          <w:color w:val="4F6228"/>
          <w:sz w:val="18"/>
          <w:szCs w:val="18"/>
        </w:rPr>
        <w:t>/LOG/</w:t>
      </w:r>
    </w:p>
    <w:p w14:paraId="34B77FFD" w14:textId="79F88803" w:rsidR="00543B92" w:rsidRPr="00B776B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  <w:lang w:val="en-US"/>
        </w:rPr>
      </w:pPr>
      <w:proofErr w:type="spellStart"/>
      <w:proofErr w:type="gramStart"/>
      <w:r w:rsidRPr="00B776BB">
        <w:rPr>
          <w:rFonts w:ascii="Verdana" w:eastAsia="Symbol" w:hAnsi="Verdana" w:cs="Arial"/>
          <w:color w:val="4F6228"/>
          <w:sz w:val="18"/>
          <w:szCs w:val="18"/>
          <w:lang w:val="en-US"/>
        </w:rPr>
        <w:t>rm</w:t>
      </w:r>
      <w:proofErr w:type="spellEnd"/>
      <w:proofErr w:type="gramEnd"/>
      <w:r w:rsidRPr="00B776BB">
        <w:rPr>
          <w:rFonts w:ascii="Verdana" w:eastAsia="Symbol" w:hAnsi="Verdana" w:cs="Arial"/>
          <w:color w:val="4F6228"/>
          <w:sz w:val="18"/>
          <w:szCs w:val="18"/>
          <w:lang w:val="en-US"/>
        </w:rPr>
        <w:t xml:space="preserve"> -</w:t>
      </w:r>
      <w:proofErr w:type="spellStart"/>
      <w:r w:rsidRPr="00B776BB">
        <w:rPr>
          <w:rFonts w:ascii="Verdana" w:eastAsia="Symbol" w:hAnsi="Verdana" w:cs="Arial"/>
          <w:color w:val="4F6228"/>
          <w:sz w:val="18"/>
          <w:szCs w:val="18"/>
          <w:lang w:val="en-US"/>
        </w:rPr>
        <w:t>rf</w:t>
      </w:r>
      <w:proofErr w:type="spellEnd"/>
      <w:r w:rsidRPr="00B776BB">
        <w:rPr>
          <w:rFonts w:ascii="Verdana" w:eastAsia="Symbol" w:hAnsi="Verdana" w:cs="Arial"/>
          <w:color w:val="4F6228"/>
          <w:sz w:val="18"/>
          <w:szCs w:val="18"/>
          <w:lang w:val="en-US"/>
        </w:rPr>
        <w:t xml:space="preserve"> </w:t>
      </w:r>
      <w:r w:rsidR="004B0808">
        <w:rPr>
          <w:rFonts w:ascii="Verdana" w:eastAsia="Symbol" w:hAnsi="Verdana" w:cs="Arial"/>
          <w:color w:val="4F6228"/>
          <w:sz w:val="18"/>
          <w:szCs w:val="18"/>
          <w:lang w:val="en-US"/>
        </w:rPr>
        <w:t>/home/USRPRETUPS/procesosmotorprom/desactiva/</w:t>
      </w:r>
      <w:r w:rsidR="00BB128F">
        <w:rPr>
          <w:rFonts w:ascii="Verdana" w:eastAsia="Symbol" w:hAnsi="Verdana" w:cs="Arial"/>
          <w:color w:val="4F6228"/>
          <w:sz w:val="18"/>
          <w:szCs w:val="18"/>
          <w:lang w:val="en-US"/>
        </w:rPr>
        <w:t>SH06_MOTPROM_VALIDADES_BAJACONTRATO</w:t>
      </w:r>
      <w:r w:rsidRPr="00B776BB">
        <w:rPr>
          <w:rFonts w:ascii="Verdana" w:eastAsia="Symbol" w:hAnsi="Verdana" w:cs="Arial"/>
          <w:color w:val="4F6228"/>
          <w:sz w:val="18"/>
          <w:szCs w:val="18"/>
          <w:lang w:val="en-US"/>
        </w:rPr>
        <w:t>/</w:t>
      </w:r>
    </w:p>
    <w:p w14:paraId="3BE01539" w14:textId="77777777" w:rsidR="00543B92" w:rsidRPr="00B776BB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  <w:lang w:val="en-US"/>
        </w:rPr>
      </w:pPr>
    </w:p>
    <w:p w14:paraId="12D63833" w14:textId="77777777" w:rsidR="00543B92" w:rsidRPr="00B776BB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sz w:val="18"/>
          <w:szCs w:val="18"/>
          <w:lang w:val="en-US"/>
        </w:rPr>
      </w:pPr>
    </w:p>
    <w:p w14:paraId="555A43AF" w14:textId="26C688FC" w:rsidR="00EB3DAC" w:rsidRPr="00B776BB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6" w:name="_Toc457921807"/>
      <w:bookmarkStart w:id="37" w:name="_Toc8507414"/>
      <w:r w:rsidRPr="00B776BB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6"/>
      <w:bookmarkEnd w:id="37"/>
    </w:p>
    <w:p w14:paraId="1918DCD6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18CC7EA" w14:textId="77777777" w:rsidR="00A644E1" w:rsidRPr="00B776BB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8507415"/>
      <w:r w:rsidRPr="00B776BB">
        <w:rPr>
          <w:rFonts w:ascii="Verdana" w:hAnsi="Verdana" w:cs="Arial"/>
          <w:b/>
          <w:sz w:val="18"/>
          <w:szCs w:val="18"/>
        </w:rPr>
        <w:t>Contingencia</w:t>
      </w:r>
      <w:bookmarkEnd w:id="38"/>
    </w:p>
    <w:p w14:paraId="68E3D344" w14:textId="7C1F2D3E" w:rsidR="005B6F58" w:rsidRPr="00B776BB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3483"/>
        <w:gridCol w:w="1717"/>
      </w:tblGrid>
      <w:tr w:rsidR="00E9448C" w:rsidRPr="00B776BB" w14:paraId="0BABFCD7" w14:textId="77777777" w:rsidTr="00E55425">
        <w:trPr>
          <w:trHeight w:val="259"/>
        </w:trPr>
        <w:tc>
          <w:tcPr>
            <w:tcW w:w="4268" w:type="dxa"/>
            <w:shd w:val="clear" w:color="auto" w:fill="FF0000"/>
          </w:tcPr>
          <w:p w14:paraId="6EC3905C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5F8615E0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26" w:type="dxa"/>
            <w:shd w:val="clear" w:color="auto" w:fill="FF0000"/>
          </w:tcPr>
          <w:p w14:paraId="3602275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E9448C" w:rsidRPr="00B776BB" w14:paraId="0336440F" w14:textId="77777777" w:rsidTr="00E55425">
        <w:trPr>
          <w:trHeight w:val="259"/>
        </w:trPr>
        <w:tc>
          <w:tcPr>
            <w:tcW w:w="4268" w:type="dxa"/>
          </w:tcPr>
          <w:p w14:paraId="600F7B7A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  <w:vAlign w:val="center"/>
          </w:tcPr>
          <w:p w14:paraId="4D00DA13" w14:textId="1FD8FE23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Jose Tinoco </w:t>
            </w:r>
          </w:p>
        </w:tc>
        <w:tc>
          <w:tcPr>
            <w:tcW w:w="1726" w:type="dxa"/>
            <w:vAlign w:val="center"/>
          </w:tcPr>
          <w:p w14:paraId="34BAF42D" w14:textId="2C8A28A1" w:rsidR="00E9448C" w:rsidRPr="00B776BB" w:rsidRDefault="00363B5E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962331733</w:t>
            </w:r>
          </w:p>
        </w:tc>
      </w:tr>
      <w:tr w:rsidR="00E9448C" w:rsidRPr="00B776BB" w14:paraId="6B3D8FED" w14:textId="77777777" w:rsidTr="00E55425">
        <w:trPr>
          <w:trHeight w:val="276"/>
        </w:trPr>
        <w:tc>
          <w:tcPr>
            <w:tcW w:w="4268" w:type="dxa"/>
          </w:tcPr>
          <w:p w14:paraId="53DDA18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788AAD15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726" w:type="dxa"/>
            <w:vAlign w:val="center"/>
          </w:tcPr>
          <w:p w14:paraId="7B1EE4D4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997027565</w:t>
            </w:r>
          </w:p>
        </w:tc>
      </w:tr>
      <w:tr w:rsidR="00E9448C" w:rsidRPr="00B776BB" w14:paraId="34EE55C2" w14:textId="77777777" w:rsidTr="00E55425">
        <w:trPr>
          <w:trHeight w:val="276"/>
        </w:trPr>
        <w:tc>
          <w:tcPr>
            <w:tcW w:w="4268" w:type="dxa"/>
          </w:tcPr>
          <w:p w14:paraId="33C75B21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de Desarrollo y/o Configuración</w:t>
            </w:r>
            <w:r w:rsidRPr="00B776B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28" w:type="dxa"/>
            <w:vAlign w:val="center"/>
          </w:tcPr>
          <w:p w14:paraId="01FFC75A" w14:textId="64931C98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color w:val="999999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Junior Mateo</w:t>
            </w:r>
          </w:p>
        </w:tc>
        <w:tc>
          <w:tcPr>
            <w:tcW w:w="1726" w:type="dxa"/>
            <w:vAlign w:val="center"/>
          </w:tcPr>
          <w:p w14:paraId="4C8F6A50" w14:textId="38D14196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956339748</w:t>
            </w:r>
          </w:p>
        </w:tc>
      </w:tr>
    </w:tbl>
    <w:p w14:paraId="51DEE352" w14:textId="77777777" w:rsidR="00E9448C" w:rsidRPr="00B776BB" w:rsidRDefault="00E9448C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B776BB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8507416"/>
      <w:r w:rsidRPr="00B776BB">
        <w:rPr>
          <w:rFonts w:ascii="Verdana" w:hAnsi="Verdana" w:cs="Arial"/>
          <w:b/>
          <w:sz w:val="18"/>
          <w:szCs w:val="18"/>
        </w:rPr>
        <w:t>Documentación</w:t>
      </w:r>
      <w:bookmarkEnd w:id="39"/>
    </w:p>
    <w:tbl>
      <w:tblPr>
        <w:tblpPr w:leftFromText="141" w:rightFromText="141" w:vertAnchor="text" w:horzAnchor="margin" w:tblpX="496" w:tblpY="113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1934F6" w:rsidRPr="005462FF" w14:paraId="22B8C200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B3887A6" w14:textId="77777777" w:rsidR="001934F6" w:rsidRPr="005462FF" w:rsidRDefault="001934F6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 xml:space="preserve">Aplicación en RTC: </w:t>
            </w:r>
            <w:r w:rsidRPr="005462FF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COMP.EAI_ONE</w:t>
            </w:r>
          </w:p>
        </w:tc>
      </w:tr>
      <w:tr w:rsidR="001934F6" w:rsidRPr="005462FF" w14:paraId="3A814884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4F7338C" w14:textId="77777777" w:rsidR="001934F6" w:rsidRPr="005462FF" w:rsidRDefault="001934F6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1934F6" w:rsidRPr="005462FF" w14:paraId="693BCF68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D4CF" w14:textId="2C18525A" w:rsidR="001934F6" w:rsidRPr="005462FF" w:rsidRDefault="001934F6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1934F6">
              <w:rPr>
                <w:rFonts w:ascii="Verdana" w:hAnsi="Verdana" w:cs="Arial"/>
                <w:sz w:val="18"/>
                <w:szCs w:val="18"/>
                <w:lang w:val="es-ES" w:eastAsia="es-ES"/>
              </w:rPr>
              <w:t>SH06_MOTPROM_ValidaDes_BajaContrato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1934F6">
              <w:rPr>
                <w:rFonts w:ascii="Verdana" w:hAnsi="Verdana" w:cs="Arial"/>
                <w:sz w:val="18"/>
                <w:szCs w:val="18"/>
                <w:lang w:val="es-ES" w:eastAsia="es-ES"/>
              </w:rPr>
              <w:t>EDS_SH06_MOTPROM_ValidaDes_BajaContrato.docx</w:t>
            </w:r>
          </w:p>
        </w:tc>
      </w:tr>
      <w:tr w:rsidR="001934F6" w:rsidRPr="005462FF" w14:paraId="66DDD25F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AA30" w14:textId="2729ED30" w:rsidR="001934F6" w:rsidRPr="005462FF" w:rsidRDefault="001934F6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1934F6">
              <w:rPr>
                <w:rFonts w:ascii="Verdana" w:hAnsi="Verdana" w:cs="Arial"/>
                <w:sz w:val="18"/>
                <w:szCs w:val="18"/>
                <w:lang w:val="es-ES" w:eastAsia="es-ES"/>
              </w:rPr>
              <w:t>SH06_MOTPROM_ValidaDes_BajaContrato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1934F6">
              <w:rPr>
                <w:rFonts w:ascii="Verdana" w:hAnsi="Verdana" w:cs="Arial"/>
                <w:sz w:val="18"/>
                <w:szCs w:val="18"/>
                <w:lang w:val="es-ES" w:eastAsia="es-ES"/>
              </w:rPr>
              <w:t>MDO_SH06_MOTPROM_ValidaDes_BajaContrato.docx</w:t>
            </w:r>
          </w:p>
        </w:tc>
      </w:tr>
    </w:tbl>
    <w:p w14:paraId="6C3BC41D" w14:textId="32C218A7" w:rsidR="00381199" w:rsidRPr="00B776BB" w:rsidRDefault="00381199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67E22624" w14:textId="77777777" w:rsidR="001B5EA2" w:rsidRPr="00B776BB" w:rsidRDefault="001B5EA2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7934ABAC" w14:textId="77777777" w:rsidR="001B5EA2" w:rsidRPr="00B776BB" w:rsidRDefault="001B5EA2" w:rsidP="001B5EA2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40" w:name="_Toc2001147"/>
      <w:bookmarkStart w:id="41" w:name="_Toc8507417"/>
      <w:r w:rsidRPr="00B776BB">
        <w:rPr>
          <w:rFonts w:ascii="Verdana" w:hAnsi="Verdana" w:cs="Arial"/>
          <w:b/>
          <w:sz w:val="18"/>
          <w:szCs w:val="18"/>
        </w:rPr>
        <w:t>Documento Anexo de Estándar.</w:t>
      </w:r>
      <w:bookmarkEnd w:id="40"/>
      <w:bookmarkEnd w:id="41"/>
    </w:p>
    <w:p w14:paraId="74AAE203" w14:textId="77777777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sz w:val="18"/>
          <w:szCs w:val="18"/>
        </w:rPr>
      </w:pPr>
    </w:p>
    <w:p w14:paraId="69DE1DD9" w14:textId="15D9285C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  <w:r w:rsidRPr="00B776BB">
        <w:rPr>
          <w:rFonts w:ascii="Verdana" w:hAnsi="Verdana"/>
          <w:color w:val="000000" w:themeColor="text1"/>
          <w:sz w:val="18"/>
          <w:szCs w:val="18"/>
        </w:rPr>
        <w:t>No aplica.</w:t>
      </w:r>
    </w:p>
    <w:sectPr w:rsidR="001B5EA2" w:rsidRPr="00B776BB" w:rsidSect="00616A8D">
      <w:pgSz w:w="12242" w:h="15842" w:code="1"/>
      <w:pgMar w:top="851" w:right="1140" w:bottom="1140" w:left="1140" w:header="675" w:footer="61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55F93" w14:textId="77777777" w:rsidR="004463C9" w:rsidRDefault="004463C9">
      <w:r>
        <w:separator/>
      </w:r>
    </w:p>
  </w:endnote>
  <w:endnote w:type="continuationSeparator" w:id="0">
    <w:p w14:paraId="6467EDCB" w14:textId="77777777" w:rsidR="004463C9" w:rsidRDefault="0044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5542D8DA" w:rsidR="006B40A6" w:rsidRPr="004A235B" w:rsidRDefault="006B40A6" w:rsidP="005469EE">
    <w:pPr>
      <w:pStyle w:val="Piedepgina"/>
      <w:rPr>
        <w:rFonts w:ascii="Verdana" w:hAnsi="Verdana"/>
        <w:sz w:val="18"/>
        <w:szCs w:val="18"/>
      </w:rPr>
    </w:pPr>
    <w:r w:rsidRPr="00757CF3">
      <w:rPr>
        <w:rFonts w:ascii="Verdana" w:hAnsi="Verdana"/>
        <w:sz w:val="18"/>
        <w:szCs w:val="18"/>
      </w:rPr>
      <w:t>STR.SOL.PROY-140067.EAI_ONE</w:t>
    </w:r>
    <w:r w:rsidRPr="004A235B">
      <w:rPr>
        <w:rFonts w:ascii="Verdana" w:hAnsi="Verdana"/>
        <w:sz w:val="18"/>
        <w:szCs w:val="18"/>
      </w:rPr>
      <w:tab/>
      <w:t xml:space="preserve">Página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PAGE</w:instrText>
    </w:r>
    <w:r w:rsidRPr="004A235B">
      <w:rPr>
        <w:rFonts w:ascii="Verdana" w:hAnsi="Verdana"/>
        <w:sz w:val="18"/>
        <w:szCs w:val="18"/>
      </w:rPr>
      <w:fldChar w:fldCharType="separate"/>
    </w:r>
    <w:r w:rsidR="004B0808">
      <w:rPr>
        <w:rFonts w:ascii="Verdana" w:hAnsi="Verdana"/>
        <w:noProof/>
        <w:sz w:val="18"/>
        <w:szCs w:val="18"/>
      </w:rPr>
      <w:t>12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 xml:space="preserve"> de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NUMPAGES</w:instrText>
    </w:r>
    <w:r w:rsidRPr="004A235B">
      <w:rPr>
        <w:rFonts w:ascii="Verdana" w:hAnsi="Verdana"/>
        <w:sz w:val="18"/>
        <w:szCs w:val="18"/>
      </w:rPr>
      <w:fldChar w:fldCharType="separate"/>
    </w:r>
    <w:r w:rsidR="004B0808">
      <w:rPr>
        <w:rFonts w:ascii="Verdana" w:hAnsi="Verdana"/>
        <w:noProof/>
        <w:sz w:val="18"/>
        <w:szCs w:val="18"/>
      </w:rPr>
      <w:t>12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6B40A6" w:rsidRDefault="006B40A6" w:rsidP="005469EE">
    <w:pPr>
      <w:pStyle w:val="Piedepgina"/>
    </w:pPr>
  </w:p>
  <w:p w14:paraId="6B91A3B5" w14:textId="77777777" w:rsidR="006B40A6" w:rsidRDefault="006B40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41D7A703" w:rsidR="006B40A6" w:rsidRPr="003013AE" w:rsidRDefault="006B40A6" w:rsidP="003013AE">
    <w:pPr>
      <w:pStyle w:val="Piedepgina"/>
    </w:pPr>
    <w:r w:rsidRPr="008116E3">
      <w:rPr>
        <w:rFonts w:ascii="Verdana" w:hAnsi="Verdana"/>
        <w:sz w:val="18"/>
        <w:szCs w:val="18"/>
      </w:rPr>
      <w:t>STR.SOL.PROY-140067.EAI_ONE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4B0808">
      <w:rPr>
        <w:rFonts w:ascii="Verdana" w:hAnsi="Verdana"/>
        <w:noProof/>
        <w:sz w:val="18"/>
        <w:szCs w:val="18"/>
      </w:rPr>
      <w:t>10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4B0808">
      <w:rPr>
        <w:rFonts w:ascii="Verdana" w:hAnsi="Verdana"/>
        <w:noProof/>
        <w:sz w:val="18"/>
        <w:szCs w:val="18"/>
      </w:rPr>
      <w:t>12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CA08F" w14:textId="77777777" w:rsidR="004463C9" w:rsidRDefault="004463C9">
      <w:r>
        <w:separator/>
      </w:r>
    </w:p>
  </w:footnote>
  <w:footnote w:type="continuationSeparator" w:id="0">
    <w:p w14:paraId="4663BB21" w14:textId="77777777" w:rsidR="004463C9" w:rsidRDefault="00446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6B40A6" w:rsidRDefault="006B40A6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6B40A6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1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6B40A6" w:rsidRPr="00710965" w:rsidRDefault="006B40A6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6B40A6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6B40A6" w:rsidRPr="00710965" w:rsidRDefault="006B40A6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6B40A6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6B40A6" w:rsidRPr="005A4E18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6B40A6" w:rsidRPr="00710965" w:rsidRDefault="006B40A6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6B40A6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6B40A6" w:rsidRPr="0028364B" w:rsidRDefault="006B40A6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6B40A6" w:rsidRPr="00710965" w:rsidRDefault="006B40A6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6B40A6" w:rsidRPr="004A235B" w:rsidRDefault="006B40A6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6AF"/>
    <w:multiLevelType w:val="hybridMultilevel"/>
    <w:tmpl w:val="9C5607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D3588"/>
    <w:multiLevelType w:val="hybridMultilevel"/>
    <w:tmpl w:val="DCD8D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F32C94"/>
    <w:multiLevelType w:val="hybridMultilevel"/>
    <w:tmpl w:val="5CE8A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AA5E">
      <w:numFmt w:val="bullet"/>
      <w:lvlText w:val="•"/>
      <w:lvlJc w:val="left"/>
      <w:pPr>
        <w:ind w:left="2385" w:hanging="585"/>
      </w:pPr>
      <w:rPr>
        <w:rFonts w:ascii="Verdana" w:eastAsia="Times New Roman" w:hAnsi="Verdana" w:cs="Times New Roman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295EB7"/>
    <w:multiLevelType w:val="hybridMultilevel"/>
    <w:tmpl w:val="FE3E5158"/>
    <w:lvl w:ilvl="0" w:tplc="CABE5DBE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997CC4"/>
    <w:multiLevelType w:val="hybridMultilevel"/>
    <w:tmpl w:val="897E36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4A9F05BC"/>
    <w:multiLevelType w:val="hybridMultilevel"/>
    <w:tmpl w:val="79066D6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06DB0"/>
    <w:multiLevelType w:val="hybridMultilevel"/>
    <w:tmpl w:val="91E0EB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3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8"/>
  </w:num>
  <w:num w:numId="8">
    <w:abstractNumId w:val="32"/>
  </w:num>
  <w:num w:numId="9">
    <w:abstractNumId w:val="20"/>
  </w:num>
  <w:num w:numId="10">
    <w:abstractNumId w:val="25"/>
  </w:num>
  <w:num w:numId="11">
    <w:abstractNumId w:val="2"/>
  </w:num>
  <w:num w:numId="12">
    <w:abstractNumId w:val="16"/>
  </w:num>
  <w:num w:numId="13">
    <w:abstractNumId w:val="26"/>
  </w:num>
  <w:num w:numId="14">
    <w:abstractNumId w:val="9"/>
  </w:num>
  <w:num w:numId="15">
    <w:abstractNumId w:val="24"/>
  </w:num>
  <w:num w:numId="16">
    <w:abstractNumId w:val="8"/>
  </w:num>
  <w:num w:numId="17">
    <w:abstractNumId w:val="31"/>
  </w:num>
  <w:num w:numId="18">
    <w:abstractNumId w:val="6"/>
  </w:num>
  <w:num w:numId="19">
    <w:abstractNumId w:val="29"/>
  </w:num>
  <w:num w:numId="20">
    <w:abstractNumId w:val="19"/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4"/>
  </w:num>
  <w:num w:numId="25">
    <w:abstractNumId w:val="17"/>
  </w:num>
  <w:num w:numId="26">
    <w:abstractNumId w:val="12"/>
  </w:num>
  <w:num w:numId="27">
    <w:abstractNumId w:val="22"/>
  </w:num>
  <w:num w:numId="28">
    <w:abstractNumId w:val="18"/>
  </w:num>
  <w:num w:numId="29">
    <w:abstractNumId w:val="23"/>
  </w:num>
  <w:num w:numId="30">
    <w:abstractNumId w:val="7"/>
  </w:num>
  <w:num w:numId="31">
    <w:abstractNumId w:val="33"/>
  </w:num>
  <w:num w:numId="32">
    <w:abstractNumId w:val="13"/>
  </w:num>
  <w:num w:numId="33">
    <w:abstractNumId w:val="18"/>
  </w:num>
  <w:num w:numId="34">
    <w:abstractNumId w:val="0"/>
  </w:num>
  <w:num w:numId="35">
    <w:abstractNumId w:val="5"/>
  </w:num>
  <w:num w:numId="3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6CE9"/>
    <w:rsid w:val="00007106"/>
    <w:rsid w:val="00010ABB"/>
    <w:rsid w:val="00013803"/>
    <w:rsid w:val="00014152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2702"/>
    <w:rsid w:val="000446E3"/>
    <w:rsid w:val="000458BD"/>
    <w:rsid w:val="000459EC"/>
    <w:rsid w:val="00052711"/>
    <w:rsid w:val="0005298A"/>
    <w:rsid w:val="00067329"/>
    <w:rsid w:val="00070979"/>
    <w:rsid w:val="00071854"/>
    <w:rsid w:val="000719EA"/>
    <w:rsid w:val="00074266"/>
    <w:rsid w:val="00075CE0"/>
    <w:rsid w:val="000842F3"/>
    <w:rsid w:val="0008443E"/>
    <w:rsid w:val="00084B00"/>
    <w:rsid w:val="00085FEC"/>
    <w:rsid w:val="000868A4"/>
    <w:rsid w:val="000900AF"/>
    <w:rsid w:val="000908C3"/>
    <w:rsid w:val="00091A9B"/>
    <w:rsid w:val="00092698"/>
    <w:rsid w:val="000929A6"/>
    <w:rsid w:val="00096816"/>
    <w:rsid w:val="000969F5"/>
    <w:rsid w:val="00096F85"/>
    <w:rsid w:val="000A2293"/>
    <w:rsid w:val="000A2F04"/>
    <w:rsid w:val="000A5433"/>
    <w:rsid w:val="000B036D"/>
    <w:rsid w:val="000B0998"/>
    <w:rsid w:val="000B3933"/>
    <w:rsid w:val="000B5091"/>
    <w:rsid w:val="000B6DAA"/>
    <w:rsid w:val="000B7B3E"/>
    <w:rsid w:val="000B7E76"/>
    <w:rsid w:val="000C337D"/>
    <w:rsid w:val="000C3D38"/>
    <w:rsid w:val="000C3E4E"/>
    <w:rsid w:val="000D104D"/>
    <w:rsid w:val="000D48CD"/>
    <w:rsid w:val="000E0879"/>
    <w:rsid w:val="000E10EF"/>
    <w:rsid w:val="000E1283"/>
    <w:rsid w:val="000E4AD8"/>
    <w:rsid w:val="000E5777"/>
    <w:rsid w:val="000E57FD"/>
    <w:rsid w:val="000E5A8B"/>
    <w:rsid w:val="000E7B1B"/>
    <w:rsid w:val="000E7FF9"/>
    <w:rsid w:val="000F2B79"/>
    <w:rsid w:val="000F3035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26CC7"/>
    <w:rsid w:val="00133D70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0A85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3A6B"/>
    <w:rsid w:val="00183C06"/>
    <w:rsid w:val="00184ABE"/>
    <w:rsid w:val="00185DDF"/>
    <w:rsid w:val="001864B7"/>
    <w:rsid w:val="001932FB"/>
    <w:rsid w:val="001934F6"/>
    <w:rsid w:val="00193FEC"/>
    <w:rsid w:val="001948BC"/>
    <w:rsid w:val="00195F65"/>
    <w:rsid w:val="0019731C"/>
    <w:rsid w:val="00197459"/>
    <w:rsid w:val="001A0762"/>
    <w:rsid w:val="001A1BB3"/>
    <w:rsid w:val="001A1D95"/>
    <w:rsid w:val="001A4FC7"/>
    <w:rsid w:val="001A6E08"/>
    <w:rsid w:val="001B16DB"/>
    <w:rsid w:val="001B288E"/>
    <w:rsid w:val="001B2B4D"/>
    <w:rsid w:val="001B3560"/>
    <w:rsid w:val="001B36E8"/>
    <w:rsid w:val="001B439B"/>
    <w:rsid w:val="001B4409"/>
    <w:rsid w:val="001B5EA2"/>
    <w:rsid w:val="001B6115"/>
    <w:rsid w:val="001B78B2"/>
    <w:rsid w:val="001C490E"/>
    <w:rsid w:val="001C6863"/>
    <w:rsid w:val="001D4980"/>
    <w:rsid w:val="001D4A31"/>
    <w:rsid w:val="001D689B"/>
    <w:rsid w:val="001D7C9E"/>
    <w:rsid w:val="001E202D"/>
    <w:rsid w:val="001E2E23"/>
    <w:rsid w:val="001E7DE4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54760"/>
    <w:rsid w:val="002629D8"/>
    <w:rsid w:val="00263E5A"/>
    <w:rsid w:val="00265E36"/>
    <w:rsid w:val="00267503"/>
    <w:rsid w:val="00270CE9"/>
    <w:rsid w:val="00272C66"/>
    <w:rsid w:val="00272E5E"/>
    <w:rsid w:val="002751C9"/>
    <w:rsid w:val="00276554"/>
    <w:rsid w:val="002776B6"/>
    <w:rsid w:val="00284C9B"/>
    <w:rsid w:val="00286D1A"/>
    <w:rsid w:val="00287FEE"/>
    <w:rsid w:val="0029196D"/>
    <w:rsid w:val="00291ECA"/>
    <w:rsid w:val="00295571"/>
    <w:rsid w:val="002963C2"/>
    <w:rsid w:val="00296D33"/>
    <w:rsid w:val="0029734C"/>
    <w:rsid w:val="00297D30"/>
    <w:rsid w:val="002A3D7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6E5"/>
    <w:rsid w:val="002D0766"/>
    <w:rsid w:val="002D1795"/>
    <w:rsid w:val="002D37D6"/>
    <w:rsid w:val="002D515A"/>
    <w:rsid w:val="002D64AB"/>
    <w:rsid w:val="002D7269"/>
    <w:rsid w:val="002E04F1"/>
    <w:rsid w:val="002E0BBD"/>
    <w:rsid w:val="002E12E2"/>
    <w:rsid w:val="002E1B9A"/>
    <w:rsid w:val="002E1BC4"/>
    <w:rsid w:val="002E1C09"/>
    <w:rsid w:val="002E2B23"/>
    <w:rsid w:val="002E6BBB"/>
    <w:rsid w:val="002F04F5"/>
    <w:rsid w:val="002F52B2"/>
    <w:rsid w:val="003013AE"/>
    <w:rsid w:val="003014A8"/>
    <w:rsid w:val="003036A9"/>
    <w:rsid w:val="00303EA4"/>
    <w:rsid w:val="003063E2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6A3F"/>
    <w:rsid w:val="00347A15"/>
    <w:rsid w:val="003539AB"/>
    <w:rsid w:val="0035668F"/>
    <w:rsid w:val="003604B3"/>
    <w:rsid w:val="00361FB1"/>
    <w:rsid w:val="00362013"/>
    <w:rsid w:val="00363B5E"/>
    <w:rsid w:val="00365BD9"/>
    <w:rsid w:val="00380C05"/>
    <w:rsid w:val="00381166"/>
    <w:rsid w:val="00381199"/>
    <w:rsid w:val="00382086"/>
    <w:rsid w:val="003820B7"/>
    <w:rsid w:val="003829CB"/>
    <w:rsid w:val="00385168"/>
    <w:rsid w:val="003902C4"/>
    <w:rsid w:val="00390721"/>
    <w:rsid w:val="00393939"/>
    <w:rsid w:val="00394045"/>
    <w:rsid w:val="00395DA7"/>
    <w:rsid w:val="003962FF"/>
    <w:rsid w:val="00396CB2"/>
    <w:rsid w:val="003A675C"/>
    <w:rsid w:val="003A6E14"/>
    <w:rsid w:val="003B26BB"/>
    <w:rsid w:val="003B3026"/>
    <w:rsid w:val="003C1241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3F75D8"/>
    <w:rsid w:val="00400FEB"/>
    <w:rsid w:val="00402685"/>
    <w:rsid w:val="00402FD7"/>
    <w:rsid w:val="0041596A"/>
    <w:rsid w:val="004169A4"/>
    <w:rsid w:val="00421E34"/>
    <w:rsid w:val="00425C5F"/>
    <w:rsid w:val="004357E4"/>
    <w:rsid w:val="00442E3C"/>
    <w:rsid w:val="004463C9"/>
    <w:rsid w:val="0044641B"/>
    <w:rsid w:val="004515D7"/>
    <w:rsid w:val="00451F13"/>
    <w:rsid w:val="004532B0"/>
    <w:rsid w:val="004549BB"/>
    <w:rsid w:val="00454EA5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0808"/>
    <w:rsid w:val="004B1188"/>
    <w:rsid w:val="004B2DE7"/>
    <w:rsid w:val="004B6844"/>
    <w:rsid w:val="004B6AC0"/>
    <w:rsid w:val="004B751C"/>
    <w:rsid w:val="004C29FE"/>
    <w:rsid w:val="004D110E"/>
    <w:rsid w:val="004D12D1"/>
    <w:rsid w:val="004D24D2"/>
    <w:rsid w:val="004D24EE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2B39"/>
    <w:rsid w:val="00503437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2E5"/>
    <w:rsid w:val="0053257C"/>
    <w:rsid w:val="0053364B"/>
    <w:rsid w:val="00533671"/>
    <w:rsid w:val="00533E83"/>
    <w:rsid w:val="005343AB"/>
    <w:rsid w:val="00534F9E"/>
    <w:rsid w:val="00536FFD"/>
    <w:rsid w:val="005404F2"/>
    <w:rsid w:val="00543B92"/>
    <w:rsid w:val="0054548B"/>
    <w:rsid w:val="00546764"/>
    <w:rsid w:val="005469EE"/>
    <w:rsid w:val="00547256"/>
    <w:rsid w:val="00550A3A"/>
    <w:rsid w:val="00552ADF"/>
    <w:rsid w:val="00555DB4"/>
    <w:rsid w:val="00562D6A"/>
    <w:rsid w:val="0056594E"/>
    <w:rsid w:val="0057224E"/>
    <w:rsid w:val="00574034"/>
    <w:rsid w:val="00575B77"/>
    <w:rsid w:val="005850BF"/>
    <w:rsid w:val="00586ECF"/>
    <w:rsid w:val="00587925"/>
    <w:rsid w:val="00587FF9"/>
    <w:rsid w:val="00590734"/>
    <w:rsid w:val="00590D3A"/>
    <w:rsid w:val="00593141"/>
    <w:rsid w:val="00594960"/>
    <w:rsid w:val="005956CE"/>
    <w:rsid w:val="005965C7"/>
    <w:rsid w:val="005A0431"/>
    <w:rsid w:val="005A352E"/>
    <w:rsid w:val="005A6623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5E1D"/>
    <w:rsid w:val="005E6546"/>
    <w:rsid w:val="005F0C46"/>
    <w:rsid w:val="005F111E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16A8D"/>
    <w:rsid w:val="006221C6"/>
    <w:rsid w:val="00622B12"/>
    <w:rsid w:val="00622FC6"/>
    <w:rsid w:val="00623CFD"/>
    <w:rsid w:val="00625DD3"/>
    <w:rsid w:val="00635AB2"/>
    <w:rsid w:val="00636049"/>
    <w:rsid w:val="00636A7E"/>
    <w:rsid w:val="006412F6"/>
    <w:rsid w:val="00641663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1859"/>
    <w:rsid w:val="006642F2"/>
    <w:rsid w:val="006644CE"/>
    <w:rsid w:val="00667054"/>
    <w:rsid w:val="00667EC5"/>
    <w:rsid w:val="006723C5"/>
    <w:rsid w:val="006725F7"/>
    <w:rsid w:val="006747B5"/>
    <w:rsid w:val="0067713C"/>
    <w:rsid w:val="0068278C"/>
    <w:rsid w:val="00683759"/>
    <w:rsid w:val="00683814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40A6"/>
    <w:rsid w:val="006B7441"/>
    <w:rsid w:val="006C21B2"/>
    <w:rsid w:val="006C5150"/>
    <w:rsid w:val="006D2916"/>
    <w:rsid w:val="006E22C0"/>
    <w:rsid w:val="006E4B12"/>
    <w:rsid w:val="006E6E2D"/>
    <w:rsid w:val="006F3627"/>
    <w:rsid w:val="006F36CF"/>
    <w:rsid w:val="006F601B"/>
    <w:rsid w:val="00701E27"/>
    <w:rsid w:val="00702764"/>
    <w:rsid w:val="007027B5"/>
    <w:rsid w:val="00703D0C"/>
    <w:rsid w:val="00707619"/>
    <w:rsid w:val="00710E15"/>
    <w:rsid w:val="00710E48"/>
    <w:rsid w:val="00715ACB"/>
    <w:rsid w:val="007178CC"/>
    <w:rsid w:val="00721D52"/>
    <w:rsid w:val="00722D91"/>
    <w:rsid w:val="007233A0"/>
    <w:rsid w:val="00723A12"/>
    <w:rsid w:val="00724C16"/>
    <w:rsid w:val="007262DD"/>
    <w:rsid w:val="00726D64"/>
    <w:rsid w:val="007306A8"/>
    <w:rsid w:val="0073320A"/>
    <w:rsid w:val="00734BB8"/>
    <w:rsid w:val="00735A75"/>
    <w:rsid w:val="007401AC"/>
    <w:rsid w:val="007447EC"/>
    <w:rsid w:val="00754047"/>
    <w:rsid w:val="00754265"/>
    <w:rsid w:val="007559CF"/>
    <w:rsid w:val="00757331"/>
    <w:rsid w:val="00757642"/>
    <w:rsid w:val="00757CF3"/>
    <w:rsid w:val="007607C6"/>
    <w:rsid w:val="00762D4D"/>
    <w:rsid w:val="00762D9E"/>
    <w:rsid w:val="00764156"/>
    <w:rsid w:val="0076433E"/>
    <w:rsid w:val="00766D9D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6080"/>
    <w:rsid w:val="007A191B"/>
    <w:rsid w:val="007A2619"/>
    <w:rsid w:val="007B0DFE"/>
    <w:rsid w:val="007B166B"/>
    <w:rsid w:val="007B18BE"/>
    <w:rsid w:val="007B25D1"/>
    <w:rsid w:val="007B35CB"/>
    <w:rsid w:val="007B35EC"/>
    <w:rsid w:val="007B44A3"/>
    <w:rsid w:val="007B45DA"/>
    <w:rsid w:val="007B4AF5"/>
    <w:rsid w:val="007B7C1F"/>
    <w:rsid w:val="007C23A8"/>
    <w:rsid w:val="007C4FCE"/>
    <w:rsid w:val="007C5CCA"/>
    <w:rsid w:val="007C601B"/>
    <w:rsid w:val="007C68B7"/>
    <w:rsid w:val="007C7732"/>
    <w:rsid w:val="007C7E2C"/>
    <w:rsid w:val="007D13E9"/>
    <w:rsid w:val="007D1B59"/>
    <w:rsid w:val="007D28D9"/>
    <w:rsid w:val="007D32AA"/>
    <w:rsid w:val="007D34D0"/>
    <w:rsid w:val="007D5309"/>
    <w:rsid w:val="007D5F6C"/>
    <w:rsid w:val="007E0142"/>
    <w:rsid w:val="007E1778"/>
    <w:rsid w:val="007E4DEB"/>
    <w:rsid w:val="007E4E56"/>
    <w:rsid w:val="007F1BD8"/>
    <w:rsid w:val="007F4E81"/>
    <w:rsid w:val="007F556C"/>
    <w:rsid w:val="007F5EE9"/>
    <w:rsid w:val="007F7187"/>
    <w:rsid w:val="00800B60"/>
    <w:rsid w:val="00802C76"/>
    <w:rsid w:val="00802D75"/>
    <w:rsid w:val="0080582B"/>
    <w:rsid w:val="00806C02"/>
    <w:rsid w:val="008073B1"/>
    <w:rsid w:val="0081137C"/>
    <w:rsid w:val="00811448"/>
    <w:rsid w:val="008114A3"/>
    <w:rsid w:val="008116E3"/>
    <w:rsid w:val="00813D5C"/>
    <w:rsid w:val="00816018"/>
    <w:rsid w:val="00816F18"/>
    <w:rsid w:val="00823EF8"/>
    <w:rsid w:val="008246EC"/>
    <w:rsid w:val="00831CDA"/>
    <w:rsid w:val="00833768"/>
    <w:rsid w:val="00833A81"/>
    <w:rsid w:val="00836C7E"/>
    <w:rsid w:val="00841ABD"/>
    <w:rsid w:val="0084243C"/>
    <w:rsid w:val="00845F4A"/>
    <w:rsid w:val="00852FC4"/>
    <w:rsid w:val="00856923"/>
    <w:rsid w:val="00857AF2"/>
    <w:rsid w:val="0086326B"/>
    <w:rsid w:val="008650FD"/>
    <w:rsid w:val="00865821"/>
    <w:rsid w:val="008669B0"/>
    <w:rsid w:val="00871541"/>
    <w:rsid w:val="0087175B"/>
    <w:rsid w:val="00872326"/>
    <w:rsid w:val="008814A0"/>
    <w:rsid w:val="008822C6"/>
    <w:rsid w:val="008868A2"/>
    <w:rsid w:val="00886FE3"/>
    <w:rsid w:val="0089408D"/>
    <w:rsid w:val="00894115"/>
    <w:rsid w:val="00894C2B"/>
    <w:rsid w:val="00896291"/>
    <w:rsid w:val="00896865"/>
    <w:rsid w:val="008A1CAB"/>
    <w:rsid w:val="008A3466"/>
    <w:rsid w:val="008A4529"/>
    <w:rsid w:val="008A4B58"/>
    <w:rsid w:val="008A6156"/>
    <w:rsid w:val="008A7410"/>
    <w:rsid w:val="008B2D6B"/>
    <w:rsid w:val="008B52D6"/>
    <w:rsid w:val="008B6EB8"/>
    <w:rsid w:val="008C2D14"/>
    <w:rsid w:val="008C2E84"/>
    <w:rsid w:val="008C5A43"/>
    <w:rsid w:val="008C617C"/>
    <w:rsid w:val="008C64A2"/>
    <w:rsid w:val="008D087F"/>
    <w:rsid w:val="008D2566"/>
    <w:rsid w:val="008D45B2"/>
    <w:rsid w:val="008D7378"/>
    <w:rsid w:val="008D7455"/>
    <w:rsid w:val="008E1B0B"/>
    <w:rsid w:val="008E29E9"/>
    <w:rsid w:val="008E3150"/>
    <w:rsid w:val="008E497E"/>
    <w:rsid w:val="008E592A"/>
    <w:rsid w:val="008E6605"/>
    <w:rsid w:val="008E771F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31F"/>
    <w:rsid w:val="00943ABC"/>
    <w:rsid w:val="009506C2"/>
    <w:rsid w:val="00950E30"/>
    <w:rsid w:val="00953119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F94"/>
    <w:rsid w:val="00991612"/>
    <w:rsid w:val="00995A35"/>
    <w:rsid w:val="0099600F"/>
    <w:rsid w:val="00996174"/>
    <w:rsid w:val="00996951"/>
    <w:rsid w:val="009A099F"/>
    <w:rsid w:val="009A2F10"/>
    <w:rsid w:val="009A348B"/>
    <w:rsid w:val="009A34A8"/>
    <w:rsid w:val="009A37F4"/>
    <w:rsid w:val="009A5097"/>
    <w:rsid w:val="009B073D"/>
    <w:rsid w:val="009B2A70"/>
    <w:rsid w:val="009B3A89"/>
    <w:rsid w:val="009B3CEE"/>
    <w:rsid w:val="009B3DCD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461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10A35"/>
    <w:rsid w:val="00A13C35"/>
    <w:rsid w:val="00A15376"/>
    <w:rsid w:val="00A15973"/>
    <w:rsid w:val="00A278B9"/>
    <w:rsid w:val="00A30E1D"/>
    <w:rsid w:val="00A32A26"/>
    <w:rsid w:val="00A32C91"/>
    <w:rsid w:val="00A34513"/>
    <w:rsid w:val="00A3580C"/>
    <w:rsid w:val="00A36026"/>
    <w:rsid w:val="00A421EB"/>
    <w:rsid w:val="00A42616"/>
    <w:rsid w:val="00A46605"/>
    <w:rsid w:val="00A55C54"/>
    <w:rsid w:val="00A56E65"/>
    <w:rsid w:val="00A6008E"/>
    <w:rsid w:val="00A60EB2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404A"/>
    <w:rsid w:val="00A7445A"/>
    <w:rsid w:val="00A75BBE"/>
    <w:rsid w:val="00A76AA9"/>
    <w:rsid w:val="00A77828"/>
    <w:rsid w:val="00A77C5E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A60F4"/>
    <w:rsid w:val="00AB2D81"/>
    <w:rsid w:val="00AB3230"/>
    <w:rsid w:val="00AB6ECB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7F13"/>
    <w:rsid w:val="00B2187B"/>
    <w:rsid w:val="00B21E8C"/>
    <w:rsid w:val="00B31A49"/>
    <w:rsid w:val="00B31F4C"/>
    <w:rsid w:val="00B35870"/>
    <w:rsid w:val="00B440A6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73DAF"/>
    <w:rsid w:val="00B776BB"/>
    <w:rsid w:val="00B8121B"/>
    <w:rsid w:val="00B82B50"/>
    <w:rsid w:val="00B84753"/>
    <w:rsid w:val="00B86BDD"/>
    <w:rsid w:val="00B90C4A"/>
    <w:rsid w:val="00B937EC"/>
    <w:rsid w:val="00B9553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28F"/>
    <w:rsid w:val="00BB1A9A"/>
    <w:rsid w:val="00BB1C58"/>
    <w:rsid w:val="00BB5E0E"/>
    <w:rsid w:val="00BB67B8"/>
    <w:rsid w:val="00BB787D"/>
    <w:rsid w:val="00BC05C8"/>
    <w:rsid w:val="00BC0AE2"/>
    <w:rsid w:val="00BC0F8D"/>
    <w:rsid w:val="00BD1031"/>
    <w:rsid w:val="00BD162A"/>
    <w:rsid w:val="00BD3EFF"/>
    <w:rsid w:val="00BD6CDF"/>
    <w:rsid w:val="00BE14DE"/>
    <w:rsid w:val="00BE29B6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51FFA"/>
    <w:rsid w:val="00C5498D"/>
    <w:rsid w:val="00C5535A"/>
    <w:rsid w:val="00C578A6"/>
    <w:rsid w:val="00C614ED"/>
    <w:rsid w:val="00C63033"/>
    <w:rsid w:val="00C633B7"/>
    <w:rsid w:val="00C672FC"/>
    <w:rsid w:val="00C74151"/>
    <w:rsid w:val="00C8230D"/>
    <w:rsid w:val="00C83DD7"/>
    <w:rsid w:val="00C86A57"/>
    <w:rsid w:val="00C90C08"/>
    <w:rsid w:val="00C934F9"/>
    <w:rsid w:val="00C9580F"/>
    <w:rsid w:val="00C95BDC"/>
    <w:rsid w:val="00C9736F"/>
    <w:rsid w:val="00CA32C3"/>
    <w:rsid w:val="00CA6CFA"/>
    <w:rsid w:val="00CA735F"/>
    <w:rsid w:val="00CB40DD"/>
    <w:rsid w:val="00CB5A78"/>
    <w:rsid w:val="00CC0B7B"/>
    <w:rsid w:val="00CC1310"/>
    <w:rsid w:val="00CC293A"/>
    <w:rsid w:val="00CC4572"/>
    <w:rsid w:val="00CC47F9"/>
    <w:rsid w:val="00CC6793"/>
    <w:rsid w:val="00CC695F"/>
    <w:rsid w:val="00CD16FD"/>
    <w:rsid w:val="00CD200D"/>
    <w:rsid w:val="00CD2F24"/>
    <w:rsid w:val="00CD4A47"/>
    <w:rsid w:val="00CD4FE8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2AF6"/>
    <w:rsid w:val="00D03AE5"/>
    <w:rsid w:val="00D05B8B"/>
    <w:rsid w:val="00D0721C"/>
    <w:rsid w:val="00D16728"/>
    <w:rsid w:val="00D16B90"/>
    <w:rsid w:val="00D16EFD"/>
    <w:rsid w:val="00D20755"/>
    <w:rsid w:val="00D21782"/>
    <w:rsid w:val="00D21D52"/>
    <w:rsid w:val="00D223AA"/>
    <w:rsid w:val="00D23269"/>
    <w:rsid w:val="00D238C9"/>
    <w:rsid w:val="00D25B63"/>
    <w:rsid w:val="00D26F31"/>
    <w:rsid w:val="00D27843"/>
    <w:rsid w:val="00D30A6B"/>
    <w:rsid w:val="00D34837"/>
    <w:rsid w:val="00D36E0C"/>
    <w:rsid w:val="00D410C4"/>
    <w:rsid w:val="00D42183"/>
    <w:rsid w:val="00D4399D"/>
    <w:rsid w:val="00D506A5"/>
    <w:rsid w:val="00D51292"/>
    <w:rsid w:val="00D51865"/>
    <w:rsid w:val="00D53291"/>
    <w:rsid w:val="00D53817"/>
    <w:rsid w:val="00D54BB3"/>
    <w:rsid w:val="00D556B6"/>
    <w:rsid w:val="00D564C2"/>
    <w:rsid w:val="00D5679B"/>
    <w:rsid w:val="00D56E81"/>
    <w:rsid w:val="00D57874"/>
    <w:rsid w:val="00D57D30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82F95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3CAF"/>
    <w:rsid w:val="00E0503D"/>
    <w:rsid w:val="00E06389"/>
    <w:rsid w:val="00E065C3"/>
    <w:rsid w:val="00E074F3"/>
    <w:rsid w:val="00E07634"/>
    <w:rsid w:val="00E106BE"/>
    <w:rsid w:val="00E13AA1"/>
    <w:rsid w:val="00E14C99"/>
    <w:rsid w:val="00E176FE"/>
    <w:rsid w:val="00E20607"/>
    <w:rsid w:val="00E26890"/>
    <w:rsid w:val="00E27EB2"/>
    <w:rsid w:val="00E30B9C"/>
    <w:rsid w:val="00E32984"/>
    <w:rsid w:val="00E32CF4"/>
    <w:rsid w:val="00E35CC1"/>
    <w:rsid w:val="00E36207"/>
    <w:rsid w:val="00E45500"/>
    <w:rsid w:val="00E503EA"/>
    <w:rsid w:val="00E52D3C"/>
    <w:rsid w:val="00E55425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36E1"/>
    <w:rsid w:val="00E74054"/>
    <w:rsid w:val="00E75899"/>
    <w:rsid w:val="00E7604B"/>
    <w:rsid w:val="00E80AE4"/>
    <w:rsid w:val="00E8447E"/>
    <w:rsid w:val="00E84D32"/>
    <w:rsid w:val="00E87595"/>
    <w:rsid w:val="00E94374"/>
    <w:rsid w:val="00E9448C"/>
    <w:rsid w:val="00E946E9"/>
    <w:rsid w:val="00E95E2E"/>
    <w:rsid w:val="00EA1A9C"/>
    <w:rsid w:val="00EA20F5"/>
    <w:rsid w:val="00EA257F"/>
    <w:rsid w:val="00EA41B9"/>
    <w:rsid w:val="00EA548B"/>
    <w:rsid w:val="00EA67AC"/>
    <w:rsid w:val="00EB1920"/>
    <w:rsid w:val="00EB3DAC"/>
    <w:rsid w:val="00EB6630"/>
    <w:rsid w:val="00EB71A6"/>
    <w:rsid w:val="00EC0124"/>
    <w:rsid w:val="00EC28E0"/>
    <w:rsid w:val="00EC2C10"/>
    <w:rsid w:val="00ED08FE"/>
    <w:rsid w:val="00ED1412"/>
    <w:rsid w:val="00ED231E"/>
    <w:rsid w:val="00ED41D7"/>
    <w:rsid w:val="00ED51D2"/>
    <w:rsid w:val="00EE5935"/>
    <w:rsid w:val="00EE7525"/>
    <w:rsid w:val="00EF1D1D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31BDE"/>
    <w:rsid w:val="00F3263D"/>
    <w:rsid w:val="00F331E5"/>
    <w:rsid w:val="00F35A11"/>
    <w:rsid w:val="00F370CA"/>
    <w:rsid w:val="00F413C6"/>
    <w:rsid w:val="00F450FC"/>
    <w:rsid w:val="00F45EAE"/>
    <w:rsid w:val="00F479B4"/>
    <w:rsid w:val="00F50050"/>
    <w:rsid w:val="00F503C7"/>
    <w:rsid w:val="00F508EE"/>
    <w:rsid w:val="00F50D0F"/>
    <w:rsid w:val="00F5253B"/>
    <w:rsid w:val="00F532F0"/>
    <w:rsid w:val="00F56068"/>
    <w:rsid w:val="00F6425A"/>
    <w:rsid w:val="00F64312"/>
    <w:rsid w:val="00F64DC7"/>
    <w:rsid w:val="00F66214"/>
    <w:rsid w:val="00F66306"/>
    <w:rsid w:val="00F673CE"/>
    <w:rsid w:val="00F74246"/>
    <w:rsid w:val="00F74790"/>
    <w:rsid w:val="00F7759C"/>
    <w:rsid w:val="00F777D6"/>
    <w:rsid w:val="00F80A63"/>
    <w:rsid w:val="00F81861"/>
    <w:rsid w:val="00F84D8A"/>
    <w:rsid w:val="00F85C4A"/>
    <w:rsid w:val="00F87370"/>
    <w:rsid w:val="00F8740C"/>
    <w:rsid w:val="00F90DF2"/>
    <w:rsid w:val="00F920CB"/>
    <w:rsid w:val="00F9445E"/>
    <w:rsid w:val="00F94741"/>
    <w:rsid w:val="00FA46A8"/>
    <w:rsid w:val="00FB1532"/>
    <w:rsid w:val="00FB2937"/>
    <w:rsid w:val="00FB5257"/>
    <w:rsid w:val="00FB548B"/>
    <w:rsid w:val="00FC2446"/>
    <w:rsid w:val="00FC299C"/>
    <w:rsid w:val="00FC30AC"/>
    <w:rsid w:val="00FC30F2"/>
    <w:rsid w:val="00FC42F9"/>
    <w:rsid w:val="00FC7E62"/>
    <w:rsid w:val="00FD4DA1"/>
    <w:rsid w:val="00FD5A41"/>
    <w:rsid w:val="00FD682C"/>
    <w:rsid w:val="00FE38F1"/>
    <w:rsid w:val="00FE3A27"/>
    <w:rsid w:val="00FE3A66"/>
    <w:rsid w:val="00FE5201"/>
    <w:rsid w:val="00FE5D36"/>
    <w:rsid w:val="00FE720A"/>
    <w:rsid w:val="00FE76B1"/>
    <w:rsid w:val="00FF008C"/>
    <w:rsid w:val="00FF08D8"/>
    <w:rsid w:val="00FF1EA1"/>
    <w:rsid w:val="00FF352E"/>
    <w:rsid w:val="00FF4DC2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9.172.6:80/v1.0/postventa/customer_Domain/custInfo/bssAgreementManagement/retrieveSubscrip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79540-19B2-40ED-A91D-6271F0D6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1536</TotalTime>
  <Pages>1</Pages>
  <Words>3336</Words>
  <Characters>18352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21645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119</cp:revision>
  <cp:lastPrinted>2010-06-25T19:52:00Z</cp:lastPrinted>
  <dcterms:created xsi:type="dcterms:W3CDTF">2019-02-25T20:12:00Z</dcterms:created>
  <dcterms:modified xsi:type="dcterms:W3CDTF">2019-05-21T16:51:00Z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