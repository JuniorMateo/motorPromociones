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3063E2" w:rsidRPr="00E536E9" w14:paraId="0ECF344A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0C200F1F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STR.SOL.PROY-140067.EAI_ONE</w:t>
            </w:r>
          </w:p>
        </w:tc>
      </w:tr>
      <w:tr w:rsidR="003063E2" w:rsidRPr="00B776BB" w14:paraId="20B78DAC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675CE575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COMP.EAI_ONE</w:t>
            </w:r>
          </w:p>
        </w:tc>
      </w:tr>
      <w:tr w:rsidR="003063E2" w:rsidRPr="00B776BB" w14:paraId="2A0A41CB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FC31AC" w14:textId="10B03D22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LB.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PROY-140067.EAI_ONE</w:t>
            </w:r>
          </w:p>
        </w:tc>
      </w:tr>
      <w:tr w:rsidR="004D12D1" w:rsidRPr="00B776BB" w14:paraId="5101306A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4D12D1" w:rsidRPr="00B776BB" w:rsidRDefault="004D12D1" w:rsidP="004D12D1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95790" w14:textId="51A69E3C" w:rsidR="004D12D1" w:rsidRPr="00B776BB" w:rsidRDefault="003063E2" w:rsidP="004D12D1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color w:val="999999"/>
                <w:sz w:val="18"/>
                <w:szCs w:val="18"/>
              </w:rPr>
              <w:t>-</w:t>
            </w:r>
          </w:p>
        </w:tc>
      </w:tr>
    </w:tbl>
    <w:p w14:paraId="47F87581" w14:textId="77777777" w:rsidR="0033497A" w:rsidRPr="00B776BB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B776BB">
        <w:rPr>
          <w:rFonts w:ascii="Verdana" w:hAnsi="Verdana" w:cs="Arial"/>
          <w:color w:val="auto"/>
          <w:sz w:val="18"/>
          <w:szCs w:val="18"/>
        </w:rPr>
        <w:t>Í</w:t>
      </w:r>
      <w:r w:rsidR="0033497A" w:rsidRPr="00B776BB">
        <w:rPr>
          <w:rFonts w:ascii="Verdana" w:hAnsi="Verdana" w:cs="Arial"/>
          <w:color w:val="auto"/>
          <w:sz w:val="18"/>
          <w:szCs w:val="18"/>
        </w:rPr>
        <w:t>ndice</w:t>
      </w:r>
      <w:bookmarkStart w:id="2" w:name="_GoBack"/>
      <w:bookmarkEnd w:id="2"/>
    </w:p>
    <w:p w14:paraId="21C09E19" w14:textId="77777777" w:rsidR="0033497A" w:rsidRPr="00B776BB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38635286" w14:textId="77777777" w:rsidR="00F503C7" w:rsidRPr="00F503C7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F503C7">
        <w:rPr>
          <w:sz w:val="18"/>
          <w:szCs w:val="18"/>
          <w:lang w:val="es-ES"/>
        </w:rPr>
        <w:fldChar w:fldCharType="begin"/>
      </w:r>
      <w:r w:rsidRPr="00F503C7">
        <w:rPr>
          <w:sz w:val="18"/>
          <w:szCs w:val="18"/>
          <w:lang w:val="es-ES"/>
        </w:rPr>
        <w:instrText xml:space="preserve"> TOC \o "1-3" \h \z \u </w:instrText>
      </w:r>
      <w:r w:rsidRPr="00F503C7">
        <w:rPr>
          <w:sz w:val="18"/>
          <w:szCs w:val="18"/>
          <w:lang w:val="es-ES"/>
        </w:rPr>
        <w:fldChar w:fldCharType="separate"/>
      </w:r>
      <w:hyperlink w:anchor="_Toc8502105" w:history="1">
        <w:r w:rsidR="00F503C7" w:rsidRPr="00F503C7">
          <w:rPr>
            <w:rStyle w:val="Hipervnculo"/>
            <w:sz w:val="18"/>
            <w:szCs w:val="18"/>
          </w:rPr>
          <w:t>1.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Objetivo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_Toc8502105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2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5561B6FB" w14:textId="77777777" w:rsidR="00F503C7" w:rsidRPr="00F503C7" w:rsidRDefault="009430C1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06" w:history="1">
        <w:r w:rsidR="00F503C7" w:rsidRPr="00F503C7">
          <w:rPr>
            <w:rStyle w:val="Hipervnculo"/>
            <w:sz w:val="18"/>
            <w:szCs w:val="18"/>
          </w:rPr>
          <w:t>2.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Pre Requisitos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_Toc8502106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2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20B5AAAE" w14:textId="77777777" w:rsidR="00F503C7" w:rsidRPr="00F503C7" w:rsidRDefault="009430C1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07" w:history="1">
        <w:r w:rsidR="00F503C7" w:rsidRPr="00F503C7">
          <w:rPr>
            <w:rStyle w:val="Hipervnculo"/>
            <w:sz w:val="18"/>
            <w:szCs w:val="18"/>
          </w:rPr>
          <w:t>3.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Dependencia con otros Streams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_Toc8502107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74619379" w14:textId="77777777" w:rsidR="00F503C7" w:rsidRPr="00F503C7" w:rsidRDefault="009430C1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08" w:history="1">
        <w:r w:rsidR="00F503C7" w:rsidRPr="00F503C7">
          <w:rPr>
            <w:rStyle w:val="Hipervnculo"/>
            <w:sz w:val="18"/>
            <w:szCs w:val="18"/>
          </w:rPr>
          <w:t>4.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Generación de copias de respaldo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_Toc8502108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5E6386FC" w14:textId="77777777" w:rsidR="00F503C7" w:rsidRPr="00F503C7" w:rsidRDefault="009430C1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09" w:history="1">
        <w:r w:rsidR="00F503C7" w:rsidRPr="00F503C7">
          <w:rPr>
            <w:rStyle w:val="Hipervnculo"/>
            <w:sz w:val="18"/>
            <w:szCs w:val="18"/>
          </w:rPr>
          <w:t>5.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Cambios en fuentes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_Toc8502109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4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2B3E5F78" w14:textId="77777777" w:rsidR="00F503C7" w:rsidRPr="00F503C7" w:rsidRDefault="009430C1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10" w:history="1">
        <w:r w:rsidR="00F503C7" w:rsidRPr="00F503C7">
          <w:rPr>
            <w:rStyle w:val="Hipervnculo"/>
            <w:sz w:val="18"/>
            <w:szCs w:val="18"/>
          </w:rPr>
          <w:t>6.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Procesos de Instalación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_Toc8502110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4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12E143FB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1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_Toc8502111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4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6F9AF4D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2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_Toc8502112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4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3C702E1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3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_Toc8502113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C62669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4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_Toc8502114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0BC7E95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5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_Toc8502115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A50FE4E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6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_Toc8502116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038F0EB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7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_Toc8502117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37F4781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8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_Toc8502118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4E6FB6D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19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_Toc8502119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C485D16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0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_Toc8502120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6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F2802B1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1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_Toc8502121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11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CFBF0C8" w14:textId="77777777" w:rsidR="00F503C7" w:rsidRPr="00F503C7" w:rsidRDefault="009430C1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22" w:history="1">
        <w:r w:rsidR="00F503C7" w:rsidRPr="00F503C7">
          <w:rPr>
            <w:rStyle w:val="Hipervnculo"/>
            <w:sz w:val="18"/>
            <w:szCs w:val="18"/>
          </w:rPr>
          <w:t>7.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Pruebas de ratificación de instalación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_Toc8502122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11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3850F023" w14:textId="77777777" w:rsidR="00F503C7" w:rsidRPr="00F503C7" w:rsidRDefault="009430C1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23" w:history="1">
        <w:r w:rsidR="00F503C7" w:rsidRPr="00F503C7">
          <w:rPr>
            <w:rStyle w:val="Hipervnculo"/>
            <w:sz w:val="18"/>
            <w:szCs w:val="18"/>
          </w:rPr>
          <w:t>8.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Proceso de Desinstalación (Roll Back)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_Toc8502123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12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1419537F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4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_Toc8502124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AA4EE61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5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_Toc8502125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459BE68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6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_Toc8502126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1EA53FA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7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_Toc8502127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5A48081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8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_Toc8502128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2E290CF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29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_Toc8502129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8DA14AA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30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_Toc8502130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15791D4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31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_Toc8502131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12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7824436" w14:textId="77777777" w:rsidR="00F503C7" w:rsidRPr="00F503C7" w:rsidRDefault="009430C1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2132" w:history="1"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="00F503C7" w:rsidRPr="00F503C7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tab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instrText xml:space="preserve"> PAGEREF _Toc8502132 \h </w:instrTex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6E9">
          <w:rPr>
            <w:rFonts w:ascii="Verdana" w:hAnsi="Verdana"/>
            <w:noProof/>
            <w:webHidden/>
            <w:sz w:val="18"/>
            <w:szCs w:val="18"/>
          </w:rPr>
          <w:t>13</w:t>
        </w:r>
        <w:r w:rsidR="00F503C7" w:rsidRPr="00F503C7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B7FAF6D" w14:textId="77777777" w:rsidR="00F503C7" w:rsidRPr="00F503C7" w:rsidRDefault="009430C1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33" w:history="1">
        <w:r w:rsidR="00F503C7" w:rsidRPr="00F503C7">
          <w:rPr>
            <w:rStyle w:val="Hipervnculo"/>
            <w:sz w:val="18"/>
            <w:szCs w:val="18"/>
          </w:rPr>
          <w:t>9.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Contingencia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_Toc8502133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13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0C7999FB" w14:textId="77777777" w:rsidR="00F503C7" w:rsidRPr="00F503C7" w:rsidRDefault="009430C1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34" w:history="1">
        <w:r w:rsidR="00F503C7" w:rsidRPr="00F503C7">
          <w:rPr>
            <w:rStyle w:val="Hipervnculo"/>
            <w:sz w:val="18"/>
            <w:szCs w:val="18"/>
          </w:rPr>
          <w:t>10.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Documentación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_Toc8502134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13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3014DA32" w14:textId="77777777" w:rsidR="00F503C7" w:rsidRPr="00F503C7" w:rsidRDefault="009430C1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2135" w:history="1">
        <w:r w:rsidR="00F503C7" w:rsidRPr="00F503C7">
          <w:rPr>
            <w:rStyle w:val="Hipervnculo"/>
            <w:sz w:val="18"/>
            <w:szCs w:val="18"/>
          </w:rPr>
          <w:t>11.</w:t>
        </w:r>
        <w:r w:rsidR="00F503C7" w:rsidRPr="00F503C7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F503C7" w:rsidRPr="00F503C7">
          <w:rPr>
            <w:rStyle w:val="Hipervnculo"/>
            <w:sz w:val="18"/>
            <w:szCs w:val="18"/>
          </w:rPr>
          <w:t>Documento Anexo de Estándar.</w:t>
        </w:r>
        <w:r w:rsidR="00F503C7" w:rsidRPr="00F503C7">
          <w:rPr>
            <w:webHidden/>
            <w:sz w:val="18"/>
            <w:szCs w:val="18"/>
          </w:rPr>
          <w:tab/>
        </w:r>
        <w:r w:rsidR="00F503C7" w:rsidRPr="00F503C7">
          <w:rPr>
            <w:webHidden/>
            <w:sz w:val="18"/>
            <w:szCs w:val="18"/>
          </w:rPr>
          <w:fldChar w:fldCharType="begin"/>
        </w:r>
        <w:r w:rsidR="00F503C7" w:rsidRPr="00F503C7">
          <w:rPr>
            <w:webHidden/>
            <w:sz w:val="18"/>
            <w:szCs w:val="18"/>
          </w:rPr>
          <w:instrText xml:space="preserve"> PAGEREF _Toc8502135 \h </w:instrText>
        </w:r>
        <w:r w:rsidR="00F503C7" w:rsidRPr="00F503C7">
          <w:rPr>
            <w:webHidden/>
            <w:sz w:val="18"/>
            <w:szCs w:val="18"/>
          </w:rPr>
        </w:r>
        <w:r w:rsidR="00F503C7" w:rsidRPr="00F503C7">
          <w:rPr>
            <w:webHidden/>
            <w:sz w:val="18"/>
            <w:szCs w:val="18"/>
          </w:rPr>
          <w:fldChar w:fldCharType="separate"/>
        </w:r>
        <w:r w:rsidR="00E536E9">
          <w:rPr>
            <w:webHidden/>
            <w:sz w:val="18"/>
            <w:szCs w:val="18"/>
          </w:rPr>
          <w:t>13</w:t>
        </w:r>
        <w:r w:rsidR="00F503C7" w:rsidRPr="00F503C7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F503C7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F503C7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Pr="00B776BB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B776BB">
        <w:rPr>
          <w:rFonts w:ascii="Verdana" w:hAnsi="Verdana"/>
          <w:sz w:val="18"/>
          <w:szCs w:val="18"/>
          <w:lang w:val="es-ES"/>
        </w:rPr>
        <w:br w:type="page"/>
      </w:r>
    </w:p>
    <w:p w14:paraId="34ACFF98" w14:textId="77777777" w:rsidR="00A80B32" w:rsidRPr="00B776BB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B776BB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B776BB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B776BB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2CCE3B40" w:rsidR="00AB75E5" w:rsidRPr="00B776BB" w:rsidRDefault="001A1D95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5330AD0A" w:rsidR="00AB75E5" w:rsidRPr="00B776BB" w:rsidRDefault="00E9448C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7D45FC45" w:rsidR="00AB75E5" w:rsidRPr="00B776BB" w:rsidRDefault="00586ECF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276" w:type="dxa"/>
            <w:vAlign w:val="center"/>
          </w:tcPr>
          <w:p w14:paraId="091A41E7" w14:textId="6B1B7AC0" w:rsidR="00AB75E5" w:rsidRPr="00B776BB" w:rsidRDefault="001A1D95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11/04/2019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B776BB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B776BB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8502105"/>
      <w:r w:rsidRPr="00B776BB">
        <w:rPr>
          <w:rFonts w:ascii="Verdana" w:hAnsi="Verdana" w:cs="Arial"/>
          <w:sz w:val="18"/>
          <w:szCs w:val="18"/>
        </w:rPr>
        <w:t>Objetivo</w:t>
      </w:r>
      <w:bookmarkEnd w:id="1"/>
      <w:bookmarkEnd w:id="3"/>
    </w:p>
    <w:p w14:paraId="11788711" w14:textId="3676488A" w:rsidR="00586ECF" w:rsidRPr="00B776BB" w:rsidRDefault="00586ECF" w:rsidP="00586ECF">
      <w:pPr>
        <w:pStyle w:val="Prrafodelista"/>
        <w:spacing w:after="160" w:line="259" w:lineRule="auto"/>
        <w:ind w:left="360"/>
        <w:contextualSpacing/>
        <w:rPr>
          <w:rFonts w:ascii="Verdana" w:eastAsiaTheme="minorEastAsia" w:hAnsi="Verdana" w:cstheme="minorBidi"/>
          <w:sz w:val="18"/>
          <w:szCs w:val="18"/>
          <w:lang w:val="es-ES_tradnl" w:eastAsia="es-PE"/>
        </w:rPr>
      </w:pPr>
      <w:r w:rsidRPr="00B776BB">
        <w:rPr>
          <w:rFonts w:ascii="Verdana" w:eastAsiaTheme="minorEastAsia" w:hAnsi="Verdana" w:cstheme="minorBidi"/>
          <w:sz w:val="18"/>
          <w:szCs w:val="18"/>
          <w:lang w:val="es-ES_tradnl" w:eastAsia="es-PE"/>
        </w:rPr>
        <w:t>Ejecuta la validación de desactivación por Incumplimiento de Pago</w:t>
      </w:r>
    </w:p>
    <w:p w14:paraId="6A074A9D" w14:textId="77777777" w:rsidR="00D94005" w:rsidRPr="00B776BB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4" w:name="_Toc311451358"/>
      <w:bookmarkStart w:id="5" w:name="_Toc8502106"/>
      <w:r w:rsidRPr="00B776BB">
        <w:rPr>
          <w:rFonts w:ascii="Verdana" w:hAnsi="Verdana" w:cs="Arial"/>
          <w:sz w:val="18"/>
          <w:szCs w:val="18"/>
        </w:rPr>
        <w:t>Pre Requisitos</w:t>
      </w:r>
      <w:bookmarkEnd w:id="4"/>
      <w:bookmarkEnd w:id="5"/>
    </w:p>
    <w:p w14:paraId="3836780F" w14:textId="429B6DA3" w:rsidR="00D94005" w:rsidRPr="00B776BB" w:rsidRDefault="00CE62A3" w:rsidP="00084B00">
      <w:pPr>
        <w:ind w:firstLine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requisitos previos a la instalación del componente)</w:t>
      </w:r>
    </w:p>
    <w:p w14:paraId="277EB9A8" w14:textId="77777777" w:rsidR="00071854" w:rsidRPr="00B776BB" w:rsidRDefault="00071854" w:rsidP="00CE62A3">
      <w:pPr>
        <w:ind w:left="720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6972"/>
        <w:gridCol w:w="862"/>
      </w:tblGrid>
      <w:tr w:rsidR="00071854" w:rsidRPr="00B776BB" w14:paraId="7F0D7F55" w14:textId="77777777" w:rsidTr="00FA46A8">
        <w:tc>
          <w:tcPr>
            <w:tcW w:w="1730" w:type="dxa"/>
            <w:shd w:val="clear" w:color="auto" w:fill="FF0000"/>
          </w:tcPr>
          <w:p w14:paraId="1E3D30D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acceso</w:t>
            </w:r>
          </w:p>
        </w:tc>
        <w:tc>
          <w:tcPr>
            <w:tcW w:w="6972" w:type="dxa"/>
            <w:shd w:val="clear" w:color="auto" w:fill="FF0000"/>
          </w:tcPr>
          <w:p w14:paraId="2C87293B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Detalle</w:t>
            </w:r>
          </w:p>
        </w:tc>
        <w:tc>
          <w:tcPr>
            <w:tcW w:w="862" w:type="dxa"/>
            <w:shd w:val="clear" w:color="auto" w:fill="FF0000"/>
          </w:tcPr>
          <w:p w14:paraId="58458BB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N° Solicitud</w:t>
            </w:r>
          </w:p>
        </w:tc>
      </w:tr>
      <w:tr w:rsidR="00071854" w:rsidRPr="00B776BB" w14:paraId="64A7BF4D" w14:textId="77777777" w:rsidTr="00FA46A8">
        <w:tc>
          <w:tcPr>
            <w:tcW w:w="1730" w:type="dxa"/>
          </w:tcPr>
          <w:p w14:paraId="43DAE540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Acc – red / Cuenta usuario</w:t>
            </w:r>
          </w:p>
          <w:p w14:paraId="3F99AE61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(Creación de usuarios de BD, Linux, Unix, Windows, LDAP)</w:t>
            </w:r>
          </w:p>
        </w:tc>
        <w:tc>
          <w:tcPr>
            <w:tcW w:w="6972" w:type="dxa"/>
          </w:tcPr>
          <w:p w14:paraId="05C388D2" w14:textId="422688A5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3964A200" w14:textId="00EBD60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B1A59C2" w14:textId="77777777" w:rsidTr="00FA46A8">
        <w:tc>
          <w:tcPr>
            <w:tcW w:w="1730" w:type="dxa"/>
          </w:tcPr>
          <w:p w14:paraId="1262DCFE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Base de datos</w:t>
            </w:r>
          </w:p>
        </w:tc>
        <w:tc>
          <w:tcPr>
            <w:tcW w:w="6972" w:type="dxa"/>
          </w:tcPr>
          <w:p w14:paraId="7F691D3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Acceso a las siguientes Bases de Datos y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SP´s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desde los servidores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donde se instalará la aplicación.</w:t>
            </w:r>
          </w:p>
          <w:p w14:paraId="7E92814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</w:pPr>
          </w:p>
          <w:p w14:paraId="5576408E" w14:textId="7EB6331A" w:rsidR="0029196D" w:rsidRPr="00B776BB" w:rsidRDefault="00FF4DC2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color w:val="000000"/>
                <w:sz w:val="18"/>
                <w:szCs w:val="18"/>
                <w:lang w:eastAsia="es-PE"/>
              </w:rPr>
              <w:t>BSCS</w:t>
            </w:r>
            <w:r w:rsidR="0029196D" w:rsidRPr="00B776BB"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  <w:t>:</w:t>
            </w:r>
          </w:p>
          <w:p w14:paraId="3FBC05CD" w14:textId="77777777" w:rsidR="00FB1E23" w:rsidRPr="00B776BB" w:rsidRDefault="00FB1E23" w:rsidP="00FB1E23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user</w:t>
            </w:r>
            <w:proofErr w:type="spellEnd"/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usrappmotorp</w:t>
            </w:r>
            <w:proofErr w:type="spellEnd"/>
          </w:p>
          <w:p w14:paraId="2B375F7E" w14:textId="77777777" w:rsidR="00FB1E23" w:rsidRPr="00B776BB" w:rsidRDefault="00FB1E23" w:rsidP="00FB1E23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=</w:t>
            </w:r>
            <w:r w:rsidRPr="00F40B66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MOTPROM</w:t>
            </w:r>
          </w:p>
          <w:p w14:paraId="06572C55" w14:textId="77777777" w:rsidR="00FB1E23" w:rsidRPr="00B776BB" w:rsidRDefault="00FB1E23" w:rsidP="00FB1E23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host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scan-fcprod.tim.com.pe</w:t>
            </w:r>
          </w:p>
          <w:p w14:paraId="594C7E43" w14:textId="77777777" w:rsidR="00FB1E23" w:rsidRPr="00B776BB" w:rsidRDefault="00FB1E23" w:rsidP="00FB1E23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port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1521</w:t>
            </w:r>
          </w:p>
          <w:p w14:paraId="6694B1D2" w14:textId="77777777" w:rsidR="00FB1E23" w:rsidRPr="00B776BB" w:rsidRDefault="00FB1E23" w:rsidP="00FB1E23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SP’s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utilizados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>:</w:t>
            </w:r>
          </w:p>
          <w:p w14:paraId="314F0693" w14:textId="77777777" w:rsidR="00FB1E23" w:rsidRPr="00B776BB" w:rsidRDefault="00FB1E23" w:rsidP="0029196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</w:p>
          <w:p w14:paraId="286EAA22" w14:textId="77777777" w:rsidR="00831CDA" w:rsidRPr="00B776BB" w:rsidRDefault="00831CDA" w:rsidP="00831CDA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PKG_MOTPROM_PROCES_TRANS.PROMSU_DESA_CAMBIO_PLANLINEA (Nuevo - SP que actualiza el estado del bono a desactivo)</w:t>
            </w:r>
          </w:p>
          <w:p w14:paraId="624243DB" w14:textId="2DBCDE79" w:rsidR="00B73DAF" w:rsidRPr="00831CDA" w:rsidRDefault="00FF4DC2" w:rsidP="00831CDA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="00831CDA"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promss_desa_cambio_downgrade</w:t>
            </w:r>
            <w:proofErr w:type="spellEnd"/>
            <w:r w:rsidR="00831CDA"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(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Nuevo </w:t>
            </w:r>
            <w:r w:rsidR="00831CDA"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 w:rsid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para </w:t>
            </w:r>
            <w:r w:rsidR="00831CDA"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obtener todos los bonos a desactivar por haber  Cambio de plan </w:t>
            </w:r>
            <w:proofErr w:type="spellStart"/>
            <w:r w:rsidR="00831CDA"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Downgrade</w:t>
            </w:r>
            <w:proofErr w:type="spellEnd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678FC256" w14:textId="1793AB15" w:rsidR="00831CDA" w:rsidRPr="00831CDA" w:rsidRDefault="00831CDA" w:rsidP="00831CDA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promss_desa_cambio_upgrade</w:t>
            </w:r>
            <w:proofErr w:type="spellEnd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(Nuevo 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obtener todos los bonos a desactivar por haber  Cambio de plan </w:t>
            </w:r>
            <w:proofErr w:type="spellStart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upgrade</w:t>
            </w:r>
            <w:proofErr w:type="spellEnd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111F4180" w14:textId="71F12625" w:rsidR="00831CDA" w:rsidRPr="00831CDA" w:rsidRDefault="00831CDA" w:rsidP="00831CDA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promss_desa_cambio_planlinea</w:t>
            </w:r>
            <w:proofErr w:type="spellEnd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(Nuevo - SP 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para </w:t>
            </w:r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obtener todos los bonos a desactivar por </w:t>
            </w:r>
            <w:proofErr w:type="spellStart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unicamente</w:t>
            </w:r>
            <w:proofErr w:type="spellEnd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 haber cambiado de plan)</w:t>
            </w:r>
          </w:p>
          <w:p w14:paraId="77208052" w14:textId="610680C6" w:rsidR="00831CDA" w:rsidRPr="00831CDA" w:rsidRDefault="00831CDA" w:rsidP="00831CDA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promsu_desa_cambio_planprepago</w:t>
            </w:r>
            <w:proofErr w:type="spellEnd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(Nuevo - SP </w:t>
            </w:r>
            <w:r w:rsidR="00A4261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para </w:t>
            </w:r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obten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er todos los bonos a desactivar </w:t>
            </w:r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por </w:t>
            </w:r>
            <w:proofErr w:type="spellStart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unicamente</w:t>
            </w:r>
            <w:proofErr w:type="spellEnd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 haber cambiado de </w:t>
            </w:r>
            <w:proofErr w:type="spellStart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>postpago</w:t>
            </w:r>
            <w:proofErr w:type="spellEnd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a prepago)</w:t>
            </w:r>
          </w:p>
          <w:p w14:paraId="34E7CC2A" w14:textId="6B957DC3" w:rsidR="00831CDA" w:rsidRPr="00A42616" w:rsidRDefault="00831CDA" w:rsidP="00A42616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="00A42616" w:rsidRPr="00A42616">
              <w:rPr>
                <w:rFonts w:ascii="Verdana" w:hAnsi="Verdana" w:cs="Courier New"/>
                <w:sz w:val="18"/>
                <w:szCs w:val="18"/>
                <w:lang w:val="es-ES"/>
              </w:rPr>
              <w:t>promss_desa_cambionomatriz</w:t>
            </w:r>
            <w:proofErr w:type="spellEnd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(Nuevo - SP </w:t>
            </w:r>
            <w:r w:rsidR="00A4261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para </w:t>
            </w:r>
            <w:r w:rsidR="00A42616" w:rsidRPr="00A4261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obtener todos los bonos a desactivar por haber  Cambio de plan y no </w:t>
            </w:r>
            <w:proofErr w:type="spellStart"/>
            <w:r w:rsidR="00A42616" w:rsidRPr="00A42616">
              <w:rPr>
                <w:rFonts w:ascii="Verdana" w:hAnsi="Verdana" w:cs="Courier New"/>
                <w:sz w:val="18"/>
                <w:szCs w:val="18"/>
                <w:lang w:val="es-ES"/>
              </w:rPr>
              <w:t>estan</w:t>
            </w:r>
            <w:proofErr w:type="spellEnd"/>
            <w:r w:rsidR="00A42616" w:rsidRPr="00A4261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en la Matriz</w:t>
            </w:r>
            <w:r w:rsidRPr="00A42616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3B904332" w14:textId="13BFFCE3" w:rsidR="00831CDA" w:rsidRPr="00B776BB" w:rsidRDefault="00831CDA" w:rsidP="00A42616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="00A42616" w:rsidRPr="00A42616">
              <w:rPr>
                <w:rFonts w:ascii="Verdana" w:hAnsi="Verdana" w:cs="Courier New"/>
                <w:sz w:val="18"/>
                <w:szCs w:val="18"/>
                <w:lang w:val="es-ES"/>
              </w:rPr>
              <w:t>promsu_desa_cambionomatriz</w:t>
            </w:r>
            <w:proofErr w:type="spellEnd"/>
            <w:r w:rsidR="00A42616" w:rsidRPr="00A4261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(Nuevo - SP </w:t>
            </w:r>
            <w:r w:rsidR="00A4261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para el </w:t>
            </w:r>
            <w:r w:rsidR="00A42616" w:rsidRPr="00A42616">
              <w:rPr>
                <w:rFonts w:ascii="Verdana" w:hAnsi="Verdana" w:cs="Courier New"/>
                <w:sz w:val="18"/>
                <w:szCs w:val="18"/>
                <w:lang w:val="es-ES"/>
              </w:rPr>
              <w:t>cambio de plan por no estar en la matriz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513E8C0D" w14:textId="71C61965" w:rsidR="00831CDA" w:rsidRPr="00D51865" w:rsidRDefault="00D51865" w:rsidP="00D51865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lastRenderedPageBreak/>
              <w:t>PKG_MOTPROM_PROCES_TRANS.</w:t>
            </w:r>
            <w:r w:rsidRPr="00D51865">
              <w:rPr>
                <w:rFonts w:ascii="Verdana" w:hAnsi="Verdana" w:cs="Courier New"/>
                <w:sz w:val="18"/>
                <w:szCs w:val="18"/>
                <w:lang w:val="es-ES"/>
              </w:rPr>
              <w:t>promss_desa_cambioupnomatriz</w:t>
            </w:r>
            <w:proofErr w:type="spellEnd"/>
            <w:r w:rsidRPr="00D51865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(Nuevo 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para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D51865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obtener todos los bonos a desactivar por haber  Cambio de plan </w:t>
            </w:r>
            <w:proofErr w:type="spellStart"/>
            <w:r w:rsidRPr="00D51865">
              <w:rPr>
                <w:rFonts w:ascii="Verdana" w:hAnsi="Verdana" w:cs="Courier New"/>
                <w:sz w:val="18"/>
                <w:szCs w:val="18"/>
                <w:lang w:val="es-ES"/>
              </w:rPr>
              <w:t>upgrade</w:t>
            </w:r>
            <w:proofErr w:type="spellEnd"/>
            <w:r w:rsidRPr="00D51865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y no </w:t>
            </w:r>
            <w:proofErr w:type="spellStart"/>
            <w:r w:rsidRPr="00D51865">
              <w:rPr>
                <w:rFonts w:ascii="Verdana" w:hAnsi="Verdana" w:cs="Courier New"/>
                <w:sz w:val="18"/>
                <w:szCs w:val="18"/>
                <w:lang w:val="es-ES"/>
              </w:rPr>
              <w:t>estan</w:t>
            </w:r>
            <w:proofErr w:type="spellEnd"/>
            <w:r w:rsidRPr="00D51865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en la Matriz)</w:t>
            </w:r>
          </w:p>
          <w:p w14:paraId="75C4C4F3" w14:textId="77777777" w:rsidR="00D5679B" w:rsidRPr="00BE29B6" w:rsidRDefault="00D5679B" w:rsidP="00BE29B6">
            <w:pPr>
              <w:jc w:val="left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62" w:type="dxa"/>
          </w:tcPr>
          <w:p w14:paraId="18C4A5D3" w14:textId="57DF15B3" w:rsidR="00071854" w:rsidRPr="00B776BB" w:rsidRDefault="00E536E9" w:rsidP="00E536E9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071854" w:rsidRPr="00B776BB" w14:paraId="18095B4E" w14:textId="77777777" w:rsidTr="00FA46A8">
        <w:tc>
          <w:tcPr>
            <w:tcW w:w="1730" w:type="dxa"/>
          </w:tcPr>
          <w:p w14:paraId="4CF2339A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Firewall</w:t>
            </w:r>
          </w:p>
          <w:p w14:paraId="02B289C5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(deberán solicitar el formato 6)</w:t>
            </w:r>
          </w:p>
        </w:tc>
        <w:tc>
          <w:tcPr>
            <w:tcW w:w="6972" w:type="dxa"/>
          </w:tcPr>
          <w:p w14:paraId="165BF07C" w14:textId="45434E7A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60257514" w14:textId="6DB933AE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62531A5" w14:textId="77777777" w:rsidTr="00FA46A8">
        <w:tc>
          <w:tcPr>
            <w:tcW w:w="1730" w:type="dxa"/>
          </w:tcPr>
          <w:p w14:paraId="3A008D6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Unix</w:t>
            </w:r>
          </w:p>
        </w:tc>
        <w:tc>
          <w:tcPr>
            <w:tcW w:w="6972" w:type="dxa"/>
          </w:tcPr>
          <w:p w14:paraId="0CE20611" w14:textId="77777777" w:rsidR="001864B7" w:rsidRPr="00B776BB" w:rsidRDefault="001864B7" w:rsidP="001864B7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debera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crear las siguientes carpetas en el Usuario </w:t>
            </w:r>
            <w:proofErr w:type="spellStart"/>
            <w:r w:rsidRPr="00B776BB">
              <w:rPr>
                <w:rFonts w:ascii="Verdana" w:hAnsi="Verdana" w:cs="Arial"/>
                <w:b/>
                <w:sz w:val="18"/>
                <w:szCs w:val="18"/>
                <w:highlight w:val="yellow"/>
                <w:lang w:val="es-ES_tradnl"/>
              </w:rPr>
              <w:t>weblogic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del servidor </w:t>
            </w:r>
            <w:r w:rsidRPr="00B776BB">
              <w:rPr>
                <w:rFonts w:ascii="Verdana" w:eastAsia="Symbol" w:hAnsi="Verdana" w:cs="Arial"/>
                <w:b/>
                <w:color w:val="4F6228"/>
                <w:sz w:val="18"/>
                <w:szCs w:val="18"/>
                <w:highlight w:val="yellow"/>
                <w:lang w:val="pt-BR" w:eastAsia="es-ES"/>
              </w:rPr>
              <w:t>172.19.67.49</w:t>
            </w:r>
            <w:r w:rsidRPr="00B776BB"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asignandole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siguientes permisos a las siguientes rutas de directorios:</w:t>
            </w:r>
          </w:p>
          <w:p w14:paraId="039C8B42" w14:textId="77777777" w:rsidR="00A3580C" w:rsidRPr="00B776BB" w:rsidRDefault="00A3580C" w:rsidP="00A3580C">
            <w:pPr>
              <w:pStyle w:val="Prrafodelista"/>
              <w:ind w:left="0"/>
              <w:rPr>
                <w:rFonts w:ascii="Verdana" w:hAnsi="Verdana" w:cs="Arial"/>
                <w:b/>
                <w:sz w:val="18"/>
                <w:szCs w:val="18"/>
                <w:lang w:val="es-ES_tradnl" w:eastAsia="es-ES"/>
              </w:rPr>
            </w:pPr>
          </w:p>
          <w:tbl>
            <w:tblPr>
              <w:tblW w:w="62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374"/>
            </w:tblGrid>
            <w:tr w:rsidR="00A3580C" w:rsidRPr="00B776BB" w14:paraId="350BD0D6" w14:textId="77777777" w:rsidTr="00E55425">
              <w:trPr>
                <w:trHeight w:val="166"/>
              </w:trPr>
              <w:tc>
                <w:tcPr>
                  <w:tcW w:w="3856" w:type="dxa"/>
                  <w:shd w:val="clear" w:color="auto" w:fill="FF0000"/>
                  <w:vAlign w:val="center"/>
                </w:tcPr>
                <w:p w14:paraId="27970825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RUTA</w:t>
                  </w:r>
                </w:p>
              </w:tc>
              <w:tc>
                <w:tcPr>
                  <w:tcW w:w="2374" w:type="dxa"/>
                  <w:shd w:val="clear" w:color="auto" w:fill="FF0000"/>
                  <w:vAlign w:val="center"/>
                </w:tcPr>
                <w:p w14:paraId="68202A83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PERMISOS</w:t>
                  </w:r>
                </w:p>
              </w:tc>
            </w:tr>
            <w:tr w:rsidR="00A3580C" w:rsidRPr="00B776BB" w14:paraId="2B45034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21577524" w14:textId="70DBE00E" w:rsidR="00A3580C" w:rsidRPr="00E536E9" w:rsidRDefault="00E536E9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536E9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831CDA" w:rsidRPr="00E536E9">
                    <w:rPr>
                      <w:rFonts w:ascii="Verdana" w:hAnsi="Verdana"/>
                      <w:sz w:val="18"/>
                      <w:szCs w:val="18"/>
                    </w:rPr>
                    <w:t>SH03_MOTPROM_ValidaDes_CambioPlan</w:t>
                  </w:r>
                </w:p>
              </w:tc>
              <w:tc>
                <w:tcPr>
                  <w:tcW w:w="2374" w:type="dxa"/>
                  <w:vAlign w:val="center"/>
                </w:tcPr>
                <w:p w14:paraId="33359FE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C064FFD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19B1C13" w14:textId="3E751BD2" w:rsidR="00A3580C" w:rsidRPr="00B776BB" w:rsidRDefault="00E536E9" w:rsidP="00A3580C">
                  <w:pP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  <w:lang w:val="en-US"/>
                    </w:rPr>
                    <w:t>/home/USRPRETUPS/procesosmotorprom/desactiva/</w:t>
                  </w:r>
                  <w:r w:rsidR="00831CD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SH03_MOTPROM_ValidaDes_CambioPlan</w:t>
                  </w:r>
                  <w:r w:rsidR="00A3580C" w:rsidRPr="00B776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/BIN</w:t>
                  </w:r>
                </w:p>
              </w:tc>
              <w:tc>
                <w:tcPr>
                  <w:tcW w:w="2374" w:type="dxa"/>
                  <w:vAlign w:val="center"/>
                </w:tcPr>
                <w:p w14:paraId="0690CC9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08EFE26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9379C84" w14:textId="304D36C7" w:rsidR="00A3580C" w:rsidRPr="00E536E9" w:rsidRDefault="00E536E9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536E9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831CDA" w:rsidRPr="00E536E9">
                    <w:rPr>
                      <w:rFonts w:ascii="Verdana" w:hAnsi="Verdana"/>
                      <w:sz w:val="18"/>
                      <w:szCs w:val="18"/>
                    </w:rPr>
                    <w:t>SH03_MOTPROM_ValidaDes_CambioPlan</w:t>
                  </w:r>
                  <w:r w:rsidR="00A3580C" w:rsidRPr="00E536E9">
                    <w:rPr>
                      <w:rFonts w:ascii="Verdana" w:hAnsi="Verdana"/>
                      <w:sz w:val="18"/>
                      <w:szCs w:val="18"/>
                    </w:rPr>
                    <w:t>/LIB/</w:t>
                  </w:r>
                </w:p>
              </w:tc>
              <w:tc>
                <w:tcPr>
                  <w:tcW w:w="2374" w:type="dxa"/>
                  <w:vAlign w:val="center"/>
                </w:tcPr>
                <w:p w14:paraId="057C3452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75E74F7" w14:textId="77777777" w:rsidTr="00E55425">
              <w:trPr>
                <w:trHeight w:val="364"/>
              </w:trPr>
              <w:tc>
                <w:tcPr>
                  <w:tcW w:w="3856" w:type="dxa"/>
                  <w:vAlign w:val="center"/>
                </w:tcPr>
                <w:p w14:paraId="75CCDD6F" w14:textId="02E61693" w:rsidR="00A3580C" w:rsidRPr="00E536E9" w:rsidRDefault="00E536E9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536E9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831CDA" w:rsidRPr="00E536E9">
                    <w:rPr>
                      <w:rFonts w:ascii="Verdana" w:hAnsi="Verdana"/>
                      <w:sz w:val="18"/>
                      <w:szCs w:val="18"/>
                    </w:rPr>
                    <w:t>SH03_MOTPROM_ValidaDes_CambioPlan</w:t>
                  </w:r>
                  <w:r w:rsidR="00A3580C" w:rsidRPr="00E536E9">
                    <w:rPr>
                      <w:rFonts w:ascii="Verdana" w:hAnsi="Verdana"/>
                      <w:sz w:val="18"/>
                      <w:szCs w:val="18"/>
                    </w:rPr>
                    <w:t>/LOG/</w:t>
                  </w:r>
                </w:p>
              </w:tc>
              <w:tc>
                <w:tcPr>
                  <w:tcW w:w="2374" w:type="dxa"/>
                  <w:vAlign w:val="center"/>
                </w:tcPr>
                <w:p w14:paraId="4F57D3A0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</w:t>
                  </w:r>
                </w:p>
              </w:tc>
            </w:tr>
          </w:tbl>
          <w:p w14:paraId="466F4BC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  <w:p w14:paraId="423DD953" w14:textId="47696196" w:rsidR="002F52B2" w:rsidRPr="00B776BB" w:rsidRDefault="002F52B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62" w:type="dxa"/>
          </w:tcPr>
          <w:p w14:paraId="59C7195F" w14:textId="38295289" w:rsidR="00071854" w:rsidRPr="00B776BB" w:rsidRDefault="009A37F4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highlight w:val="green"/>
              </w:rPr>
              <w:t>pendiente</w:t>
            </w:r>
          </w:p>
        </w:tc>
      </w:tr>
      <w:tr w:rsidR="00071854" w:rsidRPr="00B776BB" w14:paraId="0E24942C" w14:textId="77777777" w:rsidTr="00FA46A8">
        <w:tc>
          <w:tcPr>
            <w:tcW w:w="1730" w:type="dxa"/>
          </w:tcPr>
          <w:p w14:paraId="1BEE6282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Linux</w:t>
            </w:r>
          </w:p>
        </w:tc>
        <w:tc>
          <w:tcPr>
            <w:tcW w:w="6972" w:type="dxa"/>
          </w:tcPr>
          <w:p w14:paraId="71A253A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345C75B" w14:textId="40C3BDCA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6FDB564" w14:textId="79095BD0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5EC45F0B" w14:textId="77777777" w:rsidTr="00FA46A8">
        <w:tc>
          <w:tcPr>
            <w:tcW w:w="1730" w:type="dxa"/>
          </w:tcPr>
          <w:p w14:paraId="2C552378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Windows</w:t>
            </w:r>
          </w:p>
        </w:tc>
        <w:tc>
          <w:tcPr>
            <w:tcW w:w="6972" w:type="dxa"/>
          </w:tcPr>
          <w:p w14:paraId="31C870F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93E7102" w14:textId="3054C6E0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B823F54" w14:textId="77142EB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2709368E" w14:textId="77777777" w:rsidTr="00A3580C">
        <w:trPr>
          <w:trHeight w:val="931"/>
        </w:trPr>
        <w:tc>
          <w:tcPr>
            <w:tcW w:w="1730" w:type="dxa"/>
          </w:tcPr>
          <w:p w14:paraId="2E7F078F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Sistema Otros |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App Server</w:t>
            </w:r>
          </w:p>
        </w:tc>
        <w:tc>
          <w:tcPr>
            <w:tcW w:w="6972" w:type="dxa"/>
          </w:tcPr>
          <w:p w14:paraId="5FD6494D" w14:textId="418BC53B" w:rsidR="00D223AA" w:rsidRPr="00B824BD" w:rsidRDefault="00D223A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Acceder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 al WS INT-CAA-0002:</w:t>
            </w:r>
          </w:p>
          <w:p w14:paraId="3AC6FAF2" w14:textId="77777777" w:rsidR="00D223AA" w:rsidRPr="00B824BD" w:rsidRDefault="00D223A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</w:p>
          <w:p w14:paraId="7E95E5EF" w14:textId="77777777" w:rsidR="00D223AA" w:rsidRPr="00B824BD" w:rsidRDefault="00D223A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r w:rsidRPr="00B824BD"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  <w:t>URL</w:t>
            </w:r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</w:p>
          <w:p w14:paraId="7D31B835" w14:textId="4DB53FF8" w:rsidR="000D4FD6" w:rsidRPr="000D4FD6" w:rsidRDefault="00E536E9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  <w:hyperlink r:id="rId8" w:history="1">
              <w:r w:rsidRPr="00CD4E65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http://172.19.172.6:80/v1.0/plataforma-empresarial/customer_Domain/custOrder/bssProductOrdering/getProductsOfferingPerContract</w:t>
              </w:r>
            </w:hyperlink>
          </w:p>
          <w:p w14:paraId="11226F85" w14:textId="77777777" w:rsidR="00D223AA" w:rsidRPr="000D4FD6" w:rsidRDefault="00D223A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</w:p>
          <w:p w14:paraId="6A7287AD" w14:textId="0FFBB1FE" w:rsidR="00D223AA" w:rsidRPr="00B824BD" w:rsidRDefault="00D223AA" w:rsidP="00D223AA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Método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  <w:proofErr w:type="spellStart"/>
            <w:r w:rsidR="000D4FD6" w:rsidRPr="000D4FD6">
              <w:rPr>
                <w:rFonts w:ascii="Verdana" w:hAnsi="Verdana" w:cs="Arial"/>
                <w:sz w:val="18"/>
                <w:szCs w:val="18"/>
                <w:lang w:val="en-US"/>
              </w:rPr>
              <w:t>GetProductsOfferingPerContract</w:t>
            </w:r>
            <w:proofErr w:type="spellEnd"/>
          </w:p>
          <w:p w14:paraId="5A51B544" w14:textId="2937E198" w:rsidR="00071854" w:rsidRPr="00B824BD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62" w:type="dxa"/>
          </w:tcPr>
          <w:p w14:paraId="0BA3D403" w14:textId="6346B858" w:rsidR="00071854" w:rsidRPr="00B776BB" w:rsidRDefault="00E30B9C" w:rsidP="00BB1A9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E30B9C">
              <w:rPr>
                <w:rFonts w:ascii="Verdana" w:hAnsi="Verdana"/>
                <w:sz w:val="18"/>
                <w:szCs w:val="18"/>
                <w:highlight w:val="green"/>
              </w:rPr>
              <w:t>pendiente</w:t>
            </w:r>
          </w:p>
        </w:tc>
      </w:tr>
    </w:tbl>
    <w:p w14:paraId="6D838C5F" w14:textId="4F26FF76" w:rsidR="00DF3B82" w:rsidRPr="00B776BB" w:rsidRDefault="00DF3B82" w:rsidP="00D94005">
      <w:pPr>
        <w:rPr>
          <w:rFonts w:ascii="Verdana" w:hAnsi="Verdana"/>
          <w:sz w:val="18"/>
          <w:szCs w:val="18"/>
        </w:rPr>
      </w:pPr>
    </w:p>
    <w:p w14:paraId="6AACFA71" w14:textId="2079FE0D" w:rsidR="00D94005" w:rsidRPr="00B776BB" w:rsidRDefault="00EA1A9C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6" w:name="_Toc311451359"/>
      <w:bookmarkStart w:id="7" w:name="_Toc8502107"/>
      <w:r w:rsidRPr="00B776BB">
        <w:rPr>
          <w:rFonts w:ascii="Verdana" w:hAnsi="Verdana" w:cs="Arial"/>
          <w:sz w:val="18"/>
          <w:szCs w:val="18"/>
        </w:rPr>
        <w:t>Dependencia con</w:t>
      </w:r>
      <w:r w:rsidR="00D94005" w:rsidRPr="00B776BB">
        <w:rPr>
          <w:rFonts w:ascii="Verdana" w:hAnsi="Verdana" w:cs="Arial"/>
          <w:sz w:val="18"/>
          <w:szCs w:val="18"/>
        </w:rPr>
        <w:t xml:space="preserve"> otros </w:t>
      </w:r>
      <w:bookmarkEnd w:id="6"/>
      <w:r w:rsidR="00833768" w:rsidRPr="00B776BB">
        <w:rPr>
          <w:rFonts w:ascii="Verdana" w:hAnsi="Verdana" w:cs="Arial"/>
          <w:sz w:val="18"/>
          <w:szCs w:val="18"/>
        </w:rPr>
        <w:t>Str</w:t>
      </w:r>
      <w:r w:rsidR="00EC0124" w:rsidRPr="00B776BB">
        <w:rPr>
          <w:rFonts w:ascii="Verdana" w:hAnsi="Verdana" w:cs="Arial"/>
          <w:sz w:val="18"/>
          <w:szCs w:val="18"/>
        </w:rPr>
        <w:t>eams</w:t>
      </w:r>
      <w:bookmarkEnd w:id="7"/>
    </w:p>
    <w:tbl>
      <w:tblPr>
        <w:tblW w:w="0" w:type="auto"/>
        <w:tblInd w:w="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3653"/>
        <w:gridCol w:w="1969"/>
      </w:tblGrid>
      <w:tr w:rsidR="00AA60F4" w:rsidRPr="00B776BB" w14:paraId="032D0150" w14:textId="77777777" w:rsidTr="00FB1E23"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951F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Código del STREAM</w:t>
            </w:r>
          </w:p>
        </w:tc>
        <w:tc>
          <w:tcPr>
            <w:tcW w:w="36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E45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Aplicativo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6B5E6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Orden de Pases</w:t>
            </w:r>
          </w:p>
        </w:tc>
      </w:tr>
      <w:tr w:rsidR="00FB1E23" w:rsidRPr="00B776BB" w14:paraId="6DD99E51" w14:textId="77777777" w:rsidTr="00FB1E23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81BD9" w14:textId="5F1A3E0F" w:rsidR="00FB1E23" w:rsidRPr="00B776BB" w:rsidRDefault="00FB1E23" w:rsidP="00FB1E23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STR.SOL.PROY-140067.MOTPROM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1401C" w14:textId="7DC127FD" w:rsidR="00FB1E23" w:rsidRPr="00B776BB" w:rsidRDefault="00FB1E23" w:rsidP="00FB1E23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MOTPROM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52859" w14:textId="77914FCE" w:rsidR="00FB1E23" w:rsidRPr="00B776BB" w:rsidRDefault="00FB1E23" w:rsidP="00FB1E23">
            <w:pPr>
              <w:pStyle w:val="Encabezado"/>
              <w:jc w:val="center"/>
              <w:rPr>
                <w:rFonts w:ascii="Verdana" w:hAnsi="Verdana"/>
                <w:sz w:val="18"/>
                <w:szCs w:val="18"/>
              </w:rPr>
            </w:pPr>
            <w:r w:rsidRPr="00D56C4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E55425" w:rsidRPr="00B776BB" w14:paraId="3DF19890" w14:textId="77777777" w:rsidTr="00FB1E23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3D33" w14:textId="588D477B" w:rsidR="00E55425" w:rsidRPr="00B776BB" w:rsidRDefault="00E55425" w:rsidP="00E55425">
            <w:pPr>
              <w:pStyle w:val="Encabezad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STR.SOL.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</w:t>
            </w:r>
            <w:r w:rsidRPr="00757331">
              <w:rPr>
                <w:rFonts w:ascii="Verdana" w:hAnsi="Verdana"/>
                <w:sz w:val="18"/>
                <w:szCs w:val="18"/>
                <w:lang w:val="en-US"/>
              </w:rPr>
              <w:t>.EAI_</w:t>
            </w:r>
            <w:r w:rsidR="00757331" w:rsidRPr="00757331">
              <w:rPr>
                <w:rFonts w:ascii="Verdana" w:hAnsi="Verdana"/>
                <w:sz w:val="18"/>
                <w:szCs w:val="18"/>
                <w:lang w:val="en-US"/>
              </w:rPr>
              <w:t>ONE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0BF58" w14:textId="4EB86BBD" w:rsidR="00E55425" w:rsidRPr="00B776BB" w:rsidRDefault="00E55425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EAI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96982" w14:textId="0EC21AE1" w:rsidR="00E55425" w:rsidRPr="00B776BB" w:rsidRDefault="003829CB" w:rsidP="00E55425">
            <w:pPr>
              <w:pStyle w:val="Encabezad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14:paraId="4768E30F" w14:textId="0C8FFB7D" w:rsidR="00F94741" w:rsidRPr="00B776BB" w:rsidRDefault="00F94741" w:rsidP="00F94741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</w:p>
    <w:p w14:paraId="16B551A1" w14:textId="77777777" w:rsidR="00D97ECD" w:rsidRPr="00B776BB" w:rsidRDefault="00D97ECD" w:rsidP="0033497A">
      <w:pPr>
        <w:rPr>
          <w:rFonts w:ascii="Verdana" w:hAnsi="Verdana"/>
          <w:sz w:val="18"/>
          <w:szCs w:val="18"/>
        </w:rPr>
      </w:pPr>
    </w:p>
    <w:p w14:paraId="25567710" w14:textId="77777777" w:rsidR="00E736E1" w:rsidRPr="00B776BB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3C220970" w14:textId="632392D9" w:rsidR="00F56068" w:rsidRPr="00B776BB" w:rsidRDefault="006747B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8" w:name="_Toc311451361"/>
      <w:bookmarkStart w:id="9" w:name="_Toc8502108"/>
      <w:r w:rsidRPr="00B776BB">
        <w:rPr>
          <w:rFonts w:ascii="Verdana" w:hAnsi="Verdana" w:cs="Arial"/>
          <w:sz w:val="18"/>
          <w:szCs w:val="18"/>
        </w:rPr>
        <w:t>Generación de copias de respaldo</w:t>
      </w:r>
      <w:bookmarkEnd w:id="8"/>
      <w:bookmarkEnd w:id="9"/>
    </w:p>
    <w:p w14:paraId="20DD3734" w14:textId="02C67EBB" w:rsidR="0008443E" w:rsidRPr="00B776BB" w:rsidRDefault="00AA60F4" w:rsidP="00AA60F4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619B886D" w14:textId="77777777" w:rsidR="0008443E" w:rsidRPr="00B776BB" w:rsidRDefault="0008443E" w:rsidP="0008443E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B776BB" w:rsidRDefault="00380C0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0" w:name="_Toc8502109"/>
      <w:bookmarkStart w:id="11" w:name="_Toc504493974"/>
      <w:r w:rsidRPr="00B776BB">
        <w:rPr>
          <w:rFonts w:ascii="Verdana" w:hAnsi="Verdana" w:cs="Arial"/>
          <w:sz w:val="18"/>
          <w:szCs w:val="18"/>
        </w:rPr>
        <w:lastRenderedPageBreak/>
        <w:t>Cambios en fuentes</w:t>
      </w:r>
      <w:bookmarkEnd w:id="10"/>
    </w:p>
    <w:bookmarkEnd w:id="11"/>
    <w:p w14:paraId="15F948E7" w14:textId="77777777" w:rsidR="0008443E" w:rsidRPr="00B776BB" w:rsidRDefault="0008443E" w:rsidP="0008443E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772E900A" w14:textId="77777777" w:rsidR="00380C05" w:rsidRPr="00B776BB" w:rsidRDefault="00380C05" w:rsidP="0008443E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B776BB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2" w:name="_Toc8502110"/>
      <w:r w:rsidRPr="00B776BB">
        <w:rPr>
          <w:rFonts w:ascii="Verdana" w:hAnsi="Verdana" w:cs="Arial"/>
          <w:sz w:val="18"/>
          <w:szCs w:val="18"/>
        </w:rPr>
        <w:t>Procesos de Instalación</w:t>
      </w:r>
      <w:bookmarkEnd w:id="12"/>
    </w:p>
    <w:p w14:paraId="06E03185" w14:textId="0F993DE3" w:rsidR="00084B00" w:rsidRPr="00B776BB" w:rsidRDefault="00084B00" w:rsidP="0049562C">
      <w:pPr>
        <w:ind w:left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</w:t>
      </w:r>
      <w:r w:rsidR="00A85B0C" w:rsidRPr="00B776BB">
        <w:rPr>
          <w:rFonts w:ascii="Verdana" w:hAnsi="Verdana"/>
          <w:color w:val="999999"/>
          <w:sz w:val="18"/>
          <w:szCs w:val="18"/>
        </w:rPr>
        <w:t>Considerar el orden descrito en los pasos a seguir para instalación y modificación de los servicios</w:t>
      </w:r>
      <w:r w:rsidRPr="00B776BB">
        <w:rPr>
          <w:rFonts w:ascii="Verdana" w:hAnsi="Verdana"/>
          <w:color w:val="999999"/>
          <w:sz w:val="18"/>
          <w:szCs w:val="18"/>
        </w:rPr>
        <w:t>)</w:t>
      </w:r>
    </w:p>
    <w:p w14:paraId="379C702D" w14:textId="3A8B2390" w:rsidR="00084B00" w:rsidRPr="00B776BB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B776BB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>Pasos a Seguir:</w:t>
      </w:r>
      <w:r w:rsidR="00C2702F" w:rsidRPr="00B776BB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B776BB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B776BB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B776BB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</w:t>
      </w:r>
      <w:r w:rsidR="009A5097" w:rsidRPr="00B776BB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B776BB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 w:cs="Arial"/>
          <w:bCs/>
          <w:sz w:val="18"/>
          <w:szCs w:val="18"/>
        </w:rPr>
        <w:t>Instalación de properties</w:t>
      </w:r>
    </w:p>
    <w:p w14:paraId="60DDE0B9" w14:textId="554F8119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B776BB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B776BB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 DataSource</w:t>
      </w:r>
    </w:p>
    <w:p w14:paraId="00182CA6" w14:textId="68FB8A11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B776BB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B776BB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 xml:space="preserve"> </w:t>
      </w:r>
      <w:bookmarkStart w:id="13" w:name="_Toc8502111"/>
      <w:r w:rsidRPr="00B776BB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3"/>
    </w:p>
    <w:p w14:paraId="0E08EA64" w14:textId="77777777" w:rsidR="00EB71A6" w:rsidRPr="00B776BB" w:rsidRDefault="00EB71A6" w:rsidP="00EB71A6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3E337" w14:textId="580BBDFC" w:rsidR="00766D9D" w:rsidRPr="00B776BB" w:rsidRDefault="00766D9D" w:rsidP="00EB71A6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 xml:space="preserve">  </w:t>
      </w:r>
    </w:p>
    <w:p w14:paraId="2FAAB6A8" w14:textId="77777777" w:rsidR="00137D91" w:rsidRPr="00B776BB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4" w:name="_Toc418172500"/>
      <w:bookmarkStart w:id="15" w:name="_Toc8502112"/>
      <w:r w:rsidRPr="00B776BB">
        <w:rPr>
          <w:rFonts w:ascii="Verdana" w:hAnsi="Verdana" w:cs="Arial"/>
          <w:b/>
          <w:sz w:val="18"/>
          <w:szCs w:val="18"/>
        </w:rPr>
        <w:t>Consideraciones  de Properties E</w:t>
      </w:r>
      <w:r w:rsidR="00490820" w:rsidRPr="00B776BB">
        <w:rPr>
          <w:rFonts w:ascii="Verdana" w:hAnsi="Verdana" w:cs="Arial"/>
          <w:b/>
          <w:sz w:val="18"/>
          <w:szCs w:val="18"/>
        </w:rPr>
        <w:t>xterno</w:t>
      </w:r>
      <w:bookmarkEnd w:id="14"/>
      <w:bookmarkEnd w:id="15"/>
    </w:p>
    <w:p w14:paraId="0431356D" w14:textId="432E258B" w:rsidR="00587925" w:rsidRPr="00B776BB" w:rsidRDefault="006A002F" w:rsidP="005E0EF1">
      <w:pPr>
        <w:pStyle w:val="Encabezado"/>
        <w:tabs>
          <w:tab w:val="clear" w:pos="4320"/>
          <w:tab w:val="clear" w:pos="8640"/>
        </w:tabs>
        <w:ind w:left="851"/>
        <w:jc w:val="left"/>
        <w:rPr>
          <w:rFonts w:ascii="Verdana" w:hAnsi="Verdana" w:cs="Arial"/>
          <w:b/>
          <w:sz w:val="18"/>
          <w:szCs w:val="18"/>
          <w:u w:val="single"/>
          <w:lang w:val="es-ES_tradnl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estándares)</w:t>
      </w:r>
    </w:p>
    <w:p w14:paraId="6EB260E4" w14:textId="77777777" w:rsidR="00490820" w:rsidRPr="00B776BB" w:rsidRDefault="00490820" w:rsidP="00490820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7789"/>
      </w:tblGrid>
      <w:tr w:rsidR="00EB71A6" w:rsidRPr="00B776BB" w14:paraId="73A6ACBE" w14:textId="77777777" w:rsidTr="009E6461">
        <w:trPr>
          <w:trHeight w:val="212"/>
        </w:trPr>
        <w:tc>
          <w:tcPr>
            <w:tcW w:w="2825" w:type="dxa"/>
            <w:vAlign w:val="center"/>
          </w:tcPr>
          <w:p w14:paraId="4C3BEB7C" w14:textId="657604E9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5926" w:type="dxa"/>
            <w:vAlign w:val="center"/>
          </w:tcPr>
          <w:p w14:paraId="297B20D1" w14:textId="244BE2F4" w:rsidR="00EB71A6" w:rsidRPr="00B776BB" w:rsidRDefault="00EB71A6" w:rsidP="00EB71A6">
            <w:pPr>
              <w:pStyle w:val="Textocomentari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sz w:val="18"/>
                <w:szCs w:val="18"/>
                <w:highlight w:val="yellow"/>
              </w:rPr>
              <w:t>172.19.91.211</w:t>
            </w:r>
          </w:p>
        </w:tc>
      </w:tr>
      <w:tr w:rsidR="00EB71A6" w:rsidRPr="00FB1E23" w14:paraId="29E03AF3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5C3DE56A" w14:textId="5766BA55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5926" w:type="dxa"/>
            <w:vAlign w:val="center"/>
          </w:tcPr>
          <w:p w14:paraId="34C2A27C" w14:textId="2F332B8F" w:rsidR="00EB71A6" w:rsidRPr="00E536E9" w:rsidRDefault="00E536E9" w:rsidP="00EB71A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831CDA" w:rsidRPr="00E536E9">
              <w:rPr>
                <w:rFonts w:ascii="Verdana" w:hAnsi="Verdana" w:cs="Arial"/>
                <w:sz w:val="18"/>
                <w:szCs w:val="18"/>
              </w:rPr>
              <w:t>SH03_MOTPROM_ValidaDes_CambioPlan</w:t>
            </w:r>
          </w:p>
        </w:tc>
      </w:tr>
      <w:tr w:rsidR="00EB71A6" w:rsidRPr="00B776BB" w14:paraId="6A89464C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1A425632" w14:textId="7DA1E0C5" w:rsidR="00EB71A6" w:rsidRPr="00B776BB" w:rsidRDefault="00EB71A6" w:rsidP="00EB71A6">
            <w:pPr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5926" w:type="dxa"/>
            <w:vAlign w:val="center"/>
          </w:tcPr>
          <w:p w14:paraId="12C6AA8B" w14:textId="4638E877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Permisos a directorios (ejecución y escritura a shells).</w:t>
            </w:r>
          </w:p>
        </w:tc>
      </w:tr>
      <w:tr w:rsidR="00F90DF2" w:rsidRPr="00B776BB" w14:paraId="20D0A370" w14:textId="77777777" w:rsidTr="00931D5C">
        <w:trPr>
          <w:trHeight w:val="226"/>
        </w:trPr>
        <w:tc>
          <w:tcPr>
            <w:tcW w:w="2825" w:type="dxa"/>
          </w:tcPr>
          <w:p w14:paraId="1CB82135" w14:textId="7F1AB0B0" w:rsidR="00F90DF2" w:rsidRPr="00B776BB" w:rsidRDefault="00F90DF2" w:rsidP="00754265">
            <w:pPr>
              <w:jc w:val="left"/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</w:pPr>
            <w:r w:rsidRPr="00B776BB"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  <w:t>Ruta en RTC</w:t>
            </w:r>
          </w:p>
        </w:tc>
        <w:tc>
          <w:tcPr>
            <w:tcW w:w="5926" w:type="dxa"/>
          </w:tcPr>
          <w:p w14:paraId="5EDEB4F2" w14:textId="1844DA54" w:rsidR="00F90DF2" w:rsidRPr="00B776BB" w:rsidRDefault="00F90DF2" w:rsidP="00754265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8E304FF" w14:textId="77777777" w:rsidR="00754265" w:rsidRPr="00B776BB" w:rsidRDefault="00754265" w:rsidP="00754265">
      <w:pPr>
        <w:rPr>
          <w:rFonts w:ascii="Verdana" w:hAnsi="Verdana"/>
          <w:b/>
          <w:sz w:val="18"/>
          <w:szCs w:val="18"/>
        </w:rPr>
      </w:pPr>
    </w:p>
    <w:p w14:paraId="4F3DD5DA" w14:textId="63B69536" w:rsidR="007E0142" w:rsidRPr="00B776BB" w:rsidRDefault="007E0142" w:rsidP="007E0142">
      <w:pPr>
        <w:ind w:left="72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(</w:t>
      </w:r>
      <w:r w:rsidRPr="00B776BB">
        <w:rPr>
          <w:rFonts w:ascii="Verdana" w:hAnsi="Verdana" w:cs="Arial"/>
          <w:sz w:val="18"/>
          <w:szCs w:val="18"/>
          <w:lang w:val="es-ES_tradnl"/>
        </w:rPr>
        <w:t>Para</w:t>
      </w:r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la instalación del archivo properties 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ver el procedimiento en el documento Anexo Estándares de </w:t>
      </w:r>
      <w:r w:rsidR="00D91FAF" w:rsidRPr="00B776BB">
        <w:rPr>
          <w:rFonts w:ascii="Verdana" w:hAnsi="Verdana" w:cs="Arial"/>
          <w:sz w:val="18"/>
          <w:szCs w:val="18"/>
          <w:lang w:val="es-ES_tradnl"/>
        </w:rPr>
        <w:t>Configuración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 de Componentes_v1.0 – 6.2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. </w:t>
      </w:r>
      <w:r w:rsidR="001F3042" w:rsidRPr="00B776BB">
        <w:rPr>
          <w:rFonts w:ascii="Verdana" w:hAnsi="Verdana" w:cs="Arial"/>
          <w:sz w:val="18"/>
          <w:szCs w:val="18"/>
        </w:rPr>
        <w:t>Configuración de archivo .properties</w:t>
      </w:r>
      <w:r w:rsidRPr="00B776BB">
        <w:rPr>
          <w:rFonts w:ascii="Verdana" w:hAnsi="Verdana" w:cs="Arial"/>
          <w:sz w:val="18"/>
          <w:szCs w:val="18"/>
        </w:rPr>
        <w:t>)</w:t>
      </w:r>
    </w:p>
    <w:p w14:paraId="5C3941E8" w14:textId="77777777" w:rsidR="003C1241" w:rsidRPr="00B776BB" w:rsidRDefault="003C1241" w:rsidP="003C1241">
      <w:pPr>
        <w:rPr>
          <w:rFonts w:ascii="Verdana" w:hAnsi="Verdana" w:cs="Arial"/>
          <w:b/>
          <w:sz w:val="18"/>
          <w:szCs w:val="18"/>
        </w:rPr>
      </w:pPr>
    </w:p>
    <w:p w14:paraId="1BA236B4" w14:textId="39A4F41D" w:rsidR="003C1241" w:rsidRPr="00B776BB" w:rsidRDefault="00831CDA" w:rsidP="003C1241">
      <w:pPr>
        <w:ind w:left="108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SH03_MOTPROM_ValidaDes_CambioPlan</w:t>
      </w:r>
      <w:r w:rsidR="003C1241" w:rsidRPr="00B776BB">
        <w:rPr>
          <w:rFonts w:ascii="Verdana" w:hAnsi="Verdana" w:cs="Arial"/>
          <w:b/>
          <w:sz w:val="18"/>
          <w:szCs w:val="18"/>
        </w:rPr>
        <w:t>.properties</w:t>
      </w:r>
    </w:p>
    <w:p w14:paraId="0164AEE2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0E95BC57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39194D91" w14:textId="1F0AEE4C" w:rsidR="003C1241" w:rsidRPr="00B776BB" w:rsidRDefault="003C1241" w:rsidP="003C1241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3C1241" w:rsidRPr="00B776BB" w14:paraId="610DF368" w14:textId="77777777" w:rsidTr="00831CDA">
        <w:trPr>
          <w:trHeight w:val="1771"/>
        </w:trPr>
        <w:tc>
          <w:tcPr>
            <w:tcW w:w="9923" w:type="dxa"/>
            <w:shd w:val="clear" w:color="auto" w:fill="auto"/>
          </w:tcPr>
          <w:p w14:paraId="73008882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bookmarkStart w:id="16" w:name="_Hlk520454078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 LOG4J ###</w:t>
            </w:r>
          </w:p>
          <w:p w14:paraId="7681D3FE" w14:textId="74D30A8E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log4j.dir</w:t>
            </w:r>
            <w:r w:rsidR="00E536E9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/home/USRPRETUPS/procesosmotorprom/desactiva/</w:t>
            </w: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SH03_MOTPROM_ValidaDes_CambioPlan/log4j.properties</w:t>
            </w:r>
          </w:p>
          <w:p w14:paraId="6DAEADBC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14BE5E1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#MOTPROM</w:t>
            </w:r>
          </w:p>
          <w:p w14:paraId="37BEC7D3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db.bscs.nombre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=BSCS</w:t>
            </w:r>
          </w:p>
          <w:p w14:paraId="2D04B063" w14:textId="07B16C18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oracle.jdbc.owner.bscs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0D5E65" w:rsidRPr="000D5E6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</w:t>
            </w:r>
          </w:p>
          <w:p w14:paraId="27EF8B6D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pkg_motprom_proces_transbk</w:t>
            </w:r>
            <w:proofErr w:type="spellEnd"/>
          </w:p>
          <w:p w14:paraId="2BC496B0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bscs.su.cambio.plan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promsu_desa_cambio_planlinea</w:t>
            </w:r>
            <w:proofErr w:type="spellEnd"/>
          </w:p>
          <w:p w14:paraId="2FD5995B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bscs.ss.obtener.cambio.plan.linea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promss_desa_cambio_planlinea</w:t>
            </w:r>
            <w:proofErr w:type="spellEnd"/>
          </w:p>
          <w:p w14:paraId="30691379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bscs.ss.obtener.cambio.plan.downgrade=promss_desa_cambio_downgrade</w:t>
            </w:r>
          </w:p>
          <w:p w14:paraId="4A1CD383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bscs.ss.obtener.cambio.plan.upgrade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promss_desa_cambio_upgrade</w:t>
            </w:r>
            <w:proofErr w:type="spellEnd"/>
          </w:p>
          <w:p w14:paraId="4EEB182A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bscs.ss.obtener.cambio.plan.prepago=promsu_desa_cambio_planprepago</w:t>
            </w:r>
          </w:p>
          <w:p w14:paraId="2C0AD95A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bscs.ss.obtener.cambio.plan.no.matiz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promss_desa_cambionomatriz</w:t>
            </w:r>
            <w:proofErr w:type="spellEnd"/>
          </w:p>
          <w:p w14:paraId="37412039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bscs.su.obtener.cambio.plan.no.matiz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promsu_desa_cambionomatriz</w:t>
            </w:r>
            <w:proofErr w:type="spellEnd"/>
          </w:p>
          <w:p w14:paraId="587DEBF8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bscs.ss.obtener.cambio.plan.upgrade.no.matiz=promss_desa_cambioupnomatriz</w:t>
            </w:r>
          </w:p>
          <w:p w14:paraId="71D26AF3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db.bscs.timeout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=5000</w:t>
            </w:r>
          </w:p>
          <w:p w14:paraId="305DCEA9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##########################</w:t>
            </w:r>
          </w:p>
          <w:p w14:paraId="7E8520BC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445B87E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#WS INT-CAA-0002</w:t>
            </w:r>
          </w:p>
          <w:p w14:paraId="18AC2C92" w14:textId="736FB88E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intcaa002.getProductsOfferingPerContract.url=http://</w:t>
            </w:r>
            <w:r w:rsidR="00E536E9" w:rsidRPr="00E536E9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172.19.172.6:80</w:t>
            </w: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/v1.0/plataforma-empresarial/customer_Domain/custOrder/bssProductOrdering/getProductsOfferingPerContract</w:t>
            </w:r>
          </w:p>
          <w:p w14:paraId="203693F7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intcaa002.getProductsOfferingPerContract.url.timeout=5000</w:t>
            </w:r>
          </w:p>
          <w:p w14:paraId="68D723AC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intcaa002.getProductsOfferingPerContract.url.conexion=5000</w:t>
            </w:r>
          </w:p>
          <w:p w14:paraId="20807F7D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eai.prs.intcaa002.getProductsOfferingPerContract.auth.username=</w:t>
            </w: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Integracion</w:t>
            </w:r>
          </w:p>
          <w:p w14:paraId="7CA79781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eai.prs.intcaa002.getProductsOfferingPerContract.auth.password=</w:t>
            </w: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Synopsis2018</w:t>
            </w:r>
          </w:p>
          <w:p w14:paraId="08E3CC1E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61A4097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header.canal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app_GetProductsOfferingPerContract</w:t>
            </w:r>
            <w:proofErr w:type="spellEnd"/>
          </w:p>
          <w:p w14:paraId="582CB956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dp.param.country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=PE</w:t>
            </w:r>
          </w:p>
          <w:p w14:paraId="46CEF6B0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dp.param.language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=ES</w:t>
            </w:r>
          </w:p>
          <w:p w14:paraId="0CDAA963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dp.param.consumer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=TLF-</w:t>
            </w:r>
          </w:p>
          <w:p w14:paraId="3BA10093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dp.param.system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=USSD</w:t>
            </w:r>
          </w:p>
          <w:p w14:paraId="2A9FD76D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dp.param.modulo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=USSD</w:t>
            </w:r>
          </w:p>
          <w:p w14:paraId="51184A23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dp.param.userid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=USRUSSD</w:t>
            </w:r>
          </w:p>
          <w:p w14:paraId="2BE0FCE1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dp.param.dispositivo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=USSD</w:t>
            </w:r>
          </w:p>
          <w:p w14:paraId="7152073F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dp.param.wslp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172.19.74.222</w:t>
            </w:r>
          </w:p>
          <w:p w14:paraId="72ECEEF9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dp.param.msgtype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=?</w:t>
            </w:r>
          </w:p>
          <w:p w14:paraId="0698C6AA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dp.param.operation.1=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bsscustomermanagement</w:t>
            </w:r>
            <w:proofErr w:type="spellEnd"/>
          </w:p>
          <w:p w14:paraId="2E0A1325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dp.param.operation.2=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descontarKmLatam</w:t>
            </w:r>
            <w:proofErr w:type="spellEnd"/>
          </w:p>
          <w:p w14:paraId="538D2C6F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9EE8ECA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dp.param.nombre.aplicacion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=E_USR_01</w:t>
            </w:r>
          </w:p>
          <w:p w14:paraId="7FE8CDDF" w14:textId="77777777" w:rsid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dp.param.usuario.aplicacion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=E_USR_01</w:t>
            </w:r>
          </w:p>
          <w:p w14:paraId="074A2723" w14:textId="0EF2B101" w:rsidR="000F33D9" w:rsidRDefault="000F33D9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0F33D9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dp.param.id.aplicacion</w:t>
            </w:r>
            <w:proofErr w:type="spellEnd"/>
            <w:r w:rsidRPr="000F33D9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=E_USR_01</w:t>
            </w:r>
          </w:p>
          <w:p w14:paraId="0F7D275E" w14:textId="77777777" w:rsidR="000F33D9" w:rsidRPr="00126CC7" w:rsidRDefault="000F33D9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12ED2D5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basic.product.validos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=B</w:t>
            </w:r>
          </w:p>
          <w:p w14:paraId="1C5B01BC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productSpecification.productSpecificationType.name=1</w:t>
            </w:r>
          </w:p>
          <w:p w14:paraId="6A5E404B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desactiva.bono.cambio.plan.reintento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3CD56386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157E332" w14:textId="59D6F14E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oracle.jdbc.conexion.bscs=jdbc:oracle:thin:@</w:t>
            </w:r>
            <w:r w:rsidR="00FB1E23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scan-fcprod.tim.com.pe:1521:MOTPROM</w:t>
            </w:r>
          </w:p>
          <w:p w14:paraId="03B3D500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24FF20B1" w14:textId="6B3E2193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oracle.jdbc.usuario.bscs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FB1E23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 xml:space="preserve"> </w:t>
            </w:r>
            <w:proofErr w:type="spellStart"/>
            <w:r w:rsidR="00FB1E23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usrappmotorp</w:t>
            </w:r>
            <w:proofErr w:type="spellEnd"/>
          </w:p>
          <w:p w14:paraId="6A95E8E9" w14:textId="5AE441DD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oracle.jdbc.password.bscs</w:t>
            </w:r>
            <w:proofErr w:type="spellEnd"/>
            <w:r w:rsidRPr="00FB1E23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=</w:t>
            </w:r>
            <w:r w:rsidR="00FB1E23" w:rsidRPr="00FB1E23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***</w:t>
            </w:r>
          </w:p>
          <w:p w14:paraId="14151ED8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94D030A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A7A3D72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cod.idt3.getProductsOfferingPerContract=-3</w:t>
            </w:r>
          </w:p>
          <w:p w14:paraId="6E941BB3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msj.idt3.getProductsOfferingPerContract=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WS '$ws' -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42F78156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cod.idt4.getProductsOfferingPerContract=-4</w:t>
            </w:r>
          </w:p>
          <w:p w14:paraId="2C299BE2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msj.idt4.getProductsOfferingPerContract=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WS '$ws -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534DE632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E84F5BC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DD42AE0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F7DBDB3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#IDT</w:t>
            </w:r>
          </w:p>
          <w:p w14:paraId="25E34C47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cargadatos.motprom.codigo.idt1=-1</w:t>
            </w:r>
          </w:p>
          <w:p w14:paraId="1BF207E0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cargadatos.motprom.mensaje.idt1=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SP '$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2F24EC2D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cargadatos.motprom.codigo.idt2=-2</w:t>
            </w:r>
          </w:p>
          <w:p w14:paraId="36853EFC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cargadatos.motprom.mensaje.idt2=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SP '$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30CE0BB6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BA40780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EC0B728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codigo.idf1=1</w:t>
            </w:r>
          </w:p>
          <w:p w14:paraId="123F448A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mensaje.idf1=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Cambio de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</w:p>
          <w:p w14:paraId="20350ECB" w14:textId="77777777" w:rsidR="00126CC7" w:rsidRPr="00126CC7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codigo.idf2=2</w:t>
            </w:r>
          </w:p>
          <w:p w14:paraId="59670A96" w14:textId="638C0532" w:rsidR="003C1241" w:rsidRPr="00B776BB" w:rsidRDefault="00126CC7" w:rsidP="00126CC7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mensaje.idf2=No s</w:t>
            </w:r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e 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encontraron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bonos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a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desactivar</w:t>
            </w:r>
            <w:proofErr w:type="spellEnd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cambio de </w:t>
            </w:r>
            <w:proofErr w:type="spellStart"/>
            <w:r w:rsidRPr="00126CC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</w:p>
        </w:tc>
      </w:tr>
      <w:bookmarkEnd w:id="16"/>
    </w:tbl>
    <w:p w14:paraId="6F3FD198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7E5894DF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2341568C" w14:textId="77777777" w:rsidR="003C1241" w:rsidRPr="00B776BB" w:rsidRDefault="003C1241" w:rsidP="003C1241">
      <w:pPr>
        <w:spacing w:line="276" w:lineRule="auto"/>
        <w:jc w:val="left"/>
        <w:rPr>
          <w:rFonts w:ascii="Verdana" w:hAnsi="Verdana" w:cs="Arial"/>
          <w:sz w:val="18"/>
          <w:szCs w:val="18"/>
          <w:lang w:val="pt-BR"/>
        </w:rPr>
      </w:pPr>
    </w:p>
    <w:p w14:paraId="1FD76CF8" w14:textId="77777777" w:rsidR="00EF4366" w:rsidRPr="00B776BB" w:rsidRDefault="00EF4366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</w:rPr>
      </w:pPr>
    </w:p>
    <w:p w14:paraId="2B4E6EB0" w14:textId="77777777" w:rsidR="00490820" w:rsidRPr="00B776BB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8502113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archivos .logs</w:t>
      </w:r>
      <w:bookmarkEnd w:id="17"/>
    </w:p>
    <w:p w14:paraId="7322E9DB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p w14:paraId="1D726109" w14:textId="0B2BF591" w:rsidR="00010ABB" w:rsidRPr="00B776BB" w:rsidRDefault="00010ABB" w:rsidP="00010ABB">
      <w:pPr>
        <w:ind w:left="567"/>
        <w:rPr>
          <w:rFonts w:ascii="Verdana" w:hAnsi="Verdana" w:cs="Arial"/>
          <w:sz w:val="18"/>
          <w:szCs w:val="18"/>
          <w:lang w:val="es-ES_tradnl"/>
        </w:rPr>
      </w:pPr>
      <w:r w:rsidRPr="00B776BB">
        <w:rPr>
          <w:rFonts w:ascii="Verdana" w:hAnsi="Verdana" w:cs="Arial"/>
          <w:sz w:val="18"/>
          <w:szCs w:val="18"/>
          <w:lang w:val="es-ES_tradnl"/>
        </w:rPr>
        <w:t xml:space="preserve">El archivo </w:t>
      </w:r>
      <w:r w:rsidRPr="00B776BB">
        <w:rPr>
          <w:rFonts w:ascii="Verdana" w:hAnsi="Verdana" w:cs="Arial"/>
          <w:b/>
          <w:sz w:val="18"/>
          <w:szCs w:val="18"/>
          <w:lang w:val="es-ES_tradnl"/>
        </w:rPr>
        <w:t>log4j.properties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 contiene la configuración del log del aplicativo (ruta y nombre del log, nivel de traza, </w:t>
      </w:r>
      <w:proofErr w:type="spellStart"/>
      <w:r w:rsidRPr="00B776BB">
        <w:rPr>
          <w:rFonts w:ascii="Verdana" w:hAnsi="Verdana" w:cs="Arial"/>
          <w:sz w:val="18"/>
          <w:szCs w:val="18"/>
          <w:lang w:val="es-ES_tradnl"/>
        </w:rPr>
        <w:t>etc</w:t>
      </w:r>
      <w:proofErr w:type="spellEnd"/>
      <w:r w:rsidRPr="00B776BB">
        <w:rPr>
          <w:rFonts w:ascii="Verdana" w:hAnsi="Verdana" w:cs="Arial"/>
          <w:sz w:val="18"/>
          <w:szCs w:val="18"/>
          <w:lang w:val="es-ES_tradnl"/>
        </w:rPr>
        <w:t>).</w:t>
      </w:r>
    </w:p>
    <w:p w14:paraId="48014E17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tbl>
      <w:tblPr>
        <w:tblW w:w="85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9"/>
      </w:tblGrid>
      <w:tr w:rsidR="00010ABB" w:rsidRPr="00E536E9" w14:paraId="2731D608" w14:textId="77777777" w:rsidTr="00010ABB">
        <w:tc>
          <w:tcPr>
            <w:tcW w:w="8572" w:type="dxa"/>
            <w:shd w:val="clear" w:color="auto" w:fill="auto"/>
          </w:tcPr>
          <w:p w14:paraId="04E34854" w14:textId="77777777" w:rsidR="008A4B58" w:rsidRPr="008A4B58" w:rsidRDefault="008A4B58" w:rsidP="008A4B58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Root logger option</w:t>
            </w:r>
          </w:p>
          <w:p w14:paraId="1E5A6063" w14:textId="77777777" w:rsidR="008A4B58" w:rsidRPr="008A4B58" w:rsidRDefault="008A4B58" w:rsidP="008A4B58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log4j.rootLogger=INFO, R</w:t>
            </w:r>
          </w:p>
          <w:p w14:paraId="0C306D57" w14:textId="77777777" w:rsidR="008A4B58" w:rsidRPr="008A4B58" w:rsidRDefault="008A4B58" w:rsidP="008A4B58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</w:p>
          <w:p w14:paraId="38DF5F00" w14:textId="77777777" w:rsidR="008A4B58" w:rsidRPr="008A4B58" w:rsidRDefault="008A4B58" w:rsidP="008A4B58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Direct log messages to a log file</w:t>
            </w:r>
          </w:p>
          <w:p w14:paraId="6C4C45E9" w14:textId="77777777" w:rsidR="008A4B58" w:rsidRPr="008A4B58" w:rsidRDefault="008A4B58" w:rsidP="008A4B58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log4j.appender.R=org.apache.log4j.DailyRollingFileAppender</w:t>
            </w:r>
          </w:p>
          <w:p w14:paraId="4522DD5A" w14:textId="77777777" w:rsidR="008A4B58" w:rsidRPr="008A4B58" w:rsidRDefault="008A4B58" w:rsidP="008A4B58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log4j.appender.R.layout=org.apache.log4j.PatternLayout</w:t>
            </w:r>
          </w:p>
          <w:p w14:paraId="65929A23" w14:textId="77777777" w:rsidR="008A4B58" w:rsidRPr="008A4B58" w:rsidRDefault="008A4B58" w:rsidP="008A4B58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log4j.appender.R.layout.ConversionPattern= [%-5p] [%d{</w:t>
            </w:r>
            <w:proofErr w:type="spellStart"/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HH:mm:ss</w:t>
            </w:r>
            <w:proofErr w:type="spellEnd"/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}] (%c{1}:%L) - %</w:t>
            </w:r>
            <w:proofErr w:type="spellStart"/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m%n</w:t>
            </w:r>
            <w:proofErr w:type="spellEnd"/>
          </w:p>
          <w:p w14:paraId="443025C1" w14:textId="2E7A9509" w:rsidR="008A4B58" w:rsidRPr="008A4B58" w:rsidRDefault="00FB1E23" w:rsidP="008A4B58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FB1E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log4j.appender.R.File=</w:t>
            </w:r>
            <w:r w:rsidR="00E536E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/home/USRPRETUPS/procesosmotorprom/desactiva/</w:t>
            </w:r>
            <w:r w:rsidR="008A4B58"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SH03_MOTPROM_ValidaDes_CambioPlan/LOG/SH03_MOTPROM_ValidaDes_CambioPlan.log  </w:t>
            </w:r>
          </w:p>
          <w:p w14:paraId="28718CC3" w14:textId="3CABF5F6" w:rsidR="00010ABB" w:rsidRPr="00B776BB" w:rsidRDefault="008A4B58" w:rsidP="008A4B58">
            <w:pPr>
              <w:ind w:left="142"/>
              <w:jc w:val="left"/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log4j.appender.R.DatePattern='.'</w:t>
            </w:r>
            <w:proofErr w:type="spellStart"/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8A4B58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</w:p>
        </w:tc>
      </w:tr>
    </w:tbl>
    <w:p w14:paraId="25368710" w14:textId="2FAF4CD2" w:rsidR="007C7732" w:rsidRPr="00B776BB" w:rsidRDefault="007C7732" w:rsidP="00CD2F24">
      <w:pPr>
        <w:ind w:left="720"/>
        <w:rPr>
          <w:rFonts w:ascii="Verdana" w:hAnsi="Verdana" w:cs="Arial"/>
          <w:sz w:val="18"/>
          <w:szCs w:val="18"/>
          <w:lang w:val="en-US"/>
        </w:rPr>
      </w:pPr>
    </w:p>
    <w:p w14:paraId="3FBBE269" w14:textId="48622C2A" w:rsidR="00031EB7" w:rsidRPr="00B776BB" w:rsidRDefault="00490820" w:rsidP="00754265">
      <w:pPr>
        <w:ind w:left="1152"/>
        <w:rPr>
          <w:rFonts w:ascii="Verdana" w:hAnsi="Verdana" w:cs="Arial"/>
          <w:b/>
          <w:sz w:val="18"/>
          <w:szCs w:val="18"/>
          <w:lang w:val="en-US"/>
        </w:rPr>
      </w:pPr>
      <w:r w:rsidRPr="00B776BB">
        <w:rPr>
          <w:rFonts w:ascii="Verdana" w:hAnsi="Verdana" w:cs="Arial"/>
          <w:b/>
          <w:sz w:val="18"/>
          <w:szCs w:val="18"/>
          <w:lang w:val="en-US"/>
        </w:rPr>
        <w:t xml:space="preserve">   </w:t>
      </w:r>
    </w:p>
    <w:p w14:paraId="674B80C7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8502114"/>
      <w:r w:rsidRPr="00B776BB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B776BB">
        <w:rPr>
          <w:rFonts w:ascii="Verdana" w:hAnsi="Verdana" w:cs="Arial"/>
          <w:b/>
          <w:sz w:val="18"/>
          <w:szCs w:val="18"/>
        </w:rPr>
        <w:t>Servicios de Mensajería (JMS)</w:t>
      </w:r>
      <w:bookmarkEnd w:id="18"/>
    </w:p>
    <w:p w14:paraId="719E0732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BDE5948" w14:textId="4DD76593" w:rsidR="00F479B4" w:rsidRPr="00B776BB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8502115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DataSource:</w:t>
      </w:r>
      <w:bookmarkEnd w:id="19"/>
      <w:r w:rsidR="00490820"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1511F1D0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70685" w14:textId="77777777" w:rsidR="00454EA5" w:rsidRPr="00B776BB" w:rsidRDefault="00454EA5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B776BB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8502116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092698" w:rsidRPr="00B776BB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20"/>
    </w:p>
    <w:p w14:paraId="6C7675B4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EB463DA" w14:textId="77777777" w:rsidR="00092698" w:rsidRPr="00B776BB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8502117"/>
      <w:r w:rsidRPr="00B776BB">
        <w:rPr>
          <w:rFonts w:ascii="Verdana" w:hAnsi="Verdana" w:cs="Arial"/>
          <w:b/>
          <w:sz w:val="18"/>
          <w:szCs w:val="18"/>
        </w:rPr>
        <w:t>Configuración de Librería</w:t>
      </w:r>
      <w:bookmarkEnd w:id="21"/>
    </w:p>
    <w:p w14:paraId="68CBE028" w14:textId="45CBFB74" w:rsidR="00A30E1D" w:rsidRPr="00B776BB" w:rsidRDefault="00A30E1D" w:rsidP="00641663">
      <w:pPr>
        <w:pStyle w:val="Prrafodelista"/>
        <w:ind w:left="360"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 w:cs="Arial"/>
          <w:sz w:val="18"/>
          <w:szCs w:val="18"/>
        </w:rPr>
        <w:t xml:space="preserve"> aplica.</w:t>
      </w:r>
    </w:p>
    <w:p w14:paraId="1A19BBE8" w14:textId="77777777" w:rsidR="00A30E1D" w:rsidRPr="00B776BB" w:rsidRDefault="00A30E1D" w:rsidP="00A30E1D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sz w:val="18"/>
          <w:szCs w:val="18"/>
        </w:rPr>
      </w:pPr>
    </w:p>
    <w:p w14:paraId="7CD4CEDC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8502118"/>
      <w:r w:rsidRPr="00B776BB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B776BB">
        <w:rPr>
          <w:rFonts w:ascii="Verdana" w:hAnsi="Verdana" w:cs="Arial"/>
          <w:b/>
          <w:sz w:val="18"/>
          <w:szCs w:val="18"/>
        </w:rPr>
        <w:t>Componente</w:t>
      </w:r>
      <w:bookmarkEnd w:id="22"/>
    </w:p>
    <w:p w14:paraId="25C4C68B" w14:textId="58CF76D4" w:rsidR="00CD2F24" w:rsidRPr="00B776BB" w:rsidRDefault="00A30E1D" w:rsidP="00641663">
      <w:pPr>
        <w:pStyle w:val="Prrafodelista"/>
        <w:ind w:left="36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/>
          <w:color w:val="999999"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>aplica</w:t>
      </w:r>
      <w:r w:rsidRPr="00B776BB">
        <w:rPr>
          <w:rFonts w:ascii="Verdana" w:hAnsi="Verdana"/>
          <w:color w:val="999999"/>
          <w:sz w:val="18"/>
          <w:szCs w:val="18"/>
        </w:rPr>
        <w:t>.</w:t>
      </w:r>
    </w:p>
    <w:p w14:paraId="77B469A8" w14:textId="77777777" w:rsidR="00AE0A08" w:rsidRPr="00B776BB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B776BB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8502119"/>
      <w:r w:rsidRPr="00B776BB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3"/>
    </w:p>
    <w:p w14:paraId="36C8A2D2" w14:textId="77777777" w:rsidR="00FC30AC" w:rsidRPr="00B776BB" w:rsidRDefault="00FC30AC" w:rsidP="00641663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6E2A6A8" w14:textId="77777777" w:rsidR="00A62878" w:rsidRPr="00B776BB" w:rsidRDefault="00A62878" w:rsidP="00FC30AC">
      <w:pPr>
        <w:pStyle w:val="Encabezado"/>
        <w:tabs>
          <w:tab w:val="clear" w:pos="4320"/>
          <w:tab w:val="clear" w:pos="8640"/>
        </w:tabs>
        <w:ind w:left="720"/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B776BB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4" w:name="_Toc8502120"/>
      <w:r w:rsidRPr="00B776BB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4"/>
    </w:p>
    <w:p w14:paraId="7D3AA5BA" w14:textId="63E5B160" w:rsidR="00E06389" w:rsidRPr="00B776BB" w:rsidRDefault="00E06389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</w:t>
      </w:r>
    </w:p>
    <w:p w14:paraId="4300F8BC" w14:textId="77777777" w:rsidR="00A30E1D" w:rsidRPr="00B776BB" w:rsidRDefault="00A30E1D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</w:p>
    <w:p w14:paraId="2167491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9"/>
        <w:gridCol w:w="7267"/>
      </w:tblGrid>
      <w:tr w:rsidR="00A30E1D" w:rsidRPr="00B776BB" w14:paraId="251FE8BD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126AF210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7267" w:type="dxa"/>
            <w:vAlign w:val="center"/>
          </w:tcPr>
          <w:p w14:paraId="2BD4FDF8" w14:textId="57A5B62C" w:rsidR="00A30E1D" w:rsidRPr="00B776BB" w:rsidRDefault="00FB1E23" w:rsidP="00E55425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A30E1D" w:rsidRPr="00FB1E23" w14:paraId="453308EA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43065BD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lastRenderedPageBreak/>
              <w:t>Ruta:</w:t>
            </w:r>
          </w:p>
        </w:tc>
        <w:tc>
          <w:tcPr>
            <w:tcW w:w="7267" w:type="dxa"/>
            <w:vAlign w:val="center"/>
          </w:tcPr>
          <w:p w14:paraId="5FBBDDA6" w14:textId="343C65A5" w:rsidR="00A30E1D" w:rsidRPr="00E536E9" w:rsidRDefault="00E536E9" w:rsidP="00E5542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/home/USRPRETUPS/procesosmotorprom/desactiva/</w:t>
            </w:r>
            <w:r w:rsidR="00831CDA" w:rsidRPr="00E536E9">
              <w:rPr>
                <w:rFonts w:ascii="Verdana" w:hAnsi="Verdana" w:cs="Arial"/>
                <w:sz w:val="18"/>
                <w:szCs w:val="18"/>
              </w:rPr>
              <w:t>SH03_MOTPROM_ValidaDes_CambioPlan</w:t>
            </w:r>
          </w:p>
        </w:tc>
      </w:tr>
      <w:tr w:rsidR="00A30E1D" w:rsidRPr="00B776BB" w14:paraId="5C1452EF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1E9CA28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7267" w:type="dxa"/>
            <w:vAlign w:val="center"/>
          </w:tcPr>
          <w:p w14:paraId="10FD2F82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</w:tbl>
    <w:p w14:paraId="12BE8A5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A30E1D" w:rsidRPr="00B776BB" w14:paraId="03D332C2" w14:textId="77777777" w:rsidTr="00E55425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2CD2A0E" w14:textId="7FA217C4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</w:t>
            </w:r>
            <w:r w:rsidR="00F97070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_ONE</w:t>
            </w:r>
          </w:p>
        </w:tc>
      </w:tr>
      <w:tr w:rsidR="00A30E1D" w:rsidRPr="00B776BB" w14:paraId="64951520" w14:textId="77777777" w:rsidTr="00E55425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84EDD85" w14:textId="77777777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590734" w:rsidRPr="00B776BB" w14:paraId="45F5797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5659" w14:textId="03BB08B0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="00831CDA">
              <w:rPr>
                <w:rFonts w:ascii="Verdana" w:hAnsi="Verdana" w:cs="Arial"/>
                <w:sz w:val="18"/>
                <w:szCs w:val="18"/>
              </w:rPr>
              <w:t>SH03_MOTPROM_ValidaDes_CambioPlan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 w:rsidR="00831CDA">
              <w:rPr>
                <w:rFonts w:ascii="Verdana" w:hAnsi="Verdana"/>
                <w:sz w:val="18"/>
                <w:szCs w:val="18"/>
              </w:rPr>
              <w:t>SH03_MOTPROM_ValidaDes_CambioPlan</w:t>
            </w:r>
            <w:r w:rsidRPr="00B776BB">
              <w:rPr>
                <w:rFonts w:ascii="Verdana" w:hAnsi="Verdana"/>
                <w:sz w:val="18"/>
                <w:szCs w:val="18"/>
              </w:rPr>
              <w:t>.jar</w:t>
            </w:r>
          </w:p>
        </w:tc>
      </w:tr>
      <w:tr w:rsidR="00590734" w:rsidRPr="00B776BB" w14:paraId="41F6E6C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F236" w14:textId="1819F317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="00831CDA">
              <w:rPr>
                <w:rFonts w:ascii="Verdana" w:hAnsi="Verdana" w:cs="Arial"/>
                <w:sz w:val="18"/>
                <w:szCs w:val="18"/>
              </w:rPr>
              <w:t>SH03_MOTPROM_ValidaDes_CambioPlan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 w:rsidR="00831CDA">
              <w:rPr>
                <w:rFonts w:ascii="Verdana" w:hAnsi="Verdana"/>
                <w:sz w:val="18"/>
                <w:szCs w:val="18"/>
              </w:rPr>
              <w:t>SH03_MOTPROM_ValidaDes_CambioPlan</w:t>
            </w:r>
            <w:r w:rsidRPr="00B776BB">
              <w:rPr>
                <w:rFonts w:ascii="Verdana" w:hAnsi="Verdana"/>
                <w:sz w:val="18"/>
                <w:szCs w:val="18"/>
              </w:rPr>
              <w:t>.properties</w:t>
            </w:r>
          </w:p>
        </w:tc>
      </w:tr>
      <w:tr w:rsidR="00590734" w:rsidRPr="00E536E9" w14:paraId="4AE53B8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239" w14:textId="368B81D9" w:rsidR="00590734" w:rsidRPr="00831CDA" w:rsidRDefault="00590734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831CDA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="00831CDA" w:rsidRPr="00831CDA">
              <w:rPr>
                <w:rFonts w:ascii="Verdana" w:hAnsi="Verdana" w:cs="Arial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/log4j</w:t>
            </w:r>
            <w:r w:rsidRPr="00831CDA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590734" w:rsidRPr="00E536E9" w14:paraId="768A47E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10" w14:textId="434A75F9" w:rsidR="00590734" w:rsidRPr="00831CDA" w:rsidRDefault="00CA735F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EAI_ONE/06SHELL/ </w:t>
            </w:r>
            <w:r w:rsidR="00831CDA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varset</w:t>
            </w:r>
            <w:proofErr w:type="spellEnd"/>
          </w:p>
        </w:tc>
      </w:tr>
      <w:tr w:rsidR="007559CF" w:rsidRPr="00E536E9" w14:paraId="4DD11A1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EF4" w14:textId="06AC5C90" w:rsidR="007559CF" w:rsidRPr="00B776BB" w:rsidRDefault="007559C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EAI_ONE/06SHELL/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661859" w:rsidRPr="00E536E9" w14:paraId="427B13B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3E70" w14:textId="7E4A2973" w:rsidR="00661859" w:rsidRPr="00B776BB" w:rsidRDefault="00661859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SH03_MOTPROM_ValidaDes_CambioPlan/LIB/</w:t>
            </w:r>
            <w:r w:rsidRPr="0066185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getProductsOfferingPerContract.jar</w:t>
            </w:r>
          </w:p>
        </w:tc>
      </w:tr>
      <w:tr w:rsidR="007559CF" w:rsidRPr="00E536E9" w14:paraId="7EE8BF4F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0FF" w14:textId="2D9FE71C" w:rsidR="00CA735F" w:rsidRPr="00831CDA" w:rsidRDefault="00CA735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EAI_ONE/06SHELL/ </w:t>
            </w:r>
            <w:r w:rsidR="00831CDA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A30E1D" w:rsidRPr="00E536E9" w14:paraId="103AFEEA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6C20" w14:textId="2E49A05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A30E1D" w:rsidRPr="00E536E9" w14:paraId="6165FD56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1114" w14:textId="6FBB738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A30E1D" w:rsidRPr="00E536E9" w14:paraId="5067E1D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BA9D" w14:textId="7CA3FA6E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A30E1D" w:rsidRPr="00E536E9" w14:paraId="0271B99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A68" w14:textId="47DB8F12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A30E1D" w:rsidRPr="00E536E9" w14:paraId="034ABED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DBF2" w14:textId="739F1C7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A30E1D" w:rsidRPr="00E536E9" w14:paraId="09BBD55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119E" w14:textId="4829F2B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A30E1D" w:rsidRPr="00E536E9" w14:paraId="21CE65B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F7AD" w14:textId="30CBFDC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A30E1D" w:rsidRPr="00E536E9" w14:paraId="5C6F06D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DEDA" w14:textId="7A71FD8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A30E1D" w:rsidRPr="00E536E9" w14:paraId="35C032C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6868" w14:textId="5E36E86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A30E1D" w:rsidRPr="00E536E9" w14:paraId="0D90B8D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8D7" w14:textId="594B88A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A30E1D" w:rsidRPr="00E536E9" w14:paraId="552C018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2C88" w14:textId="6341FA5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A30E1D" w:rsidRPr="00E536E9" w14:paraId="721FDCB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A4A" w14:textId="1734E4E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A30E1D" w:rsidRPr="00E536E9" w14:paraId="528C8EA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E672" w14:textId="4D4AD5E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A30E1D" w:rsidRPr="00E536E9" w14:paraId="06EAD88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47" w14:textId="6B63256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A30E1D" w:rsidRPr="00E536E9" w14:paraId="6DD1C53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4FC" w14:textId="6A02A19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A30E1D" w:rsidRPr="00E536E9" w14:paraId="4E2F87B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B25E" w14:textId="1B756E9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A30E1D" w:rsidRPr="00E536E9" w14:paraId="178A503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024" w14:textId="2B68D91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A30E1D" w:rsidRPr="00E536E9" w14:paraId="40F88B3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7411" w14:textId="4FD26B6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A30E1D" w:rsidRPr="00E536E9" w14:paraId="48407C4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B0F" w14:textId="1BAE8F0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A30E1D" w:rsidRPr="00E536E9" w14:paraId="37520DD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10EC" w14:textId="49BFAF5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A30E1D" w:rsidRPr="00E536E9" w14:paraId="099EA4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949" w14:textId="696C432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A30E1D" w:rsidRPr="00E536E9" w14:paraId="7F4B9DE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65" w14:textId="0CC378E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A30E1D" w:rsidRPr="00E536E9" w14:paraId="7791858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79C" w14:textId="45BB355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A30E1D" w:rsidRPr="00E536E9" w14:paraId="15F20DD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8708" w14:textId="6E2CB54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A30E1D" w:rsidRPr="00E536E9" w14:paraId="62A39B4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5D22" w14:textId="1AF7450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A30E1D" w:rsidRPr="00E536E9" w14:paraId="46F894E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F92" w14:textId="466D8C7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A30E1D" w:rsidRPr="00E536E9" w14:paraId="55BB71F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D7A" w14:textId="08E3165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A30E1D" w:rsidRPr="00E536E9" w14:paraId="44B7A48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157A" w14:textId="742CD140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A30E1D" w:rsidRPr="00E536E9" w14:paraId="2F49DFC9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2276" w14:textId="0699862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A30E1D" w:rsidRPr="00E536E9" w14:paraId="64880C4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F078" w14:textId="33C26C2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A30E1D" w:rsidRPr="00E536E9" w14:paraId="1C7C681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D93A" w14:textId="20FBC3DD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A30E1D" w:rsidRPr="00E536E9" w14:paraId="161CF5E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9138" w14:textId="0A35C9F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A30E1D" w:rsidRPr="00E536E9" w14:paraId="0896CDE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4966" w14:textId="24578CCB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A30E1D" w:rsidRPr="00E536E9" w14:paraId="7066E6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2C73" w14:textId="02BFA55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/06SHELL/ </w:t>
            </w:r>
            <w:r w:rsidR="00831CDA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SH03_MOTPROM_ValidaDes_CambioPlan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</w:tbl>
    <w:p w14:paraId="36B815A8" w14:textId="77777777" w:rsidR="00A30E1D" w:rsidRPr="00831CDA" w:rsidRDefault="00A30E1D" w:rsidP="00A30E1D">
      <w:pPr>
        <w:rPr>
          <w:rFonts w:ascii="Verdana" w:hAnsi="Verdana"/>
          <w:sz w:val="18"/>
          <w:szCs w:val="18"/>
          <w:lang w:val="en-US"/>
        </w:rPr>
      </w:pPr>
    </w:p>
    <w:p w14:paraId="528B3835" w14:textId="77777777" w:rsidR="00EF1D1D" w:rsidRPr="00831CDA" w:rsidRDefault="00EF1D1D" w:rsidP="00A30E1D">
      <w:pPr>
        <w:jc w:val="left"/>
        <w:rPr>
          <w:rFonts w:ascii="Verdana" w:hAnsi="Verdana"/>
          <w:sz w:val="18"/>
          <w:szCs w:val="18"/>
          <w:lang w:val="en-US"/>
        </w:rPr>
      </w:pPr>
    </w:p>
    <w:p w14:paraId="18CD9203" w14:textId="77777777" w:rsidR="00A30E1D" w:rsidRPr="00831CDA" w:rsidRDefault="00A30E1D" w:rsidP="00CA735F">
      <w:pPr>
        <w:rPr>
          <w:rFonts w:ascii="Verdana" w:hAnsi="Verdana"/>
          <w:color w:val="999999"/>
          <w:sz w:val="18"/>
          <w:szCs w:val="18"/>
          <w:lang w:val="en-US"/>
        </w:rPr>
      </w:pPr>
    </w:p>
    <w:p w14:paraId="4DF4C4EF" w14:textId="77777777" w:rsidR="00E06389" w:rsidRPr="00831CDA" w:rsidRDefault="00E06389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55B0C47A" w14:textId="77777777" w:rsidR="00034C5C" w:rsidRPr="00831CDA" w:rsidRDefault="00034C5C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1A10E812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15A3B67C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449C7283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40E1DFA9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44E2898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5780CA9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598A8722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26F1817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6AFC040B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61340418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FE0BCB9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 xml:space="preserve">Configuración por componentes: </w:t>
      </w:r>
    </w:p>
    <w:p w14:paraId="238DEE5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6FDC02D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FC22AC8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76F0097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71A890D1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AC899BC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2CBEAC39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58FD8266" w14:textId="77777777" w:rsidR="00CA735F" w:rsidRPr="00B776BB" w:rsidRDefault="00CA735F" w:rsidP="00CA735F">
      <w:pPr>
        <w:rPr>
          <w:rFonts w:ascii="Verdana" w:hAnsi="Verdana"/>
          <w:sz w:val="18"/>
          <w:szCs w:val="18"/>
          <w:lang w:val="es-ES_tradnl"/>
        </w:rPr>
      </w:pPr>
    </w:p>
    <w:p w14:paraId="10807074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2A66CD1C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44D78323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4AE091C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  <w:sectPr w:rsidR="00CA735F" w:rsidRPr="00B776BB" w:rsidSect="009C1F73">
          <w:headerReference w:type="default" r:id="rId9"/>
          <w:footerReference w:type="defaul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titlePg/>
          <w:docGrid w:linePitch="326"/>
        </w:sectPr>
      </w:pPr>
    </w:p>
    <w:p w14:paraId="334BAFAD" w14:textId="26E96968" w:rsidR="00A644E1" w:rsidRPr="00B776BB" w:rsidRDefault="00A644E1" w:rsidP="00FC30AC">
      <w:pPr>
        <w:rPr>
          <w:rFonts w:ascii="Verdana" w:hAnsi="Verdana"/>
          <w:sz w:val="18"/>
          <w:szCs w:val="18"/>
          <w:lang w:val="es-ES_tradnl"/>
        </w:rPr>
      </w:pPr>
    </w:p>
    <w:p w14:paraId="65A99DFE" w14:textId="384CC4B6" w:rsidR="00FC30AC" w:rsidRPr="00B776BB" w:rsidRDefault="00831CDA" w:rsidP="00FC30AC">
      <w:pPr>
        <w:pStyle w:val="Prrafodelista"/>
        <w:numPr>
          <w:ilvl w:val="0"/>
          <w:numId w:val="30"/>
        </w:numPr>
        <w:rPr>
          <w:rFonts w:ascii="Verdana" w:hAnsi="Verdana"/>
          <w:sz w:val="18"/>
          <w:szCs w:val="18"/>
          <w:lang w:val="es-ES_tradnl"/>
        </w:rPr>
      </w:pPr>
      <w:r>
        <w:rPr>
          <w:rFonts w:ascii="Verdana" w:hAnsi="Verdana"/>
          <w:b/>
          <w:sz w:val="18"/>
          <w:szCs w:val="18"/>
        </w:rPr>
        <w:t>SH03_MOTPROM_ValidaDes_CambioPlan</w:t>
      </w:r>
      <w:r w:rsidR="00FC30AC" w:rsidRPr="00B776BB">
        <w:rPr>
          <w:rFonts w:ascii="Verdana" w:hAnsi="Verdana"/>
          <w:b/>
          <w:sz w:val="18"/>
          <w:szCs w:val="18"/>
        </w:rPr>
        <w:t>.sh</w:t>
      </w:r>
    </w:p>
    <w:p w14:paraId="44865AF2" w14:textId="03A054C3" w:rsidR="00FC30AC" w:rsidRPr="00B776BB" w:rsidRDefault="00FC30AC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9E680DD" w14:textId="77777777" w:rsidR="00CA735F" w:rsidRPr="00B776BB" w:rsidRDefault="00CA735F" w:rsidP="00CA735F">
      <w:pPr>
        <w:rPr>
          <w:rFonts w:ascii="Verdana" w:hAnsi="Verdana" w:cs="Arial"/>
          <w:sz w:val="18"/>
          <w:szCs w:val="18"/>
          <w:lang w:val="es-ES_tradnl"/>
        </w:rPr>
      </w:pPr>
    </w:p>
    <w:tbl>
      <w:tblPr>
        <w:tblW w:w="141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3"/>
      </w:tblGrid>
      <w:tr w:rsidR="00CA735F" w:rsidRPr="00B776BB" w14:paraId="4301B58D" w14:textId="77777777" w:rsidTr="00E55425">
        <w:trPr>
          <w:trHeight w:val="2907"/>
        </w:trPr>
        <w:tc>
          <w:tcPr>
            <w:tcW w:w="14140" w:type="dxa"/>
            <w:shd w:val="clear" w:color="auto" w:fill="auto"/>
          </w:tcPr>
          <w:p w14:paraId="76D477F8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#!/</w:t>
            </w:r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bin/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ksh</w:t>
            </w:r>
            <w:proofErr w:type="spellEnd"/>
          </w:p>
          <w:p w14:paraId="500B4992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#********************************************************************</w:t>
            </w:r>
          </w:p>
          <w:p w14:paraId="5C125635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#* DESCRIPCION: SH03_MOTPROM_ValidaDes_CambioPlan </w:t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        *</w:t>
            </w:r>
          </w:p>
          <w:p w14:paraId="468205DF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#* </w:t>
            </w:r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  :</w:t>
            </w:r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Control-M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</w:t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</w:t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*</w:t>
            </w:r>
          </w:p>
          <w:p w14:paraId="052814F5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AUTOR</w:t>
            </w:r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:</w:t>
            </w:r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Junior Mateo                                       *</w:t>
            </w:r>
          </w:p>
          <w:p w14:paraId="6DB89F6B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FECHA</w:t>
            </w:r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:</w:t>
            </w:r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13/02/2019</w:t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    *</w:t>
            </w:r>
          </w:p>
          <w:p w14:paraId="5EC8B059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VERSION</w:t>
            </w:r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:</w:t>
            </w:r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1.0</w:t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</w:t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*</w:t>
            </w:r>
          </w:p>
          <w:p w14:paraId="54223680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#********************************************************************</w:t>
            </w:r>
          </w:p>
          <w:p w14:paraId="3F91A31E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clear</w:t>
            </w:r>
            <w:proofErr w:type="spellEnd"/>
            <w:proofErr w:type="gramEnd"/>
          </w:p>
          <w:p w14:paraId="512B8ED6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F1398E3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#Setup:</w:t>
            </w:r>
          </w:p>
          <w:p w14:paraId="7DDCFA94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185EFDC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SCRIPT=$(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readlink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-f $0);</w:t>
            </w:r>
          </w:p>
          <w:p w14:paraId="2A4F9A93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</w:t>
            </w:r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_base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=`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dirname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$SCRIPT`;</w:t>
            </w:r>
          </w:p>
          <w:p w14:paraId="4AE9B01A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2159FDA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</w:t>
            </w:r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/.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varset</w:t>
            </w:r>
            <w:proofErr w:type="spellEnd"/>
            <w:proofErr w:type="gramEnd"/>
          </w:p>
          <w:p w14:paraId="12A22FD6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</w:t>
            </w:r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/.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mailset</w:t>
            </w:r>
            <w:proofErr w:type="spellEnd"/>
            <w:proofErr w:type="gramEnd"/>
          </w:p>
          <w:p w14:paraId="7311DCB7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F4D3D43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FECHA_LOG=`date +%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2133F2A8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LOG_NAME="$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LOG_NAME_REQUEST".log</w:t>
            </w:r>
            <w:proofErr w:type="spellEnd"/>
          </w:p>
          <w:p w14:paraId="60F0DD2A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FILELOG="$DIR_LOG"/"$LOG_NAME"</w:t>
            </w:r>
          </w:p>
          <w:p w14:paraId="13616EB3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TRANSACTION=`date +%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1BE085B9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FEC_PROC=$FEC_PROCVAR</w:t>
            </w:r>
          </w:p>
          <w:p w14:paraId="0F76C2A2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DIAS=$DIASVAR</w:t>
            </w:r>
          </w:p>
          <w:p w14:paraId="5A156BB6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2D1FB10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-z "$FEC_PROC" ];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</w:p>
          <w:p w14:paraId="4C995566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FEC_PROC=`date +"%d/%m/%Y"`</w:t>
            </w:r>
          </w:p>
          <w:p w14:paraId="316E19ED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  <w:proofErr w:type="gramEnd"/>
          </w:p>
          <w:p w14:paraId="67E56AD8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740C0D3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export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=$PROPERTIES_PATH</w:t>
            </w:r>
          </w:p>
          <w:p w14:paraId="3A324F1F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7122464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4E0AD8C9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EJECUCION DE JAR ###############</w:t>
            </w:r>
          </w:p>
          <w:p w14:paraId="112B634D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Launch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</w:t>
            </w:r>
          </w:p>
          <w:p w14:paraId="488D3100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][`date +%Y-%m-%d@%H:%M:%S`]"  </w:t>
            </w:r>
          </w:p>
          <w:p w14:paraId="6B9DB765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][`date +%Y-%m-%d@%H:%M:%S`]"  &gt;&gt; $FILELOG</w:t>
            </w:r>
          </w:p>
          <w:p w14:paraId="1C919B33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USR=`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whoami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18FBB099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$USR "  </w:t>
            </w:r>
          </w:p>
          <w:p w14:paraId="0AB2927C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  &gt;&gt; $FILELOG</w:t>
            </w:r>
          </w:p>
          <w:p w14:paraId="7FAA5BA9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${TRANSACTION}" </w:t>
            </w:r>
          </w:p>
          <w:p w14:paraId="458B6093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${TRANSACTION}"  &gt;&gt; $FILELOG</w:t>
            </w:r>
          </w:p>
          <w:p w14:paraId="0F04BCC0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FecProc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${FEC_PROC}" </w:t>
            </w:r>
          </w:p>
          <w:p w14:paraId="43C9C0F4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FecProc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${FEC_PROC}"  &gt;&gt; $FILELOG</w:t>
            </w:r>
          </w:p>
          <w:p w14:paraId="2DFC3B1D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Dias: ${DIAS}" </w:t>
            </w:r>
          </w:p>
          <w:p w14:paraId="4074A5A5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Dias: ${DIAS}"  &gt;&gt; $FILELOG</w:t>
            </w:r>
          </w:p>
          <w:p w14:paraId="56038A2D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${PROPERTIES_PATH}"  </w:t>
            </w:r>
          </w:p>
          <w:p w14:paraId="60D8B504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${PROPERTIES_PATH}"  &gt;&gt; $FILELOG</w:t>
            </w:r>
          </w:p>
          <w:p w14:paraId="74A53E08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</w:t>
            </w:r>
          </w:p>
          <w:p w14:paraId="0249A21C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 &gt;&gt; $FILELOG</w:t>
            </w:r>
          </w:p>
          <w:p w14:paraId="5DDCC08C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${JAVA_PATH}</w:t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java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-</w:t>
            </w:r>
            <w:proofErr w:type="spellStart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Druta.base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=${HOME_REQUEST} -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jar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/SH03_MOTPROM_ValidaDes_CambioPlan.jar ${TRANSACTION} ${FEC_PROC} ${DIAS} ${PROPERTIES_PATH} &gt;&gt; $FILELOG</w:t>
            </w:r>
          </w:p>
          <w:p w14:paraId="78D3936C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ERROR_CODE=$?</w:t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67CBA1E6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DATE=`date +%Y-%m-%d@%H:%M:%S`</w:t>
            </w:r>
          </w:p>
          <w:p w14:paraId="0A0EE493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863A414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FIN - EJECUCION DE JAR ###############</w:t>
            </w:r>
          </w:p>
          <w:p w14:paraId="219A9AD0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 SH03_MOTPROM_CambioPlan -][`date +%Y-%m-%d@%H:%M:%S`]"  </w:t>
            </w:r>
          </w:p>
          <w:p w14:paraId="4331E7AB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 SH03_MOTPROM_CambioPlan -][`date +%Y-%m-%d@%H:%M:%S`]"  &gt;&gt; $FILELOG</w:t>
            </w:r>
          </w:p>
          <w:p w14:paraId="6C91573F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:${ERROR_CODE}"  </w:t>
            </w:r>
          </w:p>
          <w:p w14:paraId="1ECCFAB5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:${FILELOG}"  </w:t>
            </w:r>
          </w:p>
          <w:p w14:paraId="38BABE1B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  &gt;&gt; $FILELOG</w:t>
            </w:r>
          </w:p>
          <w:p w14:paraId="6F1BEF2B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</w:t>
            </w:r>
          </w:p>
          <w:p w14:paraId="1DB32AE7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 &gt;&gt; $FILELOG</w:t>
            </w:r>
          </w:p>
          <w:p w14:paraId="7D819124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</w:t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$ERROR_CODE -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eq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1 ]</w:t>
            </w:r>
          </w:p>
          <w:p w14:paraId="6EAA1F3E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</w:t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  <w:proofErr w:type="gramEnd"/>
          </w:p>
          <w:p w14:paraId="0F7D6F75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</w:t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errores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JAR-SH03_MOTPROM_ValidaDes_CambioPlan: Se  procede  a Envio de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detalles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${DIRECCION} "</w:t>
            </w:r>
          </w:p>
          <w:p w14:paraId="5A299E90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#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Env¦o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</w:p>
          <w:p w14:paraId="09B4E9F6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(</w:t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$MENSAJE_MAIL ;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uuencode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$FILELOG "SH02_MOTPROM_ValidaDes_Vigencia.log") | </w:t>
            </w:r>
            <w:proofErr w:type="spell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mailx</w:t>
            </w:r>
            <w:proofErr w:type="spellEnd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-s "$ASUNTO_CORREO_JAR" "$DIRECCION"</w:t>
            </w:r>
          </w:p>
          <w:p w14:paraId="7C802834" w14:textId="77777777" w:rsidR="001E7DE4" w:rsidRPr="001E7DE4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  <w:proofErr w:type="gramEnd"/>
          </w:p>
          <w:p w14:paraId="2B3FA09F" w14:textId="5B9348AD" w:rsidR="00CA735F" w:rsidRPr="00B776BB" w:rsidRDefault="001E7DE4" w:rsidP="001E7DE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proofErr w:type="gramStart"/>
            <w:r w:rsidRPr="001E7DE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exit</w:t>
            </w:r>
            <w:proofErr w:type="spellEnd"/>
            <w:proofErr w:type="gramEnd"/>
          </w:p>
        </w:tc>
      </w:tr>
    </w:tbl>
    <w:p w14:paraId="1AEAA1C9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4B175DB2" w14:textId="77777777" w:rsidR="00616A8D" w:rsidRPr="00B776BB" w:rsidRDefault="00616A8D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  <w:sectPr w:rsidR="00616A8D" w:rsidRPr="00B776BB" w:rsidSect="00CA735F">
          <w:pgSz w:w="15842" w:h="12242" w:orient="landscape" w:code="1"/>
          <w:pgMar w:top="1140" w:right="1140" w:bottom="1140" w:left="851" w:header="675" w:footer="618" w:gutter="0"/>
          <w:cols w:space="720"/>
          <w:titlePg/>
          <w:docGrid w:linePitch="326"/>
        </w:sectPr>
      </w:pPr>
    </w:p>
    <w:p w14:paraId="364D6D78" w14:textId="089B5BA4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536D5914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739F5410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4268E1EC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4CAFFB2B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164371B2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346D81AC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146C50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728C282E" w14:textId="4D539BD7" w:rsidR="00616A8D" w:rsidRPr="00B776BB" w:rsidRDefault="00831CDA" w:rsidP="00616A8D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SH03_MOTPROM_ValidaDes_CambioPlan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E536E9" w14:paraId="2E1512CB" w14:textId="77777777" w:rsidTr="00E55425">
        <w:tc>
          <w:tcPr>
            <w:tcW w:w="10106" w:type="dxa"/>
            <w:shd w:val="clear" w:color="auto" w:fill="auto"/>
          </w:tcPr>
          <w:p w14:paraId="4272AAEE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LOG_NAME_REQUEST=SH03_MOTPROM_ValidaDes_CambioPlan</w:t>
            </w:r>
          </w:p>
          <w:p w14:paraId="44143ECF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57BA5693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SCRIPT=$(</w:t>
            </w:r>
            <w:proofErr w:type="spellStart"/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readlink</w:t>
            </w:r>
            <w:proofErr w:type="spellEnd"/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-f $0);</w:t>
            </w:r>
          </w:p>
          <w:p w14:paraId="22983B44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=`</w:t>
            </w:r>
            <w:proofErr w:type="spellStart"/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dirname</w:t>
            </w:r>
            <w:proofErr w:type="spellEnd"/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$SCRIPT`;</w:t>
            </w:r>
          </w:p>
          <w:p w14:paraId="45266ED4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6E768DA9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HOME_REQUEST=$</w:t>
            </w:r>
            <w:proofErr w:type="spellStart"/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</w:p>
          <w:p w14:paraId="552573A5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PROPERTIES_PATH=$dir_base/SH03_MOTPROM_ValidaDes_CambioPlan.properties</w:t>
            </w:r>
          </w:p>
          <w:p w14:paraId="18D26679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DIR_LOG=$HOME_REQUEST/LOG</w:t>
            </w:r>
          </w:p>
          <w:p w14:paraId="5AB1E827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JAVA_PATH=</w:t>
            </w:r>
            <w:r w:rsidRPr="00FB1E23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/u01/oracle/product/jdk1.8.0_73/bin/</w:t>
            </w:r>
          </w:p>
          <w:p w14:paraId="762402D8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</w:rPr>
              <w:t>FEC_PROCVAR="17/04/2019"</w:t>
            </w:r>
          </w:p>
          <w:p w14:paraId="5E8E2123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</w:rPr>
              <w:t>DIASVAR=0</w:t>
            </w:r>
          </w:p>
          <w:p w14:paraId="0D9A218C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MENSAJE_MAIL="Estimado, se adjunta archivo Log, con detalles  del Error." </w:t>
            </w:r>
          </w:p>
          <w:p w14:paraId="55E0D9EC" w14:textId="7C6CEC06" w:rsidR="00616A8D" w:rsidRPr="00B776BB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export HOME_REQUEST LOG_NAME_REQUEST PROPERTIES_PATH DIR_LOG JAVA_PATH FEC_PROCVAR DIASVAR MENSAJE_MAIL</w:t>
            </w:r>
          </w:p>
        </w:tc>
      </w:tr>
    </w:tbl>
    <w:p w14:paraId="797ECA56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6A6F351C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31CDF75A" w14:textId="5EABFC1F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mailset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 xml:space="preserve">se define variables para el </w:t>
      </w:r>
      <w:proofErr w:type="spellStart"/>
      <w:r w:rsidRPr="00B776BB">
        <w:rPr>
          <w:rFonts w:ascii="Verdana" w:hAnsi="Verdana" w:cs="Arial"/>
          <w:sz w:val="18"/>
          <w:szCs w:val="18"/>
        </w:rPr>
        <w:t>envio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de correo.</w:t>
      </w:r>
    </w:p>
    <w:p w14:paraId="459714C2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500420E1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496E3FBD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259013FF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991C71" w14:textId="0B6B89FF" w:rsidR="00042702" w:rsidRPr="00B776BB" w:rsidRDefault="00831CDA" w:rsidP="00042702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SH03_MOTPROM_ValidaDes_CambioPlan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B776BB" w14:paraId="250C6804" w14:textId="77777777" w:rsidTr="00E55425">
        <w:tc>
          <w:tcPr>
            <w:tcW w:w="10106" w:type="dxa"/>
            <w:shd w:val="clear" w:color="auto" w:fill="auto"/>
          </w:tcPr>
          <w:p w14:paraId="080B5D37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DIRECCION=</w:t>
            </w:r>
            <w:r w:rsidRPr="00FB1E23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junior.mateo@mdp.com.pe</w:t>
            </w:r>
          </w:p>
          <w:p w14:paraId="3703B8A9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1E7DE4">
              <w:rPr>
                <w:rFonts w:ascii="Verdana" w:hAnsi="Verdana"/>
                <w:b/>
                <w:color w:val="C00000"/>
                <w:sz w:val="18"/>
                <w:szCs w:val="18"/>
              </w:rPr>
              <w:t>ASUNTO_CORREO_JAR="ERROR en la EJECUCION del JAR"</w:t>
            </w:r>
          </w:p>
          <w:p w14:paraId="24CFEF48" w14:textId="77777777" w:rsidR="001E7DE4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283F7230" w14:textId="581B665C" w:rsidR="00616A8D" w:rsidRPr="001E7DE4" w:rsidRDefault="001E7DE4" w:rsidP="001E7DE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proofErr w:type="spellStart"/>
            <w:r w:rsidRPr="001E7DE4">
              <w:rPr>
                <w:rFonts w:ascii="Verdana" w:hAnsi="Verdana"/>
                <w:b/>
                <w:color w:val="C00000"/>
                <w:sz w:val="18"/>
                <w:szCs w:val="18"/>
              </w:rPr>
              <w:t>export</w:t>
            </w:r>
            <w:proofErr w:type="spellEnd"/>
            <w:r w:rsidRPr="001E7DE4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 DIRECCION ASUNTO_CORREO_JAR</w:t>
            </w:r>
          </w:p>
        </w:tc>
      </w:tr>
    </w:tbl>
    <w:p w14:paraId="67FF2D5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47556344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2BE96388" w14:textId="10DAA9C3" w:rsidR="00616A8D" w:rsidRPr="00B776BB" w:rsidRDefault="00616A8D" w:rsidP="00010ABB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p w14:paraId="339C212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07B10A0C" w14:textId="77777777" w:rsidR="00616A8D" w:rsidRPr="00B776BB" w:rsidRDefault="00616A8D" w:rsidP="00616A8D">
      <w:pPr>
        <w:ind w:left="72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>Consideraciones Generales:</w:t>
      </w:r>
    </w:p>
    <w:p w14:paraId="2DDB3445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4D710099" w14:textId="77777777" w:rsidR="00616A8D" w:rsidRPr="00B776BB" w:rsidRDefault="00616A8D" w:rsidP="00616A8D">
      <w:pPr>
        <w:numPr>
          <w:ilvl w:val="0"/>
          <w:numId w:val="34"/>
        </w:numPr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Se deberá validar que exista la carpeta “LOG” en la siguiente ruta del servidor :</w:t>
      </w:r>
    </w:p>
    <w:p w14:paraId="0330DD01" w14:textId="42928AD5" w:rsidR="00616A8D" w:rsidRPr="00E536E9" w:rsidRDefault="00E536E9" w:rsidP="00E536E9">
      <w:pPr>
        <w:pStyle w:val="Prrafodelista"/>
        <w:numPr>
          <w:ilvl w:val="0"/>
          <w:numId w:val="34"/>
        </w:numPr>
        <w:rPr>
          <w:rFonts w:ascii="Verdana" w:hAnsi="Verdana" w:cs="Arial"/>
          <w:sz w:val="18"/>
          <w:szCs w:val="18"/>
        </w:rPr>
      </w:pPr>
      <w:r w:rsidRPr="00E536E9">
        <w:rPr>
          <w:rFonts w:ascii="Verdana" w:hAnsi="Verdana"/>
          <w:sz w:val="18"/>
          <w:szCs w:val="18"/>
        </w:rPr>
        <w:t>/home/USRPRETUPS/procesosmotorprom/desactiva/</w:t>
      </w:r>
      <w:r w:rsidR="00831CDA" w:rsidRPr="00E536E9">
        <w:rPr>
          <w:rFonts w:ascii="Verdana" w:hAnsi="Verdana" w:cs="Arial"/>
          <w:sz w:val="18"/>
          <w:szCs w:val="18"/>
        </w:rPr>
        <w:t>SH03_MOTPROM_ValidaDes_CambioPlan</w:t>
      </w:r>
      <w:r w:rsidR="00616A8D" w:rsidRPr="00E536E9">
        <w:rPr>
          <w:rFonts w:ascii="Verdana" w:hAnsi="Verdana" w:cs="Arial"/>
          <w:sz w:val="18"/>
          <w:szCs w:val="18"/>
          <w:highlight w:val="yellow"/>
          <w:lang w:eastAsia="es-ES"/>
        </w:rPr>
        <w:t>/”</w:t>
      </w:r>
    </w:p>
    <w:p w14:paraId="049B26AA" w14:textId="77777777" w:rsidR="00616A8D" w:rsidRPr="00B776BB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, si no existe se deberá crear.</w:t>
      </w:r>
    </w:p>
    <w:p w14:paraId="4F26FD2F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25CBD21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1747F86E" w14:textId="77777777" w:rsidR="00616A8D" w:rsidRPr="00B776BB" w:rsidRDefault="00616A8D" w:rsidP="00616A8D">
      <w:pPr>
        <w:numPr>
          <w:ilvl w:val="0"/>
          <w:numId w:val="32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Aplicar el comando </w:t>
      </w:r>
      <w:r w:rsidRPr="00B776BB">
        <w:rPr>
          <w:rFonts w:ascii="Verdana" w:hAnsi="Verdana" w:cs="Arial"/>
          <w:b/>
          <w:sz w:val="18"/>
          <w:szCs w:val="18"/>
        </w:rPr>
        <w:t>dos2unix</w:t>
      </w:r>
      <w:r w:rsidRPr="00B776BB">
        <w:rPr>
          <w:rFonts w:ascii="Verdana" w:hAnsi="Verdana" w:cs="Arial"/>
          <w:sz w:val="18"/>
          <w:szCs w:val="18"/>
        </w:rPr>
        <w:t xml:space="preserve"> a los objetos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. </w:t>
      </w:r>
    </w:p>
    <w:p w14:paraId="3F12444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color w:val="1F497D"/>
          <w:sz w:val="18"/>
          <w:szCs w:val="18"/>
        </w:rPr>
        <w:t>Ejemplo</w:t>
      </w:r>
      <w:r w:rsidRPr="00B776BB">
        <w:rPr>
          <w:rFonts w:ascii="Verdana" w:hAnsi="Verdana" w:cs="Arial"/>
          <w:sz w:val="18"/>
          <w:szCs w:val="18"/>
        </w:rPr>
        <w:t xml:space="preserve">: </w:t>
      </w:r>
      <w:r w:rsidRPr="00B776BB">
        <w:rPr>
          <w:rFonts w:ascii="Verdana" w:hAnsi="Verdana" w:cs="Arial"/>
          <w:b/>
          <w:color w:val="1F497D"/>
          <w:sz w:val="18"/>
          <w:szCs w:val="18"/>
        </w:rPr>
        <w:t xml:space="preserve">dos2unix </w:t>
      </w:r>
      <w:r w:rsidRPr="00B776BB">
        <w:rPr>
          <w:rFonts w:ascii="Verdana" w:hAnsi="Verdana" w:cs="Arial"/>
          <w:color w:val="1F497D"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color w:val="1F497D"/>
          <w:sz w:val="18"/>
          <w:szCs w:val="18"/>
        </w:rPr>
        <w:t>varset</w:t>
      </w:r>
      <w:proofErr w:type="spellEnd"/>
    </w:p>
    <w:p w14:paraId="3AD2AACB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3EEEF467" w14:textId="168EE835" w:rsidR="00616A8D" w:rsidRPr="00B776BB" w:rsidRDefault="00616A8D" w:rsidP="00042702">
      <w:pPr>
        <w:numPr>
          <w:ilvl w:val="0"/>
          <w:numId w:val="32"/>
        </w:numPr>
        <w:ind w:left="1080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Dar permisos de ejecución al Shell de la siguiente manera: 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chmod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 xml:space="preserve"> 750</w:t>
      </w:r>
      <w:r w:rsidRPr="00B776BB">
        <w:rPr>
          <w:rFonts w:ascii="Verdana" w:hAnsi="Verdana" w:cs="Arial"/>
          <w:i/>
          <w:sz w:val="18"/>
          <w:szCs w:val="18"/>
        </w:rPr>
        <w:t xml:space="preserve"> a los archivos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</w:t>
      </w:r>
      <w:r w:rsidR="00042702" w:rsidRPr="00B776BB">
        <w:rPr>
          <w:rFonts w:ascii="Verdana" w:hAnsi="Verdana" w:cs="Arial"/>
          <w:b/>
          <w:i/>
          <w:sz w:val="18"/>
          <w:szCs w:val="18"/>
        </w:rPr>
        <w:t xml:space="preserve"> 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mailset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</w:t>
      </w:r>
    </w:p>
    <w:p w14:paraId="7022F845" w14:textId="77777777" w:rsidR="00616A8D" w:rsidRPr="00B776BB" w:rsidRDefault="00616A8D" w:rsidP="00616A8D">
      <w:pPr>
        <w:rPr>
          <w:rFonts w:ascii="Verdana" w:hAnsi="Verdana" w:cs="Arial"/>
          <w:b/>
          <w:sz w:val="18"/>
          <w:szCs w:val="18"/>
        </w:rPr>
      </w:pPr>
    </w:p>
    <w:p w14:paraId="75B31BB2" w14:textId="77777777" w:rsidR="001B6115" w:rsidRPr="00B776BB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5" w:name="_Toc8502121"/>
      <w:r w:rsidRPr="00B776BB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5"/>
    </w:p>
    <w:p w14:paraId="514F160C" w14:textId="77777777" w:rsidR="00FC30AC" w:rsidRPr="00B776BB" w:rsidRDefault="00FC30AC" w:rsidP="00FC30AC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96B86EC" w14:textId="77777777" w:rsidR="00A644E1" w:rsidRPr="00B776BB" w:rsidRDefault="00A644E1" w:rsidP="00FC30AC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B776BB" w:rsidRDefault="009430C1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6" w:name="_Toc8502122"/>
        <w:r w:rsidR="00A644E1" w:rsidRPr="00B776BB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6"/>
      </w:hyperlink>
    </w:p>
    <w:p w14:paraId="508B8549" w14:textId="77777777" w:rsidR="00CD2F24" w:rsidRPr="00B776BB" w:rsidRDefault="00CD2F24" w:rsidP="009E6461">
      <w:pPr>
        <w:jc w:val="left"/>
        <w:rPr>
          <w:rFonts w:ascii="Verdana" w:hAnsi="Verdana"/>
          <w:i/>
          <w:color w:val="999999"/>
          <w:sz w:val="18"/>
          <w:szCs w:val="18"/>
        </w:rPr>
      </w:pPr>
      <w:r w:rsidRPr="00B776BB">
        <w:rPr>
          <w:rFonts w:ascii="Verdana" w:hAnsi="Verdana"/>
          <w:i/>
          <w:color w:val="999999"/>
          <w:sz w:val="18"/>
          <w:szCs w:val="18"/>
        </w:rPr>
        <w:tab/>
      </w:r>
    </w:p>
    <w:p w14:paraId="6E99E4E8" w14:textId="77777777" w:rsidR="00707619" w:rsidRPr="00B776BB" w:rsidRDefault="00707619" w:rsidP="00707619">
      <w:pPr>
        <w:ind w:left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Para mayor detalle basarse en el plan de pruebas:</w:t>
      </w:r>
      <w:r w:rsidRPr="00B776BB">
        <w:rPr>
          <w:rFonts w:ascii="Verdana" w:hAnsi="Verdana"/>
          <w:b/>
          <w:sz w:val="18"/>
          <w:szCs w:val="18"/>
        </w:rPr>
        <w:t xml:space="preserve"> </w:t>
      </w:r>
    </w:p>
    <w:p w14:paraId="20EF8F45" w14:textId="42543663" w:rsidR="00707619" w:rsidRPr="00B776BB" w:rsidRDefault="00D25B63" w:rsidP="00707619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D25B63">
        <w:rPr>
          <w:rFonts w:ascii="Verdana" w:hAnsi="Verdana"/>
          <w:b/>
          <w:sz w:val="18"/>
          <w:szCs w:val="18"/>
        </w:rPr>
        <w:t>PROY140067_EAI_PDP_SH03_MOTPROM_ValidaDes_CambioPlan</w:t>
      </w:r>
      <w:r w:rsidR="00707619" w:rsidRPr="00B776BB">
        <w:rPr>
          <w:rFonts w:ascii="Verdana" w:hAnsi="Verdana"/>
          <w:b/>
          <w:sz w:val="18"/>
          <w:szCs w:val="18"/>
        </w:rPr>
        <w:t>.doc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2409"/>
        <w:gridCol w:w="2268"/>
      </w:tblGrid>
      <w:tr w:rsidR="00707619" w:rsidRPr="00B776BB" w14:paraId="2882358C" w14:textId="77777777" w:rsidTr="00E55425">
        <w:tc>
          <w:tcPr>
            <w:tcW w:w="5103" w:type="dxa"/>
            <w:shd w:val="clear" w:color="auto" w:fill="FF0000"/>
          </w:tcPr>
          <w:p w14:paraId="21580EA1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409" w:type="dxa"/>
            <w:shd w:val="clear" w:color="auto" w:fill="FF0000"/>
          </w:tcPr>
          <w:p w14:paraId="4A35F1AE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2268" w:type="dxa"/>
            <w:shd w:val="clear" w:color="auto" w:fill="FF0000"/>
          </w:tcPr>
          <w:p w14:paraId="12858D16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707619" w:rsidRPr="00B776BB" w14:paraId="1FDBE15A" w14:textId="77777777" w:rsidTr="00E55425">
        <w:trPr>
          <w:trHeight w:val="292"/>
        </w:trPr>
        <w:tc>
          <w:tcPr>
            <w:tcW w:w="5103" w:type="dxa"/>
            <w:vAlign w:val="center"/>
          </w:tcPr>
          <w:p w14:paraId="264D0A50" w14:textId="614D2527" w:rsidR="00707619" w:rsidRPr="00B776BB" w:rsidRDefault="00D25B63" w:rsidP="00707619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lastRenderedPageBreak/>
              <w:t xml:space="preserve">E01: éxito al desactivar  bono por </w:t>
            </w:r>
            <w:r w:rsidRPr="00D55B4B">
              <w:rPr>
                <w:rFonts w:ascii="Verdana" w:hAnsi="Verdana"/>
                <w:sz w:val="18"/>
                <w:szCs w:val="18"/>
                <w:lang w:val="es-ES_tradnl"/>
              </w:rPr>
              <w:t>Cambio de plan</w:t>
            </w:r>
          </w:p>
        </w:tc>
        <w:tc>
          <w:tcPr>
            <w:tcW w:w="2409" w:type="dxa"/>
            <w:vAlign w:val="center"/>
          </w:tcPr>
          <w:p w14:paraId="7491595B" w14:textId="77777777" w:rsidR="00707619" w:rsidRPr="00B776BB" w:rsidRDefault="00707619" w:rsidP="00E55425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Cesar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</w:rPr>
              <w:t>Rosciano</w:t>
            </w:r>
            <w:proofErr w:type="spellEnd"/>
          </w:p>
        </w:tc>
        <w:tc>
          <w:tcPr>
            <w:tcW w:w="2268" w:type="dxa"/>
            <w:vAlign w:val="center"/>
          </w:tcPr>
          <w:p w14:paraId="071DDE0A" w14:textId="77777777" w:rsidR="00707619" w:rsidRPr="00B776BB" w:rsidRDefault="00707619" w:rsidP="00E55425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Consulta exitosa.</w:t>
            </w:r>
          </w:p>
        </w:tc>
      </w:tr>
    </w:tbl>
    <w:p w14:paraId="3F264C55" w14:textId="77777777" w:rsidR="00C258B6" w:rsidRPr="00B776BB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7" w:name="_Toc8502123"/>
      <w:r w:rsidRPr="00B776BB">
        <w:rPr>
          <w:rFonts w:ascii="Verdana" w:hAnsi="Verdana" w:cs="Arial"/>
          <w:b/>
          <w:sz w:val="18"/>
          <w:szCs w:val="18"/>
        </w:rPr>
        <w:t>Proceso</w:t>
      </w:r>
      <w:r w:rsidRPr="00B776BB">
        <w:rPr>
          <w:rFonts w:ascii="Verdana" w:hAnsi="Verdana" w:cs="Arial"/>
          <w:sz w:val="18"/>
          <w:szCs w:val="18"/>
        </w:rPr>
        <w:t xml:space="preserve"> </w:t>
      </w:r>
      <w:r w:rsidRPr="00B776BB">
        <w:rPr>
          <w:rFonts w:ascii="Verdana" w:hAnsi="Verdana" w:cs="Arial"/>
          <w:b/>
          <w:sz w:val="18"/>
          <w:szCs w:val="18"/>
        </w:rPr>
        <w:t>de Desinstalación (Roll Back)</w:t>
      </w:r>
      <w:bookmarkEnd w:id="27"/>
      <w:r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B776BB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8502124"/>
      <w:r w:rsidRPr="00B776BB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8"/>
    </w:p>
    <w:p w14:paraId="2C6504F0" w14:textId="799F4DB7" w:rsidR="009E6461" w:rsidRPr="00B776BB" w:rsidRDefault="009E6461" w:rsidP="000A2F04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A7B23C2" w14:textId="77777777" w:rsidR="009E6461" w:rsidRPr="00B776BB" w:rsidRDefault="009E6461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5277BDB6" w14:textId="1B366F06" w:rsidR="0024749B" w:rsidRPr="00B776BB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8502125"/>
      <w:r w:rsidRPr="00B776BB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9"/>
    </w:p>
    <w:p w14:paraId="2EAC8B3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F31108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8502126"/>
      <w:r w:rsidRPr="00B776BB">
        <w:rPr>
          <w:rFonts w:ascii="Verdana" w:hAnsi="Verdana" w:cs="Arial"/>
          <w:b/>
          <w:sz w:val="18"/>
          <w:szCs w:val="18"/>
        </w:rPr>
        <w:t>Procesos de desinstalación de archivos properties</w:t>
      </w:r>
      <w:bookmarkEnd w:id="30"/>
    </w:p>
    <w:p w14:paraId="2117A8A3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44379A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8502127"/>
      <w:r w:rsidRPr="00B776BB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1"/>
    </w:p>
    <w:p w14:paraId="23AD42EB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4BD0D33" w14:textId="77777777" w:rsidR="00101B87" w:rsidRPr="00B776BB" w:rsidRDefault="00101B87" w:rsidP="009E6461">
      <w:pPr>
        <w:pStyle w:val="Encabezado"/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8502128"/>
      <w:r w:rsidRPr="00B776BB">
        <w:rPr>
          <w:rFonts w:ascii="Verdana" w:hAnsi="Verdana" w:cs="Arial"/>
          <w:b/>
          <w:sz w:val="18"/>
          <w:szCs w:val="18"/>
        </w:rPr>
        <w:t>Procesos de desinstalación de datasources</w:t>
      </w:r>
      <w:bookmarkEnd w:id="32"/>
    </w:p>
    <w:p w14:paraId="48ECF2B5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8CEC4D0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8502129"/>
      <w:r w:rsidRPr="00B776BB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3"/>
    </w:p>
    <w:p w14:paraId="4527F29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C85FE84" w14:textId="1D4D63DC" w:rsidR="00D16B90" w:rsidRPr="00B776BB" w:rsidRDefault="00D16B90" w:rsidP="009E6461">
      <w:pPr>
        <w:ind w:firstLine="720"/>
        <w:jc w:val="left"/>
        <w:rPr>
          <w:rFonts w:ascii="Verdana" w:hAnsi="Verdana"/>
          <w:sz w:val="18"/>
          <w:szCs w:val="18"/>
          <w:lang w:val="es-ES"/>
        </w:rPr>
      </w:pPr>
    </w:p>
    <w:p w14:paraId="03DFC5B2" w14:textId="53FF4103" w:rsidR="006642F2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8502130"/>
      <w:r w:rsidRPr="00B776BB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4"/>
    </w:p>
    <w:p w14:paraId="5F445947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93BFBF7" w14:textId="77777777" w:rsidR="006642F2" w:rsidRPr="00B776BB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8502131"/>
      <w:r w:rsidRPr="00B776BB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5"/>
    </w:p>
    <w:p w14:paraId="2EB51FB3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 xml:space="preserve">Ejecutar los siguientes comandos:   </w:t>
      </w:r>
    </w:p>
    <w:p w14:paraId="758DE1ED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5F214160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70803A8" w14:textId="7E767C82" w:rsidR="00BD162A" w:rsidRPr="00B824BD" w:rsidRDefault="00831CDA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824BD">
        <w:rPr>
          <w:rFonts w:ascii="Verdana" w:hAnsi="Verdana"/>
          <w:color w:val="000000"/>
          <w:sz w:val="18"/>
          <w:szCs w:val="18"/>
        </w:rPr>
        <w:t>SH03_MOTPROM_ValidaDes_CambioPlan</w:t>
      </w:r>
      <w:r w:rsidR="00543B92" w:rsidRPr="00B824BD">
        <w:rPr>
          <w:rFonts w:ascii="Verdana" w:hAnsi="Verdana"/>
          <w:color w:val="000000"/>
          <w:sz w:val="18"/>
          <w:szCs w:val="18"/>
        </w:rPr>
        <w:t>:</w:t>
      </w:r>
    </w:p>
    <w:p w14:paraId="10A39368" w14:textId="07B2CD13" w:rsidR="00543B92" w:rsidRPr="00FB1E23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B1E23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B1E23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/BIN/.varset                                           </w:t>
      </w:r>
    </w:p>
    <w:p w14:paraId="6E5AB6D9" w14:textId="3D67D5DE" w:rsidR="00543B92" w:rsidRPr="00FB1E23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B1E23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B1E23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/LIB/*.jar</w:t>
      </w:r>
    </w:p>
    <w:p w14:paraId="29259A45" w14:textId="1E9CDEC1" w:rsidR="00543B92" w:rsidRPr="00FB1E23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B1E23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B1E23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/LOG/*.log</w:t>
      </w:r>
    </w:p>
    <w:p w14:paraId="229C1139" w14:textId="25565C37" w:rsidR="00543B92" w:rsidRPr="00FB1E23" w:rsidRDefault="00543B92" w:rsidP="00543B92">
      <w:pPr>
        <w:pStyle w:val="Encabezado"/>
        <w:pBdr>
          <w:left w:val="single" w:sz="4" w:space="4" w:color="auto"/>
          <w:right w:val="single" w:sz="4" w:space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B1E23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B1E23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.sh                                                                                                                                          </w:t>
      </w:r>
    </w:p>
    <w:p w14:paraId="584D8E79" w14:textId="4622E431" w:rsidR="00543B92" w:rsidRPr="00FB1E23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B1E23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B1E23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.jar</w:t>
      </w:r>
    </w:p>
    <w:p w14:paraId="325F9ED6" w14:textId="634E95A8" w:rsidR="00543B92" w:rsidRPr="00FB1E23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B1E23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B1E23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.properties</w:t>
      </w:r>
    </w:p>
    <w:p w14:paraId="195D3A48" w14:textId="49DD6AE6" w:rsidR="00543B92" w:rsidRPr="00FB1E23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B1E23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B1E23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/log4j.properties</w:t>
      </w:r>
    </w:p>
    <w:p w14:paraId="28919B06" w14:textId="104C7A42" w:rsidR="00543B92" w:rsidRPr="00FB1E23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B1E23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B1E23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/BIN/</w:t>
      </w:r>
    </w:p>
    <w:p w14:paraId="74F4F7DD" w14:textId="17A9787C" w:rsidR="00543B92" w:rsidRPr="00FB1E23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B1E23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B1E23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/LIB/</w:t>
      </w:r>
    </w:p>
    <w:p w14:paraId="74D5CC72" w14:textId="5498BD8E" w:rsidR="00543B92" w:rsidRPr="00FB1E23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B1E23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B1E23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B1E23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FB1E23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FB1E23">
        <w:rPr>
          <w:rFonts w:ascii="Verdana" w:eastAsia="Symbol" w:hAnsi="Verdana" w:cs="Arial"/>
          <w:color w:val="4F6228"/>
          <w:sz w:val="18"/>
          <w:szCs w:val="18"/>
        </w:rPr>
        <w:t>/LOG/</w:t>
      </w:r>
    </w:p>
    <w:p w14:paraId="34B77FFD" w14:textId="3DCC9C02" w:rsidR="00543B92" w:rsidRPr="00E536E9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E536E9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E536E9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E536E9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E536E9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536E9" w:rsidRPr="00E536E9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31CDA" w:rsidRPr="00E536E9">
        <w:rPr>
          <w:rFonts w:ascii="Verdana" w:eastAsia="Symbol" w:hAnsi="Verdana" w:cs="Arial"/>
          <w:color w:val="4F6228"/>
          <w:sz w:val="18"/>
          <w:szCs w:val="18"/>
        </w:rPr>
        <w:t>SH03_MOTPROM_VALIDADES_CAMBIOPLAN</w:t>
      </w:r>
      <w:r w:rsidRPr="00E536E9">
        <w:rPr>
          <w:rFonts w:ascii="Verdana" w:eastAsia="Symbol" w:hAnsi="Verdana" w:cs="Arial"/>
          <w:color w:val="4F6228"/>
          <w:sz w:val="18"/>
          <w:szCs w:val="18"/>
        </w:rPr>
        <w:t>/</w:t>
      </w:r>
    </w:p>
    <w:p w14:paraId="3BE01539" w14:textId="77777777" w:rsidR="00543B92" w:rsidRPr="00E536E9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2D63833" w14:textId="77777777" w:rsidR="00543B92" w:rsidRPr="00E536E9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sz w:val="18"/>
          <w:szCs w:val="18"/>
        </w:rPr>
      </w:pPr>
    </w:p>
    <w:p w14:paraId="555A43AF" w14:textId="26C688FC" w:rsidR="00EB3DAC" w:rsidRPr="00B776BB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6" w:name="_Toc457921807"/>
      <w:bookmarkStart w:id="37" w:name="_Toc8502132"/>
      <w:r w:rsidRPr="00B776BB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6"/>
      <w:bookmarkEnd w:id="37"/>
    </w:p>
    <w:p w14:paraId="1918DCD6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18CC7EA" w14:textId="77777777" w:rsidR="00A644E1" w:rsidRPr="00B776BB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8502133"/>
      <w:r w:rsidRPr="00B776BB">
        <w:rPr>
          <w:rFonts w:ascii="Verdana" w:hAnsi="Verdana" w:cs="Arial"/>
          <w:b/>
          <w:sz w:val="18"/>
          <w:szCs w:val="18"/>
        </w:rPr>
        <w:t>Contingencia</w:t>
      </w:r>
      <w:bookmarkEnd w:id="38"/>
    </w:p>
    <w:p w14:paraId="68E3D344" w14:textId="7C1F2D3E" w:rsidR="005B6F58" w:rsidRPr="00B776BB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3483"/>
        <w:gridCol w:w="1717"/>
      </w:tblGrid>
      <w:tr w:rsidR="00E9448C" w:rsidRPr="00B776BB" w14:paraId="0BABFCD7" w14:textId="77777777" w:rsidTr="00E55425">
        <w:trPr>
          <w:trHeight w:val="259"/>
        </w:trPr>
        <w:tc>
          <w:tcPr>
            <w:tcW w:w="4268" w:type="dxa"/>
            <w:shd w:val="clear" w:color="auto" w:fill="FF0000"/>
          </w:tcPr>
          <w:p w14:paraId="6EC3905C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5F8615E0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26" w:type="dxa"/>
            <w:shd w:val="clear" w:color="auto" w:fill="FF0000"/>
          </w:tcPr>
          <w:p w14:paraId="3602275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E9448C" w:rsidRPr="00B776BB" w14:paraId="0336440F" w14:textId="77777777" w:rsidTr="00E55425">
        <w:trPr>
          <w:trHeight w:val="259"/>
        </w:trPr>
        <w:tc>
          <w:tcPr>
            <w:tcW w:w="4268" w:type="dxa"/>
          </w:tcPr>
          <w:p w14:paraId="600F7B7A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  <w:vAlign w:val="center"/>
          </w:tcPr>
          <w:p w14:paraId="4D00DA13" w14:textId="1FD8FE23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Jose Tinoco </w:t>
            </w:r>
          </w:p>
        </w:tc>
        <w:tc>
          <w:tcPr>
            <w:tcW w:w="1726" w:type="dxa"/>
            <w:vAlign w:val="center"/>
          </w:tcPr>
          <w:p w14:paraId="34BAF42D" w14:textId="2C8A28A1" w:rsidR="00E9448C" w:rsidRPr="00B776BB" w:rsidRDefault="00363B5E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962331733</w:t>
            </w:r>
          </w:p>
        </w:tc>
      </w:tr>
      <w:tr w:rsidR="00E9448C" w:rsidRPr="00B776BB" w14:paraId="6B3D8FED" w14:textId="77777777" w:rsidTr="00E55425">
        <w:trPr>
          <w:trHeight w:val="276"/>
        </w:trPr>
        <w:tc>
          <w:tcPr>
            <w:tcW w:w="4268" w:type="dxa"/>
          </w:tcPr>
          <w:p w14:paraId="53DDA18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788AAD15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726" w:type="dxa"/>
            <w:vAlign w:val="center"/>
          </w:tcPr>
          <w:p w14:paraId="7B1EE4D4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997027565</w:t>
            </w:r>
          </w:p>
        </w:tc>
      </w:tr>
      <w:tr w:rsidR="00E9448C" w:rsidRPr="00B776BB" w14:paraId="34EE55C2" w14:textId="77777777" w:rsidTr="00E55425">
        <w:trPr>
          <w:trHeight w:val="276"/>
        </w:trPr>
        <w:tc>
          <w:tcPr>
            <w:tcW w:w="4268" w:type="dxa"/>
          </w:tcPr>
          <w:p w14:paraId="33C75B21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de Desarrollo y/o Configuración</w:t>
            </w:r>
            <w:r w:rsidRPr="00B776B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28" w:type="dxa"/>
            <w:vAlign w:val="center"/>
          </w:tcPr>
          <w:p w14:paraId="01FFC75A" w14:textId="64931C98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color w:val="999999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Junior Mateo</w:t>
            </w:r>
          </w:p>
        </w:tc>
        <w:tc>
          <w:tcPr>
            <w:tcW w:w="1726" w:type="dxa"/>
            <w:vAlign w:val="center"/>
          </w:tcPr>
          <w:p w14:paraId="4C8F6A50" w14:textId="38D14196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956339748</w:t>
            </w:r>
          </w:p>
        </w:tc>
      </w:tr>
    </w:tbl>
    <w:p w14:paraId="51DEE352" w14:textId="77777777" w:rsidR="00E9448C" w:rsidRPr="00B776BB" w:rsidRDefault="00E9448C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B776BB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8502134"/>
      <w:r w:rsidRPr="00B776BB">
        <w:rPr>
          <w:rFonts w:ascii="Verdana" w:hAnsi="Verdana" w:cs="Arial"/>
          <w:b/>
          <w:sz w:val="18"/>
          <w:szCs w:val="18"/>
        </w:rPr>
        <w:t>Documentación</w:t>
      </w:r>
      <w:bookmarkEnd w:id="39"/>
    </w:p>
    <w:tbl>
      <w:tblPr>
        <w:tblpPr w:leftFromText="141" w:rightFromText="141" w:vertAnchor="text" w:horzAnchor="margin" w:tblpX="496" w:tblpY="113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D10A61" w:rsidRPr="005462FF" w14:paraId="24CD1E3E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B451896" w14:textId="77777777" w:rsidR="00D10A61" w:rsidRPr="005462FF" w:rsidRDefault="00D10A61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 xml:space="preserve">Aplicación en RTC: </w:t>
            </w:r>
            <w:r w:rsidRPr="005462FF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COMP.EAI_ONE</w:t>
            </w:r>
          </w:p>
        </w:tc>
      </w:tr>
      <w:tr w:rsidR="00D10A61" w:rsidRPr="005462FF" w14:paraId="6D1B9838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C0DEBCA" w14:textId="77777777" w:rsidR="00D10A61" w:rsidRPr="005462FF" w:rsidRDefault="00D10A61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D10A61" w:rsidRPr="005462FF" w14:paraId="0F990482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B95A7" w14:textId="0FAE024E" w:rsidR="00D10A61" w:rsidRPr="005462FF" w:rsidRDefault="00D10A61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D10A61">
              <w:rPr>
                <w:rFonts w:ascii="Verdana" w:hAnsi="Verdana" w:cs="Arial"/>
                <w:sz w:val="18"/>
                <w:szCs w:val="18"/>
                <w:lang w:val="es-ES" w:eastAsia="es-ES"/>
              </w:rPr>
              <w:t>SH03_MOTPROM_ValidaDes_CambioPlan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D10A61">
              <w:rPr>
                <w:rFonts w:ascii="Verdana" w:hAnsi="Verdana" w:cs="Arial"/>
                <w:sz w:val="18"/>
                <w:szCs w:val="18"/>
                <w:lang w:val="es-ES" w:eastAsia="es-ES"/>
              </w:rPr>
              <w:t>EDS_SH03_MOTPROM_ValidaDes_CambioPlan.docx</w:t>
            </w:r>
          </w:p>
        </w:tc>
      </w:tr>
      <w:tr w:rsidR="00D10A61" w:rsidRPr="005462FF" w14:paraId="70124191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A4B9" w14:textId="076E740A" w:rsidR="00D10A61" w:rsidRPr="005462FF" w:rsidRDefault="00D10A61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D10A61">
              <w:rPr>
                <w:rFonts w:ascii="Verdana" w:hAnsi="Verdana" w:cs="Arial"/>
                <w:sz w:val="18"/>
                <w:szCs w:val="18"/>
                <w:lang w:val="es-ES" w:eastAsia="es-ES"/>
              </w:rPr>
              <w:t>SH03_MOTPROM_ValidaDes_CambioPlan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D10A61">
              <w:rPr>
                <w:rFonts w:ascii="Verdana" w:hAnsi="Verdana" w:cs="Arial"/>
                <w:sz w:val="18"/>
                <w:szCs w:val="18"/>
                <w:lang w:val="es-ES" w:eastAsia="es-ES"/>
              </w:rPr>
              <w:t>MDO_SH03_MOTPROM_ValidaDes_CambioPlan.docx</w:t>
            </w:r>
          </w:p>
        </w:tc>
      </w:tr>
    </w:tbl>
    <w:p w14:paraId="6C3BC41D" w14:textId="03E174A9" w:rsidR="00381199" w:rsidRPr="00B776BB" w:rsidRDefault="00381199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67E22624" w14:textId="77777777" w:rsidR="001B5EA2" w:rsidRPr="00B776BB" w:rsidRDefault="001B5EA2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7934ABAC" w14:textId="77777777" w:rsidR="001B5EA2" w:rsidRPr="00B776BB" w:rsidRDefault="001B5EA2" w:rsidP="001B5EA2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40" w:name="_Toc2001147"/>
      <w:bookmarkStart w:id="41" w:name="_Toc8502135"/>
      <w:r w:rsidRPr="00B776BB">
        <w:rPr>
          <w:rFonts w:ascii="Verdana" w:hAnsi="Verdana" w:cs="Arial"/>
          <w:b/>
          <w:sz w:val="18"/>
          <w:szCs w:val="18"/>
        </w:rPr>
        <w:t>Documento Anexo de Estándar.</w:t>
      </w:r>
      <w:bookmarkEnd w:id="40"/>
      <w:bookmarkEnd w:id="41"/>
    </w:p>
    <w:p w14:paraId="74AAE203" w14:textId="77777777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sz w:val="18"/>
          <w:szCs w:val="18"/>
        </w:rPr>
      </w:pPr>
    </w:p>
    <w:p w14:paraId="69DE1DD9" w14:textId="15D9285C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  <w:r w:rsidRPr="00B776BB">
        <w:rPr>
          <w:rFonts w:ascii="Verdana" w:hAnsi="Verdana"/>
          <w:color w:val="000000" w:themeColor="text1"/>
          <w:sz w:val="18"/>
          <w:szCs w:val="18"/>
        </w:rPr>
        <w:t>No aplica.</w:t>
      </w:r>
    </w:p>
    <w:sectPr w:rsidR="001B5EA2" w:rsidRPr="00B776BB" w:rsidSect="00616A8D">
      <w:pgSz w:w="12242" w:h="15842" w:code="1"/>
      <w:pgMar w:top="851" w:right="1140" w:bottom="1140" w:left="1140" w:header="675" w:footer="61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0190B" w14:textId="77777777" w:rsidR="009430C1" w:rsidRDefault="009430C1">
      <w:r>
        <w:separator/>
      </w:r>
    </w:p>
  </w:endnote>
  <w:endnote w:type="continuationSeparator" w:id="0">
    <w:p w14:paraId="14C28D8D" w14:textId="77777777" w:rsidR="009430C1" w:rsidRDefault="0094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5542D8DA" w:rsidR="00831CDA" w:rsidRPr="004A235B" w:rsidRDefault="00831CDA" w:rsidP="005469EE">
    <w:pPr>
      <w:pStyle w:val="Piedepgina"/>
      <w:rPr>
        <w:rFonts w:ascii="Verdana" w:hAnsi="Verdana"/>
        <w:sz w:val="18"/>
        <w:szCs w:val="18"/>
      </w:rPr>
    </w:pPr>
    <w:r w:rsidRPr="00757CF3">
      <w:rPr>
        <w:rFonts w:ascii="Verdana" w:hAnsi="Verdana"/>
        <w:sz w:val="18"/>
        <w:szCs w:val="18"/>
      </w:rPr>
      <w:t>STR.SOL.PROY-140067.EAI_ONE</w:t>
    </w:r>
    <w:r w:rsidRPr="004A235B">
      <w:rPr>
        <w:rFonts w:ascii="Verdana" w:hAnsi="Verdana"/>
        <w:sz w:val="18"/>
        <w:szCs w:val="18"/>
      </w:rPr>
      <w:tab/>
      <w:t xml:space="preserve">Página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PAGE</w:instrText>
    </w:r>
    <w:r w:rsidRPr="004A235B">
      <w:rPr>
        <w:rFonts w:ascii="Verdana" w:hAnsi="Verdana"/>
        <w:sz w:val="18"/>
        <w:szCs w:val="18"/>
      </w:rPr>
      <w:fldChar w:fldCharType="separate"/>
    </w:r>
    <w:r w:rsidR="00E536E9">
      <w:rPr>
        <w:rFonts w:ascii="Verdana" w:hAnsi="Verdana"/>
        <w:noProof/>
        <w:sz w:val="18"/>
        <w:szCs w:val="18"/>
      </w:rPr>
      <w:t>13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 xml:space="preserve"> de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NUMPAGES</w:instrText>
    </w:r>
    <w:r w:rsidRPr="004A235B">
      <w:rPr>
        <w:rFonts w:ascii="Verdana" w:hAnsi="Verdana"/>
        <w:sz w:val="18"/>
        <w:szCs w:val="18"/>
      </w:rPr>
      <w:fldChar w:fldCharType="separate"/>
    </w:r>
    <w:r w:rsidR="00E536E9">
      <w:rPr>
        <w:rFonts w:ascii="Verdana" w:hAnsi="Verdana"/>
        <w:noProof/>
        <w:sz w:val="18"/>
        <w:szCs w:val="18"/>
      </w:rPr>
      <w:t>13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831CDA" w:rsidRDefault="00831CDA" w:rsidP="005469EE">
    <w:pPr>
      <w:pStyle w:val="Piedepgina"/>
    </w:pPr>
  </w:p>
  <w:p w14:paraId="6B91A3B5" w14:textId="77777777" w:rsidR="00831CDA" w:rsidRDefault="00831C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41D7A703" w:rsidR="00831CDA" w:rsidRPr="003013AE" w:rsidRDefault="00831CDA" w:rsidP="003013AE">
    <w:pPr>
      <w:pStyle w:val="Piedepgina"/>
    </w:pPr>
    <w:r w:rsidRPr="008116E3">
      <w:rPr>
        <w:rFonts w:ascii="Verdana" w:hAnsi="Verdana"/>
        <w:sz w:val="18"/>
        <w:szCs w:val="18"/>
      </w:rPr>
      <w:t>STR.SOL.PROY-140067.EAI_ONE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E536E9">
      <w:rPr>
        <w:rFonts w:ascii="Verdana" w:hAnsi="Verdana"/>
        <w:noProof/>
        <w:sz w:val="18"/>
        <w:szCs w:val="18"/>
      </w:rPr>
      <w:t>1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E536E9">
      <w:rPr>
        <w:rFonts w:ascii="Verdana" w:hAnsi="Verdana"/>
        <w:noProof/>
        <w:sz w:val="18"/>
        <w:szCs w:val="18"/>
      </w:rPr>
      <w:t>13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20FBD" w14:textId="77777777" w:rsidR="009430C1" w:rsidRDefault="009430C1">
      <w:r>
        <w:separator/>
      </w:r>
    </w:p>
  </w:footnote>
  <w:footnote w:type="continuationSeparator" w:id="0">
    <w:p w14:paraId="6A8481D2" w14:textId="77777777" w:rsidR="009430C1" w:rsidRDefault="00943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831CDA" w:rsidRDefault="00831CDA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831CDA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831CDA" w:rsidRPr="0028364B" w:rsidRDefault="00831CDA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1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831CDA" w:rsidRPr="00710965" w:rsidRDefault="00831CDA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831CDA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831CDA" w:rsidRPr="0028364B" w:rsidRDefault="00831CDA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831CDA" w:rsidRPr="00710965" w:rsidRDefault="00831CDA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831CDA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831CDA" w:rsidRPr="005A4E18" w:rsidRDefault="00831CDA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831CDA" w:rsidRPr="00710965" w:rsidRDefault="00831CDA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831CDA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831CDA" w:rsidRPr="0028364B" w:rsidRDefault="00831CDA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831CDA" w:rsidRPr="00710965" w:rsidRDefault="00831CDA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831CDA" w:rsidRPr="004A235B" w:rsidRDefault="00831CDA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6AF"/>
    <w:multiLevelType w:val="hybridMultilevel"/>
    <w:tmpl w:val="400EE5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F32C94"/>
    <w:multiLevelType w:val="hybridMultilevel"/>
    <w:tmpl w:val="5CE8A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AA5E">
      <w:numFmt w:val="bullet"/>
      <w:lvlText w:val="•"/>
      <w:lvlJc w:val="left"/>
      <w:pPr>
        <w:ind w:left="2385" w:hanging="585"/>
      </w:pPr>
      <w:rPr>
        <w:rFonts w:ascii="Verdana" w:eastAsia="Times New Roman" w:hAnsi="Verdana" w:cs="Times New Roman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95EB7"/>
    <w:multiLevelType w:val="hybridMultilevel"/>
    <w:tmpl w:val="FE3E5158"/>
    <w:lvl w:ilvl="0" w:tplc="CABE5DBE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997CC4"/>
    <w:multiLevelType w:val="hybridMultilevel"/>
    <w:tmpl w:val="897E36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4A9F05BC"/>
    <w:multiLevelType w:val="hybridMultilevel"/>
    <w:tmpl w:val="79066D6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9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006DB0"/>
    <w:multiLevelType w:val="hybridMultilevel"/>
    <w:tmpl w:val="91E0EB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29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7"/>
  </w:num>
  <w:num w:numId="8">
    <w:abstractNumId w:val="31"/>
  </w:num>
  <w:num w:numId="9">
    <w:abstractNumId w:val="19"/>
  </w:num>
  <w:num w:numId="10">
    <w:abstractNumId w:val="24"/>
  </w:num>
  <w:num w:numId="11">
    <w:abstractNumId w:val="2"/>
  </w:num>
  <w:num w:numId="12">
    <w:abstractNumId w:val="15"/>
  </w:num>
  <w:num w:numId="13">
    <w:abstractNumId w:val="25"/>
  </w:num>
  <w:num w:numId="14">
    <w:abstractNumId w:val="8"/>
  </w:num>
  <w:num w:numId="15">
    <w:abstractNumId w:val="23"/>
  </w:num>
  <w:num w:numId="16">
    <w:abstractNumId w:val="7"/>
  </w:num>
  <w:num w:numId="17">
    <w:abstractNumId w:val="30"/>
  </w:num>
  <w:num w:numId="18">
    <w:abstractNumId w:val="5"/>
  </w:num>
  <w:num w:numId="19">
    <w:abstractNumId w:val="28"/>
  </w:num>
  <w:num w:numId="20">
    <w:abstractNumId w:val="18"/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3"/>
  </w:num>
  <w:num w:numId="25">
    <w:abstractNumId w:val="16"/>
  </w:num>
  <w:num w:numId="26">
    <w:abstractNumId w:val="11"/>
  </w:num>
  <w:num w:numId="27">
    <w:abstractNumId w:val="21"/>
  </w:num>
  <w:num w:numId="28">
    <w:abstractNumId w:val="17"/>
  </w:num>
  <w:num w:numId="29">
    <w:abstractNumId w:val="22"/>
  </w:num>
  <w:num w:numId="30">
    <w:abstractNumId w:val="6"/>
  </w:num>
  <w:num w:numId="31">
    <w:abstractNumId w:val="32"/>
  </w:num>
  <w:num w:numId="32">
    <w:abstractNumId w:val="12"/>
  </w:num>
  <w:num w:numId="33">
    <w:abstractNumId w:val="17"/>
  </w:num>
  <w:num w:numId="34">
    <w:abstractNumId w:val="0"/>
  </w:num>
  <w:num w:numId="3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6CE9"/>
    <w:rsid w:val="00007106"/>
    <w:rsid w:val="00010ABB"/>
    <w:rsid w:val="00013803"/>
    <w:rsid w:val="00014152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2702"/>
    <w:rsid w:val="000446E3"/>
    <w:rsid w:val="000458BD"/>
    <w:rsid w:val="000459EC"/>
    <w:rsid w:val="0005265A"/>
    <w:rsid w:val="00052711"/>
    <w:rsid w:val="0005298A"/>
    <w:rsid w:val="00067329"/>
    <w:rsid w:val="00070979"/>
    <w:rsid w:val="00071854"/>
    <w:rsid w:val="000719EA"/>
    <w:rsid w:val="00074266"/>
    <w:rsid w:val="00075CE0"/>
    <w:rsid w:val="000842F3"/>
    <w:rsid w:val="0008443E"/>
    <w:rsid w:val="00084B00"/>
    <w:rsid w:val="00085FEC"/>
    <w:rsid w:val="000868A4"/>
    <w:rsid w:val="000908C3"/>
    <w:rsid w:val="00091A9B"/>
    <w:rsid w:val="00092698"/>
    <w:rsid w:val="000929A6"/>
    <w:rsid w:val="00096816"/>
    <w:rsid w:val="000969F5"/>
    <w:rsid w:val="00096F85"/>
    <w:rsid w:val="000A2293"/>
    <w:rsid w:val="000A2F04"/>
    <w:rsid w:val="000A5433"/>
    <w:rsid w:val="000B036D"/>
    <w:rsid w:val="000B0998"/>
    <w:rsid w:val="000B3933"/>
    <w:rsid w:val="000B5091"/>
    <w:rsid w:val="000B6DAA"/>
    <w:rsid w:val="000B7B3E"/>
    <w:rsid w:val="000B7E76"/>
    <w:rsid w:val="000C337D"/>
    <w:rsid w:val="000C3D38"/>
    <w:rsid w:val="000C3E4E"/>
    <w:rsid w:val="000D104D"/>
    <w:rsid w:val="000D48CD"/>
    <w:rsid w:val="000D4FD6"/>
    <w:rsid w:val="000D5E65"/>
    <w:rsid w:val="000E0879"/>
    <w:rsid w:val="000E10EF"/>
    <w:rsid w:val="000E1283"/>
    <w:rsid w:val="000E4AD8"/>
    <w:rsid w:val="000E5777"/>
    <w:rsid w:val="000E57FD"/>
    <w:rsid w:val="000E5A8B"/>
    <w:rsid w:val="000E7FF9"/>
    <w:rsid w:val="000F2B79"/>
    <w:rsid w:val="000F3035"/>
    <w:rsid w:val="000F33D9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26CC7"/>
    <w:rsid w:val="00133D70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0A85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3A6B"/>
    <w:rsid w:val="00183C06"/>
    <w:rsid w:val="00184ABE"/>
    <w:rsid w:val="00185DDF"/>
    <w:rsid w:val="001864B7"/>
    <w:rsid w:val="001932FB"/>
    <w:rsid w:val="00193FEC"/>
    <w:rsid w:val="001948BC"/>
    <w:rsid w:val="00195F65"/>
    <w:rsid w:val="0019731C"/>
    <w:rsid w:val="00197459"/>
    <w:rsid w:val="001A0762"/>
    <w:rsid w:val="001A1BB3"/>
    <w:rsid w:val="001A1D95"/>
    <w:rsid w:val="001A4FC7"/>
    <w:rsid w:val="001A6E08"/>
    <w:rsid w:val="001B16DB"/>
    <w:rsid w:val="001B288E"/>
    <w:rsid w:val="001B2B4D"/>
    <w:rsid w:val="001B3560"/>
    <w:rsid w:val="001B36E8"/>
    <w:rsid w:val="001B439B"/>
    <w:rsid w:val="001B4409"/>
    <w:rsid w:val="001B5EA2"/>
    <w:rsid w:val="001B6115"/>
    <w:rsid w:val="001B78B2"/>
    <w:rsid w:val="001C490E"/>
    <w:rsid w:val="001C6863"/>
    <w:rsid w:val="001D4980"/>
    <w:rsid w:val="001D4A31"/>
    <w:rsid w:val="001D689B"/>
    <w:rsid w:val="001D7C9E"/>
    <w:rsid w:val="001E202D"/>
    <w:rsid w:val="001E2E23"/>
    <w:rsid w:val="001E7DE4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54760"/>
    <w:rsid w:val="002629D8"/>
    <w:rsid w:val="00263E5A"/>
    <w:rsid w:val="00265E36"/>
    <w:rsid w:val="00267503"/>
    <w:rsid w:val="00270CE9"/>
    <w:rsid w:val="00272C66"/>
    <w:rsid w:val="00272E5E"/>
    <w:rsid w:val="00276554"/>
    <w:rsid w:val="002776B6"/>
    <w:rsid w:val="00284C9B"/>
    <w:rsid w:val="00286D1A"/>
    <w:rsid w:val="00287FEE"/>
    <w:rsid w:val="0029196D"/>
    <w:rsid w:val="00291ECA"/>
    <w:rsid w:val="00295571"/>
    <w:rsid w:val="002963C2"/>
    <w:rsid w:val="00296D33"/>
    <w:rsid w:val="0029734C"/>
    <w:rsid w:val="002A3D7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6E5"/>
    <w:rsid w:val="002D0766"/>
    <w:rsid w:val="002D37D6"/>
    <w:rsid w:val="002D50EB"/>
    <w:rsid w:val="002D515A"/>
    <w:rsid w:val="002D64AB"/>
    <w:rsid w:val="002D7269"/>
    <w:rsid w:val="002E04F1"/>
    <w:rsid w:val="002E0BBD"/>
    <w:rsid w:val="002E12E2"/>
    <w:rsid w:val="002E1B9A"/>
    <w:rsid w:val="002E1BC4"/>
    <w:rsid w:val="002E1C09"/>
    <w:rsid w:val="002E2B23"/>
    <w:rsid w:val="002E6BBB"/>
    <w:rsid w:val="002F04F5"/>
    <w:rsid w:val="002F52B2"/>
    <w:rsid w:val="003013AE"/>
    <w:rsid w:val="003014A8"/>
    <w:rsid w:val="003036A9"/>
    <w:rsid w:val="00303EA4"/>
    <w:rsid w:val="003063E2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6A3F"/>
    <w:rsid w:val="00347A15"/>
    <w:rsid w:val="003539AB"/>
    <w:rsid w:val="0035668F"/>
    <w:rsid w:val="003604B3"/>
    <w:rsid w:val="00361FB1"/>
    <w:rsid w:val="00362013"/>
    <w:rsid w:val="00363B5E"/>
    <w:rsid w:val="00365BD9"/>
    <w:rsid w:val="00380C05"/>
    <w:rsid w:val="00381166"/>
    <w:rsid w:val="00381199"/>
    <w:rsid w:val="00382086"/>
    <w:rsid w:val="003820B7"/>
    <w:rsid w:val="003829CB"/>
    <w:rsid w:val="00385168"/>
    <w:rsid w:val="003902C4"/>
    <w:rsid w:val="00390721"/>
    <w:rsid w:val="00393939"/>
    <w:rsid w:val="00394045"/>
    <w:rsid w:val="00395DA7"/>
    <w:rsid w:val="00396CB2"/>
    <w:rsid w:val="003A0E1A"/>
    <w:rsid w:val="003A675C"/>
    <w:rsid w:val="003A6E14"/>
    <w:rsid w:val="003B26BB"/>
    <w:rsid w:val="003B3026"/>
    <w:rsid w:val="003C1241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3F75D8"/>
    <w:rsid w:val="00402685"/>
    <w:rsid w:val="00402FD7"/>
    <w:rsid w:val="004169A4"/>
    <w:rsid w:val="00421E34"/>
    <w:rsid w:val="00425C5F"/>
    <w:rsid w:val="004357E4"/>
    <w:rsid w:val="00442E3C"/>
    <w:rsid w:val="0044641B"/>
    <w:rsid w:val="004515D7"/>
    <w:rsid w:val="00451F13"/>
    <w:rsid w:val="004532B0"/>
    <w:rsid w:val="004549BB"/>
    <w:rsid w:val="00454EA5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3526"/>
    <w:rsid w:val="0048744A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6844"/>
    <w:rsid w:val="004B6AC0"/>
    <w:rsid w:val="004B751C"/>
    <w:rsid w:val="004C29FE"/>
    <w:rsid w:val="004D110E"/>
    <w:rsid w:val="004D12D1"/>
    <w:rsid w:val="004D24D2"/>
    <w:rsid w:val="004D24EE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2B39"/>
    <w:rsid w:val="00503437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2E5"/>
    <w:rsid w:val="0053257C"/>
    <w:rsid w:val="0053364B"/>
    <w:rsid w:val="00533671"/>
    <w:rsid w:val="00533E83"/>
    <w:rsid w:val="005343AB"/>
    <w:rsid w:val="00534F9E"/>
    <w:rsid w:val="00536FFD"/>
    <w:rsid w:val="005404F2"/>
    <w:rsid w:val="00543B92"/>
    <w:rsid w:val="0054548B"/>
    <w:rsid w:val="005469EE"/>
    <w:rsid w:val="00547256"/>
    <w:rsid w:val="00550A3A"/>
    <w:rsid w:val="00552ADF"/>
    <w:rsid w:val="00555DB4"/>
    <w:rsid w:val="00562D6A"/>
    <w:rsid w:val="0056594E"/>
    <w:rsid w:val="0057224E"/>
    <w:rsid w:val="00574034"/>
    <w:rsid w:val="00575B77"/>
    <w:rsid w:val="005850BF"/>
    <w:rsid w:val="00586ECF"/>
    <w:rsid w:val="00587925"/>
    <w:rsid w:val="00587FF9"/>
    <w:rsid w:val="00590734"/>
    <w:rsid w:val="00590D3A"/>
    <w:rsid w:val="00593141"/>
    <w:rsid w:val="00594960"/>
    <w:rsid w:val="005956CE"/>
    <w:rsid w:val="005965C7"/>
    <w:rsid w:val="005A0431"/>
    <w:rsid w:val="005A352E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111E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16A8D"/>
    <w:rsid w:val="006221C6"/>
    <w:rsid w:val="00622B12"/>
    <w:rsid w:val="00622FC6"/>
    <w:rsid w:val="00623CFD"/>
    <w:rsid w:val="00625DD3"/>
    <w:rsid w:val="00635AB2"/>
    <w:rsid w:val="00636049"/>
    <w:rsid w:val="006412F6"/>
    <w:rsid w:val="00641663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1859"/>
    <w:rsid w:val="006642F2"/>
    <w:rsid w:val="006644CE"/>
    <w:rsid w:val="00667054"/>
    <w:rsid w:val="00667EC5"/>
    <w:rsid w:val="006723C5"/>
    <w:rsid w:val="006725F7"/>
    <w:rsid w:val="006747B5"/>
    <w:rsid w:val="0067713C"/>
    <w:rsid w:val="0068278C"/>
    <w:rsid w:val="00683759"/>
    <w:rsid w:val="00683814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7441"/>
    <w:rsid w:val="006C21B2"/>
    <w:rsid w:val="006C5150"/>
    <w:rsid w:val="006D2916"/>
    <w:rsid w:val="006E22C0"/>
    <w:rsid w:val="006E4B12"/>
    <w:rsid w:val="006E6E2D"/>
    <w:rsid w:val="006F3627"/>
    <w:rsid w:val="006F36CF"/>
    <w:rsid w:val="006F601B"/>
    <w:rsid w:val="00701E27"/>
    <w:rsid w:val="007027B5"/>
    <w:rsid w:val="00703D0C"/>
    <w:rsid w:val="00707619"/>
    <w:rsid w:val="00710E15"/>
    <w:rsid w:val="00710E48"/>
    <w:rsid w:val="00715ACB"/>
    <w:rsid w:val="007178CC"/>
    <w:rsid w:val="00721D52"/>
    <w:rsid w:val="00722D91"/>
    <w:rsid w:val="007233A0"/>
    <w:rsid w:val="00723A12"/>
    <w:rsid w:val="007262DD"/>
    <w:rsid w:val="00726D64"/>
    <w:rsid w:val="007306A8"/>
    <w:rsid w:val="0073320A"/>
    <w:rsid w:val="00734BB8"/>
    <w:rsid w:val="00735A75"/>
    <w:rsid w:val="007401AC"/>
    <w:rsid w:val="007426F1"/>
    <w:rsid w:val="007447EC"/>
    <w:rsid w:val="00754047"/>
    <w:rsid w:val="00754265"/>
    <w:rsid w:val="007559CF"/>
    <w:rsid w:val="00757331"/>
    <w:rsid w:val="00757642"/>
    <w:rsid w:val="00757CF3"/>
    <w:rsid w:val="007607C6"/>
    <w:rsid w:val="00762D4D"/>
    <w:rsid w:val="00762D9E"/>
    <w:rsid w:val="00764156"/>
    <w:rsid w:val="0076433E"/>
    <w:rsid w:val="00766D9D"/>
    <w:rsid w:val="00767D08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4559"/>
    <w:rsid w:val="00796080"/>
    <w:rsid w:val="007A191B"/>
    <w:rsid w:val="007A2619"/>
    <w:rsid w:val="007B0DFE"/>
    <w:rsid w:val="007B166B"/>
    <w:rsid w:val="007B18BE"/>
    <w:rsid w:val="007B25D1"/>
    <w:rsid w:val="007B35CB"/>
    <w:rsid w:val="007B44A3"/>
    <w:rsid w:val="007B45DA"/>
    <w:rsid w:val="007B4AF5"/>
    <w:rsid w:val="007B7C1F"/>
    <w:rsid w:val="007C23A8"/>
    <w:rsid w:val="007C4FCE"/>
    <w:rsid w:val="007C5CCA"/>
    <w:rsid w:val="007C601B"/>
    <w:rsid w:val="007C68B7"/>
    <w:rsid w:val="007C7732"/>
    <w:rsid w:val="007C7E2C"/>
    <w:rsid w:val="007D13E9"/>
    <w:rsid w:val="007D28D9"/>
    <w:rsid w:val="007D32AA"/>
    <w:rsid w:val="007D34D0"/>
    <w:rsid w:val="007D5309"/>
    <w:rsid w:val="007D5F6C"/>
    <w:rsid w:val="007E0142"/>
    <w:rsid w:val="007E4DEB"/>
    <w:rsid w:val="007E4E56"/>
    <w:rsid w:val="007F1BD8"/>
    <w:rsid w:val="007F4E81"/>
    <w:rsid w:val="007F556C"/>
    <w:rsid w:val="007F5EE9"/>
    <w:rsid w:val="007F7187"/>
    <w:rsid w:val="00800B60"/>
    <w:rsid w:val="00802D75"/>
    <w:rsid w:val="0080582B"/>
    <w:rsid w:val="00806C02"/>
    <w:rsid w:val="008073B1"/>
    <w:rsid w:val="0081137C"/>
    <w:rsid w:val="008114A3"/>
    <w:rsid w:val="008116E3"/>
    <w:rsid w:val="00813D5C"/>
    <w:rsid w:val="00816018"/>
    <w:rsid w:val="00816F18"/>
    <w:rsid w:val="00823EF8"/>
    <w:rsid w:val="008246EC"/>
    <w:rsid w:val="00831CDA"/>
    <w:rsid w:val="00833768"/>
    <w:rsid w:val="00836C7E"/>
    <w:rsid w:val="00841ABD"/>
    <w:rsid w:val="00845F4A"/>
    <w:rsid w:val="00852FC4"/>
    <w:rsid w:val="00856923"/>
    <w:rsid w:val="00857AF2"/>
    <w:rsid w:val="0086326B"/>
    <w:rsid w:val="008650FD"/>
    <w:rsid w:val="00865821"/>
    <w:rsid w:val="008669B0"/>
    <w:rsid w:val="00871541"/>
    <w:rsid w:val="0087175B"/>
    <w:rsid w:val="00872326"/>
    <w:rsid w:val="008814A0"/>
    <w:rsid w:val="008822C6"/>
    <w:rsid w:val="008868A2"/>
    <w:rsid w:val="00886FE3"/>
    <w:rsid w:val="0089408D"/>
    <w:rsid w:val="00894115"/>
    <w:rsid w:val="00894C2B"/>
    <w:rsid w:val="00896291"/>
    <w:rsid w:val="00896865"/>
    <w:rsid w:val="008A1CAB"/>
    <w:rsid w:val="008A3466"/>
    <w:rsid w:val="008A4529"/>
    <w:rsid w:val="008A4865"/>
    <w:rsid w:val="008A4B58"/>
    <w:rsid w:val="008A6156"/>
    <w:rsid w:val="008A7410"/>
    <w:rsid w:val="008B2D6B"/>
    <w:rsid w:val="008B52D6"/>
    <w:rsid w:val="008B6EB8"/>
    <w:rsid w:val="008C2D14"/>
    <w:rsid w:val="008C2E84"/>
    <w:rsid w:val="008C5A43"/>
    <w:rsid w:val="008C617C"/>
    <w:rsid w:val="008D087F"/>
    <w:rsid w:val="008D2566"/>
    <w:rsid w:val="008D45B2"/>
    <w:rsid w:val="008D7378"/>
    <w:rsid w:val="008D7455"/>
    <w:rsid w:val="008E1B0B"/>
    <w:rsid w:val="008E29E9"/>
    <w:rsid w:val="008E497E"/>
    <w:rsid w:val="008E592A"/>
    <w:rsid w:val="008E6605"/>
    <w:rsid w:val="008E771F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0C1"/>
    <w:rsid w:val="0094331F"/>
    <w:rsid w:val="00943ABC"/>
    <w:rsid w:val="009506C2"/>
    <w:rsid w:val="00950E30"/>
    <w:rsid w:val="00953119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F94"/>
    <w:rsid w:val="00991612"/>
    <w:rsid w:val="00995A35"/>
    <w:rsid w:val="0099600F"/>
    <w:rsid w:val="00996174"/>
    <w:rsid w:val="00996951"/>
    <w:rsid w:val="009A099F"/>
    <w:rsid w:val="009A2F10"/>
    <w:rsid w:val="009A348B"/>
    <w:rsid w:val="009A34A8"/>
    <w:rsid w:val="009A37F4"/>
    <w:rsid w:val="009A5097"/>
    <w:rsid w:val="009B2A70"/>
    <w:rsid w:val="009B3A89"/>
    <w:rsid w:val="009B3CEE"/>
    <w:rsid w:val="009B3DCD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461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10A35"/>
    <w:rsid w:val="00A13C35"/>
    <w:rsid w:val="00A15376"/>
    <w:rsid w:val="00A15973"/>
    <w:rsid w:val="00A278B9"/>
    <w:rsid w:val="00A30E1D"/>
    <w:rsid w:val="00A32A26"/>
    <w:rsid w:val="00A32C91"/>
    <w:rsid w:val="00A34513"/>
    <w:rsid w:val="00A3580C"/>
    <w:rsid w:val="00A36026"/>
    <w:rsid w:val="00A421EB"/>
    <w:rsid w:val="00A42616"/>
    <w:rsid w:val="00A46605"/>
    <w:rsid w:val="00A55C54"/>
    <w:rsid w:val="00A56E65"/>
    <w:rsid w:val="00A6008E"/>
    <w:rsid w:val="00A60EB2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404A"/>
    <w:rsid w:val="00A7445A"/>
    <w:rsid w:val="00A75BBE"/>
    <w:rsid w:val="00A76AA9"/>
    <w:rsid w:val="00A77828"/>
    <w:rsid w:val="00A77C5E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A60F4"/>
    <w:rsid w:val="00AB2D81"/>
    <w:rsid w:val="00AB3230"/>
    <w:rsid w:val="00AB6ECB"/>
    <w:rsid w:val="00AB72AD"/>
    <w:rsid w:val="00AB75E5"/>
    <w:rsid w:val="00AC0049"/>
    <w:rsid w:val="00AC115E"/>
    <w:rsid w:val="00AC2CA0"/>
    <w:rsid w:val="00AC3DDE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7F13"/>
    <w:rsid w:val="00B2187B"/>
    <w:rsid w:val="00B21E8C"/>
    <w:rsid w:val="00B31A49"/>
    <w:rsid w:val="00B31F4C"/>
    <w:rsid w:val="00B35870"/>
    <w:rsid w:val="00B440A6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73DAF"/>
    <w:rsid w:val="00B776BB"/>
    <w:rsid w:val="00B8121B"/>
    <w:rsid w:val="00B824BD"/>
    <w:rsid w:val="00B82B50"/>
    <w:rsid w:val="00B84753"/>
    <w:rsid w:val="00B86BDD"/>
    <w:rsid w:val="00B90C4A"/>
    <w:rsid w:val="00B937EC"/>
    <w:rsid w:val="00B9553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A9A"/>
    <w:rsid w:val="00BB1C58"/>
    <w:rsid w:val="00BB5E0E"/>
    <w:rsid w:val="00BB67B8"/>
    <w:rsid w:val="00BB787D"/>
    <w:rsid w:val="00BC05C8"/>
    <w:rsid w:val="00BC0AE2"/>
    <w:rsid w:val="00BC0F8D"/>
    <w:rsid w:val="00BD1031"/>
    <w:rsid w:val="00BD162A"/>
    <w:rsid w:val="00BD3EFF"/>
    <w:rsid w:val="00BD6CDF"/>
    <w:rsid w:val="00BE14DE"/>
    <w:rsid w:val="00BE29B6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51FFA"/>
    <w:rsid w:val="00C5498D"/>
    <w:rsid w:val="00C5535A"/>
    <w:rsid w:val="00C578A6"/>
    <w:rsid w:val="00C614ED"/>
    <w:rsid w:val="00C63033"/>
    <w:rsid w:val="00C633B7"/>
    <w:rsid w:val="00C74151"/>
    <w:rsid w:val="00C8230D"/>
    <w:rsid w:val="00C83DD7"/>
    <w:rsid w:val="00C83F28"/>
    <w:rsid w:val="00C86A57"/>
    <w:rsid w:val="00C90C08"/>
    <w:rsid w:val="00C934F9"/>
    <w:rsid w:val="00C9580F"/>
    <w:rsid w:val="00C9736F"/>
    <w:rsid w:val="00CA32C3"/>
    <w:rsid w:val="00CA735F"/>
    <w:rsid w:val="00CB40DD"/>
    <w:rsid w:val="00CB5A78"/>
    <w:rsid w:val="00CC0B7B"/>
    <w:rsid w:val="00CC1310"/>
    <w:rsid w:val="00CC293A"/>
    <w:rsid w:val="00CC4572"/>
    <w:rsid w:val="00CC47F9"/>
    <w:rsid w:val="00CC695F"/>
    <w:rsid w:val="00CD16FD"/>
    <w:rsid w:val="00CD200D"/>
    <w:rsid w:val="00CD2F24"/>
    <w:rsid w:val="00CD4A47"/>
    <w:rsid w:val="00CD4FE8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2AF6"/>
    <w:rsid w:val="00D03AE5"/>
    <w:rsid w:val="00D05B8B"/>
    <w:rsid w:val="00D0721C"/>
    <w:rsid w:val="00D10A61"/>
    <w:rsid w:val="00D16728"/>
    <w:rsid w:val="00D16B90"/>
    <w:rsid w:val="00D16EFD"/>
    <w:rsid w:val="00D20755"/>
    <w:rsid w:val="00D21782"/>
    <w:rsid w:val="00D21D52"/>
    <w:rsid w:val="00D223AA"/>
    <w:rsid w:val="00D23269"/>
    <w:rsid w:val="00D238C9"/>
    <w:rsid w:val="00D25B63"/>
    <w:rsid w:val="00D26F31"/>
    <w:rsid w:val="00D27843"/>
    <w:rsid w:val="00D30A6B"/>
    <w:rsid w:val="00D34837"/>
    <w:rsid w:val="00D36E0C"/>
    <w:rsid w:val="00D410C4"/>
    <w:rsid w:val="00D42183"/>
    <w:rsid w:val="00D4399D"/>
    <w:rsid w:val="00D506A5"/>
    <w:rsid w:val="00D51292"/>
    <w:rsid w:val="00D51865"/>
    <w:rsid w:val="00D53291"/>
    <w:rsid w:val="00D53817"/>
    <w:rsid w:val="00D54BB3"/>
    <w:rsid w:val="00D556B6"/>
    <w:rsid w:val="00D564C2"/>
    <w:rsid w:val="00D5679B"/>
    <w:rsid w:val="00D56E81"/>
    <w:rsid w:val="00D57874"/>
    <w:rsid w:val="00D57D30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82F95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3CAF"/>
    <w:rsid w:val="00E06389"/>
    <w:rsid w:val="00E065C3"/>
    <w:rsid w:val="00E074F3"/>
    <w:rsid w:val="00E07634"/>
    <w:rsid w:val="00E106BE"/>
    <w:rsid w:val="00E13AA1"/>
    <w:rsid w:val="00E14C99"/>
    <w:rsid w:val="00E176FE"/>
    <w:rsid w:val="00E26890"/>
    <w:rsid w:val="00E27EB2"/>
    <w:rsid w:val="00E30B9C"/>
    <w:rsid w:val="00E32984"/>
    <w:rsid w:val="00E32CF4"/>
    <w:rsid w:val="00E35CC1"/>
    <w:rsid w:val="00E36207"/>
    <w:rsid w:val="00E45500"/>
    <w:rsid w:val="00E503EA"/>
    <w:rsid w:val="00E52D3C"/>
    <w:rsid w:val="00E536E9"/>
    <w:rsid w:val="00E55425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36E1"/>
    <w:rsid w:val="00E74054"/>
    <w:rsid w:val="00E75899"/>
    <w:rsid w:val="00E7604B"/>
    <w:rsid w:val="00E80AE4"/>
    <w:rsid w:val="00E8447E"/>
    <w:rsid w:val="00E84D32"/>
    <w:rsid w:val="00E87595"/>
    <w:rsid w:val="00E94374"/>
    <w:rsid w:val="00E9448C"/>
    <w:rsid w:val="00E946E9"/>
    <w:rsid w:val="00E95E2E"/>
    <w:rsid w:val="00EA1A9C"/>
    <w:rsid w:val="00EA20F5"/>
    <w:rsid w:val="00EA257F"/>
    <w:rsid w:val="00EA548B"/>
    <w:rsid w:val="00EA67AC"/>
    <w:rsid w:val="00EB1920"/>
    <w:rsid w:val="00EB3DAC"/>
    <w:rsid w:val="00EB6630"/>
    <w:rsid w:val="00EB71A6"/>
    <w:rsid w:val="00EC0124"/>
    <w:rsid w:val="00EC28E0"/>
    <w:rsid w:val="00EC2C10"/>
    <w:rsid w:val="00ED08FE"/>
    <w:rsid w:val="00ED1412"/>
    <w:rsid w:val="00ED231E"/>
    <w:rsid w:val="00ED41D7"/>
    <w:rsid w:val="00ED51D2"/>
    <w:rsid w:val="00EE5935"/>
    <w:rsid w:val="00EE7525"/>
    <w:rsid w:val="00EF1D1D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31BDE"/>
    <w:rsid w:val="00F331E5"/>
    <w:rsid w:val="00F35A11"/>
    <w:rsid w:val="00F370CA"/>
    <w:rsid w:val="00F413C6"/>
    <w:rsid w:val="00F450FC"/>
    <w:rsid w:val="00F45EAE"/>
    <w:rsid w:val="00F479B4"/>
    <w:rsid w:val="00F50050"/>
    <w:rsid w:val="00F503C7"/>
    <w:rsid w:val="00F508EE"/>
    <w:rsid w:val="00F50D0F"/>
    <w:rsid w:val="00F5253B"/>
    <w:rsid w:val="00F532F0"/>
    <w:rsid w:val="00F56068"/>
    <w:rsid w:val="00F6425A"/>
    <w:rsid w:val="00F64312"/>
    <w:rsid w:val="00F64DC7"/>
    <w:rsid w:val="00F66214"/>
    <w:rsid w:val="00F66306"/>
    <w:rsid w:val="00F673CE"/>
    <w:rsid w:val="00F74246"/>
    <w:rsid w:val="00F74790"/>
    <w:rsid w:val="00F777D6"/>
    <w:rsid w:val="00F80A63"/>
    <w:rsid w:val="00F81861"/>
    <w:rsid w:val="00F84D8A"/>
    <w:rsid w:val="00F85C4A"/>
    <w:rsid w:val="00F87370"/>
    <w:rsid w:val="00F8740C"/>
    <w:rsid w:val="00F90DF2"/>
    <w:rsid w:val="00F920CB"/>
    <w:rsid w:val="00F9445E"/>
    <w:rsid w:val="00F94741"/>
    <w:rsid w:val="00F97070"/>
    <w:rsid w:val="00FA46A8"/>
    <w:rsid w:val="00FB1532"/>
    <w:rsid w:val="00FB1E23"/>
    <w:rsid w:val="00FB2937"/>
    <w:rsid w:val="00FB5257"/>
    <w:rsid w:val="00FB548B"/>
    <w:rsid w:val="00FC2446"/>
    <w:rsid w:val="00FC299C"/>
    <w:rsid w:val="00FC30AC"/>
    <w:rsid w:val="00FC30F2"/>
    <w:rsid w:val="00FC42F9"/>
    <w:rsid w:val="00FC7E62"/>
    <w:rsid w:val="00FD4DA1"/>
    <w:rsid w:val="00FD5A41"/>
    <w:rsid w:val="00FD682C"/>
    <w:rsid w:val="00FE38F1"/>
    <w:rsid w:val="00FE3A27"/>
    <w:rsid w:val="00FE3A66"/>
    <w:rsid w:val="00FE5201"/>
    <w:rsid w:val="00FE5D36"/>
    <w:rsid w:val="00FE720A"/>
    <w:rsid w:val="00FE76B1"/>
    <w:rsid w:val="00FF008C"/>
    <w:rsid w:val="00FF08D8"/>
    <w:rsid w:val="00FF1EA1"/>
    <w:rsid w:val="00FF352E"/>
    <w:rsid w:val="00FF4DC2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9.172.6:80/v1.0/plataforma-empresarial/customer_Domain/custOrder/bssProductOrdering/getProductsOfferingPerContra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E60C0-1DD2-4260-B540-3D898555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1517</TotalTime>
  <Pages>1</Pages>
  <Words>3544</Words>
  <Characters>19494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22993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98</cp:revision>
  <cp:lastPrinted>2010-06-25T19:52:00Z</cp:lastPrinted>
  <dcterms:created xsi:type="dcterms:W3CDTF">2019-02-25T20:12:00Z</dcterms:created>
  <dcterms:modified xsi:type="dcterms:W3CDTF">2019-05-21T16:41:00Z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