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49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5"/>
        <w:gridCol w:w="5037"/>
      </w:tblGrid>
      <w:tr w:rsidR="00B91D5A" w:rsidRPr="00027D76" w14:paraId="0ECF344A" w14:textId="77777777" w:rsidTr="002D4854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2D696B82" w14:textId="1581BE95" w:rsidR="00B91D5A" w:rsidRPr="00027D76" w:rsidRDefault="00B91D5A" w:rsidP="00B91D5A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027D76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 xml:space="preserve">Nombre del </w:t>
            </w:r>
            <w:proofErr w:type="spellStart"/>
            <w:r w:rsidRPr="00027D76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Stream</w:t>
            </w:r>
            <w:proofErr w:type="spellEnd"/>
            <w:r w:rsidRPr="00027D76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 (Pase a Producción)</w:t>
            </w:r>
            <w:r w:rsidRPr="00027D76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: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4E16D8" w14:textId="73215BB2" w:rsidR="00B91D5A" w:rsidRPr="00027D76" w:rsidRDefault="00B91D5A" w:rsidP="001C06BC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val="en-US" w:eastAsia="es-ES"/>
              </w:rPr>
            </w:pPr>
            <w:r w:rsidRPr="00027D76">
              <w:rPr>
                <w:rFonts w:ascii="Verdana" w:hAnsi="Verdana"/>
                <w:bCs/>
                <w:color w:val="000000"/>
                <w:sz w:val="18"/>
                <w:szCs w:val="18"/>
                <w:lang w:eastAsia="es-PE"/>
              </w:rPr>
              <w:t>STR.SOL.PROY-140067.</w:t>
            </w:r>
            <w:r w:rsidR="003F2BDA" w:rsidRPr="00027D76">
              <w:rPr>
                <w:rFonts w:ascii="Verdana" w:hAnsi="Verdana"/>
                <w:sz w:val="18"/>
                <w:szCs w:val="18"/>
              </w:rPr>
              <w:t>OAC</w:t>
            </w:r>
          </w:p>
        </w:tc>
      </w:tr>
      <w:tr w:rsidR="00B91D5A" w:rsidRPr="00027D76" w14:paraId="20B78DAC" w14:textId="77777777" w:rsidTr="002D4854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3E15A9DD" w14:textId="77777777" w:rsidR="00B91D5A" w:rsidRPr="00027D76" w:rsidRDefault="00B91D5A" w:rsidP="00B91D5A">
            <w:pPr>
              <w:jc w:val="center"/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</w:pPr>
            <w:r w:rsidRPr="00027D76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Proyecto RTC: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258DA" w14:textId="770489AC" w:rsidR="00B91D5A" w:rsidRPr="00027D76" w:rsidRDefault="00B91D5A" w:rsidP="00B91D5A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eastAsia="es-ES"/>
              </w:rPr>
            </w:pPr>
            <w:r w:rsidRPr="00027D76">
              <w:rPr>
                <w:rFonts w:ascii="Verdana" w:hAnsi="Verdana"/>
                <w:sz w:val="18"/>
                <w:szCs w:val="18"/>
              </w:rPr>
              <w:t>COMP.</w:t>
            </w:r>
            <w:r w:rsidR="003F2BDA" w:rsidRPr="00027D76">
              <w:rPr>
                <w:rFonts w:ascii="Verdana" w:hAnsi="Verdana"/>
                <w:sz w:val="18"/>
                <w:szCs w:val="18"/>
              </w:rPr>
              <w:t>OAC</w:t>
            </w:r>
          </w:p>
        </w:tc>
      </w:tr>
      <w:tr w:rsidR="00B91D5A" w:rsidRPr="00027D76" w14:paraId="2A0A41CB" w14:textId="77777777" w:rsidTr="002D4854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3CC2B73B" w14:textId="77777777" w:rsidR="00B91D5A" w:rsidRPr="00027D76" w:rsidRDefault="00B91D5A" w:rsidP="00B91D5A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027D76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Línea base actual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FC31AC" w14:textId="39B91DB0" w:rsidR="00B91D5A" w:rsidRPr="00027D76" w:rsidRDefault="00B91D5A" w:rsidP="00B91D5A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eastAsia="es-ES"/>
              </w:rPr>
            </w:pPr>
            <w:r w:rsidRPr="00027D76">
              <w:rPr>
                <w:rFonts w:ascii="Verdana" w:hAnsi="Verdana" w:cs="Arial"/>
                <w:sz w:val="18"/>
                <w:szCs w:val="18"/>
              </w:rPr>
              <w:t>LB.</w:t>
            </w:r>
            <w:r w:rsidRPr="00027D76">
              <w:rPr>
                <w:rFonts w:ascii="Verdana" w:hAnsi="Verdana"/>
                <w:bCs/>
                <w:color w:val="000000"/>
                <w:sz w:val="18"/>
                <w:szCs w:val="18"/>
                <w:lang w:eastAsia="es-PE"/>
              </w:rPr>
              <w:t>PROY-140067.</w:t>
            </w:r>
            <w:r w:rsidR="003F2BDA" w:rsidRPr="00027D76">
              <w:rPr>
                <w:rFonts w:ascii="Verdana" w:hAnsi="Verdana"/>
                <w:sz w:val="18"/>
                <w:szCs w:val="18"/>
              </w:rPr>
              <w:t>OAC</w:t>
            </w:r>
          </w:p>
        </w:tc>
      </w:tr>
      <w:tr w:rsidR="00B91D5A" w:rsidRPr="00027D76" w14:paraId="5101306A" w14:textId="77777777" w:rsidTr="002D4854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668AC5F6" w14:textId="77777777" w:rsidR="00B91D5A" w:rsidRPr="00027D76" w:rsidRDefault="00B91D5A" w:rsidP="00B91D5A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027D76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 xml:space="preserve">Línea base </w:t>
            </w:r>
            <w:proofErr w:type="spellStart"/>
            <w:r w:rsidRPr="00027D76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Rollback</w:t>
            </w:r>
            <w:proofErr w:type="spellEnd"/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D95790" w14:textId="3DFCC6FC" w:rsidR="00B91D5A" w:rsidRPr="00027D76" w:rsidRDefault="00B91D5A" w:rsidP="00B91D5A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val="en-US" w:eastAsia="es-ES"/>
              </w:rPr>
            </w:pPr>
            <w:r w:rsidRPr="00027D76">
              <w:rPr>
                <w:rFonts w:ascii="Verdana" w:hAnsi="Verdana" w:cs="Arial"/>
                <w:sz w:val="18"/>
                <w:szCs w:val="18"/>
                <w:lang w:val="en-US"/>
              </w:rPr>
              <w:t>-</w:t>
            </w:r>
          </w:p>
        </w:tc>
      </w:tr>
    </w:tbl>
    <w:p w14:paraId="47F87581" w14:textId="77777777" w:rsidR="0033497A" w:rsidRPr="00027D76" w:rsidRDefault="001A6E08" w:rsidP="0033497A">
      <w:pPr>
        <w:pStyle w:val="TtulodeTDC"/>
        <w:jc w:val="center"/>
        <w:rPr>
          <w:rFonts w:ascii="Verdana" w:hAnsi="Verdana" w:cs="Arial"/>
          <w:color w:val="auto"/>
          <w:sz w:val="18"/>
          <w:szCs w:val="18"/>
        </w:rPr>
      </w:pPr>
      <w:bookmarkStart w:id="0" w:name="_Toc420406259"/>
      <w:bookmarkStart w:id="1" w:name="_Toc311451357"/>
      <w:bookmarkEnd w:id="0"/>
      <w:r w:rsidRPr="00027D76">
        <w:rPr>
          <w:rFonts w:ascii="Verdana" w:hAnsi="Verdana" w:cs="Arial"/>
          <w:color w:val="auto"/>
          <w:sz w:val="18"/>
          <w:szCs w:val="18"/>
        </w:rPr>
        <w:t>Í</w:t>
      </w:r>
      <w:r w:rsidR="0033497A" w:rsidRPr="00027D76">
        <w:rPr>
          <w:rFonts w:ascii="Verdana" w:hAnsi="Verdana" w:cs="Arial"/>
          <w:color w:val="auto"/>
          <w:sz w:val="18"/>
          <w:szCs w:val="18"/>
        </w:rPr>
        <w:t>ndice</w:t>
      </w:r>
    </w:p>
    <w:p w14:paraId="21C09E19" w14:textId="77777777" w:rsidR="0033497A" w:rsidRPr="00027D76" w:rsidRDefault="0033497A" w:rsidP="00EA1A9C">
      <w:pPr>
        <w:spacing w:line="360" w:lineRule="auto"/>
        <w:rPr>
          <w:rFonts w:ascii="Verdana" w:hAnsi="Verdana"/>
          <w:sz w:val="18"/>
          <w:szCs w:val="18"/>
          <w:lang w:val="es-ES"/>
        </w:rPr>
      </w:pPr>
    </w:p>
    <w:p w14:paraId="23FD2531" w14:textId="77777777" w:rsidR="00027D76" w:rsidRPr="00027D76" w:rsidRDefault="0033497A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r w:rsidRPr="00027D76">
        <w:rPr>
          <w:sz w:val="18"/>
          <w:szCs w:val="18"/>
          <w:lang w:val="es-ES"/>
        </w:rPr>
        <w:fldChar w:fldCharType="begin"/>
      </w:r>
      <w:r w:rsidRPr="00027D76">
        <w:rPr>
          <w:sz w:val="18"/>
          <w:szCs w:val="18"/>
          <w:lang w:val="es-ES"/>
        </w:rPr>
        <w:instrText xml:space="preserve"> TOC \o "1-3" \h \z \u </w:instrText>
      </w:r>
      <w:r w:rsidRPr="00027D76">
        <w:rPr>
          <w:sz w:val="18"/>
          <w:szCs w:val="18"/>
          <w:lang w:val="es-ES"/>
        </w:rPr>
        <w:fldChar w:fldCharType="separate"/>
      </w:r>
      <w:hyperlink w:anchor="_Toc9414255" w:history="1">
        <w:r w:rsidR="00027D76" w:rsidRPr="00027D76">
          <w:rPr>
            <w:rStyle w:val="Hipervnculo"/>
            <w:sz w:val="18"/>
            <w:szCs w:val="18"/>
          </w:rPr>
          <w:t>1.</w:t>
        </w:r>
        <w:r w:rsidR="00027D76" w:rsidRPr="00027D76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027D76" w:rsidRPr="00027D76">
          <w:rPr>
            <w:rStyle w:val="Hipervnculo"/>
            <w:sz w:val="18"/>
            <w:szCs w:val="18"/>
          </w:rPr>
          <w:t>Objetivo</w:t>
        </w:r>
        <w:r w:rsidR="00027D76" w:rsidRPr="00027D76">
          <w:rPr>
            <w:webHidden/>
            <w:sz w:val="18"/>
            <w:szCs w:val="18"/>
          </w:rPr>
          <w:tab/>
        </w:r>
        <w:r w:rsidR="00027D76" w:rsidRPr="00027D76">
          <w:rPr>
            <w:webHidden/>
            <w:sz w:val="18"/>
            <w:szCs w:val="18"/>
          </w:rPr>
          <w:fldChar w:fldCharType="begin"/>
        </w:r>
        <w:r w:rsidR="00027D76" w:rsidRPr="00027D76">
          <w:rPr>
            <w:webHidden/>
            <w:sz w:val="18"/>
            <w:szCs w:val="18"/>
          </w:rPr>
          <w:instrText xml:space="preserve"> PAGEREF _Toc9414255 \h </w:instrText>
        </w:r>
        <w:r w:rsidR="00027D76" w:rsidRPr="00027D76">
          <w:rPr>
            <w:webHidden/>
            <w:sz w:val="18"/>
            <w:szCs w:val="18"/>
          </w:rPr>
        </w:r>
        <w:r w:rsidR="00027D76" w:rsidRPr="00027D76">
          <w:rPr>
            <w:webHidden/>
            <w:sz w:val="18"/>
            <w:szCs w:val="18"/>
          </w:rPr>
          <w:fldChar w:fldCharType="separate"/>
        </w:r>
        <w:r w:rsidR="00027D76" w:rsidRPr="00027D76">
          <w:rPr>
            <w:webHidden/>
            <w:sz w:val="18"/>
            <w:szCs w:val="18"/>
          </w:rPr>
          <w:t>2</w:t>
        </w:r>
        <w:r w:rsidR="00027D76" w:rsidRPr="00027D76">
          <w:rPr>
            <w:webHidden/>
            <w:sz w:val="18"/>
            <w:szCs w:val="18"/>
          </w:rPr>
          <w:fldChar w:fldCharType="end"/>
        </w:r>
      </w:hyperlink>
    </w:p>
    <w:p w14:paraId="4188930E" w14:textId="77777777" w:rsidR="00027D76" w:rsidRPr="00027D76" w:rsidRDefault="00027D76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9414256" w:history="1">
        <w:r w:rsidRPr="00027D76">
          <w:rPr>
            <w:rStyle w:val="Hipervnculo"/>
            <w:sz w:val="18"/>
            <w:szCs w:val="18"/>
          </w:rPr>
          <w:t>2.</w:t>
        </w:r>
        <w:r w:rsidRPr="00027D76">
          <w:rPr>
            <w:rFonts w:eastAsiaTheme="minorEastAsia" w:cstheme="minorBidi"/>
            <w:sz w:val="18"/>
            <w:szCs w:val="18"/>
            <w:lang w:eastAsia="es-PE"/>
          </w:rPr>
          <w:tab/>
        </w:r>
        <w:r w:rsidRPr="00027D76">
          <w:rPr>
            <w:rStyle w:val="Hipervnculo"/>
            <w:sz w:val="18"/>
            <w:szCs w:val="18"/>
          </w:rPr>
          <w:t>Pre Requisitos</w:t>
        </w:r>
        <w:r w:rsidRPr="00027D76">
          <w:rPr>
            <w:webHidden/>
            <w:sz w:val="18"/>
            <w:szCs w:val="18"/>
          </w:rPr>
          <w:tab/>
        </w:r>
        <w:r w:rsidRPr="00027D76">
          <w:rPr>
            <w:webHidden/>
            <w:sz w:val="18"/>
            <w:szCs w:val="18"/>
          </w:rPr>
          <w:fldChar w:fldCharType="begin"/>
        </w:r>
        <w:r w:rsidRPr="00027D76">
          <w:rPr>
            <w:webHidden/>
            <w:sz w:val="18"/>
            <w:szCs w:val="18"/>
          </w:rPr>
          <w:instrText xml:space="preserve"> PAGEREF _Toc9414256 \h </w:instrText>
        </w:r>
        <w:r w:rsidRPr="00027D76">
          <w:rPr>
            <w:webHidden/>
            <w:sz w:val="18"/>
            <w:szCs w:val="18"/>
          </w:rPr>
        </w:r>
        <w:r w:rsidRPr="00027D76">
          <w:rPr>
            <w:webHidden/>
            <w:sz w:val="18"/>
            <w:szCs w:val="18"/>
          </w:rPr>
          <w:fldChar w:fldCharType="separate"/>
        </w:r>
        <w:r w:rsidRPr="00027D76">
          <w:rPr>
            <w:webHidden/>
            <w:sz w:val="18"/>
            <w:szCs w:val="18"/>
          </w:rPr>
          <w:t>2</w:t>
        </w:r>
        <w:r w:rsidRPr="00027D76">
          <w:rPr>
            <w:webHidden/>
            <w:sz w:val="18"/>
            <w:szCs w:val="18"/>
          </w:rPr>
          <w:fldChar w:fldCharType="end"/>
        </w:r>
      </w:hyperlink>
    </w:p>
    <w:p w14:paraId="2F7E5A27" w14:textId="77777777" w:rsidR="00027D76" w:rsidRPr="00027D76" w:rsidRDefault="00027D76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9414257" w:history="1">
        <w:r w:rsidRPr="00027D76">
          <w:rPr>
            <w:rStyle w:val="Hipervnculo"/>
            <w:sz w:val="18"/>
            <w:szCs w:val="18"/>
          </w:rPr>
          <w:t>3.</w:t>
        </w:r>
        <w:r w:rsidRPr="00027D76">
          <w:rPr>
            <w:rFonts w:eastAsiaTheme="minorEastAsia" w:cstheme="minorBidi"/>
            <w:sz w:val="18"/>
            <w:szCs w:val="18"/>
            <w:lang w:eastAsia="es-PE"/>
          </w:rPr>
          <w:tab/>
        </w:r>
        <w:r w:rsidRPr="00027D76">
          <w:rPr>
            <w:rStyle w:val="Hipervnculo"/>
            <w:sz w:val="18"/>
            <w:szCs w:val="18"/>
          </w:rPr>
          <w:t>Dependencia con otros Streams</w:t>
        </w:r>
        <w:r w:rsidRPr="00027D76">
          <w:rPr>
            <w:webHidden/>
            <w:sz w:val="18"/>
            <w:szCs w:val="18"/>
          </w:rPr>
          <w:tab/>
        </w:r>
        <w:r w:rsidRPr="00027D76">
          <w:rPr>
            <w:webHidden/>
            <w:sz w:val="18"/>
            <w:szCs w:val="18"/>
          </w:rPr>
          <w:fldChar w:fldCharType="begin"/>
        </w:r>
        <w:r w:rsidRPr="00027D76">
          <w:rPr>
            <w:webHidden/>
            <w:sz w:val="18"/>
            <w:szCs w:val="18"/>
          </w:rPr>
          <w:instrText xml:space="preserve"> PAGEREF _Toc9414257 \h </w:instrText>
        </w:r>
        <w:r w:rsidRPr="00027D76">
          <w:rPr>
            <w:webHidden/>
            <w:sz w:val="18"/>
            <w:szCs w:val="18"/>
          </w:rPr>
        </w:r>
        <w:r w:rsidRPr="00027D76">
          <w:rPr>
            <w:webHidden/>
            <w:sz w:val="18"/>
            <w:szCs w:val="18"/>
          </w:rPr>
          <w:fldChar w:fldCharType="separate"/>
        </w:r>
        <w:r w:rsidRPr="00027D76">
          <w:rPr>
            <w:webHidden/>
            <w:sz w:val="18"/>
            <w:szCs w:val="18"/>
          </w:rPr>
          <w:t>2</w:t>
        </w:r>
        <w:r w:rsidRPr="00027D76">
          <w:rPr>
            <w:webHidden/>
            <w:sz w:val="18"/>
            <w:szCs w:val="18"/>
          </w:rPr>
          <w:fldChar w:fldCharType="end"/>
        </w:r>
      </w:hyperlink>
    </w:p>
    <w:p w14:paraId="1D554A62" w14:textId="77777777" w:rsidR="00027D76" w:rsidRPr="00027D76" w:rsidRDefault="00027D76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9414258" w:history="1">
        <w:r w:rsidRPr="00027D76">
          <w:rPr>
            <w:rStyle w:val="Hipervnculo"/>
            <w:sz w:val="18"/>
            <w:szCs w:val="18"/>
          </w:rPr>
          <w:t>4.</w:t>
        </w:r>
        <w:r w:rsidRPr="00027D76">
          <w:rPr>
            <w:rFonts w:eastAsiaTheme="minorEastAsia" w:cstheme="minorBidi"/>
            <w:sz w:val="18"/>
            <w:szCs w:val="18"/>
            <w:lang w:eastAsia="es-PE"/>
          </w:rPr>
          <w:tab/>
        </w:r>
        <w:r w:rsidRPr="00027D76">
          <w:rPr>
            <w:rStyle w:val="Hipervnculo"/>
            <w:sz w:val="18"/>
            <w:szCs w:val="18"/>
          </w:rPr>
          <w:t>Generación de copias de respaldo</w:t>
        </w:r>
        <w:r w:rsidRPr="00027D76">
          <w:rPr>
            <w:webHidden/>
            <w:sz w:val="18"/>
            <w:szCs w:val="18"/>
          </w:rPr>
          <w:tab/>
        </w:r>
        <w:r w:rsidRPr="00027D76">
          <w:rPr>
            <w:webHidden/>
            <w:sz w:val="18"/>
            <w:szCs w:val="18"/>
          </w:rPr>
          <w:fldChar w:fldCharType="begin"/>
        </w:r>
        <w:r w:rsidRPr="00027D76">
          <w:rPr>
            <w:webHidden/>
            <w:sz w:val="18"/>
            <w:szCs w:val="18"/>
          </w:rPr>
          <w:instrText xml:space="preserve"> PAGEREF _Toc9414258 \h </w:instrText>
        </w:r>
        <w:r w:rsidRPr="00027D76">
          <w:rPr>
            <w:webHidden/>
            <w:sz w:val="18"/>
            <w:szCs w:val="18"/>
          </w:rPr>
        </w:r>
        <w:r w:rsidRPr="00027D76">
          <w:rPr>
            <w:webHidden/>
            <w:sz w:val="18"/>
            <w:szCs w:val="18"/>
          </w:rPr>
          <w:fldChar w:fldCharType="separate"/>
        </w:r>
        <w:r w:rsidRPr="00027D76">
          <w:rPr>
            <w:webHidden/>
            <w:sz w:val="18"/>
            <w:szCs w:val="18"/>
          </w:rPr>
          <w:t>2</w:t>
        </w:r>
        <w:r w:rsidRPr="00027D76">
          <w:rPr>
            <w:webHidden/>
            <w:sz w:val="18"/>
            <w:szCs w:val="18"/>
          </w:rPr>
          <w:fldChar w:fldCharType="end"/>
        </w:r>
      </w:hyperlink>
    </w:p>
    <w:p w14:paraId="6C135EA0" w14:textId="77777777" w:rsidR="00027D76" w:rsidRPr="00027D76" w:rsidRDefault="00027D76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9414259" w:history="1">
        <w:r w:rsidRPr="00027D76">
          <w:rPr>
            <w:rStyle w:val="Hipervnculo"/>
            <w:sz w:val="18"/>
            <w:szCs w:val="18"/>
          </w:rPr>
          <w:t>5.</w:t>
        </w:r>
        <w:r w:rsidRPr="00027D76">
          <w:rPr>
            <w:rFonts w:eastAsiaTheme="minorEastAsia" w:cstheme="minorBidi"/>
            <w:sz w:val="18"/>
            <w:szCs w:val="18"/>
            <w:lang w:eastAsia="es-PE"/>
          </w:rPr>
          <w:tab/>
        </w:r>
        <w:r w:rsidRPr="00027D76">
          <w:rPr>
            <w:rStyle w:val="Hipervnculo"/>
            <w:sz w:val="18"/>
            <w:szCs w:val="18"/>
            <w:lang w:val="es-ES_tradnl"/>
          </w:rPr>
          <w:t>Cambios en</w:t>
        </w:r>
        <w:r w:rsidRPr="00027D76">
          <w:rPr>
            <w:rStyle w:val="Hipervnculo"/>
            <w:sz w:val="18"/>
            <w:szCs w:val="18"/>
          </w:rPr>
          <w:t xml:space="preserve"> </w:t>
        </w:r>
        <w:r w:rsidRPr="00027D76">
          <w:rPr>
            <w:rStyle w:val="Hipervnculo"/>
            <w:sz w:val="18"/>
            <w:szCs w:val="18"/>
            <w:lang w:val="es-ES_tradnl"/>
          </w:rPr>
          <w:t>fuentes</w:t>
        </w:r>
        <w:r w:rsidRPr="00027D76">
          <w:rPr>
            <w:webHidden/>
            <w:sz w:val="18"/>
            <w:szCs w:val="18"/>
          </w:rPr>
          <w:tab/>
        </w:r>
        <w:r w:rsidRPr="00027D76">
          <w:rPr>
            <w:webHidden/>
            <w:sz w:val="18"/>
            <w:szCs w:val="18"/>
          </w:rPr>
          <w:fldChar w:fldCharType="begin"/>
        </w:r>
        <w:r w:rsidRPr="00027D76">
          <w:rPr>
            <w:webHidden/>
            <w:sz w:val="18"/>
            <w:szCs w:val="18"/>
          </w:rPr>
          <w:instrText xml:space="preserve"> PAGEREF _Toc9414259 \h </w:instrText>
        </w:r>
        <w:r w:rsidRPr="00027D76">
          <w:rPr>
            <w:webHidden/>
            <w:sz w:val="18"/>
            <w:szCs w:val="18"/>
          </w:rPr>
        </w:r>
        <w:r w:rsidRPr="00027D76">
          <w:rPr>
            <w:webHidden/>
            <w:sz w:val="18"/>
            <w:szCs w:val="18"/>
          </w:rPr>
          <w:fldChar w:fldCharType="separate"/>
        </w:r>
        <w:r w:rsidRPr="00027D76">
          <w:rPr>
            <w:webHidden/>
            <w:sz w:val="18"/>
            <w:szCs w:val="18"/>
          </w:rPr>
          <w:t>2</w:t>
        </w:r>
        <w:r w:rsidRPr="00027D76">
          <w:rPr>
            <w:webHidden/>
            <w:sz w:val="18"/>
            <w:szCs w:val="18"/>
          </w:rPr>
          <w:fldChar w:fldCharType="end"/>
        </w:r>
      </w:hyperlink>
    </w:p>
    <w:p w14:paraId="3E2215D6" w14:textId="77777777" w:rsidR="00027D76" w:rsidRPr="00027D76" w:rsidRDefault="00027D76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9414260" w:history="1">
        <w:r w:rsidRPr="00027D76">
          <w:rPr>
            <w:rStyle w:val="Hipervnculo"/>
            <w:sz w:val="18"/>
            <w:szCs w:val="18"/>
          </w:rPr>
          <w:t>6.</w:t>
        </w:r>
        <w:r w:rsidRPr="00027D76">
          <w:rPr>
            <w:rFonts w:eastAsiaTheme="minorEastAsia" w:cstheme="minorBidi"/>
            <w:sz w:val="18"/>
            <w:szCs w:val="18"/>
            <w:lang w:eastAsia="es-PE"/>
          </w:rPr>
          <w:tab/>
        </w:r>
        <w:r w:rsidRPr="00027D76">
          <w:rPr>
            <w:rStyle w:val="Hipervnculo"/>
            <w:sz w:val="18"/>
            <w:szCs w:val="18"/>
          </w:rPr>
          <w:t>Procesos de Instalación</w:t>
        </w:r>
        <w:r w:rsidRPr="00027D76">
          <w:rPr>
            <w:webHidden/>
            <w:sz w:val="18"/>
            <w:szCs w:val="18"/>
          </w:rPr>
          <w:tab/>
        </w:r>
        <w:r w:rsidRPr="00027D76">
          <w:rPr>
            <w:webHidden/>
            <w:sz w:val="18"/>
            <w:szCs w:val="18"/>
          </w:rPr>
          <w:fldChar w:fldCharType="begin"/>
        </w:r>
        <w:r w:rsidRPr="00027D76">
          <w:rPr>
            <w:webHidden/>
            <w:sz w:val="18"/>
            <w:szCs w:val="18"/>
          </w:rPr>
          <w:instrText xml:space="preserve"> PAGEREF _Toc9414260 \h </w:instrText>
        </w:r>
        <w:r w:rsidRPr="00027D76">
          <w:rPr>
            <w:webHidden/>
            <w:sz w:val="18"/>
            <w:szCs w:val="18"/>
          </w:rPr>
        </w:r>
        <w:r w:rsidRPr="00027D76">
          <w:rPr>
            <w:webHidden/>
            <w:sz w:val="18"/>
            <w:szCs w:val="18"/>
          </w:rPr>
          <w:fldChar w:fldCharType="separate"/>
        </w:r>
        <w:r w:rsidRPr="00027D76">
          <w:rPr>
            <w:webHidden/>
            <w:sz w:val="18"/>
            <w:szCs w:val="18"/>
          </w:rPr>
          <w:t>2</w:t>
        </w:r>
        <w:r w:rsidRPr="00027D76">
          <w:rPr>
            <w:webHidden/>
            <w:sz w:val="18"/>
            <w:szCs w:val="18"/>
          </w:rPr>
          <w:fldChar w:fldCharType="end"/>
        </w:r>
      </w:hyperlink>
    </w:p>
    <w:p w14:paraId="3CAC9A5E" w14:textId="77777777" w:rsidR="00027D76" w:rsidRPr="00027D76" w:rsidRDefault="00027D7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414261" w:history="1"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6.1.</w:t>
        </w:r>
        <w:r w:rsidRPr="00027D76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Proceso de instalación de base de datos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tab/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instrText xml:space="preserve"> PAGEREF _Toc9414261 \h </w:instrText>
        </w:r>
        <w:r w:rsidRPr="00027D76">
          <w:rPr>
            <w:rFonts w:ascii="Verdana" w:hAnsi="Verdana"/>
            <w:noProof/>
            <w:webHidden/>
            <w:sz w:val="18"/>
            <w:szCs w:val="18"/>
          </w:rPr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t>2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4AAEA01" w14:textId="77777777" w:rsidR="00027D76" w:rsidRPr="00027D76" w:rsidRDefault="00027D7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414262" w:history="1"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6.2.</w:t>
        </w:r>
        <w:r w:rsidRPr="00027D76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Consideraciones  de Properties Externo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tab/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instrText xml:space="preserve"> PAGEREF _Toc9414262 \h </w:instrText>
        </w:r>
        <w:r w:rsidRPr="00027D76">
          <w:rPr>
            <w:rFonts w:ascii="Verdana" w:hAnsi="Verdana"/>
            <w:noProof/>
            <w:webHidden/>
            <w:sz w:val="18"/>
            <w:szCs w:val="18"/>
          </w:rPr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t>2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BE00ABE" w14:textId="77777777" w:rsidR="00027D76" w:rsidRPr="00027D76" w:rsidRDefault="00027D7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414263" w:history="1"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6.3.</w:t>
        </w:r>
        <w:r w:rsidRPr="00027D76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Configuración de archivos .logs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tab/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instrText xml:space="preserve"> PAGEREF _Toc9414263 \h </w:instrText>
        </w:r>
        <w:r w:rsidRPr="00027D76">
          <w:rPr>
            <w:rFonts w:ascii="Verdana" w:hAnsi="Verdana"/>
            <w:noProof/>
            <w:webHidden/>
            <w:sz w:val="18"/>
            <w:szCs w:val="18"/>
          </w:rPr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t>3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D0907D3" w14:textId="77777777" w:rsidR="00027D76" w:rsidRPr="00027D76" w:rsidRDefault="00027D7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414264" w:history="1"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6.4.</w:t>
        </w:r>
        <w:r w:rsidRPr="00027D76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Configuración de Servicios de Mensajería (JMS)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tab/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instrText xml:space="preserve"> PAGEREF _Toc9414264 \h </w:instrText>
        </w:r>
        <w:r w:rsidRPr="00027D76">
          <w:rPr>
            <w:rFonts w:ascii="Verdana" w:hAnsi="Verdana"/>
            <w:noProof/>
            <w:webHidden/>
            <w:sz w:val="18"/>
            <w:szCs w:val="18"/>
          </w:rPr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t>3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E7DD33D" w14:textId="77777777" w:rsidR="00027D76" w:rsidRPr="00027D76" w:rsidRDefault="00027D7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414265" w:history="1"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6.5.</w:t>
        </w:r>
        <w:r w:rsidRPr="00027D76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Configuración de DataSource: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tab/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instrText xml:space="preserve"> PAGEREF _Toc9414265 \h </w:instrText>
        </w:r>
        <w:r w:rsidRPr="00027D76">
          <w:rPr>
            <w:rFonts w:ascii="Verdana" w:hAnsi="Verdana"/>
            <w:noProof/>
            <w:webHidden/>
            <w:sz w:val="18"/>
            <w:szCs w:val="18"/>
          </w:rPr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t>3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C1D9DBC" w14:textId="77777777" w:rsidR="00027D76" w:rsidRPr="00027D76" w:rsidRDefault="00027D7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414266" w:history="1"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6.6.</w:t>
        </w:r>
        <w:r w:rsidRPr="00027D76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Configuración de Certificado de Seguridad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tab/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instrText xml:space="preserve"> PAGEREF _Toc9414266 \h </w:instrText>
        </w:r>
        <w:r w:rsidRPr="00027D76">
          <w:rPr>
            <w:rFonts w:ascii="Verdana" w:hAnsi="Verdana"/>
            <w:noProof/>
            <w:webHidden/>
            <w:sz w:val="18"/>
            <w:szCs w:val="18"/>
          </w:rPr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t>3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738EF38" w14:textId="77777777" w:rsidR="00027D76" w:rsidRPr="00027D76" w:rsidRDefault="00027D7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414267" w:history="1"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6.7.</w:t>
        </w:r>
        <w:r w:rsidRPr="00027D76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Configuración de Librería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tab/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instrText xml:space="preserve"> PAGEREF _Toc9414267 \h </w:instrText>
        </w:r>
        <w:r w:rsidRPr="00027D76">
          <w:rPr>
            <w:rFonts w:ascii="Verdana" w:hAnsi="Verdana"/>
            <w:noProof/>
            <w:webHidden/>
            <w:sz w:val="18"/>
            <w:szCs w:val="18"/>
          </w:rPr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t>3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E3DFA7B" w14:textId="77777777" w:rsidR="00027D76" w:rsidRPr="00027D76" w:rsidRDefault="00027D7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414268" w:history="1"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6.8.</w:t>
        </w:r>
        <w:r w:rsidRPr="00027D76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Instalación de la Componente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tab/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instrText xml:space="preserve"> PAGEREF _Toc9414268 \h </w:instrText>
        </w:r>
        <w:r w:rsidRPr="00027D76">
          <w:rPr>
            <w:rFonts w:ascii="Verdana" w:hAnsi="Verdana"/>
            <w:noProof/>
            <w:webHidden/>
            <w:sz w:val="18"/>
            <w:szCs w:val="18"/>
          </w:rPr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t>3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ABF10EF" w14:textId="77777777" w:rsidR="00027D76" w:rsidRPr="00027D76" w:rsidRDefault="00027D7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414269" w:history="1"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6.9.</w:t>
        </w:r>
        <w:r w:rsidRPr="00027D76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Procesos de instalación de la capa de presentación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tab/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instrText xml:space="preserve"> PAGEREF _Toc9414269 \h </w:instrText>
        </w:r>
        <w:r w:rsidRPr="00027D76">
          <w:rPr>
            <w:rFonts w:ascii="Verdana" w:hAnsi="Verdana"/>
            <w:noProof/>
            <w:webHidden/>
            <w:sz w:val="18"/>
            <w:szCs w:val="18"/>
          </w:rPr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t>3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EF968E8" w14:textId="77777777" w:rsidR="00027D76" w:rsidRPr="00027D76" w:rsidRDefault="00027D7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414270" w:history="1"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6.10.</w:t>
        </w:r>
        <w:r w:rsidRPr="00027D76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Proceso de instalación de Shell UNIX / LINUX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tab/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instrText xml:space="preserve"> PAGEREF _Toc9414270 \h </w:instrText>
        </w:r>
        <w:r w:rsidRPr="00027D76">
          <w:rPr>
            <w:rFonts w:ascii="Verdana" w:hAnsi="Verdana"/>
            <w:noProof/>
            <w:webHidden/>
            <w:sz w:val="18"/>
            <w:szCs w:val="18"/>
          </w:rPr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t>3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13A5C15" w14:textId="77777777" w:rsidR="00027D76" w:rsidRPr="00027D76" w:rsidRDefault="00027D7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414271" w:history="1"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6.11.</w:t>
        </w:r>
        <w:r w:rsidRPr="00027D76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Proceso de instalación de Archivos BAT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tab/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instrText xml:space="preserve"> PAGEREF _Toc9414271 \h </w:instrText>
        </w:r>
        <w:r w:rsidRPr="00027D76">
          <w:rPr>
            <w:rFonts w:ascii="Verdana" w:hAnsi="Verdana"/>
            <w:noProof/>
            <w:webHidden/>
            <w:sz w:val="18"/>
            <w:szCs w:val="18"/>
          </w:rPr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t>3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6EB5644" w14:textId="77777777" w:rsidR="00027D76" w:rsidRPr="00027D76" w:rsidRDefault="00027D76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9414272" w:history="1">
        <w:r w:rsidRPr="00027D76">
          <w:rPr>
            <w:rStyle w:val="Hipervnculo"/>
            <w:sz w:val="18"/>
            <w:szCs w:val="18"/>
          </w:rPr>
          <w:t>7.</w:t>
        </w:r>
        <w:r w:rsidRPr="00027D76">
          <w:rPr>
            <w:rFonts w:eastAsiaTheme="minorEastAsia" w:cstheme="minorBidi"/>
            <w:sz w:val="18"/>
            <w:szCs w:val="18"/>
            <w:lang w:eastAsia="es-PE"/>
          </w:rPr>
          <w:tab/>
        </w:r>
        <w:r w:rsidRPr="00027D76">
          <w:rPr>
            <w:rStyle w:val="Hipervnculo"/>
            <w:sz w:val="18"/>
            <w:szCs w:val="18"/>
          </w:rPr>
          <w:t>Pruebas de ratificación de instalación</w:t>
        </w:r>
        <w:r w:rsidRPr="00027D76">
          <w:rPr>
            <w:webHidden/>
            <w:sz w:val="18"/>
            <w:szCs w:val="18"/>
          </w:rPr>
          <w:tab/>
        </w:r>
        <w:r w:rsidRPr="00027D76">
          <w:rPr>
            <w:webHidden/>
            <w:sz w:val="18"/>
            <w:szCs w:val="18"/>
          </w:rPr>
          <w:fldChar w:fldCharType="begin"/>
        </w:r>
        <w:r w:rsidRPr="00027D76">
          <w:rPr>
            <w:webHidden/>
            <w:sz w:val="18"/>
            <w:szCs w:val="18"/>
          </w:rPr>
          <w:instrText xml:space="preserve"> PAGEREF _Toc9414272 \h </w:instrText>
        </w:r>
        <w:r w:rsidRPr="00027D76">
          <w:rPr>
            <w:webHidden/>
            <w:sz w:val="18"/>
            <w:szCs w:val="18"/>
          </w:rPr>
        </w:r>
        <w:r w:rsidRPr="00027D76">
          <w:rPr>
            <w:webHidden/>
            <w:sz w:val="18"/>
            <w:szCs w:val="18"/>
          </w:rPr>
          <w:fldChar w:fldCharType="separate"/>
        </w:r>
        <w:r w:rsidRPr="00027D76">
          <w:rPr>
            <w:webHidden/>
            <w:sz w:val="18"/>
            <w:szCs w:val="18"/>
          </w:rPr>
          <w:t>3</w:t>
        </w:r>
        <w:r w:rsidRPr="00027D76">
          <w:rPr>
            <w:webHidden/>
            <w:sz w:val="18"/>
            <w:szCs w:val="18"/>
          </w:rPr>
          <w:fldChar w:fldCharType="end"/>
        </w:r>
      </w:hyperlink>
    </w:p>
    <w:p w14:paraId="2D5930DE" w14:textId="77777777" w:rsidR="00027D76" w:rsidRPr="00027D76" w:rsidRDefault="00027D76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9414273" w:history="1">
        <w:r w:rsidRPr="00027D76">
          <w:rPr>
            <w:rStyle w:val="Hipervnculo"/>
            <w:sz w:val="18"/>
            <w:szCs w:val="18"/>
          </w:rPr>
          <w:t>8.</w:t>
        </w:r>
        <w:r w:rsidRPr="00027D76">
          <w:rPr>
            <w:rFonts w:eastAsiaTheme="minorEastAsia" w:cstheme="minorBidi"/>
            <w:sz w:val="18"/>
            <w:szCs w:val="18"/>
            <w:lang w:eastAsia="es-PE"/>
          </w:rPr>
          <w:tab/>
        </w:r>
        <w:r w:rsidRPr="00027D76">
          <w:rPr>
            <w:rStyle w:val="Hipervnculo"/>
            <w:sz w:val="18"/>
            <w:szCs w:val="18"/>
          </w:rPr>
          <w:t>Proceso de Desinstalación (Roll Back)</w:t>
        </w:r>
        <w:r w:rsidRPr="00027D76">
          <w:rPr>
            <w:webHidden/>
            <w:sz w:val="18"/>
            <w:szCs w:val="18"/>
          </w:rPr>
          <w:tab/>
        </w:r>
        <w:r w:rsidRPr="00027D76">
          <w:rPr>
            <w:webHidden/>
            <w:sz w:val="18"/>
            <w:szCs w:val="18"/>
          </w:rPr>
          <w:fldChar w:fldCharType="begin"/>
        </w:r>
        <w:r w:rsidRPr="00027D76">
          <w:rPr>
            <w:webHidden/>
            <w:sz w:val="18"/>
            <w:szCs w:val="18"/>
          </w:rPr>
          <w:instrText xml:space="preserve"> PAGEREF _Toc9414273 \h </w:instrText>
        </w:r>
        <w:r w:rsidRPr="00027D76">
          <w:rPr>
            <w:webHidden/>
            <w:sz w:val="18"/>
            <w:szCs w:val="18"/>
          </w:rPr>
        </w:r>
        <w:r w:rsidRPr="00027D76">
          <w:rPr>
            <w:webHidden/>
            <w:sz w:val="18"/>
            <w:szCs w:val="18"/>
          </w:rPr>
          <w:fldChar w:fldCharType="separate"/>
        </w:r>
        <w:r w:rsidRPr="00027D76">
          <w:rPr>
            <w:webHidden/>
            <w:sz w:val="18"/>
            <w:szCs w:val="18"/>
          </w:rPr>
          <w:t>3</w:t>
        </w:r>
        <w:r w:rsidRPr="00027D76">
          <w:rPr>
            <w:webHidden/>
            <w:sz w:val="18"/>
            <w:szCs w:val="18"/>
          </w:rPr>
          <w:fldChar w:fldCharType="end"/>
        </w:r>
      </w:hyperlink>
    </w:p>
    <w:p w14:paraId="51B47709" w14:textId="77777777" w:rsidR="00027D76" w:rsidRPr="00027D76" w:rsidRDefault="00027D7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414274" w:history="1"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8.1.</w:t>
        </w:r>
        <w:r w:rsidRPr="00027D76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Proceso de desinstalación de base de datos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tab/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instrText xml:space="preserve"> PAGEREF _Toc9414274 \h </w:instrText>
        </w:r>
        <w:r w:rsidRPr="00027D76">
          <w:rPr>
            <w:rFonts w:ascii="Verdana" w:hAnsi="Verdana"/>
            <w:noProof/>
            <w:webHidden/>
            <w:sz w:val="18"/>
            <w:szCs w:val="18"/>
          </w:rPr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t>3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3476B90" w14:textId="77777777" w:rsidR="00027D76" w:rsidRPr="00027D76" w:rsidRDefault="00027D7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414275" w:history="1"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8.2.</w:t>
        </w:r>
        <w:r w:rsidRPr="00027D76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componentes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tab/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instrText xml:space="preserve"> PAGEREF _Toc9414275 \h </w:instrText>
        </w:r>
        <w:r w:rsidRPr="00027D76">
          <w:rPr>
            <w:rFonts w:ascii="Verdana" w:hAnsi="Verdana"/>
            <w:noProof/>
            <w:webHidden/>
            <w:sz w:val="18"/>
            <w:szCs w:val="18"/>
          </w:rPr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5F63E3E" w14:textId="77777777" w:rsidR="00027D76" w:rsidRPr="00027D76" w:rsidRDefault="00027D7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414276" w:history="1"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8.3.</w:t>
        </w:r>
        <w:r w:rsidRPr="00027D76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archivos properties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tab/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instrText xml:space="preserve"> PAGEREF _Toc9414276 \h </w:instrText>
        </w:r>
        <w:r w:rsidRPr="00027D76">
          <w:rPr>
            <w:rFonts w:ascii="Verdana" w:hAnsi="Verdana"/>
            <w:noProof/>
            <w:webHidden/>
            <w:sz w:val="18"/>
            <w:szCs w:val="18"/>
          </w:rPr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2BE9C93" w14:textId="77777777" w:rsidR="00027D76" w:rsidRPr="00027D76" w:rsidRDefault="00027D7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414277" w:history="1"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8.4.</w:t>
        </w:r>
        <w:r w:rsidRPr="00027D76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colas JMS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tab/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instrText xml:space="preserve"> PAGEREF _Toc9414277 \h </w:instrText>
        </w:r>
        <w:r w:rsidRPr="00027D76">
          <w:rPr>
            <w:rFonts w:ascii="Verdana" w:hAnsi="Verdana"/>
            <w:noProof/>
            <w:webHidden/>
            <w:sz w:val="18"/>
            <w:szCs w:val="18"/>
          </w:rPr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5899B41" w14:textId="77777777" w:rsidR="00027D76" w:rsidRPr="00027D76" w:rsidRDefault="00027D7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414278" w:history="1"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8.5.</w:t>
        </w:r>
        <w:r w:rsidRPr="00027D76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datasources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tab/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instrText xml:space="preserve"> PAGEREF _Toc9414278 \h </w:instrText>
        </w:r>
        <w:r w:rsidRPr="00027D76">
          <w:rPr>
            <w:rFonts w:ascii="Verdana" w:hAnsi="Verdana"/>
            <w:noProof/>
            <w:webHidden/>
            <w:sz w:val="18"/>
            <w:szCs w:val="18"/>
          </w:rPr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B15DD03" w14:textId="77777777" w:rsidR="00027D76" w:rsidRPr="00027D76" w:rsidRDefault="00027D7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414279" w:history="1"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8.6.</w:t>
        </w:r>
        <w:r w:rsidRPr="00027D76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archivos .log4j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tab/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instrText xml:space="preserve"> PAGEREF _Toc9414279 \h </w:instrText>
        </w:r>
        <w:r w:rsidRPr="00027D76">
          <w:rPr>
            <w:rFonts w:ascii="Verdana" w:hAnsi="Verdana"/>
            <w:noProof/>
            <w:webHidden/>
            <w:sz w:val="18"/>
            <w:szCs w:val="18"/>
          </w:rPr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0CC921D" w14:textId="77777777" w:rsidR="00027D76" w:rsidRPr="00027D76" w:rsidRDefault="00027D7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414280" w:history="1"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8.7.</w:t>
        </w:r>
        <w:r w:rsidRPr="00027D76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la capa de presentación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tab/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instrText xml:space="preserve"> PAGEREF _Toc9414280 \h </w:instrText>
        </w:r>
        <w:r w:rsidRPr="00027D76">
          <w:rPr>
            <w:rFonts w:ascii="Verdana" w:hAnsi="Verdana"/>
            <w:noProof/>
            <w:webHidden/>
            <w:sz w:val="18"/>
            <w:szCs w:val="18"/>
          </w:rPr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30E03BB" w14:textId="77777777" w:rsidR="00027D76" w:rsidRPr="00027D76" w:rsidRDefault="00027D7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414281" w:history="1"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8.8.</w:t>
        </w:r>
        <w:r w:rsidRPr="00027D76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Proceso de desinstalación de Shell UNIX / LINUX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tab/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instrText xml:space="preserve"> PAGEREF _Toc9414281 \h </w:instrText>
        </w:r>
        <w:r w:rsidRPr="00027D76">
          <w:rPr>
            <w:rFonts w:ascii="Verdana" w:hAnsi="Verdana"/>
            <w:noProof/>
            <w:webHidden/>
            <w:sz w:val="18"/>
            <w:szCs w:val="18"/>
          </w:rPr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BB1E252" w14:textId="77777777" w:rsidR="00027D76" w:rsidRPr="00027D76" w:rsidRDefault="00027D76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414282" w:history="1"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8.9.</w:t>
        </w:r>
        <w:r w:rsidRPr="00027D76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Pr="00027D76">
          <w:rPr>
            <w:rStyle w:val="Hipervnculo"/>
            <w:rFonts w:ascii="Verdana" w:hAnsi="Verdana" w:cs="Arial"/>
            <w:noProof/>
            <w:sz w:val="18"/>
            <w:szCs w:val="18"/>
          </w:rPr>
          <w:t>Proceso de desinstalación de Archivos BAT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tab/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instrText xml:space="preserve"> PAGEREF _Toc9414282 \h </w:instrText>
        </w:r>
        <w:r w:rsidRPr="00027D76">
          <w:rPr>
            <w:rFonts w:ascii="Verdana" w:hAnsi="Verdana"/>
            <w:noProof/>
            <w:webHidden/>
            <w:sz w:val="18"/>
            <w:szCs w:val="18"/>
          </w:rPr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027D76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027D76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2442A5F" w14:textId="77777777" w:rsidR="00027D76" w:rsidRPr="00027D76" w:rsidRDefault="00027D76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9414283" w:history="1">
        <w:r w:rsidRPr="00027D76">
          <w:rPr>
            <w:rStyle w:val="Hipervnculo"/>
            <w:sz w:val="18"/>
            <w:szCs w:val="18"/>
          </w:rPr>
          <w:t>9.</w:t>
        </w:r>
        <w:r w:rsidRPr="00027D76">
          <w:rPr>
            <w:rFonts w:eastAsiaTheme="minorEastAsia" w:cstheme="minorBidi"/>
            <w:sz w:val="18"/>
            <w:szCs w:val="18"/>
            <w:lang w:eastAsia="es-PE"/>
          </w:rPr>
          <w:tab/>
        </w:r>
        <w:r w:rsidRPr="00027D76">
          <w:rPr>
            <w:rStyle w:val="Hipervnculo"/>
            <w:sz w:val="18"/>
            <w:szCs w:val="18"/>
          </w:rPr>
          <w:t>Contingencia</w:t>
        </w:r>
        <w:r w:rsidRPr="00027D76">
          <w:rPr>
            <w:webHidden/>
            <w:sz w:val="18"/>
            <w:szCs w:val="18"/>
          </w:rPr>
          <w:tab/>
        </w:r>
        <w:r w:rsidRPr="00027D76">
          <w:rPr>
            <w:webHidden/>
            <w:sz w:val="18"/>
            <w:szCs w:val="18"/>
          </w:rPr>
          <w:fldChar w:fldCharType="begin"/>
        </w:r>
        <w:r w:rsidRPr="00027D76">
          <w:rPr>
            <w:webHidden/>
            <w:sz w:val="18"/>
            <w:szCs w:val="18"/>
          </w:rPr>
          <w:instrText xml:space="preserve"> PAGEREF _Toc9414283 \h </w:instrText>
        </w:r>
        <w:r w:rsidRPr="00027D76">
          <w:rPr>
            <w:webHidden/>
            <w:sz w:val="18"/>
            <w:szCs w:val="18"/>
          </w:rPr>
        </w:r>
        <w:r w:rsidRPr="00027D76">
          <w:rPr>
            <w:webHidden/>
            <w:sz w:val="18"/>
            <w:szCs w:val="18"/>
          </w:rPr>
          <w:fldChar w:fldCharType="separate"/>
        </w:r>
        <w:r w:rsidRPr="00027D76">
          <w:rPr>
            <w:webHidden/>
            <w:sz w:val="18"/>
            <w:szCs w:val="18"/>
          </w:rPr>
          <w:t>4</w:t>
        </w:r>
        <w:r w:rsidRPr="00027D76">
          <w:rPr>
            <w:webHidden/>
            <w:sz w:val="18"/>
            <w:szCs w:val="18"/>
          </w:rPr>
          <w:fldChar w:fldCharType="end"/>
        </w:r>
      </w:hyperlink>
    </w:p>
    <w:p w14:paraId="4C1A5C65" w14:textId="77777777" w:rsidR="00027D76" w:rsidRPr="00027D76" w:rsidRDefault="00027D76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9414284" w:history="1">
        <w:r w:rsidRPr="00027D76">
          <w:rPr>
            <w:rStyle w:val="Hipervnculo"/>
            <w:sz w:val="18"/>
            <w:szCs w:val="18"/>
          </w:rPr>
          <w:t>10.</w:t>
        </w:r>
        <w:r w:rsidRPr="00027D76">
          <w:rPr>
            <w:rFonts w:eastAsiaTheme="minorEastAsia" w:cstheme="minorBidi"/>
            <w:sz w:val="18"/>
            <w:szCs w:val="18"/>
            <w:lang w:eastAsia="es-PE"/>
          </w:rPr>
          <w:tab/>
        </w:r>
        <w:r w:rsidRPr="00027D76">
          <w:rPr>
            <w:rStyle w:val="Hipervnculo"/>
            <w:sz w:val="18"/>
            <w:szCs w:val="18"/>
          </w:rPr>
          <w:t>Documentación</w:t>
        </w:r>
        <w:r w:rsidRPr="00027D76">
          <w:rPr>
            <w:webHidden/>
            <w:sz w:val="18"/>
            <w:szCs w:val="18"/>
          </w:rPr>
          <w:tab/>
        </w:r>
        <w:r w:rsidRPr="00027D76">
          <w:rPr>
            <w:webHidden/>
            <w:sz w:val="18"/>
            <w:szCs w:val="18"/>
          </w:rPr>
          <w:fldChar w:fldCharType="begin"/>
        </w:r>
        <w:r w:rsidRPr="00027D76">
          <w:rPr>
            <w:webHidden/>
            <w:sz w:val="18"/>
            <w:szCs w:val="18"/>
          </w:rPr>
          <w:instrText xml:space="preserve"> PAGEREF _Toc9414284 \h </w:instrText>
        </w:r>
        <w:r w:rsidRPr="00027D76">
          <w:rPr>
            <w:webHidden/>
            <w:sz w:val="18"/>
            <w:szCs w:val="18"/>
          </w:rPr>
        </w:r>
        <w:r w:rsidRPr="00027D76">
          <w:rPr>
            <w:webHidden/>
            <w:sz w:val="18"/>
            <w:szCs w:val="18"/>
          </w:rPr>
          <w:fldChar w:fldCharType="separate"/>
        </w:r>
        <w:r w:rsidRPr="00027D76">
          <w:rPr>
            <w:webHidden/>
            <w:sz w:val="18"/>
            <w:szCs w:val="18"/>
          </w:rPr>
          <w:t>4</w:t>
        </w:r>
        <w:r w:rsidRPr="00027D76">
          <w:rPr>
            <w:webHidden/>
            <w:sz w:val="18"/>
            <w:szCs w:val="18"/>
          </w:rPr>
          <w:fldChar w:fldCharType="end"/>
        </w:r>
      </w:hyperlink>
    </w:p>
    <w:p w14:paraId="2A577F63" w14:textId="77777777" w:rsidR="00027D76" w:rsidRPr="00027D76" w:rsidRDefault="00027D76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9414285" w:history="1">
        <w:r w:rsidRPr="00027D76">
          <w:rPr>
            <w:rStyle w:val="Hipervnculo"/>
            <w:sz w:val="18"/>
            <w:szCs w:val="18"/>
          </w:rPr>
          <w:t>11.</w:t>
        </w:r>
        <w:r w:rsidRPr="00027D76">
          <w:rPr>
            <w:rFonts w:eastAsiaTheme="minorEastAsia" w:cstheme="minorBidi"/>
            <w:sz w:val="18"/>
            <w:szCs w:val="18"/>
            <w:lang w:eastAsia="es-PE"/>
          </w:rPr>
          <w:tab/>
        </w:r>
        <w:r w:rsidRPr="00027D76">
          <w:rPr>
            <w:rStyle w:val="Hipervnculo"/>
            <w:sz w:val="18"/>
            <w:szCs w:val="18"/>
          </w:rPr>
          <w:t>Documento Anexo de Estándar.</w:t>
        </w:r>
        <w:r w:rsidRPr="00027D76">
          <w:rPr>
            <w:webHidden/>
            <w:sz w:val="18"/>
            <w:szCs w:val="18"/>
          </w:rPr>
          <w:tab/>
        </w:r>
        <w:r w:rsidRPr="00027D76">
          <w:rPr>
            <w:webHidden/>
            <w:sz w:val="18"/>
            <w:szCs w:val="18"/>
          </w:rPr>
          <w:fldChar w:fldCharType="begin"/>
        </w:r>
        <w:r w:rsidRPr="00027D76">
          <w:rPr>
            <w:webHidden/>
            <w:sz w:val="18"/>
            <w:szCs w:val="18"/>
          </w:rPr>
          <w:instrText xml:space="preserve"> PAGEREF _Toc9414285 \h </w:instrText>
        </w:r>
        <w:r w:rsidRPr="00027D76">
          <w:rPr>
            <w:webHidden/>
            <w:sz w:val="18"/>
            <w:szCs w:val="18"/>
          </w:rPr>
        </w:r>
        <w:r w:rsidRPr="00027D76">
          <w:rPr>
            <w:webHidden/>
            <w:sz w:val="18"/>
            <w:szCs w:val="18"/>
          </w:rPr>
          <w:fldChar w:fldCharType="separate"/>
        </w:r>
        <w:r w:rsidRPr="00027D76">
          <w:rPr>
            <w:webHidden/>
            <w:sz w:val="18"/>
            <w:szCs w:val="18"/>
          </w:rPr>
          <w:t>4</w:t>
        </w:r>
        <w:r w:rsidRPr="00027D76">
          <w:rPr>
            <w:webHidden/>
            <w:sz w:val="18"/>
            <w:szCs w:val="18"/>
          </w:rPr>
          <w:fldChar w:fldCharType="end"/>
        </w:r>
      </w:hyperlink>
    </w:p>
    <w:p w14:paraId="0CAEBB5F" w14:textId="74D2CDE0" w:rsidR="0033497A" w:rsidRPr="00027D76" w:rsidRDefault="0033497A" w:rsidP="00EA1A9C">
      <w:pPr>
        <w:spacing w:line="360" w:lineRule="auto"/>
        <w:rPr>
          <w:rFonts w:ascii="Verdana" w:hAnsi="Verdana" w:cs="Arial"/>
          <w:sz w:val="18"/>
          <w:szCs w:val="18"/>
          <w:lang w:val="es-ES"/>
        </w:rPr>
      </w:pPr>
      <w:r w:rsidRPr="00027D76">
        <w:rPr>
          <w:rFonts w:ascii="Verdana" w:hAnsi="Verdana" w:cs="Arial"/>
          <w:sz w:val="18"/>
          <w:szCs w:val="18"/>
          <w:lang w:val="es-ES"/>
        </w:rPr>
        <w:fldChar w:fldCharType="end"/>
      </w:r>
    </w:p>
    <w:p w14:paraId="400FD99E" w14:textId="22125754" w:rsidR="00D82F95" w:rsidRPr="00027D76" w:rsidRDefault="00D82F95">
      <w:pPr>
        <w:jc w:val="left"/>
        <w:rPr>
          <w:rFonts w:ascii="Verdana" w:hAnsi="Verdana"/>
          <w:sz w:val="18"/>
          <w:szCs w:val="18"/>
          <w:lang w:val="es-ES"/>
        </w:rPr>
      </w:pPr>
      <w:r w:rsidRPr="00027D76">
        <w:rPr>
          <w:rFonts w:ascii="Verdana" w:hAnsi="Verdana"/>
          <w:sz w:val="18"/>
          <w:szCs w:val="18"/>
          <w:lang w:val="es-ES"/>
        </w:rPr>
        <w:br w:type="page"/>
      </w:r>
    </w:p>
    <w:p w14:paraId="34ACFF98" w14:textId="77777777" w:rsidR="00A80B32" w:rsidRPr="00027D76" w:rsidRDefault="00A80B32">
      <w:pPr>
        <w:rPr>
          <w:rFonts w:ascii="Verdana" w:hAnsi="Verdana"/>
          <w:sz w:val="18"/>
          <w:szCs w:val="18"/>
          <w:lang w:val="es-ES"/>
        </w:rPr>
      </w:pPr>
    </w:p>
    <w:tbl>
      <w:tblPr>
        <w:tblW w:w="1009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1"/>
        <w:gridCol w:w="2315"/>
        <w:gridCol w:w="2268"/>
        <w:gridCol w:w="1276"/>
        <w:gridCol w:w="3014"/>
      </w:tblGrid>
      <w:tr w:rsidR="002D06E5" w:rsidRPr="00027D76" w14:paraId="4734228D" w14:textId="77777777" w:rsidTr="00A6171D">
        <w:trPr>
          <w:trHeight w:val="284"/>
          <w:jc w:val="center"/>
        </w:trPr>
        <w:tc>
          <w:tcPr>
            <w:tcW w:w="10094" w:type="dxa"/>
            <w:gridSpan w:val="5"/>
            <w:tcBorders>
              <w:bottom w:val="single" w:sz="6" w:space="0" w:color="auto"/>
            </w:tcBorders>
            <w:shd w:val="clear" w:color="auto" w:fill="FF0000"/>
            <w:vAlign w:val="center"/>
          </w:tcPr>
          <w:p w14:paraId="3B1C4948" w14:textId="77777777" w:rsidR="002D06E5" w:rsidRPr="00027D76" w:rsidRDefault="002D06E5" w:rsidP="00A6171D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r w:rsidRPr="00027D76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</w:tr>
      <w:tr w:rsidR="002D06E5" w:rsidRPr="00027D76" w14:paraId="28BCABDE" w14:textId="77777777" w:rsidTr="00295571">
        <w:trPr>
          <w:trHeight w:val="261"/>
          <w:jc w:val="center"/>
        </w:trPr>
        <w:tc>
          <w:tcPr>
            <w:tcW w:w="1221" w:type="dxa"/>
            <w:shd w:val="clear" w:color="auto" w:fill="FBD4B4"/>
            <w:vAlign w:val="center"/>
          </w:tcPr>
          <w:p w14:paraId="361E5B6E" w14:textId="77777777" w:rsidR="002D06E5" w:rsidRPr="00027D76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027D76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2315" w:type="dxa"/>
            <w:shd w:val="clear" w:color="auto" w:fill="FBD4B4"/>
            <w:vAlign w:val="center"/>
          </w:tcPr>
          <w:p w14:paraId="45A66D7E" w14:textId="77777777" w:rsidR="002D06E5" w:rsidRPr="00027D76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027D76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Elaborado por</w:t>
            </w:r>
          </w:p>
        </w:tc>
        <w:tc>
          <w:tcPr>
            <w:tcW w:w="2268" w:type="dxa"/>
            <w:shd w:val="clear" w:color="auto" w:fill="FBD4B4"/>
            <w:vAlign w:val="center"/>
          </w:tcPr>
          <w:p w14:paraId="1CC34F25" w14:textId="77777777" w:rsidR="002D06E5" w:rsidRPr="00027D76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027D76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Aprobado por</w:t>
            </w:r>
          </w:p>
        </w:tc>
        <w:tc>
          <w:tcPr>
            <w:tcW w:w="1276" w:type="dxa"/>
            <w:shd w:val="clear" w:color="auto" w:fill="FBD4B4"/>
            <w:vAlign w:val="center"/>
          </w:tcPr>
          <w:p w14:paraId="0BC00627" w14:textId="77777777" w:rsidR="002D06E5" w:rsidRPr="00027D76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027D76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Fecha</w:t>
            </w:r>
          </w:p>
        </w:tc>
        <w:tc>
          <w:tcPr>
            <w:tcW w:w="3014" w:type="dxa"/>
            <w:shd w:val="clear" w:color="auto" w:fill="FBD4B4"/>
            <w:vAlign w:val="center"/>
          </w:tcPr>
          <w:p w14:paraId="60B8B320" w14:textId="77777777" w:rsidR="002D06E5" w:rsidRPr="00027D76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027D76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Motivo</w:t>
            </w:r>
          </w:p>
        </w:tc>
      </w:tr>
      <w:tr w:rsidR="00AB75E5" w:rsidRPr="00027D76" w14:paraId="5CA5A4C8" w14:textId="77777777" w:rsidTr="00295571">
        <w:trPr>
          <w:trHeight w:val="74"/>
          <w:jc w:val="center"/>
        </w:trPr>
        <w:tc>
          <w:tcPr>
            <w:tcW w:w="1221" w:type="dxa"/>
          </w:tcPr>
          <w:p w14:paraId="691A23EF" w14:textId="401FC6B8" w:rsidR="00AB75E5" w:rsidRPr="00027D76" w:rsidRDefault="00F55CB4" w:rsidP="00EB663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027D76"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2315" w:type="dxa"/>
          </w:tcPr>
          <w:p w14:paraId="2AE1822F" w14:textId="443FA3DD" w:rsidR="00AB75E5" w:rsidRPr="00027D76" w:rsidRDefault="00373723" w:rsidP="00EB663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027D76">
              <w:rPr>
                <w:rFonts w:ascii="Verdana" w:hAnsi="Verdana" w:cs="Arial"/>
                <w:sz w:val="18"/>
                <w:szCs w:val="18"/>
                <w:lang w:val="es-ES"/>
              </w:rPr>
              <w:t>Junior Mateo</w:t>
            </w:r>
          </w:p>
        </w:tc>
        <w:tc>
          <w:tcPr>
            <w:tcW w:w="2268" w:type="dxa"/>
          </w:tcPr>
          <w:p w14:paraId="284C104E" w14:textId="3B1344EA" w:rsidR="00AB75E5" w:rsidRPr="00027D76" w:rsidRDefault="008E3B00" w:rsidP="001D4A3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22"/>
                <w:lang w:eastAsia="es-PE"/>
              </w:rPr>
              <w:t>Luis Rojas</w:t>
            </w:r>
          </w:p>
        </w:tc>
        <w:tc>
          <w:tcPr>
            <w:tcW w:w="1276" w:type="dxa"/>
            <w:vAlign w:val="center"/>
          </w:tcPr>
          <w:p w14:paraId="091A41E7" w14:textId="104E4D5F" w:rsidR="00AB75E5" w:rsidRPr="00027D76" w:rsidRDefault="00373723" w:rsidP="008F793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027D76">
              <w:rPr>
                <w:rFonts w:ascii="Verdana" w:hAnsi="Verdana" w:cs="Arial"/>
                <w:sz w:val="18"/>
                <w:szCs w:val="18"/>
                <w:lang w:val="es-ES"/>
              </w:rPr>
              <w:t>22/05</w:t>
            </w:r>
            <w:r w:rsidR="00F55CB4" w:rsidRPr="00027D76">
              <w:rPr>
                <w:rFonts w:ascii="Verdana" w:hAnsi="Verdana" w:cs="Arial"/>
                <w:sz w:val="18"/>
                <w:szCs w:val="18"/>
                <w:lang w:val="es-ES"/>
              </w:rPr>
              <w:t>/2019</w:t>
            </w:r>
          </w:p>
        </w:tc>
        <w:tc>
          <w:tcPr>
            <w:tcW w:w="3014" w:type="dxa"/>
            <w:shd w:val="clear" w:color="auto" w:fill="auto"/>
            <w:vAlign w:val="center"/>
          </w:tcPr>
          <w:p w14:paraId="078D8EA3" w14:textId="1D24C436" w:rsidR="00EF47D8" w:rsidRPr="00027D76" w:rsidRDefault="00295571" w:rsidP="008F7938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val="es-ES"/>
              </w:rPr>
            </w:pPr>
            <w:r w:rsidRPr="00027D76">
              <w:rPr>
                <w:rFonts w:ascii="Verdana" w:hAnsi="Verdana" w:cs="Arial"/>
                <w:sz w:val="18"/>
                <w:szCs w:val="18"/>
              </w:rPr>
              <w:t>Versión Inicial</w:t>
            </w:r>
          </w:p>
        </w:tc>
      </w:tr>
    </w:tbl>
    <w:p w14:paraId="59AF74E1" w14:textId="77777777" w:rsidR="0033497A" w:rsidRPr="00027D76" w:rsidRDefault="0033497A">
      <w:pPr>
        <w:rPr>
          <w:rFonts w:ascii="Verdana" w:hAnsi="Verdana"/>
          <w:sz w:val="18"/>
          <w:szCs w:val="18"/>
          <w:lang w:val="es-ES"/>
        </w:rPr>
      </w:pPr>
    </w:p>
    <w:p w14:paraId="3B23CEFB" w14:textId="77777777" w:rsidR="00D94005" w:rsidRPr="00027D76" w:rsidRDefault="00D94005" w:rsidP="00C1407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2" w:name="_Toc9414255"/>
      <w:r w:rsidRPr="00027D76">
        <w:rPr>
          <w:rFonts w:ascii="Verdana" w:hAnsi="Verdana" w:cs="Arial"/>
          <w:sz w:val="18"/>
          <w:szCs w:val="18"/>
        </w:rPr>
        <w:t>Objetivo</w:t>
      </w:r>
      <w:bookmarkEnd w:id="1"/>
      <w:bookmarkEnd w:id="2"/>
    </w:p>
    <w:p w14:paraId="4D178B9E" w14:textId="0266D08A" w:rsidR="00557D9C" w:rsidRPr="00027D76" w:rsidRDefault="003F2BDA" w:rsidP="00557D9C">
      <w:pPr>
        <w:pStyle w:val="Prrafodelista"/>
        <w:ind w:left="360"/>
        <w:rPr>
          <w:rFonts w:ascii="Verdana" w:hAnsi="Verdana" w:cs="Consolas"/>
          <w:color w:val="000000"/>
          <w:sz w:val="18"/>
          <w:szCs w:val="18"/>
          <w:lang w:val="es-ES_tradnl"/>
        </w:rPr>
      </w:pPr>
      <w:r w:rsidRPr="00027D76">
        <w:rPr>
          <w:rFonts w:ascii="Verdana" w:hAnsi="Verdana"/>
          <w:sz w:val="18"/>
          <w:szCs w:val="18"/>
        </w:rPr>
        <w:t>Creación de SP</w:t>
      </w:r>
      <w:r w:rsidR="00557D9C" w:rsidRPr="00027D76">
        <w:rPr>
          <w:rFonts w:ascii="Verdana" w:hAnsi="Verdana"/>
          <w:sz w:val="18"/>
          <w:szCs w:val="18"/>
        </w:rPr>
        <w:t xml:space="preserve"> </w:t>
      </w:r>
      <w:r w:rsidRPr="00027D76">
        <w:rPr>
          <w:rFonts w:ascii="Verdana" w:hAnsi="Verdana"/>
          <w:sz w:val="18"/>
          <w:szCs w:val="18"/>
        </w:rPr>
        <w:t xml:space="preserve">para la consulta  sobre el estado  de pago de líneas. </w:t>
      </w:r>
    </w:p>
    <w:p w14:paraId="6A074A9D" w14:textId="77777777" w:rsidR="00D94005" w:rsidRPr="00027D76" w:rsidRDefault="00D94005" w:rsidP="00D94005">
      <w:pPr>
        <w:rPr>
          <w:rFonts w:ascii="Verdana" w:hAnsi="Verdana"/>
          <w:sz w:val="18"/>
          <w:szCs w:val="18"/>
        </w:rPr>
      </w:pPr>
    </w:p>
    <w:p w14:paraId="34C6584E" w14:textId="77777777" w:rsidR="00D94005" w:rsidRPr="00027D76" w:rsidRDefault="00D94005" w:rsidP="00C1407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3" w:name="_Toc311451358"/>
      <w:bookmarkStart w:id="4" w:name="_Toc9414256"/>
      <w:r w:rsidRPr="00027D76">
        <w:rPr>
          <w:rFonts w:ascii="Verdana" w:hAnsi="Verdana" w:cs="Arial"/>
          <w:sz w:val="18"/>
          <w:szCs w:val="18"/>
        </w:rPr>
        <w:t>Pre Requisitos</w:t>
      </w:r>
      <w:bookmarkEnd w:id="3"/>
      <w:bookmarkEnd w:id="4"/>
    </w:p>
    <w:p w14:paraId="72669951" w14:textId="77777777" w:rsidR="00557D9C" w:rsidRPr="00027D76" w:rsidRDefault="00557D9C" w:rsidP="00557D9C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  <w:r w:rsidRPr="00027D76">
        <w:rPr>
          <w:rFonts w:ascii="Verdana" w:hAnsi="Verdana"/>
          <w:sz w:val="18"/>
          <w:szCs w:val="18"/>
          <w:lang w:val="es-ES_tradnl"/>
        </w:rPr>
        <w:t>No Aplica.</w:t>
      </w:r>
    </w:p>
    <w:p w14:paraId="6D838C5F" w14:textId="4F26FF76" w:rsidR="00DF3B82" w:rsidRPr="00027D76" w:rsidRDefault="00DF3B82" w:rsidP="00557D9C">
      <w:pPr>
        <w:ind w:left="360"/>
        <w:rPr>
          <w:rFonts w:ascii="Verdana" w:hAnsi="Verdana"/>
          <w:sz w:val="18"/>
          <w:szCs w:val="18"/>
        </w:rPr>
      </w:pPr>
    </w:p>
    <w:p w14:paraId="55519ED5" w14:textId="598C0471" w:rsidR="00D97ECD" w:rsidRPr="00027D76" w:rsidRDefault="00EA1A9C" w:rsidP="0033497A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5" w:name="_Toc311451359"/>
      <w:bookmarkStart w:id="6" w:name="_Toc9414257"/>
      <w:r w:rsidRPr="00027D76">
        <w:rPr>
          <w:rFonts w:ascii="Verdana" w:hAnsi="Verdana" w:cs="Arial"/>
          <w:sz w:val="18"/>
          <w:szCs w:val="18"/>
        </w:rPr>
        <w:t>Dependencia con</w:t>
      </w:r>
      <w:r w:rsidR="00D94005" w:rsidRPr="00027D76">
        <w:rPr>
          <w:rFonts w:ascii="Verdana" w:hAnsi="Verdana" w:cs="Arial"/>
          <w:sz w:val="18"/>
          <w:szCs w:val="18"/>
        </w:rPr>
        <w:t xml:space="preserve"> otros </w:t>
      </w:r>
      <w:bookmarkEnd w:id="5"/>
      <w:proofErr w:type="spellStart"/>
      <w:r w:rsidR="00833768" w:rsidRPr="00027D76">
        <w:rPr>
          <w:rFonts w:ascii="Verdana" w:hAnsi="Verdana" w:cs="Arial"/>
          <w:sz w:val="18"/>
          <w:szCs w:val="18"/>
        </w:rPr>
        <w:t>Str</w:t>
      </w:r>
      <w:r w:rsidR="00EC0124" w:rsidRPr="00027D76">
        <w:rPr>
          <w:rFonts w:ascii="Verdana" w:hAnsi="Verdana" w:cs="Arial"/>
          <w:sz w:val="18"/>
          <w:szCs w:val="18"/>
        </w:rPr>
        <w:t>eams</w:t>
      </w:r>
      <w:bookmarkEnd w:id="6"/>
      <w:proofErr w:type="spellEnd"/>
    </w:p>
    <w:p w14:paraId="08852C04" w14:textId="77F63C1D" w:rsidR="00557D9C" w:rsidRPr="00027D76" w:rsidRDefault="00557D9C" w:rsidP="00557D9C">
      <w:pPr>
        <w:ind w:left="360"/>
        <w:rPr>
          <w:rFonts w:ascii="Verdana" w:hAnsi="Verdana"/>
          <w:sz w:val="18"/>
          <w:szCs w:val="18"/>
          <w:lang w:val="es-ES_tradnl"/>
        </w:rPr>
      </w:pPr>
      <w:r w:rsidRPr="00027D76">
        <w:rPr>
          <w:rFonts w:ascii="Verdana" w:hAnsi="Verdana"/>
          <w:sz w:val="18"/>
          <w:szCs w:val="18"/>
          <w:lang w:val="es-ES_tradnl"/>
        </w:rPr>
        <w:t>No Aplica.</w:t>
      </w:r>
    </w:p>
    <w:p w14:paraId="25567710" w14:textId="77777777" w:rsidR="00E736E1" w:rsidRPr="00027D76" w:rsidRDefault="00E736E1" w:rsidP="00D94005">
      <w:pPr>
        <w:rPr>
          <w:rFonts w:ascii="Verdana" w:hAnsi="Verdana"/>
          <w:sz w:val="18"/>
          <w:szCs w:val="18"/>
          <w:lang w:val="es-ES_tradnl"/>
        </w:rPr>
      </w:pPr>
    </w:p>
    <w:p w14:paraId="27DDDFD6" w14:textId="77777777" w:rsidR="00D94005" w:rsidRPr="00027D76" w:rsidRDefault="006747B5" w:rsidP="00C1407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7" w:name="_Toc311451361"/>
      <w:bookmarkStart w:id="8" w:name="_Toc9414258"/>
      <w:r w:rsidRPr="00027D76">
        <w:rPr>
          <w:rFonts w:ascii="Verdana" w:hAnsi="Verdana" w:cs="Arial"/>
          <w:sz w:val="18"/>
          <w:szCs w:val="18"/>
        </w:rPr>
        <w:t>Generación de copias de respaldo</w:t>
      </w:r>
      <w:bookmarkEnd w:id="7"/>
      <w:bookmarkEnd w:id="8"/>
    </w:p>
    <w:p w14:paraId="5EE71282" w14:textId="649B4EAD" w:rsidR="00F56068" w:rsidRPr="00027D76" w:rsidRDefault="002D4854" w:rsidP="00A15376">
      <w:pPr>
        <w:ind w:left="360"/>
        <w:rPr>
          <w:rFonts w:ascii="Verdana" w:hAnsi="Verdana"/>
          <w:sz w:val="18"/>
          <w:szCs w:val="18"/>
          <w:lang w:val="es-ES_tradnl"/>
        </w:rPr>
      </w:pPr>
      <w:r w:rsidRPr="00027D76">
        <w:rPr>
          <w:rFonts w:ascii="Verdana" w:hAnsi="Verdana"/>
          <w:sz w:val="18"/>
          <w:szCs w:val="18"/>
          <w:lang w:val="es-ES_tradnl"/>
        </w:rPr>
        <w:t>No Aplica.</w:t>
      </w:r>
    </w:p>
    <w:p w14:paraId="3AEFA56D" w14:textId="77777777" w:rsidR="00D83767" w:rsidRPr="00027D76" w:rsidRDefault="00D83767" w:rsidP="00B97673">
      <w:pPr>
        <w:rPr>
          <w:rFonts w:ascii="Verdana" w:hAnsi="Verdana"/>
          <w:sz w:val="18"/>
          <w:szCs w:val="18"/>
          <w:lang w:val="es-ES_tradnl"/>
        </w:rPr>
      </w:pPr>
    </w:p>
    <w:p w14:paraId="11ED4D21" w14:textId="77777777" w:rsidR="00380C05" w:rsidRPr="00027D76" w:rsidRDefault="00380C05" w:rsidP="00380C05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/>
          <w:b/>
          <w:sz w:val="18"/>
          <w:szCs w:val="18"/>
        </w:rPr>
      </w:pPr>
      <w:bookmarkStart w:id="9" w:name="_Toc504493974"/>
      <w:bookmarkStart w:id="10" w:name="_Toc9414259"/>
      <w:r w:rsidRPr="00027D76">
        <w:rPr>
          <w:rFonts w:ascii="Verdana" w:hAnsi="Verdana" w:cs="Arial"/>
          <w:b/>
          <w:sz w:val="18"/>
          <w:szCs w:val="18"/>
          <w:lang w:val="es-ES_tradnl"/>
        </w:rPr>
        <w:t>Cambios en</w:t>
      </w:r>
      <w:r w:rsidRPr="00027D76">
        <w:rPr>
          <w:rFonts w:ascii="Verdana" w:hAnsi="Verdana"/>
          <w:b/>
          <w:sz w:val="18"/>
          <w:szCs w:val="18"/>
        </w:rPr>
        <w:t xml:space="preserve"> </w:t>
      </w:r>
      <w:r w:rsidRPr="00027D76">
        <w:rPr>
          <w:rFonts w:ascii="Verdana" w:hAnsi="Verdana" w:cs="Arial"/>
          <w:b/>
          <w:sz w:val="18"/>
          <w:szCs w:val="18"/>
          <w:lang w:val="es-ES_tradnl"/>
        </w:rPr>
        <w:t>fuentes</w:t>
      </w:r>
      <w:bookmarkEnd w:id="10"/>
    </w:p>
    <w:bookmarkEnd w:id="9"/>
    <w:p w14:paraId="0F3F92B4" w14:textId="77777777" w:rsidR="00557D9C" w:rsidRPr="00027D76" w:rsidRDefault="00557D9C" w:rsidP="00557D9C">
      <w:pPr>
        <w:ind w:left="360"/>
        <w:rPr>
          <w:rFonts w:ascii="Verdana" w:hAnsi="Verdana"/>
          <w:sz w:val="18"/>
          <w:szCs w:val="18"/>
          <w:lang w:val="es-ES_tradnl"/>
        </w:rPr>
      </w:pPr>
      <w:r w:rsidRPr="00027D76">
        <w:rPr>
          <w:rFonts w:ascii="Verdana" w:hAnsi="Verdana"/>
          <w:sz w:val="18"/>
          <w:szCs w:val="18"/>
          <w:lang w:val="es-ES_tradnl"/>
        </w:rPr>
        <w:t>No Aplica.</w:t>
      </w:r>
    </w:p>
    <w:p w14:paraId="772E900A" w14:textId="77777777" w:rsidR="00380C05" w:rsidRPr="00027D76" w:rsidRDefault="00380C05" w:rsidP="00557D9C">
      <w:pPr>
        <w:rPr>
          <w:rFonts w:ascii="Verdana" w:hAnsi="Verdana"/>
          <w:sz w:val="18"/>
          <w:szCs w:val="18"/>
          <w:lang w:val="es-ES_tradnl"/>
        </w:rPr>
      </w:pPr>
    </w:p>
    <w:p w14:paraId="04E7F8D9" w14:textId="554C410D" w:rsidR="0049562C" w:rsidRPr="00027D76" w:rsidRDefault="006747B5" w:rsidP="00395DA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11" w:name="_Toc9414260"/>
      <w:r w:rsidRPr="00027D76">
        <w:rPr>
          <w:rFonts w:ascii="Verdana" w:hAnsi="Verdana" w:cs="Arial"/>
          <w:sz w:val="18"/>
          <w:szCs w:val="18"/>
        </w:rPr>
        <w:t>Procesos de Instalación</w:t>
      </w:r>
      <w:bookmarkEnd w:id="11"/>
    </w:p>
    <w:p w14:paraId="379C702D" w14:textId="3A8B2390" w:rsidR="00084B00" w:rsidRPr="00027D76" w:rsidRDefault="00084B00" w:rsidP="00084B00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</w:p>
    <w:p w14:paraId="51924186" w14:textId="3A7595A0" w:rsidR="00C2702F" w:rsidRPr="00027D76" w:rsidRDefault="00FC7E62" w:rsidP="00C2702F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  <w:r w:rsidRPr="00027D76">
        <w:rPr>
          <w:rFonts w:ascii="Verdana" w:hAnsi="Verdana"/>
          <w:b/>
          <w:sz w:val="18"/>
          <w:szCs w:val="18"/>
        </w:rPr>
        <w:t>Pasos a Seguir:</w:t>
      </w:r>
      <w:r w:rsidR="00C2702F" w:rsidRPr="00027D76">
        <w:rPr>
          <w:rFonts w:ascii="Verdana" w:hAnsi="Verdana"/>
          <w:b/>
          <w:sz w:val="18"/>
          <w:szCs w:val="18"/>
        </w:rPr>
        <w:t xml:space="preserve"> </w:t>
      </w:r>
    </w:p>
    <w:p w14:paraId="51F436BB" w14:textId="37FC756B" w:rsidR="00BB67B8" w:rsidRPr="00027D76" w:rsidRDefault="00BB67B8" w:rsidP="00BB67B8">
      <w:pPr>
        <w:ind w:firstLine="360"/>
        <w:rPr>
          <w:rFonts w:ascii="Verdana" w:hAnsi="Verdana" w:cs="Arial"/>
          <w:sz w:val="18"/>
          <w:szCs w:val="18"/>
        </w:rPr>
      </w:pPr>
      <w:r w:rsidRPr="00027D76">
        <w:rPr>
          <w:rFonts w:ascii="Verdana" w:hAnsi="Verdana" w:cs="Arial"/>
          <w:sz w:val="18"/>
          <w:szCs w:val="18"/>
        </w:rPr>
        <w:t>(Considerar el orden de instalación de los componentes necesarios en la instalación)</w:t>
      </w:r>
    </w:p>
    <w:p w14:paraId="53AE18CA" w14:textId="77777777" w:rsidR="0067713C" w:rsidRPr="00027D76" w:rsidRDefault="0067713C" w:rsidP="00BB67B8">
      <w:pPr>
        <w:ind w:firstLine="360"/>
        <w:rPr>
          <w:rFonts w:ascii="Verdana" w:hAnsi="Verdana" w:cs="Arial"/>
          <w:sz w:val="18"/>
          <w:szCs w:val="18"/>
        </w:rPr>
      </w:pPr>
    </w:p>
    <w:p w14:paraId="72E89D0D" w14:textId="525007E8" w:rsidR="00C2702F" w:rsidRPr="00027D76" w:rsidRDefault="00C2702F" w:rsidP="007B18BE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027D76">
        <w:rPr>
          <w:rFonts w:ascii="Verdana" w:hAnsi="Verdana"/>
          <w:sz w:val="18"/>
          <w:szCs w:val="18"/>
        </w:rPr>
        <w:t xml:space="preserve">Instalación </w:t>
      </w:r>
      <w:r w:rsidR="009A5097" w:rsidRPr="00027D76">
        <w:rPr>
          <w:rFonts w:ascii="Verdana" w:hAnsi="Verdana"/>
          <w:sz w:val="18"/>
          <w:szCs w:val="18"/>
        </w:rPr>
        <w:t>de base de datos</w:t>
      </w:r>
    </w:p>
    <w:p w14:paraId="39D52C67" w14:textId="53974BFD" w:rsidR="009A5097" w:rsidRPr="00027D76" w:rsidRDefault="009A5097" w:rsidP="007B18BE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027D76">
        <w:rPr>
          <w:rFonts w:ascii="Verdana" w:hAnsi="Verdana" w:cs="Arial"/>
          <w:bCs/>
          <w:sz w:val="18"/>
          <w:szCs w:val="18"/>
        </w:rPr>
        <w:t xml:space="preserve">Instalación de </w:t>
      </w:r>
      <w:proofErr w:type="spellStart"/>
      <w:r w:rsidRPr="00027D76">
        <w:rPr>
          <w:rFonts w:ascii="Verdana" w:hAnsi="Verdana" w:cs="Arial"/>
          <w:bCs/>
          <w:sz w:val="18"/>
          <w:szCs w:val="18"/>
        </w:rPr>
        <w:t>properties</w:t>
      </w:r>
      <w:proofErr w:type="spellEnd"/>
    </w:p>
    <w:p w14:paraId="60DDE0B9" w14:textId="554F8119" w:rsidR="00C2702F" w:rsidRPr="00027D76" w:rsidRDefault="00C2702F" w:rsidP="00C14077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027D76">
        <w:rPr>
          <w:rFonts w:ascii="Verdana" w:hAnsi="Verdana"/>
          <w:sz w:val="18"/>
          <w:szCs w:val="18"/>
        </w:rPr>
        <w:t>Instalación de log</w:t>
      </w:r>
    </w:p>
    <w:p w14:paraId="6B7A270C" w14:textId="4EF05A20" w:rsidR="00CD16FD" w:rsidRPr="00027D76" w:rsidRDefault="00CD16FD" w:rsidP="00CD16FD">
      <w:pPr>
        <w:pStyle w:val="Prrafodelista"/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027D76">
        <w:rPr>
          <w:rFonts w:ascii="Verdana" w:hAnsi="Verdana"/>
          <w:sz w:val="18"/>
          <w:szCs w:val="18"/>
        </w:rPr>
        <w:t>Configuración de Servicios de Mensajería (JMS)</w:t>
      </w:r>
    </w:p>
    <w:p w14:paraId="3B0313B7" w14:textId="39FEC778" w:rsidR="00C2702F" w:rsidRPr="00027D76" w:rsidRDefault="007B18BE" w:rsidP="00C14077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027D76">
        <w:rPr>
          <w:rFonts w:ascii="Verdana" w:hAnsi="Verdana"/>
          <w:sz w:val="18"/>
          <w:szCs w:val="18"/>
        </w:rPr>
        <w:t xml:space="preserve">Instalación de </w:t>
      </w:r>
      <w:proofErr w:type="spellStart"/>
      <w:r w:rsidRPr="00027D76">
        <w:rPr>
          <w:rFonts w:ascii="Verdana" w:hAnsi="Verdana"/>
          <w:sz w:val="18"/>
          <w:szCs w:val="18"/>
        </w:rPr>
        <w:t>DataSource</w:t>
      </w:r>
      <w:proofErr w:type="spellEnd"/>
    </w:p>
    <w:p w14:paraId="00182CA6" w14:textId="68FB8A11" w:rsidR="00C2702F" w:rsidRPr="00027D76" w:rsidRDefault="00C2702F" w:rsidP="00C14077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027D76">
        <w:rPr>
          <w:rFonts w:ascii="Verdana" w:hAnsi="Verdana"/>
          <w:sz w:val="18"/>
          <w:szCs w:val="18"/>
        </w:rPr>
        <w:t>Instalación del EAR</w:t>
      </w:r>
    </w:p>
    <w:p w14:paraId="35501B18" w14:textId="532F1DAC" w:rsidR="00FC7E62" w:rsidRPr="00027D76" w:rsidRDefault="00FC7E62" w:rsidP="00C2702F">
      <w:pPr>
        <w:ind w:left="284"/>
        <w:rPr>
          <w:rFonts w:ascii="Verdana" w:hAnsi="Verdana"/>
          <w:b/>
          <w:sz w:val="18"/>
          <w:szCs w:val="18"/>
        </w:rPr>
      </w:pPr>
    </w:p>
    <w:p w14:paraId="5FA84A3B" w14:textId="77777777" w:rsidR="006747B5" w:rsidRPr="00027D76" w:rsidRDefault="006747B5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r w:rsidRPr="00027D76">
        <w:rPr>
          <w:rFonts w:ascii="Verdana" w:hAnsi="Verdana"/>
          <w:b/>
          <w:sz w:val="18"/>
          <w:szCs w:val="18"/>
        </w:rPr>
        <w:t xml:space="preserve"> </w:t>
      </w:r>
      <w:bookmarkStart w:id="12" w:name="_Toc9414261"/>
      <w:r w:rsidRPr="00027D76">
        <w:rPr>
          <w:rFonts w:ascii="Verdana" w:hAnsi="Verdana" w:cs="Arial"/>
          <w:b/>
          <w:sz w:val="18"/>
          <w:szCs w:val="18"/>
        </w:rPr>
        <w:t>Proceso de instalación de base de datos</w:t>
      </w:r>
      <w:bookmarkEnd w:id="12"/>
    </w:p>
    <w:p w14:paraId="2FF2CA30" w14:textId="30AD4409" w:rsidR="00530753" w:rsidRPr="00027D76" w:rsidRDefault="00530753" w:rsidP="00557D9C">
      <w:pPr>
        <w:ind w:left="792"/>
        <w:rPr>
          <w:rFonts w:ascii="Verdana" w:hAnsi="Verdana"/>
          <w:sz w:val="18"/>
          <w:szCs w:val="18"/>
        </w:rPr>
      </w:pPr>
    </w:p>
    <w:tbl>
      <w:tblPr>
        <w:tblW w:w="0" w:type="auto"/>
        <w:tblInd w:w="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1"/>
        <w:gridCol w:w="4050"/>
      </w:tblGrid>
      <w:tr w:rsidR="00027D76" w:rsidRPr="00027D76" w14:paraId="55658F84" w14:textId="77777777" w:rsidTr="00310247">
        <w:trPr>
          <w:trHeight w:val="272"/>
        </w:trPr>
        <w:tc>
          <w:tcPr>
            <w:tcW w:w="2181" w:type="dxa"/>
          </w:tcPr>
          <w:p w14:paraId="064B2864" w14:textId="7EE55318" w:rsidR="00027D76" w:rsidRPr="00027D76" w:rsidRDefault="00027D76" w:rsidP="00027D76">
            <w:pPr>
              <w:rPr>
                <w:rFonts w:ascii="Verdana" w:hAnsi="Verdana"/>
                <w:color w:val="C0C0C0"/>
                <w:sz w:val="18"/>
                <w:szCs w:val="18"/>
                <w:lang w:val="es-ES_tradnl"/>
              </w:rPr>
            </w:pPr>
            <w:r w:rsidRPr="00027D76">
              <w:rPr>
                <w:rFonts w:ascii="Verdana" w:hAnsi="Verdana" w:cs="Consolas"/>
                <w:b/>
                <w:sz w:val="18"/>
                <w:szCs w:val="18"/>
                <w:lang w:val="es-ES_tradnl"/>
              </w:rPr>
              <w:t>Servidor:</w:t>
            </w:r>
          </w:p>
        </w:tc>
        <w:tc>
          <w:tcPr>
            <w:tcW w:w="4050" w:type="dxa"/>
          </w:tcPr>
          <w:p w14:paraId="7A7A97F4" w14:textId="77777777" w:rsidR="002618C1" w:rsidRPr="002618C1" w:rsidRDefault="002618C1" w:rsidP="002618C1">
            <w:pPr>
              <w:rPr>
                <w:rFonts w:ascii="Calibri" w:hAnsi="Calibri"/>
                <w:sz w:val="18"/>
                <w:szCs w:val="18"/>
                <w:highlight w:val="yellow"/>
                <w:lang w:val="es-ES_tradnl"/>
              </w:rPr>
            </w:pPr>
            <w:r w:rsidRPr="002618C1">
              <w:rPr>
                <w:rFonts w:ascii="Calibri" w:hAnsi="Calibri"/>
                <w:sz w:val="18"/>
                <w:szCs w:val="18"/>
                <w:highlight w:val="yellow"/>
                <w:lang w:val="es-ES_tradnl"/>
              </w:rPr>
              <w:t>limbdoacf01(172.19.44.140) y</w:t>
            </w:r>
          </w:p>
          <w:p w14:paraId="0C59357C" w14:textId="4C246E2A" w:rsidR="00027D76" w:rsidRPr="002618C1" w:rsidRDefault="002618C1" w:rsidP="002618C1">
            <w:pPr>
              <w:rPr>
                <w:rFonts w:ascii="Verdana" w:hAnsi="Verdana"/>
                <w:color w:val="C0C0C0"/>
                <w:sz w:val="18"/>
                <w:szCs w:val="18"/>
                <w:highlight w:val="yellow"/>
                <w:lang w:val="en-US"/>
              </w:rPr>
            </w:pPr>
            <w:r w:rsidRPr="002618C1">
              <w:rPr>
                <w:rFonts w:ascii="Calibri" w:hAnsi="Calibri"/>
                <w:sz w:val="18"/>
                <w:szCs w:val="18"/>
                <w:highlight w:val="yellow"/>
                <w:lang w:val="es-ES_tradnl"/>
              </w:rPr>
              <w:t xml:space="preserve"> limbdoacf02(172.19.44.142)</w:t>
            </w:r>
          </w:p>
        </w:tc>
      </w:tr>
      <w:tr w:rsidR="00027D76" w:rsidRPr="00027D76" w14:paraId="7DE4AB6F" w14:textId="77777777" w:rsidTr="00310247">
        <w:trPr>
          <w:trHeight w:val="289"/>
        </w:trPr>
        <w:tc>
          <w:tcPr>
            <w:tcW w:w="2181" w:type="dxa"/>
          </w:tcPr>
          <w:p w14:paraId="343FA102" w14:textId="239D0581" w:rsidR="00027D76" w:rsidRPr="00027D76" w:rsidRDefault="00027D76" w:rsidP="00027D76">
            <w:pPr>
              <w:rPr>
                <w:rFonts w:ascii="Verdana" w:hAnsi="Verdana"/>
                <w:color w:val="C0C0C0"/>
                <w:sz w:val="18"/>
                <w:szCs w:val="18"/>
                <w:lang w:val="es-ES_tradnl"/>
              </w:rPr>
            </w:pPr>
            <w:r w:rsidRPr="00027D76">
              <w:rPr>
                <w:rFonts w:ascii="Verdana" w:hAnsi="Verdana" w:cs="Consolas"/>
                <w:b/>
                <w:sz w:val="18"/>
                <w:szCs w:val="18"/>
                <w:lang w:val="es-ES_tradnl"/>
              </w:rPr>
              <w:t>Base de Datos:</w:t>
            </w:r>
          </w:p>
        </w:tc>
        <w:tc>
          <w:tcPr>
            <w:tcW w:w="4050" w:type="dxa"/>
          </w:tcPr>
          <w:p w14:paraId="08108C57" w14:textId="61BAEA03" w:rsidR="00027D76" w:rsidRPr="002618C1" w:rsidRDefault="00027D76" w:rsidP="00027D76">
            <w:pPr>
              <w:rPr>
                <w:rFonts w:ascii="Verdana" w:hAnsi="Verdana"/>
                <w:sz w:val="18"/>
                <w:szCs w:val="18"/>
                <w:highlight w:val="yellow"/>
                <w:lang w:val="es-ES_tradnl"/>
              </w:rPr>
            </w:pPr>
            <w:r w:rsidRPr="002618C1">
              <w:rPr>
                <w:rFonts w:ascii="Verdana" w:hAnsi="Verdana"/>
                <w:sz w:val="18"/>
                <w:szCs w:val="18"/>
                <w:highlight w:val="yellow"/>
              </w:rPr>
              <w:t xml:space="preserve"> </w:t>
            </w:r>
            <w:r w:rsidR="002618C1" w:rsidRPr="002618C1">
              <w:rPr>
                <w:rFonts w:ascii="Calibri" w:hAnsi="Calibri"/>
                <w:sz w:val="18"/>
                <w:szCs w:val="18"/>
                <w:highlight w:val="yellow"/>
                <w:lang w:val="es-ES_tradnl"/>
              </w:rPr>
              <w:t>SRVPROD</w:t>
            </w:r>
          </w:p>
        </w:tc>
      </w:tr>
      <w:tr w:rsidR="00027D76" w:rsidRPr="00027D76" w14:paraId="3397428F" w14:textId="77777777" w:rsidTr="00310247">
        <w:trPr>
          <w:trHeight w:val="289"/>
        </w:trPr>
        <w:tc>
          <w:tcPr>
            <w:tcW w:w="2181" w:type="dxa"/>
          </w:tcPr>
          <w:p w14:paraId="4891CC9E" w14:textId="49FD3C3A" w:rsidR="00027D76" w:rsidRPr="00027D76" w:rsidRDefault="00027D76" w:rsidP="00027D76">
            <w:pPr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 w:rsidRPr="00027D76">
              <w:rPr>
                <w:rFonts w:ascii="Verdana" w:hAnsi="Verdana" w:cs="Consolas"/>
                <w:b/>
                <w:sz w:val="18"/>
                <w:szCs w:val="18"/>
                <w:lang w:val="es-ES_tradnl"/>
              </w:rPr>
              <w:t>Esquemas:</w:t>
            </w:r>
          </w:p>
        </w:tc>
        <w:tc>
          <w:tcPr>
            <w:tcW w:w="4050" w:type="dxa"/>
          </w:tcPr>
          <w:p w14:paraId="1C6396A7" w14:textId="2D6B4EA8" w:rsidR="00027D76" w:rsidRPr="002618C1" w:rsidRDefault="002618C1" w:rsidP="00027D76">
            <w:pPr>
              <w:rPr>
                <w:rFonts w:ascii="Verdana" w:hAnsi="Verdana"/>
                <w:sz w:val="18"/>
                <w:szCs w:val="18"/>
                <w:highlight w:val="yellow"/>
                <w:lang w:val="es-ES_tradnl"/>
              </w:rPr>
            </w:pPr>
            <w:r w:rsidRPr="002618C1">
              <w:rPr>
                <w:rFonts w:ascii="Verdana" w:hAnsi="Verdana"/>
                <w:sz w:val="18"/>
                <w:szCs w:val="18"/>
                <w:highlight w:val="yellow"/>
              </w:rPr>
              <w:t>APPS</w:t>
            </w:r>
          </w:p>
        </w:tc>
      </w:tr>
      <w:tr w:rsidR="00027D76" w:rsidRPr="00027D76" w14:paraId="48ECC882" w14:textId="77777777" w:rsidTr="00310247">
        <w:trPr>
          <w:trHeight w:val="289"/>
        </w:trPr>
        <w:tc>
          <w:tcPr>
            <w:tcW w:w="2181" w:type="dxa"/>
          </w:tcPr>
          <w:p w14:paraId="4CE14323" w14:textId="00AF64EE" w:rsidR="00027D76" w:rsidRPr="00027D76" w:rsidRDefault="00027D76" w:rsidP="00027D76">
            <w:pPr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 w:rsidRPr="00027D76">
              <w:rPr>
                <w:rFonts w:ascii="Verdana" w:hAnsi="Verdana" w:cs="Consolas"/>
                <w:b/>
                <w:sz w:val="18"/>
                <w:szCs w:val="18"/>
                <w:lang w:val="es-ES_tradnl"/>
              </w:rPr>
              <w:t>Usuarios:</w:t>
            </w:r>
          </w:p>
        </w:tc>
        <w:tc>
          <w:tcPr>
            <w:tcW w:w="4050" w:type="dxa"/>
          </w:tcPr>
          <w:p w14:paraId="78D971B9" w14:textId="7E95E808" w:rsidR="00027D76" w:rsidRPr="002618C1" w:rsidRDefault="00027D76" w:rsidP="00027D76">
            <w:pPr>
              <w:rPr>
                <w:rFonts w:ascii="Verdana" w:hAnsi="Verdana"/>
                <w:sz w:val="18"/>
                <w:szCs w:val="18"/>
                <w:highlight w:val="yellow"/>
                <w:lang w:val="es-ES_tradnl"/>
              </w:rPr>
            </w:pPr>
            <w:r w:rsidRPr="002618C1">
              <w:rPr>
                <w:rFonts w:ascii="Verdana" w:hAnsi="Verdana"/>
                <w:sz w:val="18"/>
                <w:szCs w:val="18"/>
                <w:highlight w:val="yellow"/>
              </w:rPr>
              <w:t>APPS</w:t>
            </w:r>
          </w:p>
        </w:tc>
      </w:tr>
      <w:tr w:rsidR="00557D9C" w:rsidRPr="00027D76" w14:paraId="7CF95337" w14:textId="77777777" w:rsidTr="00310247">
        <w:trPr>
          <w:trHeight w:val="289"/>
        </w:trPr>
        <w:tc>
          <w:tcPr>
            <w:tcW w:w="2181" w:type="dxa"/>
          </w:tcPr>
          <w:p w14:paraId="3ED4F845" w14:textId="33C34F45" w:rsidR="00557D9C" w:rsidRPr="00027D76" w:rsidRDefault="00557D9C" w:rsidP="00557D9C">
            <w:pPr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 w:rsidRPr="00027D76">
              <w:rPr>
                <w:rFonts w:ascii="Verdana" w:hAnsi="Verdana" w:cs="Consolas"/>
                <w:b/>
                <w:sz w:val="18"/>
                <w:szCs w:val="18"/>
                <w:lang w:val="es-ES_tradnl"/>
              </w:rPr>
              <w:t>Privilegios:</w:t>
            </w:r>
          </w:p>
        </w:tc>
        <w:tc>
          <w:tcPr>
            <w:tcW w:w="4050" w:type="dxa"/>
          </w:tcPr>
          <w:p w14:paraId="0B454F21" w14:textId="66C4E10E" w:rsidR="00557D9C" w:rsidRPr="00027D76" w:rsidRDefault="00557D9C" w:rsidP="00557D9C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027D76">
              <w:rPr>
                <w:rFonts w:ascii="Verdana" w:hAnsi="Verdana" w:cs="Consolas"/>
                <w:sz w:val="18"/>
                <w:szCs w:val="18"/>
                <w:lang w:val="es-ES_tradnl"/>
              </w:rPr>
              <w:t>Lectura, Escritura, Ejecución.</w:t>
            </w:r>
          </w:p>
        </w:tc>
        <w:bookmarkStart w:id="13" w:name="_GoBack"/>
        <w:bookmarkEnd w:id="13"/>
      </w:tr>
      <w:tr w:rsidR="00557D9C" w:rsidRPr="00027D76" w14:paraId="2B5FFFBB" w14:textId="77777777" w:rsidTr="00310247">
        <w:trPr>
          <w:trHeight w:val="289"/>
        </w:trPr>
        <w:tc>
          <w:tcPr>
            <w:tcW w:w="2181" w:type="dxa"/>
          </w:tcPr>
          <w:p w14:paraId="03FA67F6" w14:textId="16520E30" w:rsidR="00557D9C" w:rsidRPr="00027D76" w:rsidRDefault="00557D9C" w:rsidP="00557D9C">
            <w:pPr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 w:rsidRPr="00027D76">
              <w:rPr>
                <w:rFonts w:ascii="Verdana" w:hAnsi="Verdana" w:cs="Consolas"/>
                <w:b/>
                <w:sz w:val="18"/>
                <w:szCs w:val="18"/>
                <w:lang w:val="es-ES_tradnl"/>
              </w:rPr>
              <w:t>Sinónimos:</w:t>
            </w:r>
          </w:p>
        </w:tc>
        <w:tc>
          <w:tcPr>
            <w:tcW w:w="4050" w:type="dxa"/>
          </w:tcPr>
          <w:p w14:paraId="3872E8F6" w14:textId="64F7076D" w:rsidR="00557D9C" w:rsidRPr="00027D76" w:rsidRDefault="00557D9C" w:rsidP="00557D9C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027D76">
              <w:rPr>
                <w:rFonts w:ascii="Verdana" w:hAnsi="Verdana" w:cs="Consolas"/>
                <w:sz w:val="18"/>
                <w:szCs w:val="18"/>
                <w:lang w:val="es-ES_tradnl"/>
              </w:rPr>
              <w:t>NINGUNO</w:t>
            </w:r>
          </w:p>
        </w:tc>
      </w:tr>
    </w:tbl>
    <w:p w14:paraId="104370CD" w14:textId="77777777" w:rsidR="00530753" w:rsidRPr="00027D76" w:rsidRDefault="00530753" w:rsidP="008F7938">
      <w:pPr>
        <w:pStyle w:val="Encabezado"/>
        <w:tabs>
          <w:tab w:val="clear" w:pos="4320"/>
          <w:tab w:val="clear" w:pos="8640"/>
        </w:tabs>
        <w:ind w:firstLine="720"/>
        <w:jc w:val="left"/>
        <w:rPr>
          <w:rFonts w:ascii="Verdana" w:hAnsi="Verdana"/>
          <w:sz w:val="18"/>
          <w:szCs w:val="18"/>
        </w:rPr>
      </w:pPr>
    </w:p>
    <w:tbl>
      <w:tblPr>
        <w:tblpPr w:leftFromText="141" w:rightFromText="141" w:vertAnchor="text" w:horzAnchor="margin" w:tblpX="354" w:tblpY="113"/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557D9C" w:rsidRPr="00027D76" w14:paraId="599A9ECD" w14:textId="77777777" w:rsidTr="00557D9C">
        <w:trPr>
          <w:cantSplit/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5C62E93D" w14:textId="5D31A9CE" w:rsidR="00557D9C" w:rsidRPr="00027D76" w:rsidRDefault="00557D9C" w:rsidP="00557D9C">
            <w:pPr>
              <w:rPr>
                <w:rFonts w:ascii="Verdana" w:hAnsi="Verdana" w:cs="Courier New"/>
                <w:sz w:val="18"/>
                <w:szCs w:val="18"/>
                <w:lang w:eastAsia="es-PE"/>
              </w:rPr>
            </w:pPr>
            <w:r w:rsidRPr="00027D76">
              <w:rPr>
                <w:rFonts w:ascii="Verdana" w:hAnsi="Verdana" w:cs="Courier New"/>
                <w:color w:val="FFFFFF" w:themeColor="background1"/>
                <w:sz w:val="18"/>
                <w:szCs w:val="18"/>
                <w:lang w:eastAsia="es-PE"/>
              </w:rPr>
              <w:t>Aplicación en RTC: COMP.</w:t>
            </w:r>
            <w:r w:rsidR="00C9521E" w:rsidRPr="00027D76">
              <w:rPr>
                <w:rFonts w:ascii="Verdana" w:hAnsi="Verdana" w:cs="Courier New"/>
                <w:color w:val="FFFFFF" w:themeColor="background1"/>
                <w:sz w:val="18"/>
                <w:szCs w:val="18"/>
                <w:lang w:eastAsia="es-PE"/>
              </w:rPr>
              <w:t>GWPDB</w:t>
            </w:r>
          </w:p>
        </w:tc>
      </w:tr>
      <w:tr w:rsidR="00557D9C" w:rsidRPr="00027D76" w14:paraId="582E5DFF" w14:textId="77777777" w:rsidTr="00557D9C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1BCB0FEB" w14:textId="77777777" w:rsidR="00557D9C" w:rsidRPr="00027D76" w:rsidRDefault="00557D9C" w:rsidP="00557D9C">
            <w:pPr>
              <w:rPr>
                <w:rFonts w:ascii="Verdana" w:hAnsi="Verdana" w:cs="Courier New"/>
                <w:sz w:val="18"/>
                <w:szCs w:val="18"/>
                <w:lang w:eastAsia="es-PE"/>
              </w:rPr>
            </w:pPr>
            <w:r w:rsidRPr="00027D76">
              <w:rPr>
                <w:rFonts w:ascii="Verdana" w:hAnsi="Verdana" w:cs="Courier New"/>
                <w:color w:val="FFFFFF" w:themeColor="background1"/>
                <w:sz w:val="18"/>
                <w:szCs w:val="18"/>
                <w:lang w:eastAsia="es-PE"/>
              </w:rPr>
              <w:t>Archivos</w:t>
            </w:r>
          </w:p>
        </w:tc>
      </w:tr>
      <w:tr w:rsidR="00B97673" w:rsidRPr="00027D76" w14:paraId="245001F3" w14:textId="77777777" w:rsidTr="00557D9C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1CE32" w14:textId="78C4F720" w:rsidR="00B97673" w:rsidRPr="00027D76" w:rsidRDefault="003F2BDA" w:rsidP="00B97673">
            <w:pPr>
              <w:rPr>
                <w:rFonts w:ascii="Verdana" w:hAnsi="Verdana" w:cs="Courier New"/>
                <w:sz w:val="18"/>
                <w:szCs w:val="18"/>
                <w:lang w:eastAsia="es-PE"/>
              </w:rPr>
            </w:pPr>
            <w:r w:rsidRPr="00027D76">
              <w:rPr>
                <w:rFonts w:ascii="Verdana" w:hAnsi="Verdana" w:cs="Courier New"/>
                <w:sz w:val="18"/>
                <w:szCs w:val="18"/>
                <w:lang w:eastAsia="es-PE"/>
              </w:rPr>
              <w:t>OAC/02EJECUTABL</w:t>
            </w:r>
            <w:r w:rsidR="00027D76" w:rsidRPr="00027D76">
              <w:rPr>
                <w:rFonts w:ascii="Verdana" w:hAnsi="Verdana" w:cs="Courier New"/>
                <w:sz w:val="18"/>
                <w:szCs w:val="18"/>
                <w:lang w:eastAsia="es-PE"/>
              </w:rPr>
              <w:t>ES/BASE_DATOS/APPS/Package</w:t>
            </w:r>
            <w:r w:rsidR="00667CDC" w:rsidRPr="00027D76">
              <w:rPr>
                <w:rFonts w:ascii="Verdana" w:hAnsi="Verdana" w:cs="Courier New"/>
                <w:sz w:val="18"/>
                <w:szCs w:val="18"/>
                <w:lang w:eastAsia="es-PE"/>
              </w:rPr>
              <w:t>/</w:t>
            </w:r>
            <w:r w:rsidR="00027D76" w:rsidRPr="00027D76">
              <w:rPr>
                <w:rFonts w:ascii="Verdana" w:hAnsi="Verdana" w:cs="Courier New"/>
                <w:sz w:val="18"/>
                <w:szCs w:val="18"/>
                <w:lang w:eastAsia="es-PE"/>
              </w:rPr>
              <w:t>TS_OAC_CL_CONS_PAGO_PKG</w:t>
            </w:r>
            <w:r w:rsidR="00667CDC" w:rsidRPr="00027D76">
              <w:rPr>
                <w:rFonts w:ascii="Verdana" w:hAnsi="Verdana" w:cs="Courier New"/>
                <w:sz w:val="18"/>
                <w:szCs w:val="18"/>
                <w:lang w:eastAsia="es-PE"/>
              </w:rPr>
              <w:t>.sql</w:t>
            </w:r>
          </w:p>
        </w:tc>
      </w:tr>
      <w:tr w:rsidR="00B97673" w:rsidRPr="00027D76" w14:paraId="0AC617DA" w14:textId="77777777" w:rsidTr="00557D9C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E2032" w14:textId="62269B49" w:rsidR="00A548C4" w:rsidRPr="00027D76" w:rsidRDefault="003F2BDA" w:rsidP="00B97673">
            <w:pPr>
              <w:rPr>
                <w:rFonts w:ascii="Verdana" w:hAnsi="Verdana" w:cs="Courier New"/>
                <w:sz w:val="18"/>
                <w:szCs w:val="18"/>
                <w:lang w:val="en-US" w:eastAsia="es-PE"/>
              </w:rPr>
            </w:pPr>
            <w:r w:rsidRPr="00027D76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OAC/02EJECUTABLES/BASE_DATOS/APPS/PackageBodies</w:t>
            </w:r>
            <w:r w:rsidR="00667CDC" w:rsidRPr="00027D76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/</w:t>
            </w:r>
            <w:r w:rsidR="00027D76" w:rsidRPr="00027D76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 xml:space="preserve">PKG_BODY_TS_OAC_CL_CONS_PAGO_PKG </w:t>
            </w:r>
            <w:r w:rsidR="00667CDC" w:rsidRPr="00027D76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.</w:t>
            </w:r>
            <w:proofErr w:type="spellStart"/>
            <w:r w:rsidR="00667CDC" w:rsidRPr="00027D76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sql</w:t>
            </w:r>
            <w:proofErr w:type="spellEnd"/>
          </w:p>
        </w:tc>
      </w:tr>
    </w:tbl>
    <w:p w14:paraId="6CF4E888" w14:textId="77777777" w:rsidR="00530753" w:rsidRPr="00027D76" w:rsidRDefault="00530753" w:rsidP="008F7938">
      <w:pPr>
        <w:pStyle w:val="Encabezado"/>
        <w:tabs>
          <w:tab w:val="clear" w:pos="4320"/>
          <w:tab w:val="clear" w:pos="8640"/>
        </w:tabs>
        <w:ind w:firstLine="720"/>
        <w:jc w:val="left"/>
        <w:rPr>
          <w:rFonts w:ascii="Verdana" w:hAnsi="Verdana"/>
          <w:sz w:val="18"/>
          <w:szCs w:val="18"/>
          <w:lang w:val="en-US"/>
        </w:rPr>
      </w:pPr>
    </w:p>
    <w:p w14:paraId="2FAAB6A8" w14:textId="77777777" w:rsidR="00137D91" w:rsidRPr="00027D76" w:rsidRDefault="00754265" w:rsidP="00291ECA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4" w:name="_Toc418172500"/>
      <w:bookmarkStart w:id="15" w:name="_Toc9414262"/>
      <w:r w:rsidRPr="00027D76">
        <w:rPr>
          <w:rFonts w:ascii="Verdana" w:hAnsi="Verdana" w:cs="Arial"/>
          <w:b/>
          <w:sz w:val="18"/>
          <w:szCs w:val="18"/>
        </w:rPr>
        <w:t xml:space="preserve">Consideraciones  de </w:t>
      </w:r>
      <w:proofErr w:type="spellStart"/>
      <w:r w:rsidRPr="00027D76">
        <w:rPr>
          <w:rFonts w:ascii="Verdana" w:hAnsi="Verdana" w:cs="Arial"/>
          <w:b/>
          <w:sz w:val="18"/>
          <w:szCs w:val="18"/>
        </w:rPr>
        <w:t>Properties</w:t>
      </w:r>
      <w:proofErr w:type="spellEnd"/>
      <w:r w:rsidRPr="00027D76">
        <w:rPr>
          <w:rFonts w:ascii="Verdana" w:hAnsi="Verdana" w:cs="Arial"/>
          <w:b/>
          <w:sz w:val="18"/>
          <w:szCs w:val="18"/>
        </w:rPr>
        <w:t xml:space="preserve"> E</w:t>
      </w:r>
      <w:r w:rsidR="00490820" w:rsidRPr="00027D76">
        <w:rPr>
          <w:rFonts w:ascii="Verdana" w:hAnsi="Verdana" w:cs="Arial"/>
          <w:b/>
          <w:sz w:val="18"/>
          <w:szCs w:val="18"/>
        </w:rPr>
        <w:t>xterno</w:t>
      </w:r>
      <w:bookmarkEnd w:id="14"/>
      <w:bookmarkEnd w:id="15"/>
    </w:p>
    <w:p w14:paraId="388AD041" w14:textId="77777777" w:rsidR="00557D9C" w:rsidRPr="00027D76" w:rsidRDefault="00557D9C" w:rsidP="00557D9C">
      <w:pPr>
        <w:pStyle w:val="Prrafodelista"/>
        <w:ind w:left="360" w:firstLine="360"/>
        <w:rPr>
          <w:rFonts w:ascii="Verdana" w:hAnsi="Verdana"/>
          <w:sz w:val="18"/>
          <w:szCs w:val="18"/>
          <w:lang w:val="es-ES_tradnl"/>
        </w:rPr>
      </w:pPr>
      <w:r w:rsidRPr="00027D76">
        <w:rPr>
          <w:rFonts w:ascii="Verdana" w:hAnsi="Verdana"/>
          <w:sz w:val="18"/>
          <w:szCs w:val="18"/>
          <w:lang w:val="es-ES_tradnl"/>
        </w:rPr>
        <w:t>No Aplica.</w:t>
      </w:r>
    </w:p>
    <w:p w14:paraId="3CDE55B5" w14:textId="77777777" w:rsidR="00557D9C" w:rsidRPr="00027D76" w:rsidRDefault="00557D9C" w:rsidP="00EF4366">
      <w:pPr>
        <w:spacing w:line="276" w:lineRule="auto"/>
        <w:ind w:left="1701"/>
        <w:jc w:val="left"/>
        <w:rPr>
          <w:rFonts w:ascii="Verdana" w:hAnsi="Verdana" w:cs="Arial"/>
          <w:sz w:val="18"/>
          <w:szCs w:val="18"/>
        </w:rPr>
      </w:pPr>
    </w:p>
    <w:p w14:paraId="2B4E6EB0" w14:textId="77777777" w:rsidR="00490820" w:rsidRPr="00027D76" w:rsidRDefault="008E29E9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6" w:name="_Toc9414263"/>
      <w:r w:rsidRPr="00027D76">
        <w:rPr>
          <w:rFonts w:ascii="Verdana" w:hAnsi="Verdana" w:cs="Arial"/>
          <w:b/>
          <w:sz w:val="18"/>
          <w:szCs w:val="18"/>
        </w:rPr>
        <w:t>Configuración</w:t>
      </w:r>
      <w:r w:rsidR="00490820" w:rsidRPr="00027D76">
        <w:rPr>
          <w:rFonts w:ascii="Verdana" w:hAnsi="Verdana" w:cs="Arial"/>
          <w:b/>
          <w:sz w:val="18"/>
          <w:szCs w:val="18"/>
        </w:rPr>
        <w:t xml:space="preserve"> de archivos .</w:t>
      </w:r>
      <w:proofErr w:type="spellStart"/>
      <w:r w:rsidR="00490820" w:rsidRPr="00027D76">
        <w:rPr>
          <w:rFonts w:ascii="Verdana" w:hAnsi="Verdana" w:cs="Arial"/>
          <w:b/>
          <w:sz w:val="18"/>
          <w:szCs w:val="18"/>
        </w:rPr>
        <w:t>logs</w:t>
      </w:r>
      <w:bookmarkEnd w:id="16"/>
      <w:proofErr w:type="spellEnd"/>
    </w:p>
    <w:p w14:paraId="529FE2B5" w14:textId="77777777" w:rsidR="00557D9C" w:rsidRPr="00027D76" w:rsidRDefault="00557D9C" w:rsidP="00557D9C">
      <w:pPr>
        <w:pStyle w:val="Prrafodelista"/>
        <w:ind w:left="432" w:firstLine="288"/>
        <w:rPr>
          <w:rFonts w:ascii="Verdana" w:hAnsi="Verdana"/>
          <w:sz w:val="18"/>
          <w:szCs w:val="18"/>
          <w:lang w:val="es-ES_tradnl"/>
        </w:rPr>
      </w:pPr>
      <w:r w:rsidRPr="00027D76">
        <w:rPr>
          <w:rFonts w:ascii="Verdana" w:hAnsi="Verdana"/>
          <w:sz w:val="18"/>
          <w:szCs w:val="18"/>
          <w:lang w:val="es-ES_tradnl"/>
        </w:rPr>
        <w:t>No Aplica.</w:t>
      </w:r>
    </w:p>
    <w:p w14:paraId="3FBBE269" w14:textId="48622C2A" w:rsidR="00031EB7" w:rsidRPr="00027D76" w:rsidRDefault="00490820" w:rsidP="00754265">
      <w:pPr>
        <w:ind w:left="1152"/>
        <w:rPr>
          <w:rFonts w:ascii="Verdana" w:hAnsi="Verdana" w:cs="Arial"/>
          <w:b/>
          <w:sz w:val="18"/>
          <w:szCs w:val="18"/>
        </w:rPr>
      </w:pPr>
      <w:r w:rsidRPr="00027D76">
        <w:rPr>
          <w:rFonts w:ascii="Verdana" w:hAnsi="Verdana" w:cs="Arial"/>
          <w:b/>
          <w:sz w:val="18"/>
          <w:szCs w:val="18"/>
        </w:rPr>
        <w:t xml:space="preserve">   </w:t>
      </w:r>
    </w:p>
    <w:p w14:paraId="674B80C7" w14:textId="77777777" w:rsidR="001B6115" w:rsidRPr="00027D76" w:rsidRDefault="007E4E56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7" w:name="_Toc9414264"/>
      <w:r w:rsidRPr="00027D76">
        <w:rPr>
          <w:rFonts w:ascii="Verdana" w:hAnsi="Verdana" w:cs="Arial"/>
          <w:b/>
          <w:sz w:val="18"/>
          <w:szCs w:val="18"/>
        </w:rPr>
        <w:t xml:space="preserve">Configuración de </w:t>
      </w:r>
      <w:r w:rsidR="00CD2F24" w:rsidRPr="00027D76">
        <w:rPr>
          <w:rFonts w:ascii="Verdana" w:hAnsi="Verdana" w:cs="Arial"/>
          <w:b/>
          <w:sz w:val="18"/>
          <w:szCs w:val="18"/>
        </w:rPr>
        <w:t>Servicios de Mensajería (JMS)</w:t>
      </w:r>
      <w:bookmarkEnd w:id="17"/>
    </w:p>
    <w:p w14:paraId="5AC92BB8" w14:textId="77777777" w:rsidR="00557D9C" w:rsidRPr="00027D76" w:rsidRDefault="00557D9C" w:rsidP="00557D9C">
      <w:pPr>
        <w:pStyle w:val="Prrafodelista"/>
        <w:ind w:left="360" w:firstLine="360"/>
        <w:rPr>
          <w:rFonts w:ascii="Verdana" w:hAnsi="Verdana"/>
          <w:sz w:val="18"/>
          <w:szCs w:val="18"/>
          <w:lang w:val="es-ES_tradnl"/>
        </w:rPr>
      </w:pPr>
      <w:r w:rsidRPr="00027D76">
        <w:rPr>
          <w:rFonts w:ascii="Verdana" w:hAnsi="Verdana"/>
          <w:sz w:val="18"/>
          <w:szCs w:val="18"/>
          <w:lang w:val="es-ES_tradnl"/>
        </w:rPr>
        <w:t>No Aplica.</w:t>
      </w:r>
    </w:p>
    <w:p w14:paraId="1BDE5948" w14:textId="4DD76593" w:rsidR="00F479B4" w:rsidRPr="00027D76" w:rsidRDefault="00F479B4" w:rsidP="00F14FF6">
      <w:pPr>
        <w:jc w:val="left"/>
        <w:rPr>
          <w:rFonts w:ascii="Verdana" w:hAnsi="Verdana"/>
          <w:sz w:val="18"/>
          <w:szCs w:val="18"/>
          <w:lang w:val="es-ES_tradnl"/>
        </w:rPr>
      </w:pPr>
    </w:p>
    <w:p w14:paraId="324CFD94" w14:textId="77777777" w:rsidR="008A7669" w:rsidRPr="00027D76" w:rsidRDefault="008A7669" w:rsidP="00F14FF6">
      <w:pPr>
        <w:jc w:val="left"/>
        <w:rPr>
          <w:rFonts w:ascii="Verdana" w:hAnsi="Verdana"/>
          <w:sz w:val="18"/>
          <w:szCs w:val="18"/>
          <w:lang w:val="es-ES_tradnl"/>
        </w:rPr>
      </w:pPr>
    </w:p>
    <w:p w14:paraId="6EB22BC5" w14:textId="77777777" w:rsidR="001B6115" w:rsidRPr="00027D76" w:rsidRDefault="007E4E56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8" w:name="_Toc9414265"/>
      <w:r w:rsidRPr="00027D76">
        <w:rPr>
          <w:rFonts w:ascii="Verdana" w:hAnsi="Verdana" w:cs="Arial"/>
          <w:b/>
          <w:sz w:val="18"/>
          <w:szCs w:val="18"/>
        </w:rPr>
        <w:t>Configuración</w:t>
      </w:r>
      <w:r w:rsidR="00490820" w:rsidRPr="00027D76">
        <w:rPr>
          <w:rFonts w:ascii="Verdana" w:hAnsi="Verdana" w:cs="Arial"/>
          <w:b/>
          <w:sz w:val="18"/>
          <w:szCs w:val="18"/>
        </w:rPr>
        <w:t xml:space="preserve"> de </w:t>
      </w:r>
      <w:proofErr w:type="spellStart"/>
      <w:r w:rsidR="00490820" w:rsidRPr="00027D76">
        <w:rPr>
          <w:rFonts w:ascii="Verdana" w:hAnsi="Verdana" w:cs="Arial"/>
          <w:b/>
          <w:sz w:val="18"/>
          <w:szCs w:val="18"/>
        </w:rPr>
        <w:t>DataSource</w:t>
      </w:r>
      <w:proofErr w:type="spellEnd"/>
      <w:r w:rsidR="00490820" w:rsidRPr="00027D76">
        <w:rPr>
          <w:rFonts w:ascii="Verdana" w:hAnsi="Verdana" w:cs="Arial"/>
          <w:b/>
          <w:sz w:val="18"/>
          <w:szCs w:val="18"/>
        </w:rPr>
        <w:t>:</w:t>
      </w:r>
      <w:bookmarkEnd w:id="18"/>
      <w:r w:rsidR="00490820" w:rsidRPr="00027D76">
        <w:rPr>
          <w:rFonts w:ascii="Verdana" w:hAnsi="Verdana" w:cs="Arial"/>
          <w:b/>
          <w:sz w:val="18"/>
          <w:szCs w:val="18"/>
        </w:rPr>
        <w:t xml:space="preserve"> </w:t>
      </w:r>
    </w:p>
    <w:p w14:paraId="6DD5E96D" w14:textId="77777777" w:rsidR="00557D9C" w:rsidRPr="00027D76" w:rsidRDefault="00557D9C" w:rsidP="00557D9C">
      <w:pPr>
        <w:pStyle w:val="Prrafodelista"/>
        <w:ind w:left="360" w:firstLine="360"/>
        <w:rPr>
          <w:rFonts w:ascii="Verdana" w:hAnsi="Verdana"/>
          <w:sz w:val="18"/>
          <w:szCs w:val="18"/>
          <w:lang w:val="es-ES_tradnl"/>
        </w:rPr>
      </w:pPr>
      <w:r w:rsidRPr="00027D76">
        <w:rPr>
          <w:rFonts w:ascii="Verdana" w:hAnsi="Verdana"/>
          <w:sz w:val="18"/>
          <w:szCs w:val="18"/>
          <w:lang w:val="es-ES_tradnl"/>
        </w:rPr>
        <w:t>No Aplica.</w:t>
      </w:r>
    </w:p>
    <w:p w14:paraId="729F163F" w14:textId="77777777" w:rsidR="00557D9C" w:rsidRPr="00027D76" w:rsidRDefault="00557D9C" w:rsidP="00120546">
      <w:pPr>
        <w:rPr>
          <w:rFonts w:ascii="Verdana" w:hAnsi="Verdana" w:cs="Arial"/>
          <w:sz w:val="18"/>
          <w:szCs w:val="18"/>
        </w:rPr>
      </w:pPr>
    </w:p>
    <w:p w14:paraId="0ABF741B" w14:textId="77777777" w:rsidR="00557D9C" w:rsidRPr="00027D76" w:rsidRDefault="00557D9C" w:rsidP="00120546">
      <w:pPr>
        <w:rPr>
          <w:rFonts w:ascii="Verdana" w:hAnsi="Verdana" w:cs="Arial"/>
          <w:sz w:val="18"/>
          <w:szCs w:val="18"/>
        </w:rPr>
      </w:pPr>
    </w:p>
    <w:p w14:paraId="1DE755A5" w14:textId="727C738F" w:rsidR="001B6115" w:rsidRPr="00027D76" w:rsidRDefault="00D91FAF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9" w:name="_Toc9414266"/>
      <w:r w:rsidRPr="00027D76">
        <w:rPr>
          <w:rFonts w:ascii="Verdana" w:hAnsi="Verdana" w:cs="Arial"/>
          <w:b/>
          <w:sz w:val="18"/>
          <w:szCs w:val="18"/>
        </w:rPr>
        <w:t>Configuración</w:t>
      </w:r>
      <w:r w:rsidR="00092698" w:rsidRPr="00027D76">
        <w:rPr>
          <w:rFonts w:ascii="Verdana" w:hAnsi="Verdana" w:cs="Arial"/>
          <w:b/>
          <w:sz w:val="18"/>
          <w:szCs w:val="18"/>
        </w:rPr>
        <w:t xml:space="preserve"> de Certificado de Seguridad</w:t>
      </w:r>
      <w:bookmarkEnd w:id="19"/>
    </w:p>
    <w:p w14:paraId="3E210A26" w14:textId="77777777" w:rsidR="008A7669" w:rsidRPr="00027D76" w:rsidRDefault="008A7669" w:rsidP="008A7669">
      <w:pPr>
        <w:pStyle w:val="Prrafodelista"/>
        <w:ind w:left="360" w:firstLine="360"/>
        <w:rPr>
          <w:rFonts w:ascii="Verdana" w:hAnsi="Verdana"/>
          <w:sz w:val="18"/>
          <w:szCs w:val="18"/>
          <w:lang w:val="es-ES_tradnl"/>
        </w:rPr>
      </w:pPr>
      <w:r w:rsidRPr="00027D76">
        <w:rPr>
          <w:rFonts w:ascii="Verdana" w:hAnsi="Verdana"/>
          <w:sz w:val="18"/>
          <w:szCs w:val="18"/>
          <w:lang w:val="es-ES_tradnl"/>
        </w:rPr>
        <w:t>No Aplica.</w:t>
      </w:r>
    </w:p>
    <w:p w14:paraId="4EA8D5DB" w14:textId="77777777" w:rsidR="008A7669" w:rsidRPr="00027D76" w:rsidRDefault="008A7669" w:rsidP="00D57874">
      <w:pPr>
        <w:pStyle w:val="Prrafodelista"/>
        <w:ind w:left="1152"/>
        <w:rPr>
          <w:rFonts w:ascii="Verdana" w:hAnsi="Verdana"/>
          <w:sz w:val="18"/>
          <w:szCs w:val="18"/>
          <w:lang w:val="es-ES_tradnl"/>
        </w:rPr>
      </w:pPr>
    </w:p>
    <w:p w14:paraId="2EB463DA" w14:textId="77777777" w:rsidR="00092698" w:rsidRPr="00027D76" w:rsidRDefault="00092698" w:rsidP="00092698">
      <w:pPr>
        <w:pStyle w:val="Prrafodelista"/>
        <w:ind w:left="1152"/>
        <w:rPr>
          <w:rFonts w:ascii="Verdana" w:hAnsi="Verdana"/>
          <w:sz w:val="18"/>
          <w:szCs w:val="18"/>
          <w:lang w:val="es-ES_tradnl"/>
        </w:rPr>
      </w:pPr>
    </w:p>
    <w:p w14:paraId="1C849DE0" w14:textId="77777777" w:rsidR="001B6115" w:rsidRPr="00027D76" w:rsidRDefault="00092698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0" w:name="_Toc9414267"/>
      <w:r w:rsidRPr="00027D76">
        <w:rPr>
          <w:rFonts w:ascii="Verdana" w:hAnsi="Verdana" w:cs="Arial"/>
          <w:b/>
          <w:sz w:val="18"/>
          <w:szCs w:val="18"/>
        </w:rPr>
        <w:t>Configuración de Librería</w:t>
      </w:r>
      <w:bookmarkEnd w:id="20"/>
    </w:p>
    <w:p w14:paraId="2E333AE7" w14:textId="77777777" w:rsidR="008A7669" w:rsidRPr="00027D76" w:rsidRDefault="008A7669" w:rsidP="008A7669">
      <w:pPr>
        <w:pStyle w:val="Prrafodelista"/>
        <w:ind w:left="360" w:firstLine="360"/>
        <w:rPr>
          <w:rFonts w:ascii="Verdana" w:hAnsi="Verdana"/>
          <w:sz w:val="18"/>
          <w:szCs w:val="18"/>
          <w:lang w:val="es-ES_tradnl"/>
        </w:rPr>
      </w:pPr>
      <w:r w:rsidRPr="00027D76">
        <w:rPr>
          <w:rFonts w:ascii="Verdana" w:hAnsi="Verdana"/>
          <w:sz w:val="18"/>
          <w:szCs w:val="18"/>
          <w:lang w:val="es-ES_tradnl"/>
        </w:rPr>
        <w:t>No Aplica.</w:t>
      </w:r>
    </w:p>
    <w:p w14:paraId="3A025D37" w14:textId="397088BB" w:rsidR="00D57874" w:rsidRPr="00027D76" w:rsidRDefault="00D57874" w:rsidP="008A7669">
      <w:pPr>
        <w:jc w:val="left"/>
        <w:rPr>
          <w:rFonts w:ascii="Verdana" w:hAnsi="Verdana"/>
          <w:sz w:val="18"/>
          <w:szCs w:val="18"/>
          <w:lang w:val="es-ES_tradnl"/>
        </w:rPr>
      </w:pPr>
    </w:p>
    <w:p w14:paraId="7CD4CEDC" w14:textId="77777777" w:rsidR="001B6115" w:rsidRPr="00027D76" w:rsidRDefault="00092698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1" w:name="_Toc9414268"/>
      <w:r w:rsidRPr="00027D76">
        <w:rPr>
          <w:rFonts w:ascii="Verdana" w:hAnsi="Verdana" w:cs="Arial"/>
          <w:b/>
          <w:sz w:val="18"/>
          <w:szCs w:val="18"/>
        </w:rPr>
        <w:t xml:space="preserve">Instalación de la </w:t>
      </w:r>
      <w:r w:rsidR="00941185" w:rsidRPr="00027D76">
        <w:rPr>
          <w:rFonts w:ascii="Verdana" w:hAnsi="Verdana" w:cs="Arial"/>
          <w:b/>
          <w:sz w:val="18"/>
          <w:szCs w:val="18"/>
        </w:rPr>
        <w:t>Componente</w:t>
      </w:r>
      <w:bookmarkEnd w:id="21"/>
    </w:p>
    <w:p w14:paraId="25C4C68B" w14:textId="77777777" w:rsidR="00CD2F24" w:rsidRPr="00027D76" w:rsidRDefault="00CD2F24" w:rsidP="00CD2F24">
      <w:pPr>
        <w:rPr>
          <w:rFonts w:ascii="Verdana" w:hAnsi="Verdana"/>
          <w:b/>
          <w:sz w:val="18"/>
          <w:szCs w:val="18"/>
        </w:rPr>
      </w:pPr>
    </w:p>
    <w:p w14:paraId="648864A7" w14:textId="2D3A4783" w:rsidR="00684E95" w:rsidRPr="00027D76" w:rsidRDefault="00684E95" w:rsidP="008A7669">
      <w:pPr>
        <w:pStyle w:val="Prrafodelista"/>
        <w:ind w:left="360" w:firstLine="360"/>
        <w:rPr>
          <w:rFonts w:ascii="Verdana" w:hAnsi="Verdana"/>
          <w:sz w:val="18"/>
          <w:szCs w:val="18"/>
          <w:lang w:val="es-ES_tradnl"/>
        </w:rPr>
      </w:pPr>
      <w:r w:rsidRPr="00027D76">
        <w:rPr>
          <w:rFonts w:ascii="Verdana" w:hAnsi="Verdana"/>
          <w:sz w:val="18"/>
          <w:szCs w:val="18"/>
          <w:lang w:val="es-ES_tradnl"/>
        </w:rPr>
        <w:t>No Aplica.</w:t>
      </w:r>
    </w:p>
    <w:p w14:paraId="77B469A8" w14:textId="77777777" w:rsidR="00AE0A08" w:rsidRPr="00027D76" w:rsidRDefault="00AE0A08" w:rsidP="00CD2F24">
      <w:pPr>
        <w:rPr>
          <w:rFonts w:ascii="Verdana" w:hAnsi="Verdana"/>
          <w:b/>
          <w:sz w:val="18"/>
          <w:szCs w:val="18"/>
        </w:rPr>
      </w:pPr>
    </w:p>
    <w:p w14:paraId="09295E81" w14:textId="77777777" w:rsidR="001B6115" w:rsidRPr="00027D76" w:rsidRDefault="006747B5" w:rsidP="000F3E0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2" w:name="_Toc9414269"/>
      <w:r w:rsidRPr="00027D76">
        <w:rPr>
          <w:rFonts w:ascii="Verdana" w:hAnsi="Verdana" w:cs="Arial"/>
          <w:b/>
          <w:sz w:val="18"/>
          <w:szCs w:val="18"/>
        </w:rPr>
        <w:t>Procesos de instalación de la capa de presentación</w:t>
      </w:r>
      <w:bookmarkEnd w:id="22"/>
    </w:p>
    <w:p w14:paraId="6DA75131" w14:textId="09E83765" w:rsidR="00667054" w:rsidRPr="00027D76" w:rsidRDefault="00667054" w:rsidP="00667054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p w14:paraId="5BF4170A" w14:textId="77777777" w:rsidR="00684E95" w:rsidRPr="00027D76" w:rsidRDefault="00684E95" w:rsidP="00684E95">
      <w:pPr>
        <w:pStyle w:val="Prrafodelista"/>
        <w:ind w:left="360" w:firstLine="360"/>
        <w:rPr>
          <w:rFonts w:ascii="Verdana" w:hAnsi="Verdana"/>
          <w:sz w:val="18"/>
          <w:szCs w:val="18"/>
          <w:lang w:val="es-ES_tradnl"/>
        </w:rPr>
      </w:pPr>
      <w:r w:rsidRPr="00027D76">
        <w:rPr>
          <w:rFonts w:ascii="Verdana" w:hAnsi="Verdana"/>
          <w:sz w:val="18"/>
          <w:szCs w:val="18"/>
          <w:lang w:val="es-ES_tradnl"/>
        </w:rPr>
        <w:t>No Aplica.</w:t>
      </w:r>
    </w:p>
    <w:p w14:paraId="46E2A6A8" w14:textId="77777777" w:rsidR="00A62878" w:rsidRPr="00027D76" w:rsidRDefault="00A62878" w:rsidP="00667054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</w:p>
    <w:p w14:paraId="666C4D7D" w14:textId="77777777" w:rsidR="001B6115" w:rsidRPr="00027D76" w:rsidRDefault="006747B5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ind w:left="993" w:hanging="633"/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3" w:name="_Toc9414270"/>
      <w:r w:rsidRPr="00027D76">
        <w:rPr>
          <w:rFonts w:ascii="Verdana" w:hAnsi="Verdana" w:cs="Arial"/>
          <w:b/>
          <w:sz w:val="18"/>
          <w:szCs w:val="18"/>
        </w:rPr>
        <w:t>Proceso de instalación de Shell UNIX / LINUX</w:t>
      </w:r>
      <w:bookmarkEnd w:id="23"/>
    </w:p>
    <w:p w14:paraId="334BAFAD" w14:textId="77777777" w:rsidR="00A644E1" w:rsidRPr="00027D76" w:rsidRDefault="00A644E1" w:rsidP="00A644E1">
      <w:pPr>
        <w:pStyle w:val="Prrafodelista"/>
        <w:rPr>
          <w:rFonts w:ascii="Verdana" w:hAnsi="Verdana"/>
          <w:b/>
          <w:sz w:val="18"/>
          <w:szCs w:val="18"/>
        </w:rPr>
      </w:pPr>
    </w:p>
    <w:p w14:paraId="2276E8C2" w14:textId="77777777" w:rsidR="00684E95" w:rsidRPr="00027D76" w:rsidRDefault="00684E95" w:rsidP="00684E95">
      <w:pPr>
        <w:pStyle w:val="Prrafodelista"/>
        <w:ind w:left="360" w:firstLine="360"/>
        <w:rPr>
          <w:rFonts w:ascii="Verdana" w:hAnsi="Verdana"/>
          <w:sz w:val="18"/>
          <w:szCs w:val="18"/>
          <w:lang w:val="es-ES_tradnl"/>
        </w:rPr>
      </w:pPr>
      <w:r w:rsidRPr="00027D76">
        <w:rPr>
          <w:rFonts w:ascii="Verdana" w:hAnsi="Verdana"/>
          <w:sz w:val="18"/>
          <w:szCs w:val="18"/>
          <w:lang w:val="es-ES_tradnl"/>
        </w:rPr>
        <w:t>No Aplica.</w:t>
      </w:r>
    </w:p>
    <w:p w14:paraId="3E24BD17" w14:textId="77777777" w:rsidR="00684E95" w:rsidRPr="00027D76" w:rsidRDefault="00684E95" w:rsidP="00A644E1">
      <w:pPr>
        <w:pStyle w:val="Prrafodelista"/>
        <w:rPr>
          <w:rFonts w:ascii="Verdana" w:hAnsi="Verdana"/>
          <w:b/>
          <w:sz w:val="18"/>
          <w:szCs w:val="18"/>
        </w:rPr>
      </w:pPr>
    </w:p>
    <w:p w14:paraId="75B31BB2" w14:textId="77777777" w:rsidR="001B6115" w:rsidRPr="00027D76" w:rsidRDefault="00A644E1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ind w:left="993" w:hanging="633"/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4" w:name="_Toc9414271"/>
      <w:r w:rsidRPr="00027D76">
        <w:rPr>
          <w:rFonts w:ascii="Verdana" w:hAnsi="Verdana" w:cs="Arial"/>
          <w:b/>
          <w:sz w:val="18"/>
          <w:szCs w:val="18"/>
        </w:rPr>
        <w:t>Proceso de instalación de Archivos BAT</w:t>
      </w:r>
      <w:bookmarkEnd w:id="24"/>
    </w:p>
    <w:p w14:paraId="75A105CE" w14:textId="3EC913EB" w:rsidR="00AE0A08" w:rsidRPr="00027D76" w:rsidRDefault="00AE0A08" w:rsidP="00684E95">
      <w:pPr>
        <w:ind w:left="993"/>
        <w:rPr>
          <w:rFonts w:ascii="Verdana" w:hAnsi="Verdana"/>
          <w:color w:val="999999"/>
          <w:sz w:val="18"/>
          <w:szCs w:val="18"/>
        </w:rPr>
      </w:pPr>
    </w:p>
    <w:p w14:paraId="430DF344" w14:textId="77777777" w:rsidR="00684E95" w:rsidRPr="00027D76" w:rsidRDefault="00684E95" w:rsidP="00684E95">
      <w:pPr>
        <w:pStyle w:val="Prrafodelista"/>
        <w:ind w:left="360" w:firstLine="360"/>
        <w:rPr>
          <w:rFonts w:ascii="Verdana" w:hAnsi="Verdana"/>
          <w:sz w:val="18"/>
          <w:szCs w:val="18"/>
          <w:lang w:val="es-ES_tradnl"/>
        </w:rPr>
      </w:pPr>
      <w:r w:rsidRPr="00027D76">
        <w:rPr>
          <w:rFonts w:ascii="Verdana" w:hAnsi="Verdana"/>
          <w:sz w:val="18"/>
          <w:szCs w:val="18"/>
          <w:lang w:val="es-ES_tradnl"/>
        </w:rPr>
        <w:t>No Aplica.</w:t>
      </w:r>
    </w:p>
    <w:p w14:paraId="20E65149" w14:textId="77777777" w:rsidR="00684E95" w:rsidRPr="00027D76" w:rsidRDefault="00684E95" w:rsidP="00684E95">
      <w:pPr>
        <w:ind w:left="851" w:firstLine="72"/>
        <w:rPr>
          <w:rFonts w:ascii="Verdana" w:hAnsi="Verdana"/>
          <w:b/>
          <w:sz w:val="18"/>
          <w:szCs w:val="18"/>
        </w:rPr>
      </w:pPr>
    </w:p>
    <w:p w14:paraId="296B86EC" w14:textId="77777777" w:rsidR="00A644E1" w:rsidRPr="00027D76" w:rsidRDefault="00A644E1" w:rsidP="00A644E1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b/>
          <w:sz w:val="18"/>
          <w:szCs w:val="18"/>
        </w:rPr>
      </w:pPr>
    </w:p>
    <w:p w14:paraId="3D68ACBE" w14:textId="77777777" w:rsidR="00A644E1" w:rsidRPr="00027D76" w:rsidRDefault="002618C1" w:rsidP="00AF1F51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hyperlink w:anchor="_5.6__Pruebas" w:history="1">
        <w:bookmarkStart w:id="25" w:name="_Toc9414272"/>
        <w:r w:rsidR="00A644E1" w:rsidRPr="00027D76">
          <w:rPr>
            <w:rFonts w:ascii="Verdana" w:hAnsi="Verdana" w:cs="Arial"/>
            <w:b/>
            <w:sz w:val="18"/>
            <w:szCs w:val="18"/>
          </w:rPr>
          <w:t>Pruebas de ratificación de instalación</w:t>
        </w:r>
        <w:bookmarkEnd w:id="25"/>
      </w:hyperlink>
    </w:p>
    <w:p w14:paraId="6B803CF2" w14:textId="79C55E41" w:rsidR="002E0DC8" w:rsidRPr="00027D76" w:rsidRDefault="009B2897" w:rsidP="002E0DC8">
      <w:pPr>
        <w:pStyle w:val="NormalWeb"/>
        <w:ind w:left="360"/>
        <w:rPr>
          <w:rFonts w:ascii="Verdana" w:hAnsi="Verdana"/>
          <w:b/>
          <w:bCs/>
          <w:sz w:val="18"/>
          <w:szCs w:val="18"/>
        </w:rPr>
      </w:pPr>
      <w:r w:rsidRPr="00027D76">
        <w:rPr>
          <w:rFonts w:ascii="Verdana" w:hAnsi="Verdana" w:cs="Segoe UI"/>
          <w:sz w:val="18"/>
          <w:szCs w:val="18"/>
        </w:rPr>
        <w:t>Para más detalle revisar el documento </w:t>
      </w:r>
      <w:r w:rsidRPr="00027D76">
        <w:rPr>
          <w:rFonts w:ascii="Verdana" w:hAnsi="Verdana"/>
          <w:sz w:val="18"/>
          <w:szCs w:val="18"/>
        </w:rPr>
        <w:t xml:space="preserve"> </w:t>
      </w:r>
      <w:r w:rsidR="00027D76" w:rsidRPr="00027D76">
        <w:rPr>
          <w:rFonts w:ascii="Verdana" w:hAnsi="Verdana"/>
          <w:b/>
          <w:bCs/>
          <w:sz w:val="18"/>
          <w:szCs w:val="18"/>
        </w:rPr>
        <w:t>PROY-140067_PDP_OAC</w:t>
      </w:r>
      <w:r w:rsidR="002E0DC8" w:rsidRPr="00027D76">
        <w:rPr>
          <w:rFonts w:ascii="Verdana" w:hAnsi="Verdana"/>
          <w:b/>
          <w:bCs/>
          <w:sz w:val="18"/>
          <w:szCs w:val="18"/>
        </w:rPr>
        <w:t>.docx</w:t>
      </w:r>
    </w:p>
    <w:tbl>
      <w:tblPr>
        <w:tblW w:w="9424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2268"/>
        <w:gridCol w:w="3187"/>
      </w:tblGrid>
      <w:tr w:rsidR="00372258" w:rsidRPr="00027D76" w14:paraId="1316F8C3" w14:textId="77777777" w:rsidTr="002618C1">
        <w:tc>
          <w:tcPr>
            <w:tcW w:w="3969" w:type="dxa"/>
            <w:shd w:val="clear" w:color="auto" w:fill="FF0000"/>
          </w:tcPr>
          <w:p w14:paraId="5541B514" w14:textId="77777777" w:rsidR="00372258" w:rsidRPr="00027D76" w:rsidRDefault="00372258" w:rsidP="002618C1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027D76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2268" w:type="dxa"/>
            <w:shd w:val="clear" w:color="auto" w:fill="FF0000"/>
          </w:tcPr>
          <w:p w14:paraId="54CC9635" w14:textId="77777777" w:rsidR="00372258" w:rsidRPr="00027D76" w:rsidRDefault="00372258" w:rsidP="002618C1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027D76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Responsable</w:t>
            </w:r>
          </w:p>
        </w:tc>
        <w:tc>
          <w:tcPr>
            <w:tcW w:w="3187" w:type="dxa"/>
            <w:shd w:val="clear" w:color="auto" w:fill="FF0000"/>
          </w:tcPr>
          <w:p w14:paraId="47AB5635" w14:textId="77777777" w:rsidR="00372258" w:rsidRPr="00027D76" w:rsidRDefault="00372258" w:rsidP="002618C1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027D76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Resultado esperado</w:t>
            </w:r>
          </w:p>
        </w:tc>
      </w:tr>
      <w:tr w:rsidR="00372258" w:rsidRPr="00027D76" w14:paraId="44D6DCB9" w14:textId="77777777" w:rsidTr="002618C1">
        <w:trPr>
          <w:trHeight w:val="292"/>
        </w:trPr>
        <w:tc>
          <w:tcPr>
            <w:tcW w:w="3969" w:type="dxa"/>
            <w:vAlign w:val="center"/>
          </w:tcPr>
          <w:p w14:paraId="73520B95" w14:textId="175A0FBD" w:rsidR="00372258" w:rsidRPr="00027D76" w:rsidRDefault="0006077C" w:rsidP="002618C1">
            <w:pPr>
              <w:spacing w:line="360" w:lineRule="auto"/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027D76">
              <w:rPr>
                <w:rFonts w:ascii="Verdana" w:hAnsi="Verdana" w:cs="Arial"/>
                <w:sz w:val="18"/>
                <w:szCs w:val="18"/>
              </w:rPr>
              <w:t>CU01E01: Operación Exitosa</w:t>
            </w:r>
          </w:p>
        </w:tc>
        <w:tc>
          <w:tcPr>
            <w:tcW w:w="2268" w:type="dxa"/>
          </w:tcPr>
          <w:p w14:paraId="2D933C8E" w14:textId="39533A61" w:rsidR="00372258" w:rsidRPr="00027D76" w:rsidRDefault="008E3B00" w:rsidP="002618C1">
            <w:pPr>
              <w:spacing w:line="360" w:lineRule="auto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sz w:val="18"/>
                <w:szCs w:val="18"/>
                <w:lang w:val="es-ES_tradnl"/>
              </w:rPr>
              <w:t>Luis Rojas</w:t>
            </w:r>
          </w:p>
        </w:tc>
        <w:tc>
          <w:tcPr>
            <w:tcW w:w="3187" w:type="dxa"/>
            <w:vAlign w:val="center"/>
          </w:tcPr>
          <w:p w14:paraId="0486DCF2" w14:textId="77777777" w:rsidR="00372258" w:rsidRPr="00027D76" w:rsidRDefault="00372258" w:rsidP="002618C1">
            <w:pPr>
              <w:spacing w:line="360" w:lineRule="auto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027D76">
              <w:rPr>
                <w:rFonts w:ascii="Verdana" w:hAnsi="Verdana" w:cs="Arial"/>
                <w:sz w:val="18"/>
                <w:szCs w:val="18"/>
                <w:lang w:val="es-ES_tradnl"/>
              </w:rPr>
              <w:t>Exitoso / Consulta exitosa</w:t>
            </w:r>
          </w:p>
        </w:tc>
      </w:tr>
    </w:tbl>
    <w:p w14:paraId="3F264C55" w14:textId="77777777" w:rsidR="00C258B6" w:rsidRPr="00027D76" w:rsidRDefault="00C258B6" w:rsidP="00A644E1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b/>
          <w:sz w:val="18"/>
          <w:szCs w:val="18"/>
        </w:rPr>
      </w:pPr>
    </w:p>
    <w:p w14:paraId="3B4B36B1" w14:textId="77777777" w:rsidR="00A644E1" w:rsidRPr="00027D76" w:rsidRDefault="00A644E1" w:rsidP="00C14077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26" w:name="_Toc9414273"/>
      <w:r w:rsidRPr="00027D76">
        <w:rPr>
          <w:rFonts w:ascii="Verdana" w:hAnsi="Verdana" w:cs="Arial"/>
          <w:b/>
          <w:sz w:val="18"/>
          <w:szCs w:val="18"/>
        </w:rPr>
        <w:t>Proceso</w:t>
      </w:r>
      <w:r w:rsidRPr="00027D76">
        <w:rPr>
          <w:rFonts w:ascii="Verdana" w:hAnsi="Verdana" w:cs="Arial"/>
          <w:sz w:val="18"/>
          <w:szCs w:val="18"/>
        </w:rPr>
        <w:t xml:space="preserve"> </w:t>
      </w:r>
      <w:r w:rsidRPr="00027D76">
        <w:rPr>
          <w:rFonts w:ascii="Verdana" w:hAnsi="Verdana" w:cs="Arial"/>
          <w:b/>
          <w:sz w:val="18"/>
          <w:szCs w:val="18"/>
        </w:rPr>
        <w:t>de Desinstalación (Roll Back)</w:t>
      </w:r>
      <w:bookmarkEnd w:id="26"/>
      <w:r w:rsidRPr="00027D76">
        <w:rPr>
          <w:rFonts w:ascii="Verdana" w:hAnsi="Verdana" w:cs="Arial"/>
          <w:b/>
          <w:sz w:val="18"/>
          <w:szCs w:val="18"/>
        </w:rPr>
        <w:t xml:space="preserve"> </w:t>
      </w:r>
    </w:p>
    <w:p w14:paraId="4F7DE7A9" w14:textId="77777777" w:rsidR="00A644E1" w:rsidRPr="00027D76" w:rsidRDefault="00A644E1" w:rsidP="00A644E1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</w:p>
    <w:p w14:paraId="5AB993F0" w14:textId="56E5AFAB" w:rsidR="00C258B6" w:rsidRPr="00027D76" w:rsidRDefault="00A644E1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7" w:name="_Toc9414274"/>
      <w:r w:rsidRPr="00027D76">
        <w:rPr>
          <w:rFonts w:ascii="Verdana" w:hAnsi="Verdana" w:cs="Arial"/>
          <w:b/>
          <w:sz w:val="18"/>
          <w:szCs w:val="18"/>
        </w:rPr>
        <w:t>Proceso de desinstalación de base de datos</w:t>
      </w:r>
      <w:bookmarkEnd w:id="27"/>
    </w:p>
    <w:tbl>
      <w:tblPr>
        <w:tblW w:w="0" w:type="auto"/>
        <w:tblInd w:w="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1"/>
        <w:gridCol w:w="4050"/>
      </w:tblGrid>
      <w:tr w:rsidR="00027D76" w:rsidRPr="00027D76" w14:paraId="1B6FFF7A" w14:textId="77777777" w:rsidTr="002618C1">
        <w:trPr>
          <w:trHeight w:val="272"/>
        </w:trPr>
        <w:tc>
          <w:tcPr>
            <w:tcW w:w="2181" w:type="dxa"/>
          </w:tcPr>
          <w:p w14:paraId="2B0AB20D" w14:textId="77777777" w:rsidR="00027D76" w:rsidRPr="00027D76" w:rsidRDefault="00027D76" w:rsidP="00027D76">
            <w:pPr>
              <w:rPr>
                <w:rFonts w:ascii="Verdana" w:hAnsi="Verdana"/>
                <w:color w:val="C0C0C0"/>
                <w:sz w:val="18"/>
                <w:szCs w:val="18"/>
                <w:lang w:val="es-ES_tradnl"/>
              </w:rPr>
            </w:pPr>
            <w:r w:rsidRPr="00027D76">
              <w:rPr>
                <w:rFonts w:ascii="Verdana" w:hAnsi="Verdana" w:cs="Consolas"/>
                <w:b/>
                <w:sz w:val="18"/>
                <w:szCs w:val="18"/>
                <w:lang w:val="es-ES_tradnl"/>
              </w:rPr>
              <w:t>Servidor:</w:t>
            </w:r>
          </w:p>
        </w:tc>
        <w:tc>
          <w:tcPr>
            <w:tcW w:w="4050" w:type="dxa"/>
          </w:tcPr>
          <w:p w14:paraId="639A50CE" w14:textId="77777777" w:rsidR="00027D76" w:rsidRPr="00027D76" w:rsidRDefault="00027D76" w:rsidP="00027D76">
            <w:pPr>
              <w:jc w:val="left"/>
              <w:rPr>
                <w:rFonts w:ascii="Verdana" w:hAnsi="Verdana"/>
                <w:sz w:val="18"/>
                <w:szCs w:val="18"/>
                <w:highlight w:val="yellow"/>
                <w:lang w:val="es-ES_tradnl"/>
              </w:rPr>
            </w:pPr>
            <w:r w:rsidRPr="00027D76">
              <w:rPr>
                <w:rFonts w:ascii="Verdana" w:hAnsi="Verdana"/>
                <w:sz w:val="18"/>
                <w:szCs w:val="18"/>
                <w:highlight w:val="yellow"/>
                <w:lang w:val="es-ES_tradnl"/>
              </w:rPr>
              <w:t>limbdoacf01(172.19.44.140) y</w:t>
            </w:r>
          </w:p>
          <w:p w14:paraId="545D5418" w14:textId="321AE898" w:rsidR="00027D76" w:rsidRPr="00027D76" w:rsidRDefault="00027D76" w:rsidP="00027D76">
            <w:pPr>
              <w:rPr>
                <w:rFonts w:ascii="Verdana" w:hAnsi="Verdana"/>
                <w:color w:val="C0C0C0"/>
                <w:sz w:val="18"/>
                <w:szCs w:val="18"/>
                <w:highlight w:val="yellow"/>
                <w:lang w:val="en-US"/>
              </w:rPr>
            </w:pPr>
            <w:r w:rsidRPr="00027D76">
              <w:rPr>
                <w:rFonts w:ascii="Verdana" w:hAnsi="Verdana"/>
                <w:sz w:val="18"/>
                <w:szCs w:val="18"/>
                <w:highlight w:val="yellow"/>
                <w:lang w:val="es-ES_tradnl"/>
              </w:rPr>
              <w:t xml:space="preserve"> limbdoacf02(172.19.44.142)</w:t>
            </w:r>
          </w:p>
        </w:tc>
      </w:tr>
      <w:tr w:rsidR="00027D76" w:rsidRPr="00027D76" w14:paraId="4C530C86" w14:textId="77777777" w:rsidTr="002618C1">
        <w:trPr>
          <w:trHeight w:val="289"/>
        </w:trPr>
        <w:tc>
          <w:tcPr>
            <w:tcW w:w="2181" w:type="dxa"/>
          </w:tcPr>
          <w:p w14:paraId="32A8AE3B" w14:textId="77777777" w:rsidR="00027D76" w:rsidRPr="00027D76" w:rsidRDefault="00027D76" w:rsidP="00027D76">
            <w:pPr>
              <w:rPr>
                <w:rFonts w:ascii="Verdana" w:hAnsi="Verdana"/>
                <w:color w:val="C0C0C0"/>
                <w:sz w:val="18"/>
                <w:szCs w:val="18"/>
                <w:lang w:val="es-ES_tradnl"/>
              </w:rPr>
            </w:pPr>
            <w:r w:rsidRPr="00027D76">
              <w:rPr>
                <w:rFonts w:ascii="Verdana" w:hAnsi="Verdana" w:cs="Consolas"/>
                <w:b/>
                <w:sz w:val="18"/>
                <w:szCs w:val="18"/>
                <w:lang w:val="es-ES_tradnl"/>
              </w:rPr>
              <w:t>Base de Datos:</w:t>
            </w:r>
          </w:p>
        </w:tc>
        <w:tc>
          <w:tcPr>
            <w:tcW w:w="4050" w:type="dxa"/>
          </w:tcPr>
          <w:p w14:paraId="0C30EF25" w14:textId="0E430B22" w:rsidR="00027D76" w:rsidRPr="00027D76" w:rsidRDefault="00027D76" w:rsidP="00027D76">
            <w:pPr>
              <w:rPr>
                <w:rFonts w:ascii="Verdana" w:hAnsi="Verdana"/>
                <w:sz w:val="18"/>
                <w:szCs w:val="18"/>
                <w:highlight w:val="yellow"/>
                <w:lang w:val="es-ES_tradnl"/>
              </w:rPr>
            </w:pPr>
            <w:r w:rsidRPr="00027D76">
              <w:rPr>
                <w:rFonts w:ascii="Verdana" w:hAnsi="Verdana"/>
                <w:sz w:val="18"/>
                <w:szCs w:val="18"/>
                <w:highlight w:val="yellow"/>
                <w:lang w:val="es-ES_tradnl"/>
              </w:rPr>
              <w:t>SRVPROD</w:t>
            </w:r>
          </w:p>
        </w:tc>
      </w:tr>
      <w:tr w:rsidR="00027D76" w:rsidRPr="00027D76" w14:paraId="15069E98" w14:textId="77777777" w:rsidTr="002618C1">
        <w:trPr>
          <w:trHeight w:val="289"/>
        </w:trPr>
        <w:tc>
          <w:tcPr>
            <w:tcW w:w="2181" w:type="dxa"/>
          </w:tcPr>
          <w:p w14:paraId="29143F5B" w14:textId="77777777" w:rsidR="00027D76" w:rsidRPr="00027D76" w:rsidRDefault="00027D76" w:rsidP="00027D76">
            <w:pPr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 w:rsidRPr="00027D76">
              <w:rPr>
                <w:rFonts w:ascii="Verdana" w:hAnsi="Verdana" w:cs="Consolas"/>
                <w:b/>
                <w:sz w:val="18"/>
                <w:szCs w:val="18"/>
                <w:lang w:val="es-ES_tradnl"/>
              </w:rPr>
              <w:t>Esquemas:</w:t>
            </w:r>
          </w:p>
        </w:tc>
        <w:tc>
          <w:tcPr>
            <w:tcW w:w="4050" w:type="dxa"/>
          </w:tcPr>
          <w:p w14:paraId="08CF5543" w14:textId="7AB62220" w:rsidR="00027D76" w:rsidRPr="00027D76" w:rsidRDefault="00027D76" w:rsidP="00027D76">
            <w:pPr>
              <w:rPr>
                <w:rFonts w:ascii="Verdana" w:hAnsi="Verdana"/>
                <w:sz w:val="18"/>
                <w:szCs w:val="18"/>
                <w:highlight w:val="yellow"/>
                <w:lang w:val="es-ES_tradnl"/>
              </w:rPr>
            </w:pPr>
            <w:r w:rsidRPr="00027D76">
              <w:rPr>
                <w:rFonts w:ascii="Verdana" w:hAnsi="Verdana"/>
                <w:sz w:val="18"/>
                <w:szCs w:val="18"/>
                <w:highlight w:val="yellow"/>
              </w:rPr>
              <w:t>APPS</w:t>
            </w:r>
          </w:p>
        </w:tc>
      </w:tr>
      <w:tr w:rsidR="00027D76" w:rsidRPr="00027D76" w14:paraId="13BFAD14" w14:textId="77777777" w:rsidTr="002618C1">
        <w:trPr>
          <w:trHeight w:val="289"/>
        </w:trPr>
        <w:tc>
          <w:tcPr>
            <w:tcW w:w="2181" w:type="dxa"/>
          </w:tcPr>
          <w:p w14:paraId="39FEE9FC" w14:textId="77777777" w:rsidR="00027D76" w:rsidRPr="00027D76" w:rsidRDefault="00027D76" w:rsidP="00027D76">
            <w:pPr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 w:rsidRPr="00027D76">
              <w:rPr>
                <w:rFonts w:ascii="Verdana" w:hAnsi="Verdana" w:cs="Consolas"/>
                <w:b/>
                <w:sz w:val="18"/>
                <w:szCs w:val="18"/>
                <w:lang w:val="es-ES_tradnl"/>
              </w:rPr>
              <w:t>Usuarios:</w:t>
            </w:r>
          </w:p>
        </w:tc>
        <w:tc>
          <w:tcPr>
            <w:tcW w:w="4050" w:type="dxa"/>
          </w:tcPr>
          <w:p w14:paraId="03634E4E" w14:textId="41E5F2F0" w:rsidR="00027D76" w:rsidRPr="00027D76" w:rsidRDefault="00027D76" w:rsidP="00027D76">
            <w:pPr>
              <w:rPr>
                <w:rFonts w:ascii="Verdana" w:hAnsi="Verdana"/>
                <w:sz w:val="18"/>
                <w:szCs w:val="18"/>
                <w:highlight w:val="yellow"/>
                <w:lang w:val="es-ES_tradnl"/>
              </w:rPr>
            </w:pPr>
            <w:r w:rsidRPr="00027D76">
              <w:rPr>
                <w:rFonts w:ascii="Verdana" w:hAnsi="Verdana"/>
                <w:sz w:val="18"/>
                <w:szCs w:val="18"/>
                <w:highlight w:val="yellow"/>
                <w:lang w:val="es-ES_tradnl"/>
              </w:rPr>
              <w:t>APPS</w:t>
            </w:r>
          </w:p>
        </w:tc>
      </w:tr>
      <w:tr w:rsidR="00CE03EA" w:rsidRPr="00027D76" w14:paraId="37D91A31" w14:textId="77777777" w:rsidTr="002618C1">
        <w:trPr>
          <w:trHeight w:val="289"/>
        </w:trPr>
        <w:tc>
          <w:tcPr>
            <w:tcW w:w="2181" w:type="dxa"/>
          </w:tcPr>
          <w:p w14:paraId="3B5F8838" w14:textId="77777777" w:rsidR="00CE03EA" w:rsidRPr="00027D76" w:rsidRDefault="00CE03EA" w:rsidP="002618C1">
            <w:pPr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 w:rsidRPr="00027D76">
              <w:rPr>
                <w:rFonts w:ascii="Verdana" w:hAnsi="Verdana" w:cs="Consolas"/>
                <w:b/>
                <w:sz w:val="18"/>
                <w:szCs w:val="18"/>
                <w:lang w:val="es-ES_tradnl"/>
              </w:rPr>
              <w:t>Privilegios:</w:t>
            </w:r>
          </w:p>
        </w:tc>
        <w:tc>
          <w:tcPr>
            <w:tcW w:w="4050" w:type="dxa"/>
          </w:tcPr>
          <w:p w14:paraId="5AF9AFC6" w14:textId="77777777" w:rsidR="00CE03EA" w:rsidRPr="00027D76" w:rsidRDefault="00CE03EA" w:rsidP="002618C1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027D76">
              <w:rPr>
                <w:rFonts w:ascii="Verdana" w:hAnsi="Verdana" w:cs="Consolas"/>
                <w:sz w:val="18"/>
                <w:szCs w:val="18"/>
                <w:lang w:val="es-ES_tradnl"/>
              </w:rPr>
              <w:t>Lectura, Escritura, Ejecución.</w:t>
            </w:r>
          </w:p>
        </w:tc>
      </w:tr>
      <w:tr w:rsidR="00CE03EA" w:rsidRPr="00027D76" w14:paraId="6DCD934C" w14:textId="77777777" w:rsidTr="002618C1">
        <w:trPr>
          <w:trHeight w:val="289"/>
        </w:trPr>
        <w:tc>
          <w:tcPr>
            <w:tcW w:w="2181" w:type="dxa"/>
          </w:tcPr>
          <w:p w14:paraId="1ECEACC9" w14:textId="77777777" w:rsidR="00CE03EA" w:rsidRPr="00027D76" w:rsidRDefault="00CE03EA" w:rsidP="002618C1">
            <w:pPr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 w:rsidRPr="00027D76">
              <w:rPr>
                <w:rFonts w:ascii="Verdana" w:hAnsi="Verdana" w:cs="Consolas"/>
                <w:b/>
                <w:sz w:val="18"/>
                <w:szCs w:val="18"/>
                <w:lang w:val="es-ES_tradnl"/>
              </w:rPr>
              <w:lastRenderedPageBreak/>
              <w:t>Sinónimos:</w:t>
            </w:r>
          </w:p>
        </w:tc>
        <w:tc>
          <w:tcPr>
            <w:tcW w:w="4050" w:type="dxa"/>
          </w:tcPr>
          <w:p w14:paraId="79C74C78" w14:textId="77777777" w:rsidR="00CE03EA" w:rsidRPr="00027D76" w:rsidRDefault="00CE03EA" w:rsidP="002618C1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027D76">
              <w:rPr>
                <w:rFonts w:ascii="Verdana" w:hAnsi="Verdana" w:cs="Consolas"/>
                <w:sz w:val="18"/>
                <w:szCs w:val="18"/>
                <w:lang w:val="es-ES_tradnl"/>
              </w:rPr>
              <w:t>NINGUNO</w:t>
            </w:r>
          </w:p>
        </w:tc>
      </w:tr>
    </w:tbl>
    <w:tbl>
      <w:tblPr>
        <w:tblpPr w:leftFromText="141" w:rightFromText="141" w:vertAnchor="text" w:horzAnchor="margin" w:tblpY="625"/>
        <w:tblW w:w="99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2"/>
      </w:tblGrid>
      <w:tr w:rsidR="00CE03EA" w:rsidRPr="00027D76" w14:paraId="0AFD005A" w14:textId="77777777" w:rsidTr="00027D76">
        <w:trPr>
          <w:trHeight w:val="329"/>
        </w:trPr>
        <w:tc>
          <w:tcPr>
            <w:tcW w:w="9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25C17D9F" w14:textId="77777777" w:rsidR="00CE03EA" w:rsidRPr="00027D76" w:rsidRDefault="00CE03EA" w:rsidP="00027D76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</w:pPr>
            <w:r w:rsidRPr="00027D76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>Aplicación en RTC:</w:t>
            </w:r>
            <w:r w:rsidRPr="00027D76">
              <w:rPr>
                <w:rFonts w:ascii="Verdana" w:hAnsi="Verdana" w:cs="Arial"/>
                <w:b/>
                <w:color w:val="FFFFFF"/>
                <w:sz w:val="18"/>
                <w:szCs w:val="18"/>
                <w:lang w:val="es-ES" w:eastAsia="es-ES"/>
              </w:rPr>
              <w:t xml:space="preserve"> </w:t>
            </w:r>
            <w:r w:rsidRPr="00027D76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>COMP</w:t>
            </w:r>
            <w:r w:rsidRPr="00027D76">
              <w:rPr>
                <w:rFonts w:ascii="Verdana" w:hAnsi="Verdana" w:cs="Arial"/>
                <w:b/>
                <w:color w:val="FFFFFF"/>
                <w:sz w:val="18"/>
                <w:szCs w:val="18"/>
                <w:lang w:val="es-ES" w:eastAsia="es-ES"/>
              </w:rPr>
              <w:t>.</w:t>
            </w:r>
            <w:r w:rsidRPr="00027D76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027D76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>COMP.</w:t>
            </w:r>
            <w:r w:rsidRPr="00027D76">
              <w:rPr>
                <w:rFonts w:ascii="Verdana" w:hAnsi="Verdana" w:cs="Courier New"/>
                <w:color w:val="FFFFFF" w:themeColor="background1"/>
                <w:sz w:val="18"/>
                <w:szCs w:val="18"/>
                <w:lang w:eastAsia="es-PE"/>
              </w:rPr>
              <w:t>GWPDB</w:t>
            </w:r>
          </w:p>
        </w:tc>
      </w:tr>
      <w:tr w:rsidR="00CE03EA" w:rsidRPr="00027D76" w14:paraId="3F702443" w14:textId="77777777" w:rsidTr="00027D76">
        <w:trPr>
          <w:trHeight w:val="137"/>
        </w:trPr>
        <w:tc>
          <w:tcPr>
            <w:tcW w:w="9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27032A07" w14:textId="77777777" w:rsidR="00CE03EA" w:rsidRPr="00027D76" w:rsidRDefault="00CE03EA" w:rsidP="00027D76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  <w:lang w:val="en-US"/>
              </w:rPr>
            </w:pPr>
            <w:r w:rsidRPr="00027D76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  <w:t>Archivos</w:t>
            </w:r>
          </w:p>
        </w:tc>
      </w:tr>
      <w:tr w:rsidR="00CE03EA" w:rsidRPr="00027D76" w14:paraId="4CB1DBD5" w14:textId="77777777" w:rsidTr="00027D76">
        <w:trPr>
          <w:trHeight w:val="137"/>
        </w:trPr>
        <w:tc>
          <w:tcPr>
            <w:tcW w:w="9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BF063" w14:textId="35C3CE42" w:rsidR="00CE03EA" w:rsidRPr="00027D76" w:rsidRDefault="00027D76" w:rsidP="00027D76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 w:rsidRPr="00027D76">
              <w:rPr>
                <w:rFonts w:ascii="Verdana" w:hAnsi="Verdana" w:cs="Courier New"/>
                <w:sz w:val="18"/>
                <w:szCs w:val="18"/>
                <w:lang w:eastAsia="es-PE"/>
              </w:rPr>
              <w:t>OAC/02EJECUTABLES/BASE_DATOS/APPS</w:t>
            </w:r>
            <w:r w:rsidR="00CE03EA" w:rsidRPr="00027D76">
              <w:rPr>
                <w:rFonts w:ascii="Verdana" w:hAnsi="Verdana" w:cs="Courier New"/>
                <w:sz w:val="18"/>
                <w:szCs w:val="18"/>
                <w:lang w:eastAsia="es-PE"/>
              </w:rPr>
              <w:t>/ROLLBACK/</w:t>
            </w:r>
            <w:r w:rsidRPr="00027D76">
              <w:rPr>
                <w:rFonts w:ascii="Verdana" w:hAnsi="Verdana" w:cs="Courier New"/>
                <w:sz w:val="18"/>
                <w:szCs w:val="18"/>
                <w:lang w:eastAsia="es-PE"/>
              </w:rPr>
              <w:t>DROP_TS_OAC_CL_CONS_PAGO_PKG</w:t>
            </w:r>
            <w:r w:rsidR="00CE03EA" w:rsidRPr="00027D76">
              <w:rPr>
                <w:rFonts w:ascii="Verdana" w:hAnsi="Verdana" w:cs="Courier New"/>
                <w:sz w:val="18"/>
                <w:szCs w:val="18"/>
                <w:lang w:eastAsia="es-PE"/>
              </w:rPr>
              <w:t>.sql</w:t>
            </w:r>
          </w:p>
        </w:tc>
      </w:tr>
    </w:tbl>
    <w:p w14:paraId="76A8F584" w14:textId="77777777" w:rsidR="00002808" w:rsidRPr="00027D76" w:rsidRDefault="00002808" w:rsidP="00216D8C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sz w:val="18"/>
          <w:szCs w:val="18"/>
          <w:lang w:val="en-US"/>
        </w:rPr>
      </w:pPr>
    </w:p>
    <w:p w14:paraId="16525F23" w14:textId="77777777" w:rsidR="00773BD8" w:rsidRPr="00027D76" w:rsidRDefault="00773BD8" w:rsidP="00216D8C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sz w:val="18"/>
          <w:szCs w:val="18"/>
          <w:lang w:val="en-US"/>
        </w:rPr>
      </w:pPr>
    </w:p>
    <w:p w14:paraId="0BD66F6A" w14:textId="77777777" w:rsidR="00CE03EA" w:rsidRPr="00027D76" w:rsidRDefault="00CE03EA" w:rsidP="00216D8C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sz w:val="18"/>
          <w:szCs w:val="18"/>
          <w:lang w:val="en-US"/>
        </w:rPr>
      </w:pPr>
    </w:p>
    <w:p w14:paraId="5277BDB6" w14:textId="1B366F06" w:rsidR="0024749B" w:rsidRPr="00027D76" w:rsidRDefault="00A644E1" w:rsidP="0024749B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8" w:name="_Toc9414275"/>
      <w:r w:rsidRPr="00027D76">
        <w:rPr>
          <w:rFonts w:ascii="Verdana" w:hAnsi="Verdana" w:cs="Arial"/>
          <w:b/>
          <w:sz w:val="18"/>
          <w:szCs w:val="18"/>
        </w:rPr>
        <w:t>Procesos de desinstalación de componentes</w:t>
      </w:r>
      <w:bookmarkEnd w:id="28"/>
    </w:p>
    <w:p w14:paraId="67C7949F" w14:textId="77777777" w:rsidR="003537CB" w:rsidRPr="00027D76" w:rsidRDefault="003537CB" w:rsidP="003537CB">
      <w:pPr>
        <w:pStyle w:val="Prrafodelista"/>
        <w:ind w:left="360" w:firstLine="360"/>
        <w:rPr>
          <w:rFonts w:ascii="Verdana" w:hAnsi="Verdana"/>
          <w:sz w:val="18"/>
          <w:szCs w:val="18"/>
          <w:lang w:val="es-ES_tradnl"/>
        </w:rPr>
      </w:pPr>
      <w:r w:rsidRPr="00027D76">
        <w:rPr>
          <w:rFonts w:ascii="Verdana" w:hAnsi="Verdana"/>
          <w:sz w:val="18"/>
          <w:szCs w:val="18"/>
          <w:lang w:val="es-ES_tradnl"/>
        </w:rPr>
        <w:t>No Aplica.</w:t>
      </w:r>
    </w:p>
    <w:p w14:paraId="1F31108F" w14:textId="77777777" w:rsidR="00101B87" w:rsidRPr="00027D76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7161DB34" w14:textId="2F0DD605" w:rsidR="00101B87" w:rsidRPr="00027D76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9" w:name="_Toc9414276"/>
      <w:r w:rsidRPr="00027D76">
        <w:rPr>
          <w:rFonts w:ascii="Verdana" w:hAnsi="Verdana" w:cs="Arial"/>
          <w:b/>
          <w:sz w:val="18"/>
          <w:szCs w:val="18"/>
        </w:rPr>
        <w:t xml:space="preserve">Procesos de desinstalación de archivos </w:t>
      </w:r>
      <w:proofErr w:type="spellStart"/>
      <w:r w:rsidRPr="00027D76">
        <w:rPr>
          <w:rFonts w:ascii="Verdana" w:hAnsi="Verdana" w:cs="Arial"/>
          <w:b/>
          <w:sz w:val="18"/>
          <w:szCs w:val="18"/>
        </w:rPr>
        <w:t>properties</w:t>
      </w:r>
      <w:bookmarkEnd w:id="29"/>
      <w:proofErr w:type="spellEnd"/>
    </w:p>
    <w:p w14:paraId="07411B79" w14:textId="77777777" w:rsidR="003537CB" w:rsidRPr="00027D76" w:rsidRDefault="003537CB" w:rsidP="003537CB">
      <w:pPr>
        <w:pStyle w:val="Prrafodelista"/>
        <w:ind w:left="360" w:firstLine="360"/>
        <w:rPr>
          <w:rFonts w:ascii="Verdana" w:hAnsi="Verdana"/>
          <w:sz w:val="18"/>
          <w:szCs w:val="18"/>
          <w:lang w:val="es-ES_tradnl"/>
        </w:rPr>
      </w:pPr>
      <w:r w:rsidRPr="00027D76">
        <w:rPr>
          <w:rFonts w:ascii="Verdana" w:hAnsi="Verdana"/>
          <w:sz w:val="18"/>
          <w:szCs w:val="18"/>
          <w:lang w:val="es-ES_tradnl"/>
        </w:rPr>
        <w:t>No Aplica.</w:t>
      </w:r>
    </w:p>
    <w:p w14:paraId="044379AF" w14:textId="77777777" w:rsidR="00101B87" w:rsidRPr="00027D76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43DBD9E8" w14:textId="32C6FBFA" w:rsidR="00101B87" w:rsidRPr="00027D76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0" w:name="_Toc9414277"/>
      <w:r w:rsidRPr="00027D76">
        <w:rPr>
          <w:rFonts w:ascii="Verdana" w:hAnsi="Verdana" w:cs="Arial"/>
          <w:b/>
          <w:sz w:val="18"/>
          <w:szCs w:val="18"/>
        </w:rPr>
        <w:t>Procesos de desinstalación de colas JMS</w:t>
      </w:r>
      <w:bookmarkEnd w:id="30"/>
    </w:p>
    <w:p w14:paraId="3122024D" w14:textId="77777777" w:rsidR="003537CB" w:rsidRPr="00027D76" w:rsidRDefault="003537CB" w:rsidP="003537CB">
      <w:pPr>
        <w:pStyle w:val="Prrafodelista"/>
        <w:ind w:left="360" w:firstLine="360"/>
        <w:rPr>
          <w:rFonts w:ascii="Verdana" w:hAnsi="Verdana"/>
          <w:sz w:val="18"/>
          <w:szCs w:val="18"/>
          <w:lang w:val="es-ES_tradnl"/>
        </w:rPr>
      </w:pPr>
      <w:r w:rsidRPr="00027D76">
        <w:rPr>
          <w:rFonts w:ascii="Verdana" w:hAnsi="Verdana"/>
          <w:sz w:val="18"/>
          <w:szCs w:val="18"/>
          <w:lang w:val="es-ES_tradnl"/>
        </w:rPr>
        <w:t>No Aplica.</w:t>
      </w:r>
    </w:p>
    <w:p w14:paraId="34BD0D33" w14:textId="77777777" w:rsidR="00101B87" w:rsidRPr="00027D76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36D58736" w14:textId="78DD2716" w:rsidR="00101B87" w:rsidRPr="00027D76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1" w:name="_Toc9414278"/>
      <w:r w:rsidRPr="00027D76">
        <w:rPr>
          <w:rFonts w:ascii="Verdana" w:hAnsi="Verdana" w:cs="Arial"/>
          <w:b/>
          <w:sz w:val="18"/>
          <w:szCs w:val="18"/>
        </w:rPr>
        <w:t xml:space="preserve">Procesos de desinstalación de </w:t>
      </w:r>
      <w:proofErr w:type="spellStart"/>
      <w:r w:rsidRPr="00027D76">
        <w:rPr>
          <w:rFonts w:ascii="Verdana" w:hAnsi="Verdana" w:cs="Arial"/>
          <w:b/>
          <w:sz w:val="18"/>
          <w:szCs w:val="18"/>
        </w:rPr>
        <w:t>datasources</w:t>
      </w:r>
      <w:bookmarkEnd w:id="31"/>
      <w:proofErr w:type="spellEnd"/>
    </w:p>
    <w:p w14:paraId="12221329" w14:textId="77777777" w:rsidR="003537CB" w:rsidRPr="00027D76" w:rsidRDefault="003537CB" w:rsidP="003537CB">
      <w:pPr>
        <w:pStyle w:val="Prrafodelista"/>
        <w:ind w:left="360" w:firstLine="360"/>
        <w:rPr>
          <w:rFonts w:ascii="Verdana" w:hAnsi="Verdana"/>
          <w:sz w:val="18"/>
          <w:szCs w:val="18"/>
          <w:lang w:val="es-ES_tradnl"/>
        </w:rPr>
      </w:pPr>
      <w:r w:rsidRPr="00027D76">
        <w:rPr>
          <w:rFonts w:ascii="Verdana" w:hAnsi="Verdana"/>
          <w:sz w:val="18"/>
          <w:szCs w:val="18"/>
          <w:lang w:val="es-ES_tradnl"/>
        </w:rPr>
        <w:t>No Aplica.</w:t>
      </w:r>
    </w:p>
    <w:p w14:paraId="3F61416B" w14:textId="3EB3C890" w:rsidR="00101B87" w:rsidRPr="00027D76" w:rsidRDefault="00101B87" w:rsidP="00101B87">
      <w:pPr>
        <w:ind w:left="720"/>
        <w:rPr>
          <w:rFonts w:ascii="Verdana" w:hAnsi="Verdana" w:cs="Arial"/>
          <w:sz w:val="18"/>
          <w:szCs w:val="18"/>
          <w:lang w:val="es-ES_tradnl"/>
        </w:rPr>
      </w:pPr>
    </w:p>
    <w:p w14:paraId="48CEC4D0" w14:textId="77777777" w:rsidR="00101B87" w:rsidRPr="00027D76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0DF693CF" w14:textId="479112CA" w:rsidR="00101B87" w:rsidRPr="00027D76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2" w:name="_Toc9414279"/>
      <w:r w:rsidRPr="00027D76">
        <w:rPr>
          <w:rFonts w:ascii="Verdana" w:hAnsi="Verdana" w:cs="Arial"/>
          <w:b/>
          <w:sz w:val="18"/>
          <w:szCs w:val="18"/>
        </w:rPr>
        <w:t>Procesos de desinstalación de archivos .log4j</w:t>
      </w:r>
      <w:bookmarkEnd w:id="32"/>
    </w:p>
    <w:p w14:paraId="4045B87A" w14:textId="77777777" w:rsidR="003537CB" w:rsidRPr="00027D76" w:rsidRDefault="003537CB" w:rsidP="003537CB">
      <w:pPr>
        <w:pStyle w:val="Prrafodelista"/>
        <w:ind w:left="360" w:firstLine="360"/>
        <w:rPr>
          <w:rFonts w:ascii="Verdana" w:hAnsi="Verdana"/>
          <w:sz w:val="18"/>
          <w:szCs w:val="18"/>
          <w:lang w:val="es-ES_tradnl"/>
        </w:rPr>
      </w:pPr>
      <w:r w:rsidRPr="00027D76">
        <w:rPr>
          <w:rFonts w:ascii="Verdana" w:hAnsi="Verdana"/>
          <w:sz w:val="18"/>
          <w:szCs w:val="18"/>
          <w:lang w:val="es-ES_tradnl"/>
        </w:rPr>
        <w:t>No Aplica.</w:t>
      </w:r>
    </w:p>
    <w:p w14:paraId="13B200FF" w14:textId="77777777" w:rsidR="003537CB" w:rsidRPr="00027D76" w:rsidRDefault="003537CB" w:rsidP="003537CB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03DFC5B2" w14:textId="4349D890" w:rsidR="006642F2" w:rsidRPr="00027D76" w:rsidRDefault="00A644E1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3" w:name="_Toc9414280"/>
      <w:r w:rsidRPr="00027D76">
        <w:rPr>
          <w:rFonts w:ascii="Verdana" w:hAnsi="Verdana" w:cs="Arial"/>
          <w:b/>
          <w:sz w:val="18"/>
          <w:szCs w:val="18"/>
        </w:rPr>
        <w:t>Procesos de desinstalación de la capa de presentación</w:t>
      </w:r>
      <w:bookmarkEnd w:id="33"/>
    </w:p>
    <w:p w14:paraId="2EDCE744" w14:textId="77777777" w:rsidR="003537CB" w:rsidRPr="00027D76" w:rsidRDefault="003537CB" w:rsidP="003537CB">
      <w:pPr>
        <w:pStyle w:val="Prrafodelista"/>
        <w:ind w:left="360" w:firstLine="360"/>
        <w:rPr>
          <w:rFonts w:ascii="Verdana" w:hAnsi="Verdana"/>
          <w:sz w:val="18"/>
          <w:szCs w:val="18"/>
          <w:lang w:val="es-ES_tradnl"/>
        </w:rPr>
      </w:pPr>
      <w:r w:rsidRPr="00027D76">
        <w:rPr>
          <w:rFonts w:ascii="Verdana" w:hAnsi="Verdana"/>
          <w:sz w:val="18"/>
          <w:szCs w:val="18"/>
          <w:lang w:val="es-ES_tradnl"/>
        </w:rPr>
        <w:t>No Aplica.</w:t>
      </w:r>
    </w:p>
    <w:p w14:paraId="593BFBF7" w14:textId="77777777" w:rsidR="006642F2" w:rsidRPr="00027D76" w:rsidRDefault="006642F2" w:rsidP="00216D8C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sz w:val="18"/>
          <w:szCs w:val="18"/>
        </w:rPr>
      </w:pPr>
    </w:p>
    <w:p w14:paraId="0BD17D9C" w14:textId="5E97CE54" w:rsidR="00EB3DAC" w:rsidRPr="00027D76" w:rsidRDefault="00A644E1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4" w:name="_Toc9414281"/>
      <w:r w:rsidRPr="00027D76">
        <w:rPr>
          <w:rFonts w:ascii="Verdana" w:hAnsi="Verdana" w:cs="Arial"/>
          <w:b/>
          <w:sz w:val="18"/>
          <w:szCs w:val="18"/>
        </w:rPr>
        <w:t>Proceso de desinstalación de Shell UNIX / LINUX</w:t>
      </w:r>
      <w:bookmarkEnd w:id="34"/>
    </w:p>
    <w:p w14:paraId="6BA0F11E" w14:textId="77777777" w:rsidR="003537CB" w:rsidRPr="00027D76" w:rsidRDefault="003537CB" w:rsidP="003537CB">
      <w:pPr>
        <w:pStyle w:val="Prrafodelista"/>
        <w:ind w:left="360" w:firstLine="360"/>
        <w:rPr>
          <w:rFonts w:ascii="Verdana" w:hAnsi="Verdana"/>
          <w:sz w:val="18"/>
          <w:szCs w:val="18"/>
          <w:lang w:val="es-ES_tradnl"/>
        </w:rPr>
      </w:pPr>
      <w:r w:rsidRPr="00027D76">
        <w:rPr>
          <w:rFonts w:ascii="Verdana" w:hAnsi="Verdana"/>
          <w:sz w:val="18"/>
          <w:szCs w:val="18"/>
          <w:lang w:val="es-ES_tradnl"/>
        </w:rPr>
        <w:t>No Aplica.</w:t>
      </w:r>
    </w:p>
    <w:p w14:paraId="170803A8" w14:textId="77777777" w:rsidR="00BD162A" w:rsidRPr="00027D76" w:rsidRDefault="00BD162A" w:rsidP="006642F2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</w:p>
    <w:p w14:paraId="555A43AF" w14:textId="26C688FC" w:rsidR="00EB3DAC" w:rsidRPr="00027D76" w:rsidRDefault="00EB3DAC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5" w:name="_Toc457921807"/>
      <w:bookmarkStart w:id="36" w:name="_Toc9414282"/>
      <w:r w:rsidRPr="00027D76">
        <w:rPr>
          <w:rFonts w:ascii="Verdana" w:hAnsi="Verdana" w:cs="Arial"/>
          <w:b/>
          <w:sz w:val="18"/>
          <w:szCs w:val="18"/>
        </w:rPr>
        <w:t>Proceso de desinstalación de Archivos BAT</w:t>
      </w:r>
      <w:bookmarkEnd w:id="35"/>
      <w:bookmarkEnd w:id="36"/>
    </w:p>
    <w:p w14:paraId="184F0ECD" w14:textId="77777777" w:rsidR="003537CB" w:rsidRPr="00027D76" w:rsidRDefault="003537CB" w:rsidP="003537CB">
      <w:pPr>
        <w:pStyle w:val="Prrafodelista"/>
        <w:ind w:left="360" w:firstLine="360"/>
        <w:rPr>
          <w:rFonts w:ascii="Verdana" w:hAnsi="Verdana"/>
          <w:sz w:val="18"/>
          <w:szCs w:val="18"/>
          <w:lang w:val="es-ES_tradnl"/>
        </w:rPr>
      </w:pPr>
      <w:r w:rsidRPr="00027D76">
        <w:rPr>
          <w:rFonts w:ascii="Verdana" w:hAnsi="Verdana"/>
          <w:sz w:val="18"/>
          <w:szCs w:val="18"/>
          <w:lang w:val="es-ES_tradnl"/>
        </w:rPr>
        <w:t>No Aplica.</w:t>
      </w:r>
    </w:p>
    <w:p w14:paraId="050DE33B" w14:textId="0AF870BA" w:rsidR="00101B87" w:rsidRPr="00027D76" w:rsidRDefault="00101B87">
      <w:pPr>
        <w:jc w:val="left"/>
        <w:rPr>
          <w:rFonts w:ascii="Verdana" w:hAnsi="Verdana"/>
          <w:b/>
          <w:sz w:val="18"/>
          <w:szCs w:val="18"/>
        </w:rPr>
      </w:pPr>
    </w:p>
    <w:p w14:paraId="018CC7EA" w14:textId="77777777" w:rsidR="00A644E1" w:rsidRPr="00027D76" w:rsidRDefault="00A644E1" w:rsidP="00EC2C10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p w14:paraId="00D30044" w14:textId="77777777" w:rsidR="00A644E1" w:rsidRPr="00027D76" w:rsidRDefault="00A644E1" w:rsidP="00C14077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37" w:name="_Toc9414283"/>
      <w:r w:rsidRPr="00027D76">
        <w:rPr>
          <w:rFonts w:ascii="Verdana" w:hAnsi="Verdana" w:cs="Arial"/>
          <w:b/>
          <w:sz w:val="18"/>
          <w:szCs w:val="18"/>
        </w:rPr>
        <w:t>Contingencia</w:t>
      </w:r>
      <w:bookmarkEnd w:id="37"/>
    </w:p>
    <w:p w14:paraId="39BDDC2A" w14:textId="77777777" w:rsidR="00A644E1" w:rsidRPr="00027D76" w:rsidRDefault="00A644E1" w:rsidP="00A644E1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</w:p>
    <w:tbl>
      <w:tblPr>
        <w:tblW w:w="94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8"/>
        <w:gridCol w:w="3528"/>
        <w:gridCol w:w="1701"/>
      </w:tblGrid>
      <w:tr w:rsidR="003537CB" w:rsidRPr="00027D76" w14:paraId="5202AA21" w14:textId="77777777" w:rsidTr="00181A2F">
        <w:trPr>
          <w:trHeight w:val="259"/>
        </w:trPr>
        <w:tc>
          <w:tcPr>
            <w:tcW w:w="4268" w:type="dxa"/>
            <w:shd w:val="clear" w:color="auto" w:fill="FF0000"/>
          </w:tcPr>
          <w:p w14:paraId="6343D5BA" w14:textId="77777777" w:rsidR="003537CB" w:rsidRPr="00027D76" w:rsidRDefault="003537CB" w:rsidP="00181A2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027D76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Puesto / Rol</w:t>
            </w:r>
          </w:p>
        </w:tc>
        <w:tc>
          <w:tcPr>
            <w:tcW w:w="3528" w:type="dxa"/>
            <w:shd w:val="clear" w:color="auto" w:fill="FF0000"/>
          </w:tcPr>
          <w:p w14:paraId="3C6B3CCD" w14:textId="77777777" w:rsidR="003537CB" w:rsidRPr="00027D76" w:rsidRDefault="003537CB" w:rsidP="00181A2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027D76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Nombre</w:t>
            </w:r>
          </w:p>
        </w:tc>
        <w:tc>
          <w:tcPr>
            <w:tcW w:w="1701" w:type="dxa"/>
            <w:shd w:val="clear" w:color="auto" w:fill="FF0000"/>
          </w:tcPr>
          <w:p w14:paraId="79086474" w14:textId="77777777" w:rsidR="003537CB" w:rsidRPr="00027D76" w:rsidRDefault="003537CB" w:rsidP="00181A2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027D76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Celular</w:t>
            </w:r>
          </w:p>
        </w:tc>
      </w:tr>
      <w:tr w:rsidR="003537CB" w:rsidRPr="00027D76" w14:paraId="2A7F7366" w14:textId="77777777" w:rsidTr="00181A2F">
        <w:trPr>
          <w:trHeight w:val="259"/>
        </w:trPr>
        <w:tc>
          <w:tcPr>
            <w:tcW w:w="4268" w:type="dxa"/>
            <w:vAlign w:val="center"/>
          </w:tcPr>
          <w:p w14:paraId="4B4594B8" w14:textId="77777777" w:rsidR="003537CB" w:rsidRPr="00027D76" w:rsidRDefault="003537CB" w:rsidP="00181A2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Consolas"/>
                <w:sz w:val="18"/>
                <w:szCs w:val="18"/>
              </w:rPr>
            </w:pPr>
            <w:r w:rsidRPr="00027D76">
              <w:rPr>
                <w:rFonts w:ascii="Verdana" w:hAnsi="Verdana" w:cs="Consolas"/>
                <w:sz w:val="18"/>
                <w:szCs w:val="18"/>
                <w:lang w:val="es-ES_tradnl"/>
              </w:rPr>
              <w:t>Analista Funcional</w:t>
            </w:r>
          </w:p>
        </w:tc>
        <w:tc>
          <w:tcPr>
            <w:tcW w:w="3528" w:type="dxa"/>
          </w:tcPr>
          <w:p w14:paraId="476743CA" w14:textId="77777777" w:rsidR="003537CB" w:rsidRPr="00027D76" w:rsidRDefault="003537CB" w:rsidP="00181A2F">
            <w:pPr>
              <w:jc w:val="center"/>
              <w:rPr>
                <w:rFonts w:ascii="Verdana" w:hAnsi="Verdana" w:cs="Verdana"/>
                <w:sz w:val="18"/>
                <w:szCs w:val="18"/>
                <w:lang w:val="es-ES"/>
              </w:rPr>
            </w:pPr>
            <w:r w:rsidRPr="00027D76">
              <w:rPr>
                <w:rFonts w:ascii="Verdana" w:hAnsi="Verdana" w:cs="Arial"/>
                <w:bCs/>
                <w:sz w:val="18"/>
                <w:szCs w:val="18"/>
                <w:lang w:eastAsia="es-PE"/>
              </w:rPr>
              <w:t>Jose Tinoco</w:t>
            </w:r>
          </w:p>
        </w:tc>
        <w:tc>
          <w:tcPr>
            <w:tcW w:w="1701" w:type="dxa"/>
          </w:tcPr>
          <w:p w14:paraId="5FA07A44" w14:textId="77777777" w:rsidR="003537CB" w:rsidRPr="00027D76" w:rsidRDefault="003537CB" w:rsidP="00181A2F">
            <w:pPr>
              <w:jc w:val="center"/>
              <w:rPr>
                <w:rFonts w:ascii="Verdana" w:hAnsi="Verdana" w:cs="Verdana"/>
                <w:sz w:val="18"/>
                <w:szCs w:val="18"/>
                <w:lang w:val="es-ES"/>
              </w:rPr>
            </w:pPr>
            <w:r w:rsidRPr="00027D76">
              <w:rPr>
                <w:rFonts w:ascii="Verdana" w:hAnsi="Verdana" w:cs="Arial"/>
                <w:bCs/>
                <w:sz w:val="18"/>
                <w:szCs w:val="18"/>
                <w:lang w:eastAsia="es-PE"/>
              </w:rPr>
              <w:t>962331733</w:t>
            </w:r>
          </w:p>
        </w:tc>
      </w:tr>
      <w:tr w:rsidR="008E3B00" w:rsidRPr="00027D76" w14:paraId="55112076" w14:textId="77777777" w:rsidTr="002618C1">
        <w:trPr>
          <w:trHeight w:val="276"/>
        </w:trPr>
        <w:tc>
          <w:tcPr>
            <w:tcW w:w="4268" w:type="dxa"/>
            <w:vAlign w:val="center"/>
          </w:tcPr>
          <w:p w14:paraId="767ACAB8" w14:textId="77777777" w:rsidR="008E3B00" w:rsidRPr="00027D76" w:rsidRDefault="008E3B00" w:rsidP="008E3B00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Consolas"/>
                <w:sz w:val="18"/>
                <w:szCs w:val="18"/>
                <w:lang w:val="es-ES_tradnl"/>
              </w:rPr>
            </w:pPr>
            <w:r w:rsidRPr="00027D76">
              <w:rPr>
                <w:rFonts w:ascii="Verdana" w:hAnsi="Verdana"/>
                <w:sz w:val="18"/>
                <w:szCs w:val="18"/>
              </w:rPr>
              <w:t>Analista de Soporte a las Aplicaciones</w:t>
            </w:r>
          </w:p>
        </w:tc>
        <w:tc>
          <w:tcPr>
            <w:tcW w:w="3528" w:type="dxa"/>
          </w:tcPr>
          <w:p w14:paraId="5FBFFDA9" w14:textId="00C991BC" w:rsidR="008E3B00" w:rsidRPr="00027D76" w:rsidRDefault="008E3B00" w:rsidP="008E3B00">
            <w:pPr>
              <w:jc w:val="center"/>
              <w:rPr>
                <w:rFonts w:ascii="Verdana" w:hAnsi="Verdana"/>
                <w:sz w:val="18"/>
                <w:szCs w:val="18"/>
                <w:highlight w:val="yellow"/>
              </w:rPr>
            </w:pPr>
            <w:r>
              <w:rPr>
                <w:rFonts w:ascii="Verdana" w:hAnsi="Verdana"/>
                <w:sz w:val="18"/>
              </w:rPr>
              <w:t>Luis Rojas</w:t>
            </w:r>
          </w:p>
        </w:tc>
        <w:tc>
          <w:tcPr>
            <w:tcW w:w="1701" w:type="dxa"/>
          </w:tcPr>
          <w:p w14:paraId="6373304F" w14:textId="27229CF8" w:rsidR="008E3B00" w:rsidRPr="00027D76" w:rsidRDefault="008E3B00" w:rsidP="008E3B00">
            <w:pPr>
              <w:jc w:val="center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FB3B70">
              <w:rPr>
                <w:rFonts w:ascii="Verdana" w:hAnsi="Verdana" w:cs="Arial"/>
                <w:sz w:val="18"/>
                <w:szCs w:val="18"/>
              </w:rPr>
              <w:t>997101215</w:t>
            </w:r>
          </w:p>
        </w:tc>
      </w:tr>
      <w:tr w:rsidR="003537CB" w:rsidRPr="00027D76" w14:paraId="37068DFE" w14:textId="77777777" w:rsidTr="00181A2F">
        <w:trPr>
          <w:trHeight w:val="276"/>
        </w:trPr>
        <w:tc>
          <w:tcPr>
            <w:tcW w:w="4268" w:type="dxa"/>
            <w:vAlign w:val="center"/>
          </w:tcPr>
          <w:p w14:paraId="0D173FF0" w14:textId="77777777" w:rsidR="003537CB" w:rsidRPr="00027D76" w:rsidRDefault="003537CB" w:rsidP="00181A2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Consolas"/>
                <w:sz w:val="18"/>
                <w:szCs w:val="18"/>
              </w:rPr>
            </w:pPr>
            <w:r w:rsidRPr="00027D76">
              <w:rPr>
                <w:rFonts w:ascii="Verdana" w:hAnsi="Verdana" w:cs="Consolas"/>
                <w:sz w:val="18"/>
                <w:szCs w:val="18"/>
                <w:lang w:val="es-ES_tradnl"/>
              </w:rPr>
              <w:t>Analista de Desarrollo y/o Configuración</w:t>
            </w:r>
          </w:p>
        </w:tc>
        <w:tc>
          <w:tcPr>
            <w:tcW w:w="3528" w:type="dxa"/>
            <w:vAlign w:val="center"/>
          </w:tcPr>
          <w:p w14:paraId="4FFC9156" w14:textId="6C1DDFA2" w:rsidR="003537CB" w:rsidRPr="00027D76" w:rsidRDefault="008B6DA4" w:rsidP="00181A2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Consolas"/>
                <w:color w:val="000000"/>
                <w:sz w:val="18"/>
                <w:szCs w:val="18"/>
              </w:rPr>
            </w:pPr>
            <w:r w:rsidRPr="00027D76">
              <w:rPr>
                <w:rFonts w:ascii="Verdana" w:hAnsi="Verdana" w:cs="Consolas"/>
                <w:color w:val="000000"/>
                <w:sz w:val="18"/>
                <w:szCs w:val="18"/>
              </w:rPr>
              <w:t>Junior Mateo</w:t>
            </w:r>
          </w:p>
        </w:tc>
        <w:tc>
          <w:tcPr>
            <w:tcW w:w="1701" w:type="dxa"/>
            <w:vAlign w:val="center"/>
          </w:tcPr>
          <w:p w14:paraId="27605E18" w14:textId="516BD625" w:rsidR="003537CB" w:rsidRPr="00027D76" w:rsidRDefault="008B6DA4" w:rsidP="00181A2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Consolas"/>
                <w:color w:val="000000"/>
                <w:sz w:val="18"/>
                <w:szCs w:val="18"/>
              </w:rPr>
            </w:pPr>
            <w:r w:rsidRPr="00027D76">
              <w:rPr>
                <w:rFonts w:ascii="Verdana" w:hAnsi="Verdana" w:cs="Consolas"/>
                <w:color w:val="000000"/>
                <w:sz w:val="18"/>
                <w:szCs w:val="18"/>
              </w:rPr>
              <w:t>956339748</w:t>
            </w:r>
          </w:p>
        </w:tc>
      </w:tr>
    </w:tbl>
    <w:p w14:paraId="68E3D344" w14:textId="7C1F2D3E" w:rsidR="005B6F58" w:rsidRPr="00027D76" w:rsidRDefault="005B6F58" w:rsidP="0033497A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p w14:paraId="3D803FDF" w14:textId="5790A75E" w:rsidR="0051678E" w:rsidRPr="00027D76" w:rsidRDefault="0051678E" w:rsidP="003B26BB">
      <w:pPr>
        <w:jc w:val="left"/>
        <w:rPr>
          <w:rFonts w:ascii="Verdana" w:hAnsi="Verdana"/>
          <w:b/>
          <w:sz w:val="18"/>
          <w:szCs w:val="18"/>
        </w:rPr>
      </w:pPr>
    </w:p>
    <w:p w14:paraId="072CD4E9" w14:textId="77777777" w:rsidR="00A644E1" w:rsidRPr="00027D76" w:rsidRDefault="00A644E1" w:rsidP="00C14077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38" w:name="_Toc9414284"/>
      <w:r w:rsidRPr="00027D76">
        <w:rPr>
          <w:rFonts w:ascii="Verdana" w:hAnsi="Verdana" w:cs="Arial"/>
          <w:b/>
          <w:sz w:val="18"/>
          <w:szCs w:val="18"/>
        </w:rPr>
        <w:t>Documentación</w:t>
      </w:r>
      <w:bookmarkEnd w:id="38"/>
    </w:p>
    <w:p w14:paraId="498C9591" w14:textId="23DF44A2" w:rsidR="003537CB" w:rsidRPr="00027D76" w:rsidRDefault="003537CB" w:rsidP="002A4217">
      <w:pPr>
        <w:pStyle w:val="Encabezado"/>
        <w:tabs>
          <w:tab w:val="clear" w:pos="4320"/>
          <w:tab w:val="clear" w:pos="8640"/>
        </w:tabs>
        <w:ind w:left="360"/>
        <w:rPr>
          <w:rFonts w:ascii="Verdana" w:hAnsi="Verdana"/>
          <w:sz w:val="18"/>
          <w:szCs w:val="18"/>
        </w:rPr>
      </w:pPr>
      <w:r w:rsidRPr="00027D76">
        <w:rPr>
          <w:rFonts w:ascii="Verdana" w:hAnsi="Verdana"/>
          <w:sz w:val="18"/>
          <w:szCs w:val="18"/>
        </w:rPr>
        <w:t>No aplica.</w:t>
      </w:r>
    </w:p>
    <w:p w14:paraId="2CCEF1C2" w14:textId="77777777" w:rsidR="00F215B8" w:rsidRPr="00027D76" w:rsidRDefault="00F215B8" w:rsidP="00F215B8">
      <w:pPr>
        <w:pStyle w:val="Encabezado"/>
        <w:tabs>
          <w:tab w:val="clear" w:pos="4320"/>
          <w:tab w:val="clear" w:pos="8640"/>
        </w:tabs>
        <w:ind w:left="360"/>
        <w:jc w:val="left"/>
        <w:outlineLvl w:val="0"/>
        <w:rPr>
          <w:rFonts w:ascii="Verdana" w:hAnsi="Verdana" w:cs="Arial"/>
          <w:b/>
          <w:sz w:val="18"/>
          <w:szCs w:val="18"/>
        </w:rPr>
      </w:pPr>
    </w:p>
    <w:p w14:paraId="605A52B5" w14:textId="23C6A902" w:rsidR="00F215B8" w:rsidRPr="00027D76" w:rsidRDefault="00F215B8" w:rsidP="000C1989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39" w:name="_Toc9414285"/>
      <w:r w:rsidRPr="00027D76">
        <w:rPr>
          <w:rFonts w:ascii="Verdana" w:hAnsi="Verdana" w:cs="Arial"/>
          <w:b/>
          <w:sz w:val="18"/>
          <w:szCs w:val="18"/>
        </w:rPr>
        <w:t xml:space="preserve">Documento Anexo de </w:t>
      </w:r>
      <w:r w:rsidR="00D91FAF" w:rsidRPr="00027D76">
        <w:rPr>
          <w:rFonts w:ascii="Verdana" w:hAnsi="Verdana" w:cs="Arial"/>
          <w:b/>
          <w:sz w:val="18"/>
          <w:szCs w:val="18"/>
        </w:rPr>
        <w:t>Estándar</w:t>
      </w:r>
      <w:r w:rsidRPr="00027D76">
        <w:rPr>
          <w:rFonts w:ascii="Verdana" w:hAnsi="Verdana" w:cs="Arial"/>
          <w:b/>
          <w:sz w:val="18"/>
          <w:szCs w:val="18"/>
        </w:rPr>
        <w:t>.</w:t>
      </w:r>
      <w:bookmarkEnd w:id="39"/>
    </w:p>
    <w:p w14:paraId="506D9307" w14:textId="77777777" w:rsidR="00E72B9F" w:rsidRPr="00027D76" w:rsidRDefault="00E72B9F" w:rsidP="00E72B9F">
      <w:pPr>
        <w:pStyle w:val="Encabezado"/>
        <w:tabs>
          <w:tab w:val="clear" w:pos="4320"/>
          <w:tab w:val="clear" w:pos="8640"/>
        </w:tabs>
        <w:ind w:left="360"/>
        <w:rPr>
          <w:rFonts w:ascii="Verdana" w:hAnsi="Verdana"/>
          <w:sz w:val="18"/>
          <w:szCs w:val="18"/>
        </w:rPr>
      </w:pPr>
      <w:r w:rsidRPr="00027D76">
        <w:rPr>
          <w:rFonts w:ascii="Verdana" w:hAnsi="Verdana"/>
          <w:sz w:val="18"/>
          <w:szCs w:val="18"/>
        </w:rPr>
        <w:t>No aplica.</w:t>
      </w:r>
    </w:p>
    <w:p w14:paraId="6C3BC41D" w14:textId="61929BBD" w:rsidR="00381199" w:rsidRPr="00027D76" w:rsidRDefault="00381199" w:rsidP="00381199">
      <w:pPr>
        <w:pStyle w:val="Encabezado"/>
        <w:tabs>
          <w:tab w:val="clear" w:pos="4320"/>
          <w:tab w:val="clear" w:pos="8640"/>
        </w:tabs>
        <w:ind w:left="360"/>
        <w:rPr>
          <w:rFonts w:ascii="Verdana" w:hAnsi="Verdana"/>
          <w:sz w:val="18"/>
          <w:szCs w:val="18"/>
        </w:rPr>
      </w:pPr>
    </w:p>
    <w:sectPr w:rsidR="00381199" w:rsidRPr="00027D76" w:rsidSect="009C1F73">
      <w:headerReference w:type="default" r:id="rId8"/>
      <w:footerReference w:type="default" r:id="rId9"/>
      <w:footerReference w:type="first" r:id="rId10"/>
      <w:pgSz w:w="12242" w:h="15842" w:code="1"/>
      <w:pgMar w:top="850" w:right="1138" w:bottom="1138" w:left="1138" w:header="677" w:footer="61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947AA2" w14:textId="77777777" w:rsidR="0013604E" w:rsidRDefault="0013604E">
      <w:r>
        <w:separator/>
      </w:r>
    </w:p>
  </w:endnote>
  <w:endnote w:type="continuationSeparator" w:id="0">
    <w:p w14:paraId="1D801F34" w14:textId="77777777" w:rsidR="0013604E" w:rsidRDefault="00136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BA3C2" w14:textId="1629A6B7" w:rsidR="002618C1" w:rsidRPr="004A235B" w:rsidRDefault="002618C1" w:rsidP="005469EE">
    <w:pPr>
      <w:pStyle w:val="Piedepgina"/>
      <w:rPr>
        <w:rFonts w:ascii="Verdana" w:hAnsi="Verdana"/>
        <w:sz w:val="18"/>
        <w:szCs w:val="18"/>
      </w:rPr>
    </w:pPr>
    <w:r w:rsidRPr="00F95426">
      <w:rPr>
        <w:rFonts w:ascii="Verdana" w:hAnsi="Verdana"/>
        <w:bCs/>
        <w:color w:val="000000"/>
        <w:sz w:val="18"/>
        <w:szCs w:val="18"/>
        <w:lang w:eastAsia="es-PE"/>
      </w:rPr>
      <w:t>S</w:t>
    </w:r>
    <w:r>
      <w:rPr>
        <w:rFonts w:ascii="Verdana" w:hAnsi="Verdana"/>
        <w:bCs/>
        <w:color w:val="000000"/>
        <w:sz w:val="18"/>
        <w:szCs w:val="18"/>
        <w:lang w:eastAsia="es-PE"/>
      </w:rPr>
      <w:t>TR.SOL.PROY-140067.OAC</w:t>
    </w:r>
    <w:r w:rsidRPr="004A235B">
      <w:rPr>
        <w:rFonts w:ascii="Verdana" w:hAnsi="Verdana"/>
        <w:sz w:val="18"/>
        <w:szCs w:val="18"/>
      </w:rPr>
      <w:tab/>
      <w:t xml:space="preserve">Página </w:t>
    </w:r>
    <w:r w:rsidRPr="004A235B">
      <w:rPr>
        <w:rFonts w:ascii="Verdana" w:hAnsi="Verdana"/>
        <w:sz w:val="18"/>
        <w:szCs w:val="18"/>
      </w:rPr>
      <w:fldChar w:fldCharType="begin"/>
    </w:r>
    <w:r w:rsidRPr="004A235B">
      <w:rPr>
        <w:rFonts w:ascii="Verdana" w:hAnsi="Verdana"/>
        <w:sz w:val="18"/>
        <w:szCs w:val="18"/>
      </w:rPr>
      <w:instrText>PAGE</w:instrText>
    </w:r>
    <w:r w:rsidRPr="004A235B">
      <w:rPr>
        <w:rFonts w:ascii="Verdana" w:hAnsi="Verdana"/>
        <w:sz w:val="18"/>
        <w:szCs w:val="18"/>
      </w:rPr>
      <w:fldChar w:fldCharType="separate"/>
    </w:r>
    <w:r w:rsidR="008C0303">
      <w:rPr>
        <w:rFonts w:ascii="Verdana" w:hAnsi="Verdana"/>
        <w:noProof/>
        <w:sz w:val="18"/>
        <w:szCs w:val="18"/>
      </w:rPr>
      <w:t>4</w:t>
    </w:r>
    <w:r w:rsidRPr="004A235B">
      <w:rPr>
        <w:rFonts w:ascii="Verdana" w:hAnsi="Verdana"/>
        <w:sz w:val="18"/>
        <w:szCs w:val="18"/>
      </w:rPr>
      <w:fldChar w:fldCharType="end"/>
    </w:r>
    <w:r w:rsidRPr="004A235B">
      <w:rPr>
        <w:rFonts w:ascii="Verdana" w:hAnsi="Verdana"/>
        <w:sz w:val="18"/>
        <w:szCs w:val="18"/>
      </w:rPr>
      <w:t xml:space="preserve"> de </w:t>
    </w:r>
    <w:r w:rsidRPr="004A235B">
      <w:rPr>
        <w:rFonts w:ascii="Verdana" w:hAnsi="Verdana"/>
        <w:sz w:val="18"/>
        <w:szCs w:val="18"/>
      </w:rPr>
      <w:fldChar w:fldCharType="begin"/>
    </w:r>
    <w:r w:rsidRPr="004A235B">
      <w:rPr>
        <w:rFonts w:ascii="Verdana" w:hAnsi="Verdana"/>
        <w:sz w:val="18"/>
        <w:szCs w:val="18"/>
      </w:rPr>
      <w:instrText>NUMPAGES</w:instrText>
    </w:r>
    <w:r w:rsidRPr="004A235B">
      <w:rPr>
        <w:rFonts w:ascii="Verdana" w:hAnsi="Verdana"/>
        <w:sz w:val="18"/>
        <w:szCs w:val="18"/>
      </w:rPr>
      <w:fldChar w:fldCharType="separate"/>
    </w:r>
    <w:r w:rsidR="008C0303">
      <w:rPr>
        <w:rFonts w:ascii="Verdana" w:hAnsi="Verdana"/>
        <w:noProof/>
        <w:sz w:val="18"/>
        <w:szCs w:val="18"/>
      </w:rPr>
      <w:t>4</w:t>
    </w:r>
    <w:r w:rsidRPr="004A235B">
      <w:rPr>
        <w:rFonts w:ascii="Verdana" w:hAnsi="Verdana"/>
        <w:sz w:val="18"/>
        <w:szCs w:val="18"/>
      </w:rPr>
      <w:fldChar w:fldCharType="end"/>
    </w:r>
    <w:r w:rsidRPr="004A235B">
      <w:rPr>
        <w:rFonts w:ascii="Verdana" w:hAnsi="Verdana"/>
        <w:sz w:val="18"/>
        <w:szCs w:val="18"/>
      </w:rPr>
      <w:tab/>
      <w:t xml:space="preserve">   Manual de Instalación</w:t>
    </w:r>
  </w:p>
  <w:p w14:paraId="33660319" w14:textId="77777777" w:rsidR="002618C1" w:rsidRDefault="002618C1" w:rsidP="005469EE">
    <w:pPr>
      <w:pStyle w:val="Piedepgina"/>
    </w:pPr>
  </w:p>
  <w:p w14:paraId="6B91A3B5" w14:textId="77777777" w:rsidR="002618C1" w:rsidRDefault="002618C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BD3A4" w14:textId="782EC941" w:rsidR="002618C1" w:rsidRPr="003013AE" w:rsidRDefault="002618C1" w:rsidP="003013AE">
    <w:pPr>
      <w:pStyle w:val="Piedepgina"/>
    </w:pPr>
    <w:r w:rsidRPr="00F95426">
      <w:rPr>
        <w:rFonts w:ascii="Verdana" w:hAnsi="Verdana"/>
        <w:bCs/>
        <w:color w:val="000000"/>
        <w:sz w:val="18"/>
        <w:szCs w:val="18"/>
        <w:lang w:eastAsia="es-PE"/>
      </w:rPr>
      <w:t>S</w:t>
    </w:r>
    <w:r>
      <w:rPr>
        <w:rFonts w:ascii="Verdana" w:hAnsi="Verdana"/>
        <w:bCs/>
        <w:color w:val="000000"/>
        <w:sz w:val="18"/>
        <w:szCs w:val="18"/>
        <w:lang w:eastAsia="es-PE"/>
      </w:rPr>
      <w:t>TR.SOL.PROY-140067.OAC</w:t>
    </w:r>
    <w:r>
      <w:rPr>
        <w:rFonts w:ascii="Verdana" w:hAnsi="Verdana"/>
        <w:sz w:val="18"/>
        <w:szCs w:val="18"/>
      </w:rPr>
      <w:tab/>
    </w:r>
    <w:r w:rsidRPr="00074266">
      <w:rPr>
        <w:rFonts w:ascii="Verdana" w:hAnsi="Verdana"/>
        <w:sz w:val="18"/>
        <w:szCs w:val="18"/>
      </w:rPr>
      <w:t xml:space="preserve">Página </w:t>
    </w:r>
    <w:r w:rsidRPr="00074266">
      <w:rPr>
        <w:rFonts w:ascii="Verdana" w:hAnsi="Verdana"/>
        <w:sz w:val="18"/>
        <w:szCs w:val="18"/>
      </w:rPr>
      <w:fldChar w:fldCharType="begin"/>
    </w:r>
    <w:r w:rsidRPr="00074266">
      <w:rPr>
        <w:rFonts w:ascii="Verdana" w:hAnsi="Verdana"/>
        <w:sz w:val="18"/>
        <w:szCs w:val="18"/>
      </w:rPr>
      <w:instrText>PAGE</w:instrText>
    </w:r>
    <w:r w:rsidRPr="00074266">
      <w:rPr>
        <w:rFonts w:ascii="Verdana" w:hAnsi="Verdana"/>
        <w:sz w:val="18"/>
        <w:szCs w:val="18"/>
      </w:rPr>
      <w:fldChar w:fldCharType="separate"/>
    </w:r>
    <w:r w:rsidR="008C0303">
      <w:rPr>
        <w:rFonts w:ascii="Verdana" w:hAnsi="Verdana"/>
        <w:noProof/>
        <w:sz w:val="18"/>
        <w:szCs w:val="18"/>
      </w:rPr>
      <w:t>1</w:t>
    </w:r>
    <w:r w:rsidRPr="00074266">
      <w:rPr>
        <w:rFonts w:ascii="Verdana" w:hAnsi="Verdana"/>
        <w:sz w:val="18"/>
        <w:szCs w:val="18"/>
      </w:rPr>
      <w:fldChar w:fldCharType="end"/>
    </w:r>
    <w:r w:rsidRPr="00074266">
      <w:rPr>
        <w:rFonts w:ascii="Verdana" w:hAnsi="Verdana"/>
        <w:sz w:val="18"/>
        <w:szCs w:val="18"/>
      </w:rPr>
      <w:t xml:space="preserve"> de </w:t>
    </w:r>
    <w:r w:rsidRPr="00074266">
      <w:rPr>
        <w:rFonts w:ascii="Verdana" w:hAnsi="Verdana"/>
        <w:sz w:val="18"/>
        <w:szCs w:val="18"/>
      </w:rPr>
      <w:fldChar w:fldCharType="begin"/>
    </w:r>
    <w:r w:rsidRPr="00074266">
      <w:rPr>
        <w:rFonts w:ascii="Verdana" w:hAnsi="Verdana"/>
        <w:sz w:val="18"/>
        <w:szCs w:val="18"/>
      </w:rPr>
      <w:instrText>NUMPAGES</w:instrText>
    </w:r>
    <w:r w:rsidRPr="00074266">
      <w:rPr>
        <w:rFonts w:ascii="Verdana" w:hAnsi="Verdana"/>
        <w:sz w:val="18"/>
        <w:szCs w:val="18"/>
      </w:rPr>
      <w:fldChar w:fldCharType="separate"/>
    </w:r>
    <w:r w:rsidR="008C0303">
      <w:rPr>
        <w:rFonts w:ascii="Verdana" w:hAnsi="Verdana"/>
        <w:noProof/>
        <w:sz w:val="18"/>
        <w:szCs w:val="18"/>
      </w:rPr>
      <w:t>4</w:t>
    </w:r>
    <w:r w:rsidRPr="00074266">
      <w:rPr>
        <w:rFonts w:ascii="Verdana" w:hAnsi="Verdana"/>
        <w:sz w:val="18"/>
        <w:szCs w:val="18"/>
      </w:rPr>
      <w:fldChar w:fldCharType="end"/>
    </w:r>
    <w:r>
      <w:rPr>
        <w:rFonts w:ascii="Verdana" w:hAnsi="Verdana"/>
        <w:sz w:val="18"/>
        <w:szCs w:val="18"/>
      </w:rPr>
      <w:tab/>
      <w:t xml:space="preserve">   Manual de Instalación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6743BE" w14:textId="77777777" w:rsidR="0013604E" w:rsidRDefault="0013604E">
      <w:r>
        <w:separator/>
      </w:r>
    </w:p>
  </w:footnote>
  <w:footnote w:type="continuationSeparator" w:id="0">
    <w:p w14:paraId="50FDFCE7" w14:textId="77777777" w:rsidR="0013604E" w:rsidRDefault="001360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1B168" w14:textId="77777777" w:rsidR="002618C1" w:rsidRDefault="002618C1" w:rsidP="008D087F">
    <w:pPr>
      <w:jc w:val="left"/>
    </w:pPr>
  </w:p>
  <w:tbl>
    <w:tblPr>
      <w:tblW w:w="89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60"/>
      <w:gridCol w:w="7535"/>
    </w:tblGrid>
    <w:tr w:rsidR="002618C1" w:rsidRPr="0028364B" w14:paraId="213534F0" w14:textId="77777777" w:rsidTr="00BF4E92">
      <w:trPr>
        <w:cantSplit/>
        <w:trHeight w:val="298"/>
        <w:jc w:val="center"/>
      </w:trPr>
      <w:tc>
        <w:tcPr>
          <w:tcW w:w="0" w:type="auto"/>
          <w:vMerge w:val="restart"/>
          <w:tcBorders>
            <w:right w:val="single" w:sz="4" w:space="0" w:color="auto"/>
          </w:tcBorders>
          <w:vAlign w:val="center"/>
        </w:tcPr>
        <w:p w14:paraId="023FBC79" w14:textId="77777777" w:rsidR="002618C1" w:rsidRPr="0028364B" w:rsidRDefault="002618C1" w:rsidP="00BF4E92">
          <w:pPr>
            <w:pStyle w:val="Encabezado"/>
            <w:jc w:val="center"/>
            <w:rPr>
              <w:rFonts w:ascii="Gill Sans MT" w:hAnsi="Gill Sans MT"/>
              <w:lang w:val="es-CO"/>
            </w:rPr>
          </w:pPr>
          <w:r>
            <w:rPr>
              <w:noProof/>
              <w:lang w:eastAsia="es-PE"/>
            </w:rPr>
            <w:drawing>
              <wp:inline distT="0" distB="0" distL="0" distR="0" wp14:anchorId="16680337" wp14:editId="2F501DE3">
                <wp:extent cx="828675" cy="781050"/>
                <wp:effectExtent l="0" t="0" r="9525" b="0"/>
                <wp:docPr id="40" name="Imagen 40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14:paraId="622E31B1" w14:textId="77777777" w:rsidR="002618C1" w:rsidRPr="00710965" w:rsidRDefault="002618C1" w:rsidP="00BF4E92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MANUAL DE INSTALACIÓN</w:t>
          </w:r>
        </w:p>
      </w:tc>
    </w:tr>
    <w:tr w:rsidR="002618C1" w:rsidRPr="005A4E18" w14:paraId="0198CED4" w14:textId="77777777" w:rsidTr="00BF4E92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113C994E" w14:textId="77777777" w:rsidR="002618C1" w:rsidRPr="0028364B" w:rsidRDefault="002618C1" w:rsidP="00BF4E92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D20F10" w14:textId="77777777" w:rsidR="002618C1" w:rsidRPr="00710965" w:rsidRDefault="002618C1" w:rsidP="00BF4E92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</w:p>
      </w:tc>
    </w:tr>
    <w:tr w:rsidR="002618C1" w:rsidRPr="0028364B" w14:paraId="15760892" w14:textId="77777777" w:rsidTr="00BF4E92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5E4351B6" w14:textId="77777777" w:rsidR="002618C1" w:rsidRPr="005A4E18" w:rsidRDefault="002618C1" w:rsidP="00BF4E92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A2A3E2" w14:textId="77777777" w:rsidR="002618C1" w:rsidRPr="00710965" w:rsidRDefault="002618C1" w:rsidP="00BF4E92">
          <w:pPr>
            <w:pStyle w:val="Encabezado"/>
            <w:rPr>
              <w:rFonts w:ascii="Verdana" w:hAnsi="Verdana" w:cs="Arial"/>
              <w:b/>
              <w:color w:val="FF0000"/>
              <w:sz w:val="14"/>
              <w:szCs w:val="14"/>
            </w:rPr>
          </w:pPr>
          <w:r>
            <w:rPr>
              <w:rFonts w:ascii="Verdana" w:hAnsi="Verdana" w:cs="Arial"/>
              <w:b/>
              <w:color w:val="FF0000"/>
              <w:sz w:val="14"/>
              <w:szCs w:val="14"/>
            </w:rPr>
            <w:t>Jefatura de Calidad</w:t>
          </w:r>
        </w:p>
      </w:tc>
    </w:tr>
    <w:tr w:rsidR="002618C1" w:rsidRPr="0028364B" w14:paraId="08BD53BB" w14:textId="77777777" w:rsidTr="00BF4E92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6C3378FE" w14:textId="77777777" w:rsidR="002618C1" w:rsidRPr="0028364B" w:rsidRDefault="002618C1" w:rsidP="00BF4E92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DB58BB5" w14:textId="77777777" w:rsidR="002618C1" w:rsidRPr="00710965" w:rsidRDefault="002618C1" w:rsidP="00BF4E92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710965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710965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6241F084" w14:textId="77777777" w:rsidR="002618C1" w:rsidRPr="004A235B" w:rsidRDefault="002618C1">
    <w:pPr>
      <w:pStyle w:val="Encabezado"/>
      <w:rPr>
        <w:rFonts w:ascii="Verdana" w:hAnsi="Verdana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F74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42048E"/>
    <w:multiLevelType w:val="hybridMultilevel"/>
    <w:tmpl w:val="AD8EC282"/>
    <w:lvl w:ilvl="0" w:tplc="7EFE774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30DF1"/>
    <w:multiLevelType w:val="hybridMultilevel"/>
    <w:tmpl w:val="11F8BE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8A410D"/>
    <w:multiLevelType w:val="hybridMultilevel"/>
    <w:tmpl w:val="A0847E56"/>
    <w:lvl w:ilvl="0" w:tplc="35F44A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346D21"/>
    <w:multiLevelType w:val="hybridMultilevel"/>
    <w:tmpl w:val="A0847E56"/>
    <w:lvl w:ilvl="0" w:tplc="35F44A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9E0C21"/>
    <w:multiLevelType w:val="hybridMultilevel"/>
    <w:tmpl w:val="FD205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FF2D0C"/>
    <w:multiLevelType w:val="hybridMultilevel"/>
    <w:tmpl w:val="E71EFE32"/>
    <w:lvl w:ilvl="0" w:tplc="778809B8">
      <w:start w:val="1"/>
      <w:numFmt w:val="upperLetter"/>
      <w:lvlText w:val="%1."/>
      <w:lvlJc w:val="left"/>
      <w:pPr>
        <w:ind w:left="1152" w:hanging="360"/>
      </w:pPr>
      <w:rPr>
        <w:rFonts w:ascii="Verdana" w:hAnsi="Verdana" w:cs="Arial" w:hint="default"/>
        <w:b/>
        <w:sz w:val="18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6892126"/>
    <w:multiLevelType w:val="hybridMultilevel"/>
    <w:tmpl w:val="0232740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BF691D"/>
    <w:multiLevelType w:val="hybridMultilevel"/>
    <w:tmpl w:val="B4046B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399331E"/>
    <w:multiLevelType w:val="hybridMultilevel"/>
    <w:tmpl w:val="911AF99C"/>
    <w:lvl w:ilvl="0" w:tplc="02968A24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  <w:sz w:val="18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8210EFC"/>
    <w:multiLevelType w:val="hybridMultilevel"/>
    <w:tmpl w:val="E648E792"/>
    <w:lvl w:ilvl="0" w:tplc="8968D65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Verdana" w:hAnsi="Verdana" w:hint="default"/>
        <w:b w:val="0"/>
        <w:color w:val="auto"/>
        <w:sz w:val="18"/>
        <w:szCs w:val="18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94C4F47"/>
    <w:multiLevelType w:val="hybridMultilevel"/>
    <w:tmpl w:val="1BE6C086"/>
    <w:lvl w:ilvl="0" w:tplc="28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>
    <w:nsid w:val="3B2C57F0"/>
    <w:multiLevelType w:val="hybridMultilevel"/>
    <w:tmpl w:val="494C5F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B9E65CF"/>
    <w:multiLevelType w:val="multilevel"/>
    <w:tmpl w:val="5C9E6B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1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3D33D92"/>
    <w:multiLevelType w:val="hybridMultilevel"/>
    <w:tmpl w:val="47F4F27C"/>
    <w:lvl w:ilvl="0" w:tplc="C80046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92695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80808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F96A33"/>
    <w:multiLevelType w:val="hybridMultilevel"/>
    <w:tmpl w:val="3AEAAE6E"/>
    <w:lvl w:ilvl="0" w:tplc="1E528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6335F56"/>
    <w:multiLevelType w:val="hybridMultilevel"/>
    <w:tmpl w:val="31224FDA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>
      <w:start w:val="1"/>
      <w:numFmt w:val="decimal"/>
      <w:lvlText w:val="%4."/>
      <w:lvlJc w:val="left"/>
      <w:pPr>
        <w:ind w:left="3960" w:hanging="360"/>
      </w:pPr>
    </w:lvl>
    <w:lvl w:ilvl="4" w:tplc="280A0019">
      <w:start w:val="1"/>
      <w:numFmt w:val="lowerLetter"/>
      <w:lvlText w:val="%5."/>
      <w:lvlJc w:val="left"/>
      <w:pPr>
        <w:ind w:left="4680" w:hanging="360"/>
      </w:pPr>
    </w:lvl>
    <w:lvl w:ilvl="5" w:tplc="280A001B">
      <w:start w:val="1"/>
      <w:numFmt w:val="lowerRoman"/>
      <w:lvlText w:val="%6."/>
      <w:lvlJc w:val="right"/>
      <w:pPr>
        <w:ind w:left="5400" w:hanging="180"/>
      </w:pPr>
    </w:lvl>
    <w:lvl w:ilvl="6" w:tplc="280A000F">
      <w:start w:val="1"/>
      <w:numFmt w:val="decimal"/>
      <w:lvlText w:val="%7."/>
      <w:lvlJc w:val="left"/>
      <w:pPr>
        <w:ind w:left="6120" w:hanging="360"/>
      </w:pPr>
    </w:lvl>
    <w:lvl w:ilvl="7" w:tplc="280A0019">
      <w:start w:val="1"/>
      <w:numFmt w:val="lowerLetter"/>
      <w:lvlText w:val="%8."/>
      <w:lvlJc w:val="left"/>
      <w:pPr>
        <w:ind w:left="6840" w:hanging="360"/>
      </w:pPr>
    </w:lvl>
    <w:lvl w:ilvl="8" w:tplc="280A001B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8732B88"/>
    <w:multiLevelType w:val="hybridMultilevel"/>
    <w:tmpl w:val="02327404"/>
    <w:lvl w:ilvl="0" w:tplc="0C0A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4F036CBB"/>
    <w:multiLevelType w:val="hybridMultilevel"/>
    <w:tmpl w:val="3BD81B5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FC0CB2"/>
    <w:multiLevelType w:val="hybridMultilevel"/>
    <w:tmpl w:val="4CAE48DC"/>
    <w:lvl w:ilvl="0" w:tplc="77D0FA4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355DDA"/>
    <w:multiLevelType w:val="hybridMultilevel"/>
    <w:tmpl w:val="7EA0647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C25332D"/>
    <w:multiLevelType w:val="hybridMultilevel"/>
    <w:tmpl w:val="E9725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0C835CD"/>
    <w:multiLevelType w:val="hybridMultilevel"/>
    <w:tmpl w:val="E9CA7462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21507A5"/>
    <w:multiLevelType w:val="hybridMultilevel"/>
    <w:tmpl w:val="C854EE0A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6CA0DEF"/>
    <w:multiLevelType w:val="hybridMultilevel"/>
    <w:tmpl w:val="95A0A1EE"/>
    <w:lvl w:ilvl="0" w:tplc="C71ACCBA">
      <w:start w:val="1"/>
      <w:numFmt w:val="decimal"/>
      <w:lvlText w:val="%1."/>
      <w:lvlJc w:val="left"/>
      <w:pPr>
        <w:ind w:left="706" w:hanging="360"/>
      </w:pPr>
      <w:rPr>
        <w:rFonts w:cs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26" w:hanging="360"/>
      </w:pPr>
    </w:lvl>
    <w:lvl w:ilvl="2" w:tplc="280A001B" w:tentative="1">
      <w:start w:val="1"/>
      <w:numFmt w:val="lowerRoman"/>
      <w:lvlText w:val="%3."/>
      <w:lvlJc w:val="right"/>
      <w:pPr>
        <w:ind w:left="2146" w:hanging="180"/>
      </w:pPr>
    </w:lvl>
    <w:lvl w:ilvl="3" w:tplc="280A000F" w:tentative="1">
      <w:start w:val="1"/>
      <w:numFmt w:val="decimal"/>
      <w:lvlText w:val="%4."/>
      <w:lvlJc w:val="left"/>
      <w:pPr>
        <w:ind w:left="2866" w:hanging="360"/>
      </w:pPr>
    </w:lvl>
    <w:lvl w:ilvl="4" w:tplc="280A0019" w:tentative="1">
      <w:start w:val="1"/>
      <w:numFmt w:val="lowerLetter"/>
      <w:lvlText w:val="%5."/>
      <w:lvlJc w:val="left"/>
      <w:pPr>
        <w:ind w:left="3586" w:hanging="360"/>
      </w:pPr>
    </w:lvl>
    <w:lvl w:ilvl="5" w:tplc="280A001B" w:tentative="1">
      <w:start w:val="1"/>
      <w:numFmt w:val="lowerRoman"/>
      <w:lvlText w:val="%6."/>
      <w:lvlJc w:val="right"/>
      <w:pPr>
        <w:ind w:left="4306" w:hanging="180"/>
      </w:pPr>
    </w:lvl>
    <w:lvl w:ilvl="6" w:tplc="280A000F" w:tentative="1">
      <w:start w:val="1"/>
      <w:numFmt w:val="decimal"/>
      <w:lvlText w:val="%7."/>
      <w:lvlJc w:val="left"/>
      <w:pPr>
        <w:ind w:left="5026" w:hanging="360"/>
      </w:pPr>
    </w:lvl>
    <w:lvl w:ilvl="7" w:tplc="280A0019" w:tentative="1">
      <w:start w:val="1"/>
      <w:numFmt w:val="lowerLetter"/>
      <w:lvlText w:val="%8."/>
      <w:lvlJc w:val="left"/>
      <w:pPr>
        <w:ind w:left="5746" w:hanging="360"/>
      </w:pPr>
    </w:lvl>
    <w:lvl w:ilvl="8" w:tplc="280A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5">
    <w:nsid w:val="748B4869"/>
    <w:multiLevelType w:val="hybridMultilevel"/>
    <w:tmpl w:val="3B7082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C05A7D"/>
    <w:multiLevelType w:val="hybridMultilevel"/>
    <w:tmpl w:val="87A0848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C77387A"/>
    <w:multiLevelType w:val="hybridMultilevel"/>
    <w:tmpl w:val="A0847E56"/>
    <w:lvl w:ilvl="0" w:tplc="35F44A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D8360E3"/>
    <w:multiLevelType w:val="hybridMultilevel"/>
    <w:tmpl w:val="4D52D27A"/>
    <w:lvl w:ilvl="0" w:tplc="166C894C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2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3"/>
  </w:num>
  <w:num w:numId="8">
    <w:abstractNumId w:val="28"/>
  </w:num>
  <w:num w:numId="9">
    <w:abstractNumId w:val="15"/>
  </w:num>
  <w:num w:numId="10">
    <w:abstractNumId w:val="19"/>
  </w:num>
  <w:num w:numId="11">
    <w:abstractNumId w:val="1"/>
  </w:num>
  <w:num w:numId="12">
    <w:abstractNumId w:val="11"/>
  </w:num>
  <w:num w:numId="13">
    <w:abstractNumId w:val="20"/>
  </w:num>
  <w:num w:numId="14">
    <w:abstractNumId w:val="5"/>
  </w:num>
  <w:num w:numId="15">
    <w:abstractNumId w:val="18"/>
  </w:num>
  <w:num w:numId="16">
    <w:abstractNumId w:val="4"/>
  </w:num>
  <w:num w:numId="17">
    <w:abstractNumId w:val="27"/>
  </w:num>
  <w:num w:numId="18">
    <w:abstractNumId w:val="3"/>
  </w:num>
  <w:num w:numId="19">
    <w:abstractNumId w:val="24"/>
  </w:num>
  <w:num w:numId="20">
    <w:abstractNumId w:val="14"/>
  </w:num>
  <w:num w:numId="2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2"/>
  </w:num>
  <w:num w:numId="25">
    <w:abstractNumId w:val="12"/>
  </w:num>
  <w:num w:numId="26">
    <w:abstractNumId w:val="8"/>
  </w:num>
  <w:num w:numId="27">
    <w:abstractNumId w:val="17"/>
  </w:num>
  <w:num w:numId="28">
    <w:abstractNumId w:val="13"/>
  </w:num>
  <w:num w:numId="29">
    <w:abstractNumId w:val="26"/>
  </w:num>
  <w:num w:numId="30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D0"/>
    <w:rsid w:val="00000512"/>
    <w:rsid w:val="00000570"/>
    <w:rsid w:val="00002808"/>
    <w:rsid w:val="00006CE9"/>
    <w:rsid w:val="00007106"/>
    <w:rsid w:val="00013803"/>
    <w:rsid w:val="00014152"/>
    <w:rsid w:val="00017B53"/>
    <w:rsid w:val="00020A43"/>
    <w:rsid w:val="0002293A"/>
    <w:rsid w:val="00024F03"/>
    <w:rsid w:val="0002695B"/>
    <w:rsid w:val="00027D76"/>
    <w:rsid w:val="0003080E"/>
    <w:rsid w:val="00031EB7"/>
    <w:rsid w:val="00032A1B"/>
    <w:rsid w:val="00033F59"/>
    <w:rsid w:val="00034C5C"/>
    <w:rsid w:val="00036F73"/>
    <w:rsid w:val="000446E3"/>
    <w:rsid w:val="000458BD"/>
    <w:rsid w:val="000459EC"/>
    <w:rsid w:val="00052711"/>
    <w:rsid w:val="0005298A"/>
    <w:rsid w:val="0006077C"/>
    <w:rsid w:val="00067329"/>
    <w:rsid w:val="00070979"/>
    <w:rsid w:val="00071854"/>
    <w:rsid w:val="000719EA"/>
    <w:rsid w:val="00074266"/>
    <w:rsid w:val="00075CE0"/>
    <w:rsid w:val="000842F3"/>
    <w:rsid w:val="00084B00"/>
    <w:rsid w:val="00085FEC"/>
    <w:rsid w:val="000868A4"/>
    <w:rsid w:val="000908C3"/>
    <w:rsid w:val="00092698"/>
    <w:rsid w:val="000929A6"/>
    <w:rsid w:val="00096816"/>
    <w:rsid w:val="000969F5"/>
    <w:rsid w:val="00096F85"/>
    <w:rsid w:val="000A2293"/>
    <w:rsid w:val="000A5433"/>
    <w:rsid w:val="000B036D"/>
    <w:rsid w:val="000B0998"/>
    <w:rsid w:val="000B3933"/>
    <w:rsid w:val="000B5091"/>
    <w:rsid w:val="000B6DAA"/>
    <w:rsid w:val="000B7B3E"/>
    <w:rsid w:val="000B7E76"/>
    <w:rsid w:val="000C1989"/>
    <w:rsid w:val="000C337D"/>
    <w:rsid w:val="000C3D38"/>
    <w:rsid w:val="000C3E4E"/>
    <w:rsid w:val="000D104D"/>
    <w:rsid w:val="000D48CD"/>
    <w:rsid w:val="000E0879"/>
    <w:rsid w:val="000E10EF"/>
    <w:rsid w:val="000E1283"/>
    <w:rsid w:val="000E4AD8"/>
    <w:rsid w:val="000E5777"/>
    <w:rsid w:val="000E57FD"/>
    <w:rsid w:val="000E5A8B"/>
    <w:rsid w:val="000E7FF9"/>
    <w:rsid w:val="000F2B79"/>
    <w:rsid w:val="000F3035"/>
    <w:rsid w:val="000F36A0"/>
    <w:rsid w:val="000F3D06"/>
    <w:rsid w:val="000F3E01"/>
    <w:rsid w:val="000F4F9D"/>
    <w:rsid w:val="000F608F"/>
    <w:rsid w:val="00100DE6"/>
    <w:rsid w:val="00101B87"/>
    <w:rsid w:val="00107690"/>
    <w:rsid w:val="001079D0"/>
    <w:rsid w:val="0011161F"/>
    <w:rsid w:val="001158FF"/>
    <w:rsid w:val="00117F9B"/>
    <w:rsid w:val="00120546"/>
    <w:rsid w:val="00120993"/>
    <w:rsid w:val="001216AF"/>
    <w:rsid w:val="0012248E"/>
    <w:rsid w:val="00122B66"/>
    <w:rsid w:val="001244EA"/>
    <w:rsid w:val="00133D70"/>
    <w:rsid w:val="0013604E"/>
    <w:rsid w:val="001361E0"/>
    <w:rsid w:val="00137D91"/>
    <w:rsid w:val="001420C3"/>
    <w:rsid w:val="00143B5B"/>
    <w:rsid w:val="00144889"/>
    <w:rsid w:val="00151578"/>
    <w:rsid w:val="001524A0"/>
    <w:rsid w:val="00154BC9"/>
    <w:rsid w:val="0015762D"/>
    <w:rsid w:val="00163189"/>
    <w:rsid w:val="00165DA2"/>
    <w:rsid w:val="001670D8"/>
    <w:rsid w:val="00171FA8"/>
    <w:rsid w:val="00173746"/>
    <w:rsid w:val="001740C3"/>
    <w:rsid w:val="00174224"/>
    <w:rsid w:val="0017725A"/>
    <w:rsid w:val="00180DAB"/>
    <w:rsid w:val="00181A2F"/>
    <w:rsid w:val="00183A6B"/>
    <w:rsid w:val="00183C06"/>
    <w:rsid w:val="00185DDF"/>
    <w:rsid w:val="001932FB"/>
    <w:rsid w:val="001948BC"/>
    <w:rsid w:val="00195F65"/>
    <w:rsid w:val="0019731C"/>
    <w:rsid w:val="00197459"/>
    <w:rsid w:val="001A0762"/>
    <w:rsid w:val="001A1BB3"/>
    <w:rsid w:val="001A4FC7"/>
    <w:rsid w:val="001A6E08"/>
    <w:rsid w:val="001B16DB"/>
    <w:rsid w:val="001B288E"/>
    <w:rsid w:val="001B2B4D"/>
    <w:rsid w:val="001B3560"/>
    <w:rsid w:val="001B36E8"/>
    <w:rsid w:val="001B439B"/>
    <w:rsid w:val="001B4409"/>
    <w:rsid w:val="001B6115"/>
    <w:rsid w:val="001B78B2"/>
    <w:rsid w:val="001C06BC"/>
    <w:rsid w:val="001C490E"/>
    <w:rsid w:val="001C6863"/>
    <w:rsid w:val="001D4980"/>
    <w:rsid w:val="001D4A31"/>
    <w:rsid w:val="001D689B"/>
    <w:rsid w:val="001D7C9E"/>
    <w:rsid w:val="001E202D"/>
    <w:rsid w:val="001E2E23"/>
    <w:rsid w:val="001F1B68"/>
    <w:rsid w:val="001F3042"/>
    <w:rsid w:val="001F3BED"/>
    <w:rsid w:val="001F3C9E"/>
    <w:rsid w:val="0020075E"/>
    <w:rsid w:val="00200D5C"/>
    <w:rsid w:val="00204D33"/>
    <w:rsid w:val="00204ED1"/>
    <w:rsid w:val="00210724"/>
    <w:rsid w:val="00211A33"/>
    <w:rsid w:val="002131FD"/>
    <w:rsid w:val="00214B92"/>
    <w:rsid w:val="00216D8C"/>
    <w:rsid w:val="00217F2D"/>
    <w:rsid w:val="00220F07"/>
    <w:rsid w:val="002218E6"/>
    <w:rsid w:val="002257B4"/>
    <w:rsid w:val="00226EE2"/>
    <w:rsid w:val="00234483"/>
    <w:rsid w:val="00236E67"/>
    <w:rsid w:val="00240A41"/>
    <w:rsid w:val="0024340A"/>
    <w:rsid w:val="002436B1"/>
    <w:rsid w:val="0024749B"/>
    <w:rsid w:val="002474DF"/>
    <w:rsid w:val="00251E1F"/>
    <w:rsid w:val="002618C1"/>
    <w:rsid w:val="00263E5A"/>
    <w:rsid w:val="00265E36"/>
    <w:rsid w:val="00267503"/>
    <w:rsid w:val="00270CE9"/>
    <w:rsid w:val="00272E5E"/>
    <w:rsid w:val="00276554"/>
    <w:rsid w:val="002776B6"/>
    <w:rsid w:val="00284C9B"/>
    <w:rsid w:val="00286D1A"/>
    <w:rsid w:val="00287FEE"/>
    <w:rsid w:val="00291ECA"/>
    <w:rsid w:val="00295571"/>
    <w:rsid w:val="002963C2"/>
    <w:rsid w:val="00296D33"/>
    <w:rsid w:val="0029734C"/>
    <w:rsid w:val="002A3D77"/>
    <w:rsid w:val="002A4217"/>
    <w:rsid w:val="002A4907"/>
    <w:rsid w:val="002A4C3C"/>
    <w:rsid w:val="002A4D2E"/>
    <w:rsid w:val="002B05A9"/>
    <w:rsid w:val="002B5A88"/>
    <w:rsid w:val="002C0302"/>
    <w:rsid w:val="002C0586"/>
    <w:rsid w:val="002C24A2"/>
    <w:rsid w:val="002C507A"/>
    <w:rsid w:val="002C7F04"/>
    <w:rsid w:val="002D059A"/>
    <w:rsid w:val="002D06E5"/>
    <w:rsid w:val="002D0766"/>
    <w:rsid w:val="002D37D6"/>
    <w:rsid w:val="002D4854"/>
    <w:rsid w:val="002D515A"/>
    <w:rsid w:val="002D64AB"/>
    <w:rsid w:val="002D7269"/>
    <w:rsid w:val="002E04F1"/>
    <w:rsid w:val="002E0BBD"/>
    <w:rsid w:val="002E0DC8"/>
    <w:rsid w:val="002E12E2"/>
    <w:rsid w:val="002E1B9A"/>
    <w:rsid w:val="002E1BC4"/>
    <w:rsid w:val="002E1C09"/>
    <w:rsid w:val="002E2B23"/>
    <w:rsid w:val="002E6BBB"/>
    <w:rsid w:val="002F04F5"/>
    <w:rsid w:val="002F20C6"/>
    <w:rsid w:val="003013AE"/>
    <w:rsid w:val="003014A8"/>
    <w:rsid w:val="003036A9"/>
    <w:rsid w:val="00303EA4"/>
    <w:rsid w:val="00310247"/>
    <w:rsid w:val="0031221B"/>
    <w:rsid w:val="00313DC7"/>
    <w:rsid w:val="003148E8"/>
    <w:rsid w:val="003156AA"/>
    <w:rsid w:val="00316953"/>
    <w:rsid w:val="00323C1A"/>
    <w:rsid w:val="00324825"/>
    <w:rsid w:val="00327768"/>
    <w:rsid w:val="00331339"/>
    <w:rsid w:val="00331786"/>
    <w:rsid w:val="0033190C"/>
    <w:rsid w:val="0033497A"/>
    <w:rsid w:val="003418A9"/>
    <w:rsid w:val="00346A3F"/>
    <w:rsid w:val="003537CB"/>
    <w:rsid w:val="003539AB"/>
    <w:rsid w:val="0035668F"/>
    <w:rsid w:val="003604B3"/>
    <w:rsid w:val="00361FB1"/>
    <w:rsid w:val="00362013"/>
    <w:rsid w:val="00365BD9"/>
    <w:rsid w:val="00372258"/>
    <w:rsid w:val="00373723"/>
    <w:rsid w:val="00380C05"/>
    <w:rsid w:val="00381166"/>
    <w:rsid w:val="00381199"/>
    <w:rsid w:val="00382086"/>
    <w:rsid w:val="003820B7"/>
    <w:rsid w:val="00385168"/>
    <w:rsid w:val="003902C4"/>
    <w:rsid w:val="00390721"/>
    <w:rsid w:val="00393939"/>
    <w:rsid w:val="00394045"/>
    <w:rsid w:val="00395DA7"/>
    <w:rsid w:val="00396CB2"/>
    <w:rsid w:val="003A0F6C"/>
    <w:rsid w:val="003A675C"/>
    <w:rsid w:val="003A6E14"/>
    <w:rsid w:val="003B26BB"/>
    <w:rsid w:val="003B3026"/>
    <w:rsid w:val="003C45F6"/>
    <w:rsid w:val="003C5288"/>
    <w:rsid w:val="003C622A"/>
    <w:rsid w:val="003C71CD"/>
    <w:rsid w:val="003D19A7"/>
    <w:rsid w:val="003D37BC"/>
    <w:rsid w:val="003D5C6B"/>
    <w:rsid w:val="003D702B"/>
    <w:rsid w:val="003E3336"/>
    <w:rsid w:val="003E3E4E"/>
    <w:rsid w:val="003E6DD9"/>
    <w:rsid w:val="003F00CA"/>
    <w:rsid w:val="003F1B70"/>
    <w:rsid w:val="003F2BDA"/>
    <w:rsid w:val="003F3EE9"/>
    <w:rsid w:val="003F6843"/>
    <w:rsid w:val="003F6B85"/>
    <w:rsid w:val="00402685"/>
    <w:rsid w:val="00402FD7"/>
    <w:rsid w:val="004169A4"/>
    <w:rsid w:val="00421E34"/>
    <w:rsid w:val="00425C5F"/>
    <w:rsid w:val="004357E4"/>
    <w:rsid w:val="00442E3C"/>
    <w:rsid w:val="0044641B"/>
    <w:rsid w:val="004515D7"/>
    <w:rsid w:val="00451F13"/>
    <w:rsid w:val="004532B0"/>
    <w:rsid w:val="004549BB"/>
    <w:rsid w:val="004564F6"/>
    <w:rsid w:val="00462283"/>
    <w:rsid w:val="0046259F"/>
    <w:rsid w:val="00463860"/>
    <w:rsid w:val="004642C3"/>
    <w:rsid w:val="00465CC4"/>
    <w:rsid w:val="0046705E"/>
    <w:rsid w:val="0047016E"/>
    <w:rsid w:val="00473CE9"/>
    <w:rsid w:val="00474335"/>
    <w:rsid w:val="0047437F"/>
    <w:rsid w:val="00480000"/>
    <w:rsid w:val="00483526"/>
    <w:rsid w:val="004874F2"/>
    <w:rsid w:val="004900F0"/>
    <w:rsid w:val="00490820"/>
    <w:rsid w:val="004933E9"/>
    <w:rsid w:val="00494030"/>
    <w:rsid w:val="00494111"/>
    <w:rsid w:val="0049562C"/>
    <w:rsid w:val="004A0D3B"/>
    <w:rsid w:val="004A235B"/>
    <w:rsid w:val="004A2F59"/>
    <w:rsid w:val="004B1188"/>
    <w:rsid w:val="004B2DE7"/>
    <w:rsid w:val="004B6844"/>
    <w:rsid w:val="004B6AC0"/>
    <w:rsid w:val="004B751C"/>
    <w:rsid w:val="004C29FE"/>
    <w:rsid w:val="004D110E"/>
    <w:rsid w:val="004D12D1"/>
    <w:rsid w:val="004D1AF9"/>
    <w:rsid w:val="004D24D2"/>
    <w:rsid w:val="004D24EE"/>
    <w:rsid w:val="004E3CD7"/>
    <w:rsid w:val="004E443F"/>
    <w:rsid w:val="004E7A2C"/>
    <w:rsid w:val="004F2A3B"/>
    <w:rsid w:val="004F2A59"/>
    <w:rsid w:val="004F3AD0"/>
    <w:rsid w:val="004F504A"/>
    <w:rsid w:val="004F5F48"/>
    <w:rsid w:val="00501218"/>
    <w:rsid w:val="00501521"/>
    <w:rsid w:val="00502B39"/>
    <w:rsid w:val="00503437"/>
    <w:rsid w:val="00503F3A"/>
    <w:rsid w:val="00504691"/>
    <w:rsid w:val="00506C98"/>
    <w:rsid w:val="00510810"/>
    <w:rsid w:val="00511BF0"/>
    <w:rsid w:val="00512B38"/>
    <w:rsid w:val="00514B58"/>
    <w:rsid w:val="005163D6"/>
    <w:rsid w:val="00516423"/>
    <w:rsid w:val="00516459"/>
    <w:rsid w:val="0051678E"/>
    <w:rsid w:val="005174BB"/>
    <w:rsid w:val="00520530"/>
    <w:rsid w:val="00530753"/>
    <w:rsid w:val="00531D12"/>
    <w:rsid w:val="0053257C"/>
    <w:rsid w:val="0053364B"/>
    <w:rsid w:val="00533671"/>
    <w:rsid w:val="00533E83"/>
    <w:rsid w:val="005343AB"/>
    <w:rsid w:val="00534F9E"/>
    <w:rsid w:val="00536FFD"/>
    <w:rsid w:val="005404F2"/>
    <w:rsid w:val="0054548B"/>
    <w:rsid w:val="005469EE"/>
    <w:rsid w:val="00547256"/>
    <w:rsid w:val="00550A3A"/>
    <w:rsid w:val="00552ADF"/>
    <w:rsid w:val="0055360A"/>
    <w:rsid w:val="00555DB4"/>
    <w:rsid w:val="00557D9C"/>
    <w:rsid w:val="00562D6A"/>
    <w:rsid w:val="0056594E"/>
    <w:rsid w:val="0057224E"/>
    <w:rsid w:val="00574034"/>
    <w:rsid w:val="00575B77"/>
    <w:rsid w:val="005850BF"/>
    <w:rsid w:val="00587925"/>
    <w:rsid w:val="00587FF9"/>
    <w:rsid w:val="00590D3A"/>
    <w:rsid w:val="00593141"/>
    <w:rsid w:val="005956CE"/>
    <w:rsid w:val="005965C7"/>
    <w:rsid w:val="005A0431"/>
    <w:rsid w:val="005A352E"/>
    <w:rsid w:val="005B00BA"/>
    <w:rsid w:val="005B016E"/>
    <w:rsid w:val="005B6F58"/>
    <w:rsid w:val="005C093B"/>
    <w:rsid w:val="005C0AD6"/>
    <w:rsid w:val="005C0BDD"/>
    <w:rsid w:val="005C24AC"/>
    <w:rsid w:val="005C441C"/>
    <w:rsid w:val="005C4643"/>
    <w:rsid w:val="005D0CBD"/>
    <w:rsid w:val="005D1AEB"/>
    <w:rsid w:val="005D2455"/>
    <w:rsid w:val="005D272C"/>
    <w:rsid w:val="005D410F"/>
    <w:rsid w:val="005D4520"/>
    <w:rsid w:val="005D5F89"/>
    <w:rsid w:val="005E0EF1"/>
    <w:rsid w:val="005E1210"/>
    <w:rsid w:val="005E1CE7"/>
    <w:rsid w:val="005E1DAF"/>
    <w:rsid w:val="005E5E1D"/>
    <w:rsid w:val="005E6546"/>
    <w:rsid w:val="005F111E"/>
    <w:rsid w:val="005F35B5"/>
    <w:rsid w:val="005F5580"/>
    <w:rsid w:val="006045B7"/>
    <w:rsid w:val="006046BE"/>
    <w:rsid w:val="00604A6D"/>
    <w:rsid w:val="00604CD2"/>
    <w:rsid w:val="0060580C"/>
    <w:rsid w:val="006111D4"/>
    <w:rsid w:val="00612197"/>
    <w:rsid w:val="006132F5"/>
    <w:rsid w:val="006221C6"/>
    <w:rsid w:val="00622B12"/>
    <w:rsid w:val="00622FC6"/>
    <w:rsid w:val="00623CFD"/>
    <w:rsid w:val="00625DD3"/>
    <w:rsid w:val="00635AB2"/>
    <w:rsid w:val="00636049"/>
    <w:rsid w:val="006412F6"/>
    <w:rsid w:val="00641842"/>
    <w:rsid w:val="0064304D"/>
    <w:rsid w:val="006455B0"/>
    <w:rsid w:val="00652D4A"/>
    <w:rsid w:val="00652DFB"/>
    <w:rsid w:val="00653756"/>
    <w:rsid w:val="0065640C"/>
    <w:rsid w:val="00656678"/>
    <w:rsid w:val="00656C23"/>
    <w:rsid w:val="00656EE5"/>
    <w:rsid w:val="006642F2"/>
    <w:rsid w:val="006644CE"/>
    <w:rsid w:val="00667054"/>
    <w:rsid w:val="00667CDC"/>
    <w:rsid w:val="00667EC5"/>
    <w:rsid w:val="006723C5"/>
    <w:rsid w:val="006725F7"/>
    <w:rsid w:val="006747B5"/>
    <w:rsid w:val="0067713C"/>
    <w:rsid w:val="0068278C"/>
    <w:rsid w:val="00683759"/>
    <w:rsid w:val="00683814"/>
    <w:rsid w:val="00684E95"/>
    <w:rsid w:val="00685259"/>
    <w:rsid w:val="00685454"/>
    <w:rsid w:val="0069042C"/>
    <w:rsid w:val="00690679"/>
    <w:rsid w:val="00691402"/>
    <w:rsid w:val="00691C44"/>
    <w:rsid w:val="00691D31"/>
    <w:rsid w:val="00692FB8"/>
    <w:rsid w:val="0069727A"/>
    <w:rsid w:val="006A002F"/>
    <w:rsid w:val="006A07D4"/>
    <w:rsid w:val="006A3527"/>
    <w:rsid w:val="006B2C42"/>
    <w:rsid w:val="006B7441"/>
    <w:rsid w:val="006C21B2"/>
    <w:rsid w:val="006C5150"/>
    <w:rsid w:val="006D2916"/>
    <w:rsid w:val="006E22C0"/>
    <w:rsid w:val="006E4B12"/>
    <w:rsid w:val="006E6E2D"/>
    <w:rsid w:val="006F3627"/>
    <w:rsid w:val="006F601B"/>
    <w:rsid w:val="00701E27"/>
    <w:rsid w:val="007027B5"/>
    <w:rsid w:val="00703D0C"/>
    <w:rsid w:val="00710E15"/>
    <w:rsid w:val="00710E48"/>
    <w:rsid w:val="00715ACB"/>
    <w:rsid w:val="007178CC"/>
    <w:rsid w:val="00721D52"/>
    <w:rsid w:val="00722D91"/>
    <w:rsid w:val="007233A0"/>
    <w:rsid w:val="00723A12"/>
    <w:rsid w:val="007262DD"/>
    <w:rsid w:val="007306A8"/>
    <w:rsid w:val="0073320A"/>
    <w:rsid w:val="00734BB8"/>
    <w:rsid w:val="00735A75"/>
    <w:rsid w:val="007401AC"/>
    <w:rsid w:val="007447EC"/>
    <w:rsid w:val="00754047"/>
    <w:rsid w:val="00754265"/>
    <w:rsid w:val="00757642"/>
    <w:rsid w:val="007607C6"/>
    <w:rsid w:val="007618C1"/>
    <w:rsid w:val="00762D4D"/>
    <w:rsid w:val="00762D9E"/>
    <w:rsid w:val="00764156"/>
    <w:rsid w:val="0076433E"/>
    <w:rsid w:val="00766D9D"/>
    <w:rsid w:val="00773BD8"/>
    <w:rsid w:val="0077441B"/>
    <w:rsid w:val="00775F42"/>
    <w:rsid w:val="00777A5B"/>
    <w:rsid w:val="0078009D"/>
    <w:rsid w:val="00780485"/>
    <w:rsid w:val="007804A4"/>
    <w:rsid w:val="00783C88"/>
    <w:rsid w:val="00783F4C"/>
    <w:rsid w:val="0078525B"/>
    <w:rsid w:val="00790961"/>
    <w:rsid w:val="00790ADF"/>
    <w:rsid w:val="0079452A"/>
    <w:rsid w:val="00795C2E"/>
    <w:rsid w:val="00796080"/>
    <w:rsid w:val="007A191B"/>
    <w:rsid w:val="007A2619"/>
    <w:rsid w:val="007B0DFE"/>
    <w:rsid w:val="007B166B"/>
    <w:rsid w:val="007B18BE"/>
    <w:rsid w:val="007B25D1"/>
    <w:rsid w:val="007B35CB"/>
    <w:rsid w:val="007B44A3"/>
    <w:rsid w:val="007B45DA"/>
    <w:rsid w:val="007B4AF5"/>
    <w:rsid w:val="007C23A8"/>
    <w:rsid w:val="007C4FCE"/>
    <w:rsid w:val="007C5CCA"/>
    <w:rsid w:val="007C601B"/>
    <w:rsid w:val="007C68B7"/>
    <w:rsid w:val="007C7732"/>
    <w:rsid w:val="007C7E2C"/>
    <w:rsid w:val="007D13E9"/>
    <w:rsid w:val="007D28D9"/>
    <w:rsid w:val="007D32AA"/>
    <w:rsid w:val="007D34D0"/>
    <w:rsid w:val="007D5309"/>
    <w:rsid w:val="007D5F6C"/>
    <w:rsid w:val="007E0142"/>
    <w:rsid w:val="007E1FE4"/>
    <w:rsid w:val="007E4DEB"/>
    <w:rsid w:val="007E4E56"/>
    <w:rsid w:val="007F1BD8"/>
    <w:rsid w:val="007F4E81"/>
    <w:rsid w:val="007F556C"/>
    <w:rsid w:val="007F5EE9"/>
    <w:rsid w:val="007F7187"/>
    <w:rsid w:val="00800B60"/>
    <w:rsid w:val="00802D75"/>
    <w:rsid w:val="0080582B"/>
    <w:rsid w:val="00806C02"/>
    <w:rsid w:val="008073B1"/>
    <w:rsid w:val="0081137C"/>
    <w:rsid w:val="008114A3"/>
    <w:rsid w:val="00813919"/>
    <w:rsid w:val="00816018"/>
    <w:rsid w:val="00816F18"/>
    <w:rsid w:val="00823EF8"/>
    <w:rsid w:val="008246EC"/>
    <w:rsid w:val="00833768"/>
    <w:rsid w:val="00836C7E"/>
    <w:rsid w:val="00841ABD"/>
    <w:rsid w:val="00852FC4"/>
    <w:rsid w:val="00856923"/>
    <w:rsid w:val="00857AF2"/>
    <w:rsid w:val="0086326B"/>
    <w:rsid w:val="008650FD"/>
    <w:rsid w:val="00865821"/>
    <w:rsid w:val="008669B0"/>
    <w:rsid w:val="00866CF8"/>
    <w:rsid w:val="00871541"/>
    <w:rsid w:val="00872326"/>
    <w:rsid w:val="008814A0"/>
    <w:rsid w:val="008822C6"/>
    <w:rsid w:val="008868A2"/>
    <w:rsid w:val="00886FE3"/>
    <w:rsid w:val="0089408D"/>
    <w:rsid w:val="00894115"/>
    <w:rsid w:val="00894C2B"/>
    <w:rsid w:val="00894EA0"/>
    <w:rsid w:val="00896291"/>
    <w:rsid w:val="00896865"/>
    <w:rsid w:val="008A1CAB"/>
    <w:rsid w:val="008A3466"/>
    <w:rsid w:val="008A4529"/>
    <w:rsid w:val="008A4A20"/>
    <w:rsid w:val="008A6156"/>
    <w:rsid w:val="008A7410"/>
    <w:rsid w:val="008A7669"/>
    <w:rsid w:val="008B2D6B"/>
    <w:rsid w:val="008B52D6"/>
    <w:rsid w:val="008B6DA4"/>
    <w:rsid w:val="008B6EB8"/>
    <w:rsid w:val="008C0303"/>
    <w:rsid w:val="008C2D14"/>
    <w:rsid w:val="008C2E84"/>
    <w:rsid w:val="008C5A43"/>
    <w:rsid w:val="008C617C"/>
    <w:rsid w:val="008D087F"/>
    <w:rsid w:val="008D2566"/>
    <w:rsid w:val="008D45B2"/>
    <w:rsid w:val="008D7378"/>
    <w:rsid w:val="008D7455"/>
    <w:rsid w:val="008E29E9"/>
    <w:rsid w:val="008E3B00"/>
    <w:rsid w:val="008E497E"/>
    <w:rsid w:val="008E592A"/>
    <w:rsid w:val="008E6605"/>
    <w:rsid w:val="008E771F"/>
    <w:rsid w:val="008F1DD2"/>
    <w:rsid w:val="008F2FFB"/>
    <w:rsid w:val="008F4AB4"/>
    <w:rsid w:val="008F4CA4"/>
    <w:rsid w:val="008F50A2"/>
    <w:rsid w:val="008F7938"/>
    <w:rsid w:val="00900E37"/>
    <w:rsid w:val="00906597"/>
    <w:rsid w:val="00906697"/>
    <w:rsid w:val="009107E0"/>
    <w:rsid w:val="00911693"/>
    <w:rsid w:val="00911D26"/>
    <w:rsid w:val="0091291D"/>
    <w:rsid w:val="00917751"/>
    <w:rsid w:val="009211A3"/>
    <w:rsid w:val="00921D68"/>
    <w:rsid w:val="009260F4"/>
    <w:rsid w:val="00926AF3"/>
    <w:rsid w:val="00931D5C"/>
    <w:rsid w:val="0093585F"/>
    <w:rsid w:val="00940870"/>
    <w:rsid w:val="00941185"/>
    <w:rsid w:val="0094331F"/>
    <w:rsid w:val="00943ABC"/>
    <w:rsid w:val="009506C2"/>
    <w:rsid w:val="00950E30"/>
    <w:rsid w:val="0095419E"/>
    <w:rsid w:val="00956986"/>
    <w:rsid w:val="009608A1"/>
    <w:rsid w:val="0096190D"/>
    <w:rsid w:val="00962BD0"/>
    <w:rsid w:val="00962F1D"/>
    <w:rsid w:val="009678AC"/>
    <w:rsid w:val="00970727"/>
    <w:rsid w:val="009723CE"/>
    <w:rsid w:val="00975487"/>
    <w:rsid w:val="00975A36"/>
    <w:rsid w:val="0098318F"/>
    <w:rsid w:val="00984AB4"/>
    <w:rsid w:val="00990F94"/>
    <w:rsid w:val="00991612"/>
    <w:rsid w:val="00995A35"/>
    <w:rsid w:val="0099600F"/>
    <w:rsid w:val="00996174"/>
    <w:rsid w:val="00996951"/>
    <w:rsid w:val="009A099F"/>
    <w:rsid w:val="009A2F10"/>
    <w:rsid w:val="009A348B"/>
    <w:rsid w:val="009A34A8"/>
    <w:rsid w:val="009A5097"/>
    <w:rsid w:val="009B2897"/>
    <w:rsid w:val="009B2A70"/>
    <w:rsid w:val="009B3A89"/>
    <w:rsid w:val="009B3CEE"/>
    <w:rsid w:val="009B3DCD"/>
    <w:rsid w:val="009B754F"/>
    <w:rsid w:val="009C1F73"/>
    <w:rsid w:val="009C2AAA"/>
    <w:rsid w:val="009C3EED"/>
    <w:rsid w:val="009C49EA"/>
    <w:rsid w:val="009C732F"/>
    <w:rsid w:val="009C7AE1"/>
    <w:rsid w:val="009C7E8B"/>
    <w:rsid w:val="009D0B10"/>
    <w:rsid w:val="009D216E"/>
    <w:rsid w:val="009D300B"/>
    <w:rsid w:val="009D5269"/>
    <w:rsid w:val="009D6A9E"/>
    <w:rsid w:val="009E098D"/>
    <w:rsid w:val="009E27BB"/>
    <w:rsid w:val="009E2B9F"/>
    <w:rsid w:val="009E5C96"/>
    <w:rsid w:val="009E5D37"/>
    <w:rsid w:val="009E5FE8"/>
    <w:rsid w:val="009E6A1B"/>
    <w:rsid w:val="009E6C90"/>
    <w:rsid w:val="009E79C4"/>
    <w:rsid w:val="009F026B"/>
    <w:rsid w:val="009F12B5"/>
    <w:rsid w:val="009F1B22"/>
    <w:rsid w:val="009F5FBD"/>
    <w:rsid w:val="009F71F5"/>
    <w:rsid w:val="00A000FC"/>
    <w:rsid w:val="00A0062B"/>
    <w:rsid w:val="00A010CA"/>
    <w:rsid w:val="00A02C55"/>
    <w:rsid w:val="00A04E4D"/>
    <w:rsid w:val="00A10A35"/>
    <w:rsid w:val="00A13C35"/>
    <w:rsid w:val="00A15376"/>
    <w:rsid w:val="00A15973"/>
    <w:rsid w:val="00A278B9"/>
    <w:rsid w:val="00A32A26"/>
    <w:rsid w:val="00A32C91"/>
    <w:rsid w:val="00A34513"/>
    <w:rsid w:val="00A36026"/>
    <w:rsid w:val="00A36185"/>
    <w:rsid w:val="00A421EB"/>
    <w:rsid w:val="00A46605"/>
    <w:rsid w:val="00A548C4"/>
    <w:rsid w:val="00A55C54"/>
    <w:rsid w:val="00A56E65"/>
    <w:rsid w:val="00A6008E"/>
    <w:rsid w:val="00A60EB2"/>
    <w:rsid w:val="00A613CF"/>
    <w:rsid w:val="00A6171D"/>
    <w:rsid w:val="00A62878"/>
    <w:rsid w:val="00A644E1"/>
    <w:rsid w:val="00A64E95"/>
    <w:rsid w:val="00A6672E"/>
    <w:rsid w:val="00A66E54"/>
    <w:rsid w:val="00A67A54"/>
    <w:rsid w:val="00A67B01"/>
    <w:rsid w:val="00A719A4"/>
    <w:rsid w:val="00A72EFA"/>
    <w:rsid w:val="00A7445A"/>
    <w:rsid w:val="00A75BBE"/>
    <w:rsid w:val="00A76AA9"/>
    <w:rsid w:val="00A77828"/>
    <w:rsid w:val="00A80B32"/>
    <w:rsid w:val="00A80C88"/>
    <w:rsid w:val="00A80E96"/>
    <w:rsid w:val="00A842EF"/>
    <w:rsid w:val="00A85B0C"/>
    <w:rsid w:val="00A90341"/>
    <w:rsid w:val="00A9091B"/>
    <w:rsid w:val="00A91284"/>
    <w:rsid w:val="00AA039C"/>
    <w:rsid w:val="00AA03E0"/>
    <w:rsid w:val="00AA19B4"/>
    <w:rsid w:val="00AA5214"/>
    <w:rsid w:val="00AB2D81"/>
    <w:rsid w:val="00AB72AD"/>
    <w:rsid w:val="00AB75E5"/>
    <w:rsid w:val="00AC0049"/>
    <w:rsid w:val="00AC115E"/>
    <w:rsid w:val="00AC2CA0"/>
    <w:rsid w:val="00AC563F"/>
    <w:rsid w:val="00AD0543"/>
    <w:rsid w:val="00AD1FB0"/>
    <w:rsid w:val="00AD2506"/>
    <w:rsid w:val="00AD6DDF"/>
    <w:rsid w:val="00AD6FCB"/>
    <w:rsid w:val="00AD7054"/>
    <w:rsid w:val="00AE0A08"/>
    <w:rsid w:val="00AE3D25"/>
    <w:rsid w:val="00AE552D"/>
    <w:rsid w:val="00AE6876"/>
    <w:rsid w:val="00AF06F3"/>
    <w:rsid w:val="00AF1F51"/>
    <w:rsid w:val="00AF2266"/>
    <w:rsid w:val="00AF4D05"/>
    <w:rsid w:val="00AF533F"/>
    <w:rsid w:val="00AF6058"/>
    <w:rsid w:val="00B03386"/>
    <w:rsid w:val="00B03C81"/>
    <w:rsid w:val="00B046D0"/>
    <w:rsid w:val="00B05E09"/>
    <w:rsid w:val="00B060F5"/>
    <w:rsid w:val="00B068C5"/>
    <w:rsid w:val="00B0779D"/>
    <w:rsid w:val="00B11124"/>
    <w:rsid w:val="00B1114E"/>
    <w:rsid w:val="00B113AE"/>
    <w:rsid w:val="00B12D72"/>
    <w:rsid w:val="00B143CD"/>
    <w:rsid w:val="00B16848"/>
    <w:rsid w:val="00B17F13"/>
    <w:rsid w:val="00B2187B"/>
    <w:rsid w:val="00B21E8C"/>
    <w:rsid w:val="00B31A49"/>
    <w:rsid w:val="00B31F4C"/>
    <w:rsid w:val="00B35870"/>
    <w:rsid w:val="00B440A6"/>
    <w:rsid w:val="00B44FC4"/>
    <w:rsid w:val="00B4678B"/>
    <w:rsid w:val="00B47A40"/>
    <w:rsid w:val="00B52DF1"/>
    <w:rsid w:val="00B5327A"/>
    <w:rsid w:val="00B544C9"/>
    <w:rsid w:val="00B564CA"/>
    <w:rsid w:val="00B57311"/>
    <w:rsid w:val="00B61478"/>
    <w:rsid w:val="00B618FF"/>
    <w:rsid w:val="00B623D4"/>
    <w:rsid w:val="00B6334C"/>
    <w:rsid w:val="00B71919"/>
    <w:rsid w:val="00B8121B"/>
    <w:rsid w:val="00B82B50"/>
    <w:rsid w:val="00B84753"/>
    <w:rsid w:val="00B86BDD"/>
    <w:rsid w:val="00B90C4A"/>
    <w:rsid w:val="00B91D5A"/>
    <w:rsid w:val="00B937EC"/>
    <w:rsid w:val="00B95533"/>
    <w:rsid w:val="00B971EB"/>
    <w:rsid w:val="00B97673"/>
    <w:rsid w:val="00BA014D"/>
    <w:rsid w:val="00BA0588"/>
    <w:rsid w:val="00BA18FE"/>
    <w:rsid w:val="00BA19E8"/>
    <w:rsid w:val="00BA43C4"/>
    <w:rsid w:val="00BA480A"/>
    <w:rsid w:val="00BA4DD8"/>
    <w:rsid w:val="00BA5FF0"/>
    <w:rsid w:val="00BA7150"/>
    <w:rsid w:val="00BB0335"/>
    <w:rsid w:val="00BB096A"/>
    <w:rsid w:val="00BB129A"/>
    <w:rsid w:val="00BB1C58"/>
    <w:rsid w:val="00BB5E0E"/>
    <w:rsid w:val="00BB67B8"/>
    <w:rsid w:val="00BB787D"/>
    <w:rsid w:val="00BC05C8"/>
    <w:rsid w:val="00BC0AE2"/>
    <w:rsid w:val="00BC0F8D"/>
    <w:rsid w:val="00BD1031"/>
    <w:rsid w:val="00BD162A"/>
    <w:rsid w:val="00BD3EFF"/>
    <w:rsid w:val="00BD6CDF"/>
    <w:rsid w:val="00BE14DE"/>
    <w:rsid w:val="00BE2D39"/>
    <w:rsid w:val="00BE35CE"/>
    <w:rsid w:val="00BE4551"/>
    <w:rsid w:val="00BE4DC4"/>
    <w:rsid w:val="00BE5E3F"/>
    <w:rsid w:val="00BE6CC8"/>
    <w:rsid w:val="00BE707A"/>
    <w:rsid w:val="00BE7AE4"/>
    <w:rsid w:val="00BF09FD"/>
    <w:rsid w:val="00BF13EE"/>
    <w:rsid w:val="00BF2F08"/>
    <w:rsid w:val="00BF4E92"/>
    <w:rsid w:val="00BF60D9"/>
    <w:rsid w:val="00C00BB5"/>
    <w:rsid w:val="00C00ED7"/>
    <w:rsid w:val="00C053F1"/>
    <w:rsid w:val="00C066BD"/>
    <w:rsid w:val="00C069B5"/>
    <w:rsid w:val="00C10DCB"/>
    <w:rsid w:val="00C138FE"/>
    <w:rsid w:val="00C14077"/>
    <w:rsid w:val="00C15825"/>
    <w:rsid w:val="00C20A18"/>
    <w:rsid w:val="00C2108B"/>
    <w:rsid w:val="00C22A89"/>
    <w:rsid w:val="00C23012"/>
    <w:rsid w:val="00C23741"/>
    <w:rsid w:val="00C258B6"/>
    <w:rsid w:val="00C2702F"/>
    <w:rsid w:val="00C31E87"/>
    <w:rsid w:val="00C321CF"/>
    <w:rsid w:val="00C32A2A"/>
    <w:rsid w:val="00C32E57"/>
    <w:rsid w:val="00C358E4"/>
    <w:rsid w:val="00C4100A"/>
    <w:rsid w:val="00C41B49"/>
    <w:rsid w:val="00C42E36"/>
    <w:rsid w:val="00C42ED1"/>
    <w:rsid w:val="00C44EAA"/>
    <w:rsid w:val="00C51FFA"/>
    <w:rsid w:val="00C5498D"/>
    <w:rsid w:val="00C5535A"/>
    <w:rsid w:val="00C578A6"/>
    <w:rsid w:val="00C614ED"/>
    <w:rsid w:val="00C63033"/>
    <w:rsid w:val="00C74151"/>
    <w:rsid w:val="00C8053E"/>
    <w:rsid w:val="00C8230D"/>
    <w:rsid w:val="00C83DD7"/>
    <w:rsid w:val="00C86A57"/>
    <w:rsid w:val="00C90C08"/>
    <w:rsid w:val="00C934F9"/>
    <w:rsid w:val="00C9521E"/>
    <w:rsid w:val="00C9580F"/>
    <w:rsid w:val="00C9736F"/>
    <w:rsid w:val="00CA32C3"/>
    <w:rsid w:val="00CA3BA1"/>
    <w:rsid w:val="00CB40DD"/>
    <w:rsid w:val="00CB5A78"/>
    <w:rsid w:val="00CC0B7B"/>
    <w:rsid w:val="00CC1310"/>
    <w:rsid w:val="00CC293A"/>
    <w:rsid w:val="00CC4572"/>
    <w:rsid w:val="00CC47F9"/>
    <w:rsid w:val="00CC695F"/>
    <w:rsid w:val="00CD16FD"/>
    <w:rsid w:val="00CD200D"/>
    <w:rsid w:val="00CD2F24"/>
    <w:rsid w:val="00CD4A47"/>
    <w:rsid w:val="00CD4FE8"/>
    <w:rsid w:val="00CE03EA"/>
    <w:rsid w:val="00CE0C29"/>
    <w:rsid w:val="00CE1D48"/>
    <w:rsid w:val="00CE1DD4"/>
    <w:rsid w:val="00CE46A7"/>
    <w:rsid w:val="00CE62A3"/>
    <w:rsid w:val="00CE7306"/>
    <w:rsid w:val="00CE791F"/>
    <w:rsid w:val="00CF0222"/>
    <w:rsid w:val="00CF0687"/>
    <w:rsid w:val="00CF1063"/>
    <w:rsid w:val="00CF1A3D"/>
    <w:rsid w:val="00CF218A"/>
    <w:rsid w:val="00D03AE5"/>
    <w:rsid w:val="00D05B8B"/>
    <w:rsid w:val="00D0721C"/>
    <w:rsid w:val="00D16728"/>
    <w:rsid w:val="00D16B90"/>
    <w:rsid w:val="00D16EFD"/>
    <w:rsid w:val="00D20755"/>
    <w:rsid w:val="00D21782"/>
    <w:rsid w:val="00D21D52"/>
    <w:rsid w:val="00D23269"/>
    <w:rsid w:val="00D238C9"/>
    <w:rsid w:val="00D26F31"/>
    <w:rsid w:val="00D27843"/>
    <w:rsid w:val="00D30A6B"/>
    <w:rsid w:val="00D34837"/>
    <w:rsid w:val="00D36E0C"/>
    <w:rsid w:val="00D410C4"/>
    <w:rsid w:val="00D42183"/>
    <w:rsid w:val="00D4399D"/>
    <w:rsid w:val="00D506A5"/>
    <w:rsid w:val="00D51292"/>
    <w:rsid w:val="00D53291"/>
    <w:rsid w:val="00D53817"/>
    <w:rsid w:val="00D54BB3"/>
    <w:rsid w:val="00D556B6"/>
    <w:rsid w:val="00D564C2"/>
    <w:rsid w:val="00D56E81"/>
    <w:rsid w:val="00D57874"/>
    <w:rsid w:val="00D57D30"/>
    <w:rsid w:val="00D64561"/>
    <w:rsid w:val="00D66378"/>
    <w:rsid w:val="00D66DD3"/>
    <w:rsid w:val="00D679D8"/>
    <w:rsid w:val="00D712C6"/>
    <w:rsid w:val="00D71AAA"/>
    <w:rsid w:val="00D71E59"/>
    <w:rsid w:val="00D734D1"/>
    <w:rsid w:val="00D74544"/>
    <w:rsid w:val="00D75921"/>
    <w:rsid w:val="00D770C0"/>
    <w:rsid w:val="00D82F95"/>
    <w:rsid w:val="00D83767"/>
    <w:rsid w:val="00D83A7A"/>
    <w:rsid w:val="00D87F33"/>
    <w:rsid w:val="00D91207"/>
    <w:rsid w:val="00D91FAF"/>
    <w:rsid w:val="00D94005"/>
    <w:rsid w:val="00D94156"/>
    <w:rsid w:val="00D952C2"/>
    <w:rsid w:val="00D96624"/>
    <w:rsid w:val="00D96665"/>
    <w:rsid w:val="00D97ECD"/>
    <w:rsid w:val="00DA1C1B"/>
    <w:rsid w:val="00DB20F7"/>
    <w:rsid w:val="00DB418D"/>
    <w:rsid w:val="00DB644A"/>
    <w:rsid w:val="00DB7B0A"/>
    <w:rsid w:val="00DC2222"/>
    <w:rsid w:val="00DC4FEA"/>
    <w:rsid w:val="00DC53FE"/>
    <w:rsid w:val="00DC61C4"/>
    <w:rsid w:val="00DD1D83"/>
    <w:rsid w:val="00DD42D6"/>
    <w:rsid w:val="00DD5586"/>
    <w:rsid w:val="00DE05CB"/>
    <w:rsid w:val="00DE1B86"/>
    <w:rsid w:val="00DE1D9B"/>
    <w:rsid w:val="00DE24CD"/>
    <w:rsid w:val="00DE3E3F"/>
    <w:rsid w:val="00DE6677"/>
    <w:rsid w:val="00DE7677"/>
    <w:rsid w:val="00DF3B82"/>
    <w:rsid w:val="00E00CA7"/>
    <w:rsid w:val="00E03726"/>
    <w:rsid w:val="00E06389"/>
    <w:rsid w:val="00E065C3"/>
    <w:rsid w:val="00E074F3"/>
    <w:rsid w:val="00E07634"/>
    <w:rsid w:val="00E106BE"/>
    <w:rsid w:val="00E13AA1"/>
    <w:rsid w:val="00E176FE"/>
    <w:rsid w:val="00E26890"/>
    <w:rsid w:val="00E27EB2"/>
    <w:rsid w:val="00E32984"/>
    <w:rsid w:val="00E32CF4"/>
    <w:rsid w:val="00E35CC1"/>
    <w:rsid w:val="00E36207"/>
    <w:rsid w:val="00E45500"/>
    <w:rsid w:val="00E503EA"/>
    <w:rsid w:val="00E52D3C"/>
    <w:rsid w:val="00E55B0F"/>
    <w:rsid w:val="00E566DA"/>
    <w:rsid w:val="00E6036B"/>
    <w:rsid w:val="00E60A65"/>
    <w:rsid w:val="00E60DEE"/>
    <w:rsid w:val="00E62706"/>
    <w:rsid w:val="00E62945"/>
    <w:rsid w:val="00E6373A"/>
    <w:rsid w:val="00E64894"/>
    <w:rsid w:val="00E64ED9"/>
    <w:rsid w:val="00E65C90"/>
    <w:rsid w:val="00E67D0C"/>
    <w:rsid w:val="00E70D3A"/>
    <w:rsid w:val="00E71528"/>
    <w:rsid w:val="00E72B9F"/>
    <w:rsid w:val="00E736E1"/>
    <w:rsid w:val="00E74054"/>
    <w:rsid w:val="00E75899"/>
    <w:rsid w:val="00E7604B"/>
    <w:rsid w:val="00E80AE4"/>
    <w:rsid w:val="00E8447E"/>
    <w:rsid w:val="00E84D32"/>
    <w:rsid w:val="00E87595"/>
    <w:rsid w:val="00E94374"/>
    <w:rsid w:val="00E946E9"/>
    <w:rsid w:val="00E95E2E"/>
    <w:rsid w:val="00EA1A9C"/>
    <w:rsid w:val="00EA20F5"/>
    <w:rsid w:val="00EA257F"/>
    <w:rsid w:val="00EA548B"/>
    <w:rsid w:val="00EA67AC"/>
    <w:rsid w:val="00EB1920"/>
    <w:rsid w:val="00EB3DAC"/>
    <w:rsid w:val="00EB6630"/>
    <w:rsid w:val="00EC0124"/>
    <w:rsid w:val="00EC28E0"/>
    <w:rsid w:val="00EC2C10"/>
    <w:rsid w:val="00EC508D"/>
    <w:rsid w:val="00ED08FE"/>
    <w:rsid w:val="00ED1412"/>
    <w:rsid w:val="00ED231E"/>
    <w:rsid w:val="00ED41D7"/>
    <w:rsid w:val="00ED51D2"/>
    <w:rsid w:val="00EE5935"/>
    <w:rsid w:val="00EE7525"/>
    <w:rsid w:val="00EF21D5"/>
    <w:rsid w:val="00EF4366"/>
    <w:rsid w:val="00EF47D8"/>
    <w:rsid w:val="00EF49AB"/>
    <w:rsid w:val="00EF5627"/>
    <w:rsid w:val="00EF7FC6"/>
    <w:rsid w:val="00F00C4B"/>
    <w:rsid w:val="00F01457"/>
    <w:rsid w:val="00F015C9"/>
    <w:rsid w:val="00F02ED8"/>
    <w:rsid w:val="00F0484D"/>
    <w:rsid w:val="00F059B5"/>
    <w:rsid w:val="00F075CF"/>
    <w:rsid w:val="00F11A00"/>
    <w:rsid w:val="00F138CB"/>
    <w:rsid w:val="00F139E2"/>
    <w:rsid w:val="00F14FF6"/>
    <w:rsid w:val="00F150FE"/>
    <w:rsid w:val="00F16E91"/>
    <w:rsid w:val="00F215B8"/>
    <w:rsid w:val="00F22C40"/>
    <w:rsid w:val="00F259FE"/>
    <w:rsid w:val="00F31BDE"/>
    <w:rsid w:val="00F331E5"/>
    <w:rsid w:val="00F35A11"/>
    <w:rsid w:val="00F370CA"/>
    <w:rsid w:val="00F413C6"/>
    <w:rsid w:val="00F450FC"/>
    <w:rsid w:val="00F45EAE"/>
    <w:rsid w:val="00F479B4"/>
    <w:rsid w:val="00F50050"/>
    <w:rsid w:val="00F508EE"/>
    <w:rsid w:val="00F50D0F"/>
    <w:rsid w:val="00F5253B"/>
    <w:rsid w:val="00F532F0"/>
    <w:rsid w:val="00F55CB4"/>
    <w:rsid w:val="00F56068"/>
    <w:rsid w:val="00F64312"/>
    <w:rsid w:val="00F64DC7"/>
    <w:rsid w:val="00F66214"/>
    <w:rsid w:val="00F66306"/>
    <w:rsid w:val="00F673CE"/>
    <w:rsid w:val="00F74246"/>
    <w:rsid w:val="00F74790"/>
    <w:rsid w:val="00F777D6"/>
    <w:rsid w:val="00F80A63"/>
    <w:rsid w:val="00F81861"/>
    <w:rsid w:val="00F84D8A"/>
    <w:rsid w:val="00F85C4A"/>
    <w:rsid w:val="00F87370"/>
    <w:rsid w:val="00F8740C"/>
    <w:rsid w:val="00F90DF2"/>
    <w:rsid w:val="00F920CB"/>
    <w:rsid w:val="00F9445E"/>
    <w:rsid w:val="00F95426"/>
    <w:rsid w:val="00F96397"/>
    <w:rsid w:val="00FA04BF"/>
    <w:rsid w:val="00FB1532"/>
    <w:rsid w:val="00FB2937"/>
    <w:rsid w:val="00FB548B"/>
    <w:rsid w:val="00FC2446"/>
    <w:rsid w:val="00FC299C"/>
    <w:rsid w:val="00FC30F2"/>
    <w:rsid w:val="00FC42F9"/>
    <w:rsid w:val="00FC7E62"/>
    <w:rsid w:val="00FD5A41"/>
    <w:rsid w:val="00FD682C"/>
    <w:rsid w:val="00FE38F1"/>
    <w:rsid w:val="00FE3A27"/>
    <w:rsid w:val="00FE3A66"/>
    <w:rsid w:val="00FE5201"/>
    <w:rsid w:val="00FE720A"/>
    <w:rsid w:val="00FE76B1"/>
    <w:rsid w:val="00FF008C"/>
    <w:rsid w:val="00FF08D8"/>
    <w:rsid w:val="00FF1EA1"/>
    <w:rsid w:val="00FF352E"/>
    <w:rsid w:val="00FF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5CDEDE77"/>
  <w15:chartTrackingRefBased/>
  <w15:docId w15:val="{D7E0535D-11F1-47C3-B2D2-CF68795D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4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8"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4820"/>
      </w:tabs>
      <w:outlineLvl w:val="3"/>
    </w:p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  <w:sz w:val="22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sz w:val="28"/>
      <w:lang w:val="es-ES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b/>
      <w:sz w:val="36"/>
      <w:lang w:val="es-ES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,Encabezado_0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Pr>
      <w:lang w:val="es-ES_tradnl"/>
    </w:rPr>
  </w:style>
  <w:style w:type="paragraph" w:styleId="Sangradetextonormal">
    <w:name w:val="Body Text Indent"/>
    <w:basedOn w:val="Normal"/>
    <w:pPr>
      <w:tabs>
        <w:tab w:val="left" w:pos="4820"/>
      </w:tabs>
      <w:ind w:left="4320" w:hanging="4320"/>
    </w:pPr>
    <w:rPr>
      <w:lang w:val="es-ES_tradnl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rPr>
      <w:snapToGrid w:val="0"/>
      <w:color w:val="000000"/>
      <w:lang w:val="es-ES_tradnl" w:eastAsia="es-ES"/>
    </w:rPr>
  </w:style>
  <w:style w:type="paragraph" w:styleId="Textoindependiente3">
    <w:name w:val="Body Text 3"/>
    <w:basedOn w:val="Normal"/>
    <w:rPr>
      <w:snapToGrid w:val="0"/>
      <w:color w:val="000000"/>
      <w:lang w:eastAsia="es-ES"/>
    </w:rPr>
  </w:style>
  <w:style w:type="paragraph" w:styleId="TDC1">
    <w:name w:val="toc 1"/>
    <w:basedOn w:val="Normal"/>
    <w:next w:val="Normal"/>
    <w:autoRedefine/>
    <w:uiPriority w:val="39"/>
    <w:rsid w:val="00D734D1"/>
    <w:pPr>
      <w:tabs>
        <w:tab w:val="left" w:pos="480"/>
        <w:tab w:val="right" w:leader="dot" w:pos="9956"/>
      </w:tabs>
    </w:pPr>
    <w:rPr>
      <w:rFonts w:ascii="Verdana" w:hAnsi="Verdana" w:cs="Arial"/>
      <w:noProof/>
      <w:sz w:val="20"/>
    </w:rPr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styleId="Sangra2detindependiente">
    <w:name w:val="Body Text Indent 2"/>
    <w:basedOn w:val="Normal"/>
    <w:pPr>
      <w:ind w:left="4845" w:hanging="4845"/>
    </w:pPr>
  </w:style>
  <w:style w:type="paragraph" w:customStyle="1" w:styleId="PiedePgina1">
    <w:name w:val="Pie de Página 1"/>
    <w:pPr>
      <w:pBdr>
        <w:top w:val="single" w:sz="12" w:space="1" w:color="auto"/>
      </w:pBdr>
      <w:tabs>
        <w:tab w:val="center" w:pos="4320"/>
        <w:tab w:val="right" w:pos="8640"/>
      </w:tabs>
    </w:pPr>
    <w:rPr>
      <w:noProof/>
      <w:lang w:val="en-US" w:eastAsia="en-US"/>
    </w:r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Tabletext">
    <w:name w:val="Tabletext"/>
    <w:basedOn w:val="Normal"/>
    <w:pPr>
      <w:keepLines/>
      <w:spacing w:after="120"/>
      <w:ind w:left="1080"/>
      <w:jc w:val="left"/>
    </w:pPr>
    <w:rPr>
      <w:spacing w:val="-5"/>
      <w:sz w:val="20"/>
      <w:lang w:val="en-US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IM">
    <w:name w:val="TIM"/>
    <w:semiHidden/>
    <w:rsid w:val="00AF4D05"/>
    <w:rPr>
      <w:rFonts w:ascii="Arial" w:hAnsi="Arial" w:cs="Arial"/>
      <w:color w:val="auto"/>
      <w:sz w:val="20"/>
      <w:szCs w:val="20"/>
    </w:rPr>
  </w:style>
  <w:style w:type="paragraph" w:styleId="Mapadeldocumento">
    <w:name w:val="Document Map"/>
    <w:basedOn w:val="Normal"/>
    <w:semiHidden/>
    <w:rsid w:val="00B068C5"/>
    <w:pPr>
      <w:shd w:val="clear" w:color="auto" w:fill="000080"/>
    </w:pPr>
    <w:rPr>
      <w:rFonts w:ascii="Tahoma" w:hAnsi="Tahoma"/>
      <w:sz w:val="20"/>
    </w:rPr>
  </w:style>
  <w:style w:type="table" w:styleId="Tablaconcuadrcula">
    <w:name w:val="Table Grid"/>
    <w:basedOn w:val="Tablanormal"/>
    <w:uiPriority w:val="39"/>
    <w:rsid w:val="008D745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Body">
    <w:name w:val="Table Body"/>
    <w:basedOn w:val="Normal"/>
    <w:rsid w:val="00DC4FEA"/>
    <w:pPr>
      <w:jc w:val="left"/>
    </w:pPr>
    <w:rPr>
      <w:rFonts w:ascii="Times New Roman" w:hAnsi="Times New Roman"/>
      <w:sz w:val="20"/>
      <w:lang w:val="en-US" w:bidi="he-IL"/>
    </w:rPr>
  </w:style>
  <w:style w:type="paragraph" w:customStyle="1" w:styleId="TableHeader">
    <w:name w:val="Table Header"/>
    <w:basedOn w:val="Normal"/>
    <w:rsid w:val="00DC4FEA"/>
    <w:pPr>
      <w:shd w:val="pct30" w:color="auto" w:fill="auto"/>
      <w:jc w:val="left"/>
    </w:pPr>
    <w:rPr>
      <w:b/>
      <w:sz w:val="18"/>
      <w:lang w:val="en-US" w:bidi="he-IL"/>
    </w:rPr>
  </w:style>
  <w:style w:type="character" w:customStyle="1" w:styleId="PiedepginaCar">
    <w:name w:val="Pie de página Car"/>
    <w:link w:val="Piedepgina"/>
    <w:uiPriority w:val="99"/>
    <w:rsid w:val="00074266"/>
    <w:rPr>
      <w:rFonts w:ascii="Arial" w:hAnsi="Arial"/>
      <w:sz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A644E1"/>
    <w:pPr>
      <w:ind w:left="72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3497A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val="es-ES"/>
    </w:rPr>
  </w:style>
  <w:style w:type="character" w:customStyle="1" w:styleId="EncabezadoCar">
    <w:name w:val="Encabezado Car"/>
    <w:aliases w:val="encabezado Car,h Car,Encabezado_0 Car"/>
    <w:link w:val="Encabezado"/>
    <w:locked/>
    <w:rsid w:val="00E75899"/>
    <w:rPr>
      <w:rFonts w:ascii="Arial" w:hAnsi="Arial"/>
      <w:sz w:val="24"/>
      <w:lang w:eastAsia="en-US"/>
    </w:rPr>
  </w:style>
  <w:style w:type="paragraph" w:styleId="NormalWeb">
    <w:name w:val="Normal (Web)"/>
    <w:basedOn w:val="Normal"/>
    <w:uiPriority w:val="99"/>
    <w:unhideWhenUsed/>
    <w:rsid w:val="008D7378"/>
    <w:pPr>
      <w:spacing w:before="100" w:beforeAutospacing="1" w:after="100" w:afterAutospacing="1"/>
      <w:jc w:val="left"/>
    </w:pPr>
    <w:rPr>
      <w:rFonts w:ascii="Times New Roman" w:eastAsiaTheme="minorHAnsi" w:hAnsi="Times New Roman"/>
      <w:szCs w:val="24"/>
      <w:lang w:eastAsia="es-PE"/>
    </w:rPr>
  </w:style>
  <w:style w:type="character" w:styleId="Refdecomentario">
    <w:name w:val="annotation reference"/>
    <w:basedOn w:val="Fuentedeprrafopredeter"/>
    <w:rsid w:val="00E106B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106BE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E106BE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106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106BE"/>
    <w:rPr>
      <w:rFonts w:ascii="Arial" w:hAnsi="Arial"/>
      <w:b/>
      <w:bCs/>
      <w:lang w:eastAsia="en-US"/>
    </w:rPr>
  </w:style>
  <w:style w:type="paragraph" w:styleId="Textodeglobo">
    <w:name w:val="Balloon Text"/>
    <w:basedOn w:val="Normal"/>
    <w:link w:val="TextodegloboCar"/>
    <w:rsid w:val="00E106B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106BE"/>
    <w:rPr>
      <w:rFonts w:ascii="Segoe UI" w:hAnsi="Segoe UI" w:cs="Segoe UI"/>
      <w:sz w:val="18"/>
      <w:szCs w:val="18"/>
      <w:lang w:eastAsia="en-US"/>
    </w:rPr>
  </w:style>
  <w:style w:type="paragraph" w:styleId="Sangra3detindependiente">
    <w:name w:val="Body Text Indent 3"/>
    <w:basedOn w:val="Normal"/>
    <w:link w:val="Sangra3detindependienteCar"/>
    <w:rsid w:val="001E202D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1E202D"/>
    <w:rPr>
      <w:rFonts w:ascii="Arial" w:hAnsi="Arial"/>
      <w:sz w:val="16"/>
      <w:szCs w:val="16"/>
      <w:lang w:eastAsia="en-US"/>
    </w:rPr>
  </w:style>
  <w:style w:type="character" w:customStyle="1" w:styleId="PrrafodelistaCar">
    <w:name w:val="Párrafo de lista Car"/>
    <w:link w:val="Prrafodelista"/>
    <w:uiPriority w:val="34"/>
    <w:locked/>
    <w:rsid w:val="00092698"/>
    <w:rPr>
      <w:rFonts w:ascii="Arial" w:hAnsi="Arial"/>
      <w:sz w:val="24"/>
      <w:lang w:eastAsia="en-US"/>
    </w:rPr>
  </w:style>
  <w:style w:type="character" w:customStyle="1" w:styleId="Ttulo1Car">
    <w:name w:val="Título 1 Car"/>
    <w:link w:val="Ttulo1"/>
    <w:rsid w:val="00CD2F24"/>
    <w:rPr>
      <w:rFonts w:ascii="Arial" w:hAnsi="Arial"/>
      <w:b/>
      <w:sz w:val="28"/>
      <w:lang w:val="es-ES_tradnl" w:eastAsia="en-US"/>
    </w:rPr>
  </w:style>
  <w:style w:type="paragraph" w:styleId="Revisin">
    <w:name w:val="Revision"/>
    <w:hidden/>
    <w:uiPriority w:val="99"/>
    <w:semiHidden/>
    <w:rsid w:val="002D64AB"/>
    <w:rPr>
      <w:rFonts w:ascii="Arial" w:hAnsi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Documentos%20Alicor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D4B9E-A3EE-4F68-9121-EAF7C99C9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Documentos Alicorp.dot</Template>
  <TotalTime>173</TotalTime>
  <Pages>1</Pages>
  <Words>971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/>
  <LinksUpToDate>false</LinksUpToDate>
  <CharactersWithSpaces>6302</CharactersWithSpaces>
  <SharedDoc>false</SharedDoc>
  <HLinks>
    <vt:vector size="162" baseType="variant">
      <vt:variant>
        <vt:i4>65625</vt:i4>
      </vt:variant>
      <vt:variant>
        <vt:i4>150</vt:i4>
      </vt:variant>
      <vt:variant>
        <vt:i4>0</vt:i4>
      </vt:variant>
      <vt:variant>
        <vt:i4>5</vt:i4>
      </vt:variant>
      <vt:variant>
        <vt:lpwstr>http://172.19.67.40:7901/console</vt:lpwstr>
      </vt:variant>
      <vt:variant>
        <vt:lpwstr/>
      </vt:variant>
      <vt:variant>
        <vt:i4>5242964</vt:i4>
      </vt:variant>
      <vt:variant>
        <vt:i4>147</vt:i4>
      </vt:variant>
      <vt:variant>
        <vt:i4>0</vt:i4>
      </vt:variant>
      <vt:variant>
        <vt:i4>5</vt:i4>
      </vt:variant>
      <vt:variant>
        <vt:lpwstr>http://172.19.67.159:7901/console</vt:lpwstr>
      </vt:variant>
      <vt:variant>
        <vt:lpwstr/>
      </vt:variant>
      <vt:variant>
        <vt:i4>2752585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_5.6__Pruebas</vt:lpwstr>
      </vt:variant>
      <vt:variant>
        <vt:i4>65625</vt:i4>
      </vt:variant>
      <vt:variant>
        <vt:i4>141</vt:i4>
      </vt:variant>
      <vt:variant>
        <vt:i4>0</vt:i4>
      </vt:variant>
      <vt:variant>
        <vt:i4>5</vt:i4>
      </vt:variant>
      <vt:variant>
        <vt:lpwstr>http://172.19.67.40:7901/console</vt:lpwstr>
      </vt:variant>
      <vt:variant>
        <vt:lpwstr/>
      </vt:variant>
      <vt:variant>
        <vt:i4>5242964</vt:i4>
      </vt:variant>
      <vt:variant>
        <vt:i4>135</vt:i4>
      </vt:variant>
      <vt:variant>
        <vt:i4>0</vt:i4>
      </vt:variant>
      <vt:variant>
        <vt:i4>5</vt:i4>
      </vt:variant>
      <vt:variant>
        <vt:lpwstr>http://172.19.67.159:7901/console</vt:lpwstr>
      </vt:variant>
      <vt:variant>
        <vt:lpwstr/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_Toc439314793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_Toc439314792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_Toc439314791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_Toc439314790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_Toc439314789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_Toc439314788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_Toc439314787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_Toc439314786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_Toc439314785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_Toc439314784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_Toc439314783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_Toc439314782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_Toc439314781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_Toc439314780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_Toc439314779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_Toc439314778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_Toc439314777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_Toc439314776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_Toc439314775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_Toc439314774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_Toc439314773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_Toc439314772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TIM</dc:subject>
  <dc:creator>TIM</dc:creator>
  <cp:keywords/>
  <dc:description/>
  <cp:lastModifiedBy>Junior Luis Mateo Noreña</cp:lastModifiedBy>
  <cp:revision>47</cp:revision>
  <cp:lastPrinted>2010-06-25T19:52:00Z</cp:lastPrinted>
  <dcterms:created xsi:type="dcterms:W3CDTF">2019-04-03T22:58:00Z</dcterms:created>
  <dcterms:modified xsi:type="dcterms:W3CDTF">2019-05-22T21:26:00Z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Owner">
    <vt:lpwstr/>
  </property>
  <property fmtid="{D5CDD505-2E9C-101B-9397-08002B2CF9AE}" pid="4" name="Status">
    <vt:lpwstr/>
  </property>
</Properties>
</file>