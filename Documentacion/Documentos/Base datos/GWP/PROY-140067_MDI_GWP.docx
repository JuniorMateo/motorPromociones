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B91D5A" w:rsidRPr="00F95426" w14:paraId="0ECF344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B91D5A" w:rsidRPr="00F95426" w:rsidRDefault="00B91D5A" w:rsidP="00B91D5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F95426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52738855" w:rsidR="00B91D5A" w:rsidRPr="00F95426" w:rsidRDefault="00B91D5A" w:rsidP="001C06BC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</w:t>
            </w:r>
            <w:r w:rsidR="001C06BC"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GWP</w:t>
            </w:r>
            <w:r w:rsidR="003A0F6C"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DB</w:t>
            </w:r>
          </w:p>
        </w:tc>
      </w:tr>
      <w:tr w:rsidR="00B91D5A" w:rsidRPr="00F95426" w14:paraId="20B78DAC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B91D5A" w:rsidRPr="00F95426" w:rsidRDefault="00B91D5A" w:rsidP="00B91D5A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3BE5B6BA" w:rsidR="00B91D5A" w:rsidRPr="00F9542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F95426">
              <w:rPr>
                <w:rFonts w:ascii="Verdana" w:hAnsi="Verdana"/>
                <w:sz w:val="18"/>
                <w:szCs w:val="18"/>
              </w:rPr>
              <w:t>COMP.</w:t>
            </w:r>
            <w:r w:rsidR="003A0F6C"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GWPDB</w:t>
            </w:r>
          </w:p>
        </w:tc>
      </w:tr>
      <w:tr w:rsidR="00B91D5A" w:rsidRPr="00F95426" w14:paraId="2A0A41CB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B91D5A" w:rsidRPr="00F95426" w:rsidRDefault="00B91D5A" w:rsidP="00B91D5A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C31AC" w14:textId="5FAAF0D3" w:rsidR="00B91D5A" w:rsidRPr="00F9542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F95426">
              <w:rPr>
                <w:rFonts w:ascii="Verdana" w:hAnsi="Verdana" w:cs="Arial"/>
                <w:sz w:val="18"/>
                <w:szCs w:val="18"/>
              </w:rPr>
              <w:t>LB.</w:t>
            </w:r>
            <w:r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PROY-140067.</w:t>
            </w:r>
            <w:r w:rsidR="003A0F6C" w:rsidRPr="00F95426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GWPDB</w:t>
            </w:r>
          </w:p>
        </w:tc>
      </w:tr>
      <w:tr w:rsidR="00B91D5A" w:rsidRPr="00F95426" w14:paraId="5101306A" w14:textId="77777777" w:rsidTr="002D485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B91D5A" w:rsidRPr="00F95426" w:rsidRDefault="00B91D5A" w:rsidP="00B91D5A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95790" w14:textId="3DFCC6FC" w:rsidR="00B91D5A" w:rsidRPr="00F95426" w:rsidRDefault="00B91D5A" w:rsidP="00B91D5A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F95426">
              <w:rPr>
                <w:rFonts w:ascii="Verdana" w:hAnsi="Verdana" w:cs="Arial"/>
                <w:sz w:val="18"/>
                <w:szCs w:val="18"/>
                <w:lang w:val="en-US"/>
              </w:rPr>
              <w:t>-</w:t>
            </w:r>
          </w:p>
        </w:tc>
      </w:tr>
    </w:tbl>
    <w:p w14:paraId="47F87581" w14:textId="77777777" w:rsidR="0033497A" w:rsidRPr="00F95426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F95426">
        <w:rPr>
          <w:rFonts w:ascii="Verdana" w:hAnsi="Verdana" w:cs="Arial"/>
          <w:color w:val="auto"/>
          <w:sz w:val="18"/>
          <w:szCs w:val="18"/>
        </w:rPr>
        <w:t>Í</w:t>
      </w:r>
      <w:r w:rsidR="0033497A" w:rsidRPr="00F95426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F95426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0C0D0954" w14:textId="77777777" w:rsidR="00C069B5" w:rsidRPr="00C069B5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C069B5">
        <w:rPr>
          <w:sz w:val="18"/>
          <w:szCs w:val="18"/>
          <w:lang w:val="es-ES"/>
        </w:rPr>
        <w:fldChar w:fldCharType="begin"/>
      </w:r>
      <w:r w:rsidRPr="00C069B5">
        <w:rPr>
          <w:sz w:val="18"/>
          <w:szCs w:val="18"/>
          <w:lang w:val="es-ES"/>
        </w:rPr>
        <w:instrText xml:space="preserve"> TOC \o "1-3" \h \z \u </w:instrText>
      </w:r>
      <w:r w:rsidRPr="00C069B5">
        <w:rPr>
          <w:sz w:val="18"/>
          <w:szCs w:val="18"/>
          <w:lang w:val="es-ES"/>
        </w:rPr>
        <w:fldChar w:fldCharType="separate"/>
      </w:r>
      <w:hyperlink w:anchor="_Toc9346275" w:history="1">
        <w:r w:rsidR="00C069B5" w:rsidRPr="00C069B5">
          <w:rPr>
            <w:rStyle w:val="Hipervnculo"/>
            <w:sz w:val="18"/>
            <w:szCs w:val="18"/>
          </w:rPr>
          <w:t>1.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Objetivo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_Toc9346275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6B2B8493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76" w:history="1">
        <w:r w:rsidR="00C069B5" w:rsidRPr="00C069B5">
          <w:rPr>
            <w:rStyle w:val="Hipervnculo"/>
            <w:sz w:val="18"/>
            <w:szCs w:val="18"/>
          </w:rPr>
          <w:t>2.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Pre Requisitos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_Toc9346276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7F89E9EB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77" w:history="1">
        <w:r w:rsidR="00C069B5" w:rsidRPr="00C069B5">
          <w:rPr>
            <w:rStyle w:val="Hipervnculo"/>
            <w:sz w:val="18"/>
            <w:szCs w:val="18"/>
          </w:rPr>
          <w:t>3.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Dependencia con otros Streams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_Toc9346277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68DFD993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78" w:history="1">
        <w:r w:rsidR="00C069B5" w:rsidRPr="00C069B5">
          <w:rPr>
            <w:rStyle w:val="Hipervnculo"/>
            <w:sz w:val="18"/>
            <w:szCs w:val="18"/>
          </w:rPr>
          <w:t>4.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Generación de copias de respaldo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_Toc9346278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6EAACA52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79" w:history="1">
        <w:r w:rsidR="00C069B5" w:rsidRPr="00C069B5">
          <w:rPr>
            <w:rStyle w:val="Hipervnculo"/>
            <w:sz w:val="18"/>
            <w:szCs w:val="18"/>
          </w:rPr>
          <w:t>5.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  <w:lang w:val="es-ES_tradnl"/>
          </w:rPr>
          <w:t>Cambios en</w:t>
        </w:r>
        <w:r w:rsidR="00C069B5" w:rsidRPr="00C069B5">
          <w:rPr>
            <w:rStyle w:val="Hipervnculo"/>
            <w:sz w:val="18"/>
            <w:szCs w:val="18"/>
          </w:rPr>
          <w:t xml:space="preserve"> </w:t>
        </w:r>
        <w:r w:rsidR="00C069B5" w:rsidRPr="00C069B5">
          <w:rPr>
            <w:rStyle w:val="Hipervnculo"/>
            <w:sz w:val="18"/>
            <w:szCs w:val="18"/>
            <w:lang w:val="es-ES_tradnl"/>
          </w:rPr>
          <w:t>fuentes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_Toc9346279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2920978A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80" w:history="1">
        <w:r w:rsidR="00C069B5" w:rsidRPr="00C069B5">
          <w:rPr>
            <w:rStyle w:val="Hipervnculo"/>
            <w:sz w:val="18"/>
            <w:szCs w:val="18"/>
          </w:rPr>
          <w:t>6.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Procesos de Instalación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_Toc9346280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2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62624466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1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_Toc9346281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2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EE6F0E4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2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_Toc9346282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2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CB453FD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3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_Toc9346283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2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06DFD0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4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_Toc9346284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BC4EC4E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5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_Toc9346285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CAA3996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6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_Toc9346286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7013BE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7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_Toc9346287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BB26194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8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_Toc9346288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56206A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89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_Toc9346289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4265E71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0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_Toc9346290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F021062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1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_Toc9346291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D3B58B0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92" w:history="1">
        <w:r w:rsidR="00C069B5" w:rsidRPr="00C069B5">
          <w:rPr>
            <w:rStyle w:val="Hipervnculo"/>
            <w:sz w:val="18"/>
            <w:szCs w:val="18"/>
          </w:rPr>
          <w:t>7.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Pruebas de ratificación de instalación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_Toc9346292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3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68C65704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293" w:history="1">
        <w:r w:rsidR="00C069B5" w:rsidRPr="00C069B5">
          <w:rPr>
            <w:rStyle w:val="Hipervnculo"/>
            <w:sz w:val="18"/>
            <w:szCs w:val="18"/>
          </w:rPr>
          <w:t>8.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Proceso de Desinstalación (Roll Back)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_Toc9346293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3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1C0510B1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4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_Toc9346294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3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5E20C8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5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_Toc9346295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B1C6142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6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_Toc9346296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ACC218F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7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_Toc9346297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43012BC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8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_Toc9346298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34BA172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299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_Toc9346299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77D6284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300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_Toc9346300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0391C19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301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_Toc9346301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9F7C31F" w14:textId="77777777" w:rsidR="00C069B5" w:rsidRPr="00C069B5" w:rsidRDefault="002748A4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9346302" w:history="1"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C069B5" w:rsidRPr="00C069B5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ab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instrText xml:space="preserve"> PAGEREF _Toc9346302 \h </w:instrTex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t>4</w:t>
        </w:r>
        <w:r w:rsidR="00C069B5" w:rsidRPr="00C069B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056682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303" w:history="1">
        <w:r w:rsidR="00C069B5" w:rsidRPr="00C069B5">
          <w:rPr>
            <w:rStyle w:val="Hipervnculo"/>
            <w:sz w:val="18"/>
            <w:szCs w:val="18"/>
          </w:rPr>
          <w:t>9.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Contingencia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_Toc9346303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4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273A78CC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304" w:history="1">
        <w:r w:rsidR="00C069B5" w:rsidRPr="00C069B5">
          <w:rPr>
            <w:rStyle w:val="Hipervnculo"/>
            <w:sz w:val="18"/>
            <w:szCs w:val="18"/>
          </w:rPr>
          <w:t>10.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Documentación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_Toc9346304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4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0938EF59" w14:textId="77777777" w:rsidR="00C069B5" w:rsidRPr="00C069B5" w:rsidRDefault="002748A4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9346305" w:history="1">
        <w:r w:rsidR="00C069B5" w:rsidRPr="00C069B5">
          <w:rPr>
            <w:rStyle w:val="Hipervnculo"/>
            <w:sz w:val="18"/>
            <w:szCs w:val="18"/>
          </w:rPr>
          <w:t>11.</w:t>
        </w:r>
        <w:r w:rsidR="00C069B5" w:rsidRPr="00C069B5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C069B5" w:rsidRPr="00C069B5">
          <w:rPr>
            <w:rStyle w:val="Hipervnculo"/>
            <w:sz w:val="18"/>
            <w:szCs w:val="18"/>
          </w:rPr>
          <w:t>Documento Anexo de Estándar.</w:t>
        </w:r>
        <w:r w:rsidR="00C069B5" w:rsidRPr="00C069B5">
          <w:rPr>
            <w:webHidden/>
            <w:sz w:val="18"/>
            <w:szCs w:val="18"/>
          </w:rPr>
          <w:tab/>
        </w:r>
        <w:r w:rsidR="00C069B5" w:rsidRPr="00C069B5">
          <w:rPr>
            <w:webHidden/>
            <w:sz w:val="18"/>
            <w:szCs w:val="18"/>
          </w:rPr>
          <w:fldChar w:fldCharType="begin"/>
        </w:r>
        <w:r w:rsidR="00C069B5" w:rsidRPr="00C069B5">
          <w:rPr>
            <w:webHidden/>
            <w:sz w:val="18"/>
            <w:szCs w:val="18"/>
          </w:rPr>
          <w:instrText xml:space="preserve"> PAGEREF _Toc9346305 \h </w:instrText>
        </w:r>
        <w:r w:rsidR="00C069B5" w:rsidRPr="00C069B5">
          <w:rPr>
            <w:webHidden/>
            <w:sz w:val="18"/>
            <w:szCs w:val="18"/>
          </w:rPr>
        </w:r>
        <w:r w:rsidR="00C069B5" w:rsidRPr="00C069B5">
          <w:rPr>
            <w:webHidden/>
            <w:sz w:val="18"/>
            <w:szCs w:val="18"/>
          </w:rPr>
          <w:fldChar w:fldCharType="separate"/>
        </w:r>
        <w:r w:rsidR="00C069B5" w:rsidRPr="00C069B5">
          <w:rPr>
            <w:webHidden/>
            <w:sz w:val="18"/>
            <w:szCs w:val="18"/>
          </w:rPr>
          <w:t>4</w:t>
        </w:r>
        <w:r w:rsidR="00C069B5" w:rsidRPr="00C069B5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C069B5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C069B5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C069B5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C069B5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F95426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F95426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F95426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F95426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F95426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401FC6B8" w:rsidR="00AB75E5" w:rsidRPr="00F95426" w:rsidRDefault="00F55CB4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443FA3DD" w:rsidR="00AB75E5" w:rsidRPr="00F95426" w:rsidRDefault="00373723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0A6166AE" w:rsidR="00AB75E5" w:rsidRPr="00F95426" w:rsidRDefault="00BB129A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B129A"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  <w:t>Edilberto Astulle</w:t>
            </w:r>
          </w:p>
        </w:tc>
        <w:tc>
          <w:tcPr>
            <w:tcW w:w="1276" w:type="dxa"/>
            <w:vAlign w:val="center"/>
          </w:tcPr>
          <w:p w14:paraId="091A41E7" w14:textId="104E4D5F" w:rsidR="00AB75E5" w:rsidRPr="00F95426" w:rsidRDefault="00373723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sz w:val="18"/>
                <w:szCs w:val="18"/>
                <w:lang w:val="es-ES"/>
              </w:rPr>
              <w:t>22/05</w:t>
            </w:r>
            <w:r w:rsidR="00F55CB4" w:rsidRPr="00F95426">
              <w:rPr>
                <w:rFonts w:ascii="Verdana" w:hAnsi="Verdana" w:cs="Arial"/>
                <w:sz w:val="18"/>
                <w:szCs w:val="18"/>
                <w:lang w:val="es-ES"/>
              </w:rPr>
              <w:t>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F95426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F95426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F95426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F95426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9346275"/>
      <w:r w:rsidRPr="00F95426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4D178B9E" w14:textId="7CF419F2" w:rsidR="00557D9C" w:rsidRPr="00F95426" w:rsidRDefault="00557D9C" w:rsidP="00557D9C">
      <w:pPr>
        <w:pStyle w:val="Prrafodelista"/>
        <w:ind w:left="360"/>
        <w:rPr>
          <w:rFonts w:ascii="Verdana" w:hAnsi="Verdana" w:cs="Consolas"/>
          <w:color w:val="000000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</w:rPr>
        <w:t xml:space="preserve">Creación de </w:t>
      </w:r>
      <w:proofErr w:type="spellStart"/>
      <w:r w:rsidRPr="00F95426">
        <w:rPr>
          <w:rFonts w:ascii="Verdana" w:hAnsi="Verdana"/>
          <w:sz w:val="18"/>
          <w:szCs w:val="18"/>
        </w:rPr>
        <w:t>SPs</w:t>
      </w:r>
      <w:proofErr w:type="spellEnd"/>
      <w:r w:rsidRPr="00F95426">
        <w:rPr>
          <w:rFonts w:ascii="Verdana" w:hAnsi="Verdana"/>
          <w:sz w:val="18"/>
          <w:szCs w:val="18"/>
        </w:rPr>
        <w:t xml:space="preserve"> para</w:t>
      </w:r>
      <w:r w:rsidR="007B5C24">
        <w:rPr>
          <w:rFonts w:ascii="Verdana" w:hAnsi="Verdana"/>
          <w:sz w:val="18"/>
          <w:szCs w:val="18"/>
        </w:rPr>
        <w:t xml:space="preserve"> obtención de </w:t>
      </w:r>
      <w:proofErr w:type="spellStart"/>
      <w:r w:rsidR="007B5C24">
        <w:rPr>
          <w:rFonts w:ascii="Verdana" w:hAnsi="Verdana"/>
          <w:sz w:val="18"/>
          <w:szCs w:val="18"/>
        </w:rPr>
        <w:t>Informacion</w:t>
      </w:r>
      <w:proofErr w:type="spellEnd"/>
      <w:r w:rsidR="007B5C24">
        <w:rPr>
          <w:rFonts w:ascii="Verdana" w:hAnsi="Verdana"/>
          <w:sz w:val="18"/>
          <w:szCs w:val="18"/>
        </w:rPr>
        <w:t xml:space="preserve"> para  el  Motor de Promociones</w:t>
      </w:r>
      <w:r w:rsidRPr="00F95426">
        <w:rPr>
          <w:rFonts w:ascii="Verdana" w:hAnsi="Verdana"/>
          <w:sz w:val="18"/>
          <w:szCs w:val="18"/>
        </w:rPr>
        <w:t>.</w:t>
      </w:r>
    </w:p>
    <w:p w14:paraId="6A074A9D" w14:textId="77777777" w:rsidR="00D94005" w:rsidRPr="00F95426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F95426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9346276"/>
      <w:r w:rsidRPr="00F95426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72669951" w14:textId="77777777" w:rsidR="00557D9C" w:rsidRPr="00F95426" w:rsidRDefault="00557D9C" w:rsidP="00557D9C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6D838C5F" w14:textId="4F26FF76" w:rsidR="00DF3B82" w:rsidRPr="00F95426" w:rsidRDefault="00DF3B82" w:rsidP="00557D9C">
      <w:pPr>
        <w:ind w:left="360"/>
        <w:rPr>
          <w:rFonts w:ascii="Verdana" w:hAnsi="Verdana"/>
          <w:sz w:val="18"/>
          <w:szCs w:val="18"/>
        </w:rPr>
      </w:pPr>
    </w:p>
    <w:p w14:paraId="55519ED5" w14:textId="598C0471" w:rsidR="00D97ECD" w:rsidRPr="00F95426" w:rsidRDefault="00EA1A9C" w:rsidP="0033497A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9346277"/>
      <w:r w:rsidRPr="00F95426">
        <w:rPr>
          <w:rFonts w:ascii="Verdana" w:hAnsi="Verdana" w:cs="Arial"/>
          <w:sz w:val="18"/>
          <w:szCs w:val="18"/>
        </w:rPr>
        <w:t>Dependencia con</w:t>
      </w:r>
      <w:r w:rsidR="00D94005" w:rsidRPr="00F95426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F95426">
        <w:rPr>
          <w:rFonts w:ascii="Verdana" w:hAnsi="Verdana" w:cs="Arial"/>
          <w:sz w:val="18"/>
          <w:szCs w:val="18"/>
        </w:rPr>
        <w:t>Str</w:t>
      </w:r>
      <w:r w:rsidR="00EC0124" w:rsidRPr="00F95426">
        <w:rPr>
          <w:rFonts w:ascii="Verdana" w:hAnsi="Verdana" w:cs="Arial"/>
          <w:sz w:val="18"/>
          <w:szCs w:val="18"/>
        </w:rPr>
        <w:t>eams</w:t>
      </w:r>
      <w:bookmarkStart w:id="7" w:name="_GoBack"/>
      <w:bookmarkEnd w:id="6"/>
      <w:bookmarkEnd w:id="7"/>
      <w:proofErr w:type="spellEnd"/>
    </w:p>
    <w:p w14:paraId="08852C04" w14:textId="77F63C1D" w:rsidR="00557D9C" w:rsidRPr="00F95426" w:rsidRDefault="00557D9C" w:rsidP="00557D9C">
      <w:pPr>
        <w:ind w:left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25567710" w14:textId="77777777" w:rsidR="00E736E1" w:rsidRPr="00F95426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27DDDFD6" w14:textId="77777777" w:rsidR="00D94005" w:rsidRPr="00F95426" w:rsidRDefault="006747B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9346278"/>
      <w:r w:rsidRPr="00F95426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5EE71282" w14:textId="649B4EAD" w:rsidR="00F56068" w:rsidRPr="00F95426" w:rsidRDefault="002D4854" w:rsidP="00A15376">
      <w:pPr>
        <w:ind w:left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AEFA56D" w14:textId="77777777" w:rsidR="00D83767" w:rsidRPr="00F95426" w:rsidRDefault="00D83767" w:rsidP="00B97673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F95426" w:rsidRDefault="00380C05" w:rsidP="00380C05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/>
          <w:b/>
          <w:sz w:val="18"/>
          <w:szCs w:val="18"/>
        </w:rPr>
      </w:pPr>
      <w:bookmarkStart w:id="10" w:name="_Toc9346279"/>
      <w:bookmarkStart w:id="11" w:name="_Toc504493974"/>
      <w:r w:rsidRPr="00F95426">
        <w:rPr>
          <w:rFonts w:ascii="Verdana" w:hAnsi="Verdana" w:cs="Arial"/>
          <w:b/>
          <w:sz w:val="18"/>
          <w:szCs w:val="18"/>
          <w:lang w:val="es-ES_tradnl"/>
        </w:rPr>
        <w:t>Cambios en</w:t>
      </w:r>
      <w:r w:rsidRPr="00F95426">
        <w:rPr>
          <w:rFonts w:ascii="Verdana" w:hAnsi="Verdana"/>
          <w:b/>
          <w:sz w:val="18"/>
          <w:szCs w:val="18"/>
        </w:rPr>
        <w:t xml:space="preserve"> </w:t>
      </w:r>
      <w:r w:rsidRPr="00F95426">
        <w:rPr>
          <w:rFonts w:ascii="Verdana" w:hAnsi="Verdana" w:cs="Arial"/>
          <w:b/>
          <w:sz w:val="18"/>
          <w:szCs w:val="18"/>
          <w:lang w:val="es-ES_tradnl"/>
        </w:rPr>
        <w:t>fuentes</w:t>
      </w:r>
      <w:bookmarkEnd w:id="10"/>
    </w:p>
    <w:bookmarkEnd w:id="11"/>
    <w:p w14:paraId="0F3F92B4" w14:textId="77777777" w:rsidR="00557D9C" w:rsidRPr="00F95426" w:rsidRDefault="00557D9C" w:rsidP="00557D9C">
      <w:pPr>
        <w:ind w:left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772E900A" w14:textId="77777777" w:rsidR="00380C05" w:rsidRPr="00F95426" w:rsidRDefault="00380C05" w:rsidP="00557D9C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F95426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9346280"/>
      <w:r w:rsidRPr="00F95426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379C702D" w14:textId="3A8B2390" w:rsidR="00084B00" w:rsidRPr="00F95426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F95426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F95426">
        <w:rPr>
          <w:rFonts w:ascii="Verdana" w:hAnsi="Verdana"/>
          <w:b/>
          <w:sz w:val="18"/>
          <w:szCs w:val="18"/>
        </w:rPr>
        <w:t>Pasos a Seguir:</w:t>
      </w:r>
      <w:r w:rsidR="00C2702F" w:rsidRPr="00F95426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F95426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F95426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F95426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F95426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 xml:space="preserve">Instalación </w:t>
      </w:r>
      <w:r w:rsidR="009A5097" w:rsidRPr="00F95426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F95426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F95426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F95426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F95426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F95426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F95426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F95426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F95426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F95426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F95426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F95426">
        <w:rPr>
          <w:rFonts w:ascii="Verdana" w:hAnsi="Verdana"/>
          <w:b/>
          <w:sz w:val="18"/>
          <w:szCs w:val="18"/>
        </w:rPr>
        <w:t xml:space="preserve"> </w:t>
      </w:r>
      <w:bookmarkStart w:id="13" w:name="_Toc9346281"/>
      <w:r w:rsidRPr="00F95426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2FF2CA30" w14:textId="30AD4409" w:rsidR="00530753" w:rsidRPr="00F95426" w:rsidRDefault="00530753" w:rsidP="00557D9C">
      <w:pPr>
        <w:ind w:left="792"/>
        <w:rPr>
          <w:rFonts w:ascii="Verdana" w:hAnsi="Verdana"/>
          <w:sz w:val="18"/>
          <w:szCs w:val="18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50"/>
      </w:tblGrid>
      <w:tr w:rsidR="00557D9C" w:rsidRPr="007B5C24" w14:paraId="55658F84" w14:textId="77777777" w:rsidTr="00310247">
        <w:trPr>
          <w:trHeight w:val="272"/>
        </w:trPr>
        <w:tc>
          <w:tcPr>
            <w:tcW w:w="2181" w:type="dxa"/>
          </w:tcPr>
          <w:p w14:paraId="064B2864" w14:textId="7EE55318" w:rsidR="00557D9C" w:rsidRPr="00F95426" w:rsidRDefault="00557D9C" w:rsidP="00557D9C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4050" w:type="dxa"/>
          </w:tcPr>
          <w:p w14:paraId="0C59357C" w14:textId="5FAEAA3F" w:rsidR="00557D9C" w:rsidRPr="00BB129A" w:rsidRDefault="00BB129A" w:rsidP="00557D9C">
            <w:pPr>
              <w:rPr>
                <w:rFonts w:ascii="Verdana" w:hAnsi="Verdana"/>
                <w:color w:val="C0C0C0"/>
                <w:sz w:val="18"/>
                <w:szCs w:val="18"/>
                <w:lang w:val="en-US"/>
              </w:rPr>
            </w:pPr>
            <w:r w:rsidRPr="00BB129A">
              <w:rPr>
                <w:rFonts w:ascii="Verdana" w:hAnsi="Verdana" w:cs="Arial"/>
                <w:sz w:val="18"/>
                <w:szCs w:val="18"/>
                <w:highlight w:val="yellow"/>
                <w:lang w:val="en-US" w:eastAsia="es-PE"/>
              </w:rPr>
              <w:t>scan-fc.tim.com.pe</w:t>
            </w:r>
          </w:p>
        </w:tc>
      </w:tr>
      <w:tr w:rsidR="00557D9C" w:rsidRPr="00F95426" w14:paraId="7DE4AB6F" w14:textId="77777777" w:rsidTr="00310247">
        <w:trPr>
          <w:trHeight w:val="289"/>
        </w:trPr>
        <w:tc>
          <w:tcPr>
            <w:tcW w:w="2181" w:type="dxa"/>
          </w:tcPr>
          <w:p w14:paraId="343FA102" w14:textId="239D0581" w:rsidR="00557D9C" w:rsidRPr="00F95426" w:rsidRDefault="00557D9C" w:rsidP="00557D9C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Base de Datos:</w:t>
            </w:r>
          </w:p>
        </w:tc>
        <w:tc>
          <w:tcPr>
            <w:tcW w:w="4050" w:type="dxa"/>
          </w:tcPr>
          <w:p w14:paraId="08108C57" w14:textId="1FDDABD4" w:rsidR="00557D9C" w:rsidRPr="00BB129A" w:rsidRDefault="00F96397" w:rsidP="00557D9C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557D9C" w:rsidRPr="00F95426" w14:paraId="3397428F" w14:textId="77777777" w:rsidTr="00310247">
        <w:trPr>
          <w:trHeight w:val="289"/>
        </w:trPr>
        <w:tc>
          <w:tcPr>
            <w:tcW w:w="2181" w:type="dxa"/>
          </w:tcPr>
          <w:p w14:paraId="4891CC9E" w14:textId="49FD3C3A" w:rsidR="00557D9C" w:rsidRPr="00F9542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Esquemas:</w:t>
            </w:r>
          </w:p>
        </w:tc>
        <w:tc>
          <w:tcPr>
            <w:tcW w:w="4050" w:type="dxa"/>
          </w:tcPr>
          <w:p w14:paraId="1C6396A7" w14:textId="12D4E173" w:rsidR="00557D9C" w:rsidRPr="00BB129A" w:rsidRDefault="00F96397" w:rsidP="00557D9C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557D9C" w:rsidRPr="00F95426" w14:paraId="48ECC882" w14:textId="77777777" w:rsidTr="00310247">
        <w:trPr>
          <w:trHeight w:val="289"/>
        </w:trPr>
        <w:tc>
          <w:tcPr>
            <w:tcW w:w="2181" w:type="dxa"/>
          </w:tcPr>
          <w:p w14:paraId="4CE14323" w14:textId="00AF64EE" w:rsidR="00557D9C" w:rsidRPr="00F9542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Usuarios:</w:t>
            </w:r>
          </w:p>
        </w:tc>
        <w:tc>
          <w:tcPr>
            <w:tcW w:w="4050" w:type="dxa"/>
          </w:tcPr>
          <w:p w14:paraId="78D971B9" w14:textId="422D3238" w:rsidR="00557D9C" w:rsidRPr="00BB129A" w:rsidRDefault="00BB129A" w:rsidP="00557D9C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/>
                <w:sz w:val="18"/>
                <w:szCs w:val="18"/>
                <w:highlight w:val="yellow"/>
              </w:rPr>
              <w:t>USREAIGWP</w:t>
            </w:r>
          </w:p>
        </w:tc>
      </w:tr>
      <w:tr w:rsidR="00557D9C" w:rsidRPr="00F95426" w14:paraId="7CF95337" w14:textId="77777777" w:rsidTr="00310247">
        <w:trPr>
          <w:trHeight w:val="289"/>
        </w:trPr>
        <w:tc>
          <w:tcPr>
            <w:tcW w:w="2181" w:type="dxa"/>
          </w:tcPr>
          <w:p w14:paraId="3ED4F845" w14:textId="33C34F45" w:rsidR="00557D9C" w:rsidRPr="00F9542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4050" w:type="dxa"/>
          </w:tcPr>
          <w:p w14:paraId="0B454F21" w14:textId="66C4E10E" w:rsidR="00557D9C" w:rsidRPr="00F95426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Lectura, Escritura, Ejecución.</w:t>
            </w:r>
          </w:p>
        </w:tc>
      </w:tr>
      <w:tr w:rsidR="00557D9C" w:rsidRPr="00F95426" w14:paraId="2B5FFFBB" w14:textId="77777777" w:rsidTr="00310247">
        <w:trPr>
          <w:trHeight w:val="289"/>
        </w:trPr>
        <w:tc>
          <w:tcPr>
            <w:tcW w:w="2181" w:type="dxa"/>
          </w:tcPr>
          <w:p w14:paraId="03FA67F6" w14:textId="16520E30" w:rsidR="00557D9C" w:rsidRPr="00F95426" w:rsidRDefault="00557D9C" w:rsidP="00557D9C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Sinónimos:</w:t>
            </w:r>
          </w:p>
        </w:tc>
        <w:tc>
          <w:tcPr>
            <w:tcW w:w="4050" w:type="dxa"/>
          </w:tcPr>
          <w:p w14:paraId="3872E8F6" w14:textId="64F7076D" w:rsidR="00557D9C" w:rsidRPr="00F95426" w:rsidRDefault="00557D9C" w:rsidP="00557D9C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NINGUNO</w:t>
            </w:r>
          </w:p>
        </w:tc>
      </w:tr>
    </w:tbl>
    <w:p w14:paraId="104370CD" w14:textId="77777777" w:rsidR="00530753" w:rsidRPr="00F95426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557D9C" w:rsidRPr="00F95426" w14:paraId="599A9ECD" w14:textId="77777777" w:rsidTr="00557D9C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C62E93D" w14:textId="5D31A9CE" w:rsidR="00557D9C" w:rsidRPr="00F95426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F9542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Aplicación en RTC: COMP.</w:t>
            </w:r>
            <w:r w:rsidR="00C9521E" w:rsidRPr="00F9542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GWPDB</w:t>
            </w:r>
          </w:p>
        </w:tc>
      </w:tr>
      <w:tr w:rsidR="00557D9C" w:rsidRPr="00F95426" w14:paraId="582E5DFF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1BCB0FEB" w14:textId="77777777" w:rsidR="00557D9C" w:rsidRPr="00F95426" w:rsidRDefault="00557D9C" w:rsidP="00557D9C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F9542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Archivos</w:t>
            </w:r>
          </w:p>
        </w:tc>
      </w:tr>
      <w:tr w:rsidR="00B97673" w:rsidRPr="00F95426" w14:paraId="245001F3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CE32" w14:textId="226809CB" w:rsidR="00B97673" w:rsidRPr="00F95426" w:rsidRDefault="00667CDC" w:rsidP="00B97673">
            <w:pPr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F95426">
              <w:rPr>
                <w:rFonts w:ascii="Verdana" w:hAnsi="Verdana" w:cs="Courier New"/>
                <w:sz w:val="18"/>
                <w:szCs w:val="18"/>
                <w:lang w:eastAsia="es-PE"/>
              </w:rPr>
              <w:t>EAI.2/04BASE_DATOS/LIMDBRAC/GWPDB/PACKAGE/PKG_PORTABILIDAD_CEDENTE.sql</w:t>
            </w:r>
          </w:p>
        </w:tc>
      </w:tr>
      <w:tr w:rsidR="00B97673" w:rsidRPr="00F95426" w14:paraId="0AC617DA" w14:textId="77777777" w:rsidTr="00557D9C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2032" w14:textId="32E38D10" w:rsidR="00A548C4" w:rsidRPr="00F95426" w:rsidRDefault="00667CDC" w:rsidP="00B97673">
            <w:pPr>
              <w:rPr>
                <w:rFonts w:ascii="Verdana" w:hAnsi="Verdana" w:cs="Courier New"/>
                <w:sz w:val="18"/>
                <w:szCs w:val="18"/>
                <w:lang w:val="en-US" w:eastAsia="es-PE"/>
              </w:rPr>
            </w:pPr>
            <w:r w:rsidRPr="00F9542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EAI.2/04BASE_DATOS/LIMDBRAC/</w:t>
            </w:r>
            <w:r w:rsidR="00A548C4" w:rsidRPr="00F9542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GWPDB</w:t>
            </w:r>
            <w:r w:rsidRPr="00F95426">
              <w:rPr>
                <w:rFonts w:ascii="Verdana" w:hAnsi="Verdana" w:cs="Courier New"/>
                <w:sz w:val="18"/>
                <w:szCs w:val="18"/>
                <w:lang w:val="en-US" w:eastAsia="es-PE"/>
              </w:rPr>
              <w:t>/PACKAGE_BODY/PKG_BODY_PORTABILIDAD_CEDENTE.sql</w:t>
            </w:r>
          </w:p>
        </w:tc>
      </w:tr>
    </w:tbl>
    <w:p w14:paraId="6CF4E888" w14:textId="77777777" w:rsidR="00530753" w:rsidRPr="00F95426" w:rsidRDefault="00530753" w:rsidP="008F7938">
      <w:pPr>
        <w:pStyle w:val="Encabezado"/>
        <w:tabs>
          <w:tab w:val="clear" w:pos="4320"/>
          <w:tab w:val="clear" w:pos="8640"/>
        </w:tabs>
        <w:ind w:firstLine="720"/>
        <w:jc w:val="left"/>
        <w:rPr>
          <w:rFonts w:ascii="Verdana" w:hAnsi="Verdana"/>
          <w:sz w:val="18"/>
          <w:szCs w:val="18"/>
          <w:lang w:val="en-US"/>
        </w:rPr>
      </w:pPr>
    </w:p>
    <w:p w14:paraId="2FAAB6A8" w14:textId="77777777" w:rsidR="00137D91" w:rsidRPr="00F95426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9346282"/>
      <w:r w:rsidRPr="00F95426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F95426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F95426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F95426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388AD041" w14:textId="77777777" w:rsidR="00557D9C" w:rsidRPr="00F9542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CDE55B5" w14:textId="77777777" w:rsidR="00557D9C" w:rsidRPr="00F95426" w:rsidRDefault="00557D9C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F95426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9346283"/>
      <w:r w:rsidRPr="00F95426">
        <w:rPr>
          <w:rFonts w:ascii="Verdana" w:hAnsi="Verdana" w:cs="Arial"/>
          <w:b/>
          <w:sz w:val="18"/>
          <w:szCs w:val="18"/>
        </w:rPr>
        <w:t>Configuración</w:t>
      </w:r>
      <w:r w:rsidR="00490820" w:rsidRPr="00F95426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F95426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529FE2B5" w14:textId="77777777" w:rsidR="00557D9C" w:rsidRPr="00F95426" w:rsidRDefault="00557D9C" w:rsidP="00557D9C">
      <w:pPr>
        <w:pStyle w:val="Prrafodelista"/>
        <w:ind w:left="432" w:firstLine="288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lastRenderedPageBreak/>
        <w:t>No Aplica.</w:t>
      </w:r>
    </w:p>
    <w:p w14:paraId="3FBBE269" w14:textId="48622C2A" w:rsidR="00031EB7" w:rsidRPr="00F95426" w:rsidRDefault="00490820" w:rsidP="00754265">
      <w:pPr>
        <w:ind w:left="1152"/>
        <w:rPr>
          <w:rFonts w:ascii="Verdana" w:hAnsi="Verdana" w:cs="Arial"/>
          <w:b/>
          <w:sz w:val="18"/>
          <w:szCs w:val="18"/>
        </w:rPr>
      </w:pPr>
      <w:r w:rsidRPr="00F95426">
        <w:rPr>
          <w:rFonts w:ascii="Verdana" w:hAnsi="Verdana" w:cs="Arial"/>
          <w:b/>
          <w:sz w:val="18"/>
          <w:szCs w:val="18"/>
        </w:rPr>
        <w:t xml:space="preserve">   </w:t>
      </w:r>
    </w:p>
    <w:p w14:paraId="674B80C7" w14:textId="77777777" w:rsidR="001B6115" w:rsidRPr="00F95426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9346284"/>
      <w:r w:rsidRPr="00F95426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F95426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5AC92BB8" w14:textId="77777777" w:rsidR="00557D9C" w:rsidRPr="00F9542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1BDE5948" w14:textId="4DD76593" w:rsidR="00F479B4" w:rsidRPr="00F95426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324CFD94" w14:textId="77777777" w:rsidR="008A7669" w:rsidRPr="00F95426" w:rsidRDefault="008A7669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F95426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9346285"/>
      <w:r w:rsidRPr="00F95426">
        <w:rPr>
          <w:rFonts w:ascii="Verdana" w:hAnsi="Verdana" w:cs="Arial"/>
          <w:b/>
          <w:sz w:val="18"/>
          <w:szCs w:val="18"/>
        </w:rPr>
        <w:t>Configuración</w:t>
      </w:r>
      <w:r w:rsidR="00490820" w:rsidRPr="00F95426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F95426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F95426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F95426">
        <w:rPr>
          <w:rFonts w:ascii="Verdana" w:hAnsi="Verdana" w:cs="Arial"/>
          <w:b/>
          <w:sz w:val="18"/>
          <w:szCs w:val="18"/>
        </w:rPr>
        <w:t xml:space="preserve"> </w:t>
      </w:r>
    </w:p>
    <w:p w14:paraId="6DD5E96D" w14:textId="77777777" w:rsidR="00557D9C" w:rsidRPr="00F95426" w:rsidRDefault="00557D9C" w:rsidP="00557D9C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729F163F" w14:textId="77777777" w:rsidR="00557D9C" w:rsidRPr="00F95426" w:rsidRDefault="00557D9C" w:rsidP="00120546">
      <w:pPr>
        <w:rPr>
          <w:rFonts w:ascii="Verdana" w:hAnsi="Verdana" w:cs="Arial"/>
          <w:sz w:val="18"/>
          <w:szCs w:val="18"/>
        </w:rPr>
      </w:pPr>
    </w:p>
    <w:p w14:paraId="0ABF741B" w14:textId="77777777" w:rsidR="00557D9C" w:rsidRPr="00F95426" w:rsidRDefault="00557D9C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F95426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9346286"/>
      <w:r w:rsidRPr="00F95426">
        <w:rPr>
          <w:rFonts w:ascii="Verdana" w:hAnsi="Verdana" w:cs="Arial"/>
          <w:b/>
          <w:sz w:val="18"/>
          <w:szCs w:val="18"/>
        </w:rPr>
        <w:t>Configuración</w:t>
      </w:r>
      <w:r w:rsidR="00092698" w:rsidRPr="00F95426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3E210A26" w14:textId="77777777" w:rsidR="008A7669" w:rsidRPr="00F95426" w:rsidRDefault="008A7669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4EA8D5DB" w14:textId="77777777" w:rsidR="008A7669" w:rsidRPr="00F95426" w:rsidRDefault="008A7669" w:rsidP="00D57874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2EB463DA" w14:textId="77777777" w:rsidR="00092698" w:rsidRPr="00F95426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F95426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9346287"/>
      <w:r w:rsidRPr="00F95426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2E333AE7" w14:textId="77777777" w:rsidR="008A7669" w:rsidRPr="00F95426" w:rsidRDefault="008A7669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A025D37" w14:textId="397088BB" w:rsidR="00D57874" w:rsidRPr="00F95426" w:rsidRDefault="00D57874" w:rsidP="008A7669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7CD4CEDC" w14:textId="77777777" w:rsidR="001B6115" w:rsidRPr="00F95426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9346288"/>
      <w:r w:rsidRPr="00F95426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F95426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77777777" w:rsidR="00CD2F24" w:rsidRPr="00F95426" w:rsidRDefault="00CD2F24" w:rsidP="00CD2F24">
      <w:pPr>
        <w:rPr>
          <w:rFonts w:ascii="Verdana" w:hAnsi="Verdana"/>
          <w:b/>
          <w:sz w:val="18"/>
          <w:szCs w:val="18"/>
        </w:rPr>
      </w:pPr>
    </w:p>
    <w:p w14:paraId="648864A7" w14:textId="2D3A4783" w:rsidR="00684E95" w:rsidRPr="00F95426" w:rsidRDefault="00684E95" w:rsidP="008A7669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77B469A8" w14:textId="77777777" w:rsidR="00AE0A08" w:rsidRPr="00F95426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F95426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9346289"/>
      <w:r w:rsidRPr="00F95426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6DA75131" w14:textId="09E83765" w:rsidR="00667054" w:rsidRPr="00F95426" w:rsidRDefault="00667054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5BF4170A" w14:textId="77777777" w:rsidR="00684E95" w:rsidRPr="00F9542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46E2A6A8" w14:textId="77777777" w:rsidR="00A62878" w:rsidRPr="00F95426" w:rsidRDefault="00A62878" w:rsidP="00667054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F95426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9346290"/>
      <w:r w:rsidRPr="00F95426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334BAFAD" w14:textId="77777777" w:rsidR="00A644E1" w:rsidRPr="00F95426" w:rsidRDefault="00A644E1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2276E8C2" w14:textId="77777777" w:rsidR="00684E95" w:rsidRPr="00F9542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E24BD17" w14:textId="77777777" w:rsidR="00684E95" w:rsidRPr="00F95426" w:rsidRDefault="00684E95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5B31BB2" w14:textId="77777777" w:rsidR="001B6115" w:rsidRPr="00F95426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9346291"/>
      <w:r w:rsidRPr="00F95426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4"/>
    </w:p>
    <w:p w14:paraId="75A105CE" w14:textId="3EC913EB" w:rsidR="00AE0A08" w:rsidRPr="00F95426" w:rsidRDefault="00AE0A08" w:rsidP="00684E95">
      <w:pPr>
        <w:ind w:left="993"/>
        <w:rPr>
          <w:rFonts w:ascii="Verdana" w:hAnsi="Verdana"/>
          <w:color w:val="999999"/>
          <w:sz w:val="18"/>
          <w:szCs w:val="18"/>
        </w:rPr>
      </w:pPr>
    </w:p>
    <w:p w14:paraId="430DF344" w14:textId="77777777" w:rsidR="00684E95" w:rsidRPr="00F95426" w:rsidRDefault="00684E95" w:rsidP="00684E95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20E65149" w14:textId="77777777" w:rsidR="00684E95" w:rsidRPr="00F95426" w:rsidRDefault="00684E95" w:rsidP="00684E95">
      <w:pPr>
        <w:ind w:left="851" w:firstLine="72"/>
        <w:rPr>
          <w:rFonts w:ascii="Verdana" w:hAnsi="Verdana"/>
          <w:b/>
          <w:sz w:val="18"/>
          <w:szCs w:val="18"/>
        </w:rPr>
      </w:pPr>
    </w:p>
    <w:p w14:paraId="296B86EC" w14:textId="77777777" w:rsidR="00A644E1" w:rsidRPr="00F95426" w:rsidRDefault="00A644E1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F95426" w:rsidRDefault="002748A4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5" w:name="_Toc9346292"/>
        <w:r w:rsidR="00A644E1" w:rsidRPr="00F95426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5"/>
      </w:hyperlink>
    </w:p>
    <w:p w14:paraId="6B803CF2" w14:textId="6D370B8D" w:rsidR="002E0DC8" w:rsidRPr="00F95426" w:rsidRDefault="009B2897" w:rsidP="002E0DC8">
      <w:pPr>
        <w:pStyle w:val="NormalWeb"/>
        <w:ind w:left="360"/>
        <w:rPr>
          <w:rFonts w:ascii="Verdana" w:hAnsi="Verdana"/>
          <w:b/>
          <w:bCs/>
          <w:sz w:val="18"/>
          <w:szCs w:val="18"/>
        </w:rPr>
      </w:pPr>
      <w:r w:rsidRPr="00F95426">
        <w:rPr>
          <w:rFonts w:ascii="Verdana" w:hAnsi="Verdana" w:cs="Segoe UI"/>
          <w:sz w:val="18"/>
          <w:szCs w:val="18"/>
        </w:rPr>
        <w:t>Para más detalle revisar el documento </w:t>
      </w:r>
      <w:r w:rsidRPr="00F95426">
        <w:rPr>
          <w:rFonts w:ascii="Verdana" w:hAnsi="Verdana"/>
          <w:sz w:val="18"/>
          <w:szCs w:val="18"/>
        </w:rPr>
        <w:t xml:space="preserve"> </w:t>
      </w:r>
      <w:r w:rsidR="002E0DC8" w:rsidRPr="00F95426">
        <w:rPr>
          <w:rFonts w:ascii="Verdana" w:hAnsi="Verdana"/>
          <w:b/>
          <w:bCs/>
          <w:sz w:val="18"/>
          <w:szCs w:val="18"/>
        </w:rPr>
        <w:t>PROY-140067_PDP_GWP.docx</w:t>
      </w:r>
    </w:p>
    <w:tbl>
      <w:tblPr>
        <w:tblW w:w="94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2268"/>
        <w:gridCol w:w="3187"/>
      </w:tblGrid>
      <w:tr w:rsidR="00372258" w:rsidRPr="00F95426" w14:paraId="1316F8C3" w14:textId="77777777" w:rsidTr="00A53975">
        <w:tc>
          <w:tcPr>
            <w:tcW w:w="3969" w:type="dxa"/>
            <w:shd w:val="clear" w:color="auto" w:fill="FF0000"/>
          </w:tcPr>
          <w:p w14:paraId="5541B514" w14:textId="77777777" w:rsidR="00372258" w:rsidRPr="00F95426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268" w:type="dxa"/>
            <w:shd w:val="clear" w:color="auto" w:fill="FF0000"/>
          </w:tcPr>
          <w:p w14:paraId="54CC9635" w14:textId="77777777" w:rsidR="00372258" w:rsidRPr="00F95426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3187" w:type="dxa"/>
            <w:shd w:val="clear" w:color="auto" w:fill="FF0000"/>
          </w:tcPr>
          <w:p w14:paraId="47AB5635" w14:textId="77777777" w:rsidR="00372258" w:rsidRPr="00F95426" w:rsidRDefault="00372258" w:rsidP="00A5397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372258" w:rsidRPr="00F95426" w14:paraId="44D6DCB9" w14:textId="77777777" w:rsidTr="00A53975">
        <w:trPr>
          <w:trHeight w:val="292"/>
        </w:trPr>
        <w:tc>
          <w:tcPr>
            <w:tcW w:w="3969" w:type="dxa"/>
            <w:vAlign w:val="center"/>
          </w:tcPr>
          <w:p w14:paraId="73520B95" w14:textId="175A0FBD" w:rsidR="00372258" w:rsidRPr="00F95426" w:rsidRDefault="0006077C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F95426">
              <w:rPr>
                <w:rFonts w:ascii="Verdana" w:hAnsi="Verdana" w:cs="Arial"/>
                <w:sz w:val="18"/>
                <w:szCs w:val="18"/>
              </w:rPr>
              <w:t>CU01E01: Operación Exitosa</w:t>
            </w:r>
          </w:p>
        </w:tc>
        <w:tc>
          <w:tcPr>
            <w:tcW w:w="2268" w:type="dxa"/>
          </w:tcPr>
          <w:p w14:paraId="2D933C8E" w14:textId="6E0F6875" w:rsidR="00372258" w:rsidRPr="00F95426" w:rsidRDefault="00480000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/>
                <w:sz w:val="18"/>
                <w:szCs w:val="18"/>
              </w:rPr>
              <w:t xml:space="preserve">Cesar </w:t>
            </w:r>
            <w:proofErr w:type="spellStart"/>
            <w:r w:rsidRPr="00F95426">
              <w:rPr>
                <w:rFonts w:ascii="Verdana" w:hAnsi="Verdana"/>
                <w:sz w:val="18"/>
                <w:szCs w:val="18"/>
              </w:rPr>
              <w:t>Esquen</w:t>
            </w:r>
            <w:proofErr w:type="spellEnd"/>
          </w:p>
        </w:tc>
        <w:tc>
          <w:tcPr>
            <w:tcW w:w="3187" w:type="dxa"/>
            <w:vAlign w:val="center"/>
          </w:tcPr>
          <w:p w14:paraId="0486DCF2" w14:textId="77777777" w:rsidR="00372258" w:rsidRPr="00F95426" w:rsidRDefault="00372258" w:rsidP="00A53975">
            <w:pPr>
              <w:spacing w:line="360" w:lineRule="aut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Arial"/>
                <w:sz w:val="18"/>
                <w:szCs w:val="18"/>
                <w:lang w:val="es-ES_tradnl"/>
              </w:rPr>
              <w:t>Exitoso / Consulta exitosa</w:t>
            </w:r>
          </w:p>
        </w:tc>
      </w:tr>
    </w:tbl>
    <w:p w14:paraId="3F264C55" w14:textId="77777777" w:rsidR="00C258B6" w:rsidRPr="00F95426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F9542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6" w:name="_Toc9346293"/>
      <w:r w:rsidRPr="00F95426">
        <w:rPr>
          <w:rFonts w:ascii="Verdana" w:hAnsi="Verdana" w:cs="Arial"/>
          <w:b/>
          <w:sz w:val="18"/>
          <w:szCs w:val="18"/>
        </w:rPr>
        <w:t>Proceso</w:t>
      </w:r>
      <w:r w:rsidRPr="00F95426">
        <w:rPr>
          <w:rFonts w:ascii="Verdana" w:hAnsi="Verdana" w:cs="Arial"/>
          <w:sz w:val="18"/>
          <w:szCs w:val="18"/>
        </w:rPr>
        <w:t xml:space="preserve"> </w:t>
      </w:r>
      <w:r w:rsidRPr="00F95426">
        <w:rPr>
          <w:rFonts w:ascii="Verdana" w:hAnsi="Verdana" w:cs="Arial"/>
          <w:b/>
          <w:sz w:val="18"/>
          <w:szCs w:val="18"/>
        </w:rPr>
        <w:t>de Desinstalación (Roll Back)</w:t>
      </w:r>
      <w:bookmarkEnd w:id="26"/>
      <w:r w:rsidRPr="00F95426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F95426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F9542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7" w:name="_Toc9346294"/>
      <w:r w:rsidRPr="00F95426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7"/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4050"/>
      </w:tblGrid>
      <w:tr w:rsidR="00CE03EA" w:rsidRPr="007B5C24" w14:paraId="1B6FFF7A" w14:textId="77777777" w:rsidTr="00921DF9">
        <w:trPr>
          <w:trHeight w:val="272"/>
        </w:trPr>
        <w:tc>
          <w:tcPr>
            <w:tcW w:w="2181" w:type="dxa"/>
          </w:tcPr>
          <w:p w14:paraId="2B0AB20D" w14:textId="77777777" w:rsidR="00CE03EA" w:rsidRPr="00F95426" w:rsidRDefault="00CE03EA" w:rsidP="00921DF9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4050" w:type="dxa"/>
          </w:tcPr>
          <w:p w14:paraId="545D5418" w14:textId="77777777" w:rsidR="00CE03EA" w:rsidRPr="00BB129A" w:rsidRDefault="00CE03EA" w:rsidP="00921DF9">
            <w:pPr>
              <w:rPr>
                <w:rFonts w:ascii="Verdana" w:hAnsi="Verdana"/>
                <w:color w:val="C0C0C0"/>
                <w:sz w:val="18"/>
                <w:szCs w:val="18"/>
                <w:lang w:val="en-US"/>
              </w:rPr>
            </w:pPr>
            <w:r w:rsidRPr="00BB129A">
              <w:rPr>
                <w:rFonts w:ascii="Verdana" w:hAnsi="Verdana" w:cs="Arial"/>
                <w:sz w:val="18"/>
                <w:szCs w:val="18"/>
                <w:highlight w:val="yellow"/>
                <w:lang w:val="en-US" w:eastAsia="es-PE"/>
              </w:rPr>
              <w:t>scan-fc.tim.com.pe</w:t>
            </w:r>
          </w:p>
        </w:tc>
      </w:tr>
      <w:tr w:rsidR="00CE03EA" w:rsidRPr="00F95426" w14:paraId="4C530C86" w14:textId="77777777" w:rsidTr="00921DF9">
        <w:trPr>
          <w:trHeight w:val="289"/>
        </w:trPr>
        <w:tc>
          <w:tcPr>
            <w:tcW w:w="2181" w:type="dxa"/>
          </w:tcPr>
          <w:p w14:paraId="32A8AE3B" w14:textId="77777777" w:rsidR="00CE03EA" w:rsidRPr="00F95426" w:rsidRDefault="00CE03EA" w:rsidP="00921DF9">
            <w:pPr>
              <w:rPr>
                <w:rFonts w:ascii="Verdana" w:hAnsi="Verdana"/>
                <w:color w:val="C0C0C0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Base de Datos:</w:t>
            </w:r>
          </w:p>
        </w:tc>
        <w:tc>
          <w:tcPr>
            <w:tcW w:w="4050" w:type="dxa"/>
          </w:tcPr>
          <w:p w14:paraId="0C30EF25" w14:textId="77777777" w:rsidR="00CE03EA" w:rsidRPr="00BB129A" w:rsidRDefault="00CE03EA" w:rsidP="00921DF9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CE03EA" w:rsidRPr="00F95426" w14:paraId="15069E98" w14:textId="77777777" w:rsidTr="00921DF9">
        <w:trPr>
          <w:trHeight w:val="289"/>
        </w:trPr>
        <w:tc>
          <w:tcPr>
            <w:tcW w:w="2181" w:type="dxa"/>
          </w:tcPr>
          <w:p w14:paraId="29143F5B" w14:textId="77777777" w:rsidR="00CE03EA" w:rsidRPr="00F95426" w:rsidRDefault="00CE03EA" w:rsidP="00921DF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Esquemas:</w:t>
            </w:r>
          </w:p>
        </w:tc>
        <w:tc>
          <w:tcPr>
            <w:tcW w:w="4050" w:type="dxa"/>
          </w:tcPr>
          <w:p w14:paraId="08CF5543" w14:textId="77777777" w:rsidR="00CE03EA" w:rsidRPr="00BB129A" w:rsidRDefault="00CE03EA" w:rsidP="00921DF9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 w:cs="Consolas"/>
                <w:sz w:val="18"/>
                <w:szCs w:val="18"/>
                <w:highlight w:val="yellow"/>
                <w:lang w:val="es-ES_tradnl"/>
              </w:rPr>
              <w:t>GWP</w:t>
            </w:r>
          </w:p>
        </w:tc>
      </w:tr>
      <w:tr w:rsidR="00CE03EA" w:rsidRPr="00F95426" w14:paraId="13BFAD14" w14:textId="77777777" w:rsidTr="00921DF9">
        <w:trPr>
          <w:trHeight w:val="289"/>
        </w:trPr>
        <w:tc>
          <w:tcPr>
            <w:tcW w:w="2181" w:type="dxa"/>
          </w:tcPr>
          <w:p w14:paraId="39FEE9FC" w14:textId="77777777" w:rsidR="00CE03EA" w:rsidRPr="00F95426" w:rsidRDefault="00CE03EA" w:rsidP="00921DF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Usuarios:</w:t>
            </w:r>
          </w:p>
        </w:tc>
        <w:tc>
          <w:tcPr>
            <w:tcW w:w="4050" w:type="dxa"/>
          </w:tcPr>
          <w:p w14:paraId="03634E4E" w14:textId="77777777" w:rsidR="00CE03EA" w:rsidRPr="00BB129A" w:rsidRDefault="00CE03EA" w:rsidP="00921DF9">
            <w:pPr>
              <w:rPr>
                <w:rFonts w:ascii="Verdana" w:hAnsi="Verdana"/>
                <w:sz w:val="18"/>
                <w:szCs w:val="18"/>
                <w:highlight w:val="yellow"/>
                <w:lang w:val="es-ES_tradnl"/>
              </w:rPr>
            </w:pPr>
            <w:r w:rsidRPr="00BB129A">
              <w:rPr>
                <w:rFonts w:ascii="Verdana" w:hAnsi="Verdana"/>
                <w:sz w:val="18"/>
                <w:szCs w:val="18"/>
                <w:highlight w:val="yellow"/>
              </w:rPr>
              <w:t>USREAIGWP</w:t>
            </w:r>
          </w:p>
        </w:tc>
      </w:tr>
      <w:tr w:rsidR="00CE03EA" w:rsidRPr="00F95426" w14:paraId="37D91A31" w14:textId="77777777" w:rsidTr="00921DF9">
        <w:trPr>
          <w:trHeight w:val="289"/>
        </w:trPr>
        <w:tc>
          <w:tcPr>
            <w:tcW w:w="2181" w:type="dxa"/>
          </w:tcPr>
          <w:p w14:paraId="3B5F8838" w14:textId="77777777" w:rsidR="00CE03EA" w:rsidRPr="00F95426" w:rsidRDefault="00CE03EA" w:rsidP="00921DF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4050" w:type="dxa"/>
          </w:tcPr>
          <w:p w14:paraId="5AF9AFC6" w14:textId="77777777" w:rsidR="00CE03EA" w:rsidRPr="00F95426" w:rsidRDefault="00CE03EA" w:rsidP="00921DF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Lectura, Escritura, Ejecución.</w:t>
            </w:r>
          </w:p>
        </w:tc>
      </w:tr>
      <w:tr w:rsidR="00CE03EA" w:rsidRPr="00F95426" w14:paraId="6DCD934C" w14:textId="77777777" w:rsidTr="00921DF9">
        <w:trPr>
          <w:trHeight w:val="289"/>
        </w:trPr>
        <w:tc>
          <w:tcPr>
            <w:tcW w:w="2181" w:type="dxa"/>
          </w:tcPr>
          <w:p w14:paraId="1ECEACC9" w14:textId="77777777" w:rsidR="00CE03EA" w:rsidRPr="00F95426" w:rsidRDefault="00CE03EA" w:rsidP="00921DF9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b/>
                <w:sz w:val="18"/>
                <w:szCs w:val="18"/>
                <w:lang w:val="es-ES_tradnl"/>
              </w:rPr>
              <w:t>Sinónimos:</w:t>
            </w:r>
          </w:p>
        </w:tc>
        <w:tc>
          <w:tcPr>
            <w:tcW w:w="4050" w:type="dxa"/>
          </w:tcPr>
          <w:p w14:paraId="79C74C78" w14:textId="77777777" w:rsidR="00CE03EA" w:rsidRPr="00F95426" w:rsidRDefault="00CE03EA" w:rsidP="00921DF9">
            <w:pPr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NINGUNO</w:t>
            </w:r>
          </w:p>
        </w:tc>
      </w:tr>
    </w:tbl>
    <w:tbl>
      <w:tblPr>
        <w:tblpPr w:leftFromText="141" w:rightFromText="141" w:vertAnchor="text" w:horzAnchor="margin" w:tblpYSpec="bottom"/>
        <w:tblW w:w="9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CE03EA" w:rsidRPr="00F95426" w14:paraId="0AFD005A" w14:textId="77777777" w:rsidTr="00CE03EA">
        <w:trPr>
          <w:trHeight w:val="329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5C17D9F" w14:textId="77777777" w:rsidR="00CE03EA" w:rsidRPr="00F95426" w:rsidRDefault="00CE03EA" w:rsidP="00CE03EA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F9542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lastRenderedPageBreak/>
              <w:t>Aplicación en RTC:</w:t>
            </w:r>
            <w:r w:rsidRPr="00F95426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 xml:space="preserve"> </w:t>
            </w:r>
            <w:r w:rsidRPr="00F9542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</w:t>
            </w:r>
            <w:r w:rsidRPr="00F95426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.</w:t>
            </w:r>
            <w:r w:rsidRPr="00F95426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95426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COMP.</w:t>
            </w:r>
            <w:r w:rsidRPr="00F95426">
              <w:rPr>
                <w:rFonts w:ascii="Verdana" w:hAnsi="Verdana" w:cs="Courier New"/>
                <w:color w:val="FFFFFF" w:themeColor="background1"/>
                <w:sz w:val="18"/>
                <w:szCs w:val="18"/>
                <w:lang w:eastAsia="es-PE"/>
              </w:rPr>
              <w:t>GWPDB</w:t>
            </w:r>
          </w:p>
        </w:tc>
      </w:tr>
      <w:tr w:rsidR="00CE03EA" w:rsidRPr="00F95426" w14:paraId="3F702443" w14:textId="77777777" w:rsidTr="00CE03EA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27032A07" w14:textId="77777777" w:rsidR="00CE03EA" w:rsidRPr="00F95426" w:rsidRDefault="00CE03EA" w:rsidP="00CE03EA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  <w:lang w:val="en-US"/>
              </w:rPr>
            </w:pPr>
            <w:r w:rsidRPr="00F95426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CE03EA" w:rsidRPr="00F95426" w14:paraId="4CB1DBD5" w14:textId="77777777" w:rsidTr="00CE03EA">
        <w:trPr>
          <w:trHeight w:val="137"/>
        </w:trPr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F063" w14:textId="77777777" w:rsidR="00CE03EA" w:rsidRPr="00F95426" w:rsidRDefault="00CE03EA" w:rsidP="00CE03EA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F95426">
              <w:rPr>
                <w:rFonts w:ascii="Verdana" w:hAnsi="Verdana" w:cs="Courier New"/>
                <w:sz w:val="18"/>
                <w:szCs w:val="18"/>
                <w:lang w:eastAsia="es-PE"/>
              </w:rPr>
              <w:t>EAI.2/04BASE_DATOS/LIMDBRAC/GWPDB/ROLLBACK/DROP_PKG_PORTABILIDAD_CEDENTE.sql</w:t>
            </w:r>
          </w:p>
        </w:tc>
      </w:tr>
    </w:tbl>
    <w:p w14:paraId="76A8F584" w14:textId="77777777" w:rsidR="00002808" w:rsidRPr="00F95426" w:rsidRDefault="0000280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16525F23" w14:textId="77777777" w:rsidR="00773BD8" w:rsidRDefault="00773BD8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0BD66F6A" w14:textId="77777777" w:rsidR="00CE03EA" w:rsidRPr="00F95426" w:rsidRDefault="00CE03EA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n-US"/>
        </w:rPr>
      </w:pPr>
    </w:p>
    <w:p w14:paraId="5277BDB6" w14:textId="1B366F06" w:rsidR="0024749B" w:rsidRPr="00F95426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9346295"/>
      <w:r w:rsidRPr="00F95426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8"/>
    </w:p>
    <w:p w14:paraId="67C7949F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1F31108F" w14:textId="77777777" w:rsidR="00101B87" w:rsidRPr="00F9542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F9542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9346296"/>
      <w:r w:rsidRPr="00F95426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F95426">
        <w:rPr>
          <w:rFonts w:ascii="Verdana" w:hAnsi="Verdana" w:cs="Arial"/>
          <w:b/>
          <w:sz w:val="18"/>
          <w:szCs w:val="18"/>
        </w:rPr>
        <w:t>properties</w:t>
      </w:r>
      <w:bookmarkEnd w:id="29"/>
      <w:proofErr w:type="spellEnd"/>
    </w:p>
    <w:p w14:paraId="07411B79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044379AF" w14:textId="77777777" w:rsidR="00101B87" w:rsidRPr="00F9542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F9542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9346297"/>
      <w:r w:rsidRPr="00F95426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0"/>
    </w:p>
    <w:p w14:paraId="3122024D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4BD0D33" w14:textId="77777777" w:rsidR="00101B87" w:rsidRPr="00F9542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F9542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9346298"/>
      <w:r w:rsidRPr="00F95426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F95426">
        <w:rPr>
          <w:rFonts w:ascii="Verdana" w:hAnsi="Verdana" w:cs="Arial"/>
          <w:b/>
          <w:sz w:val="18"/>
          <w:szCs w:val="18"/>
        </w:rPr>
        <w:t>datasources</w:t>
      </w:r>
      <w:bookmarkEnd w:id="31"/>
      <w:proofErr w:type="spellEnd"/>
    </w:p>
    <w:p w14:paraId="12221329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3F61416B" w14:textId="3EB3C890" w:rsidR="00101B87" w:rsidRPr="00F95426" w:rsidRDefault="00101B87" w:rsidP="00101B87">
      <w:pPr>
        <w:ind w:left="720"/>
        <w:rPr>
          <w:rFonts w:ascii="Verdana" w:hAnsi="Verdana" w:cs="Arial"/>
          <w:sz w:val="18"/>
          <w:szCs w:val="18"/>
          <w:lang w:val="es-ES_tradnl"/>
        </w:rPr>
      </w:pPr>
    </w:p>
    <w:p w14:paraId="48CEC4D0" w14:textId="77777777" w:rsidR="00101B87" w:rsidRPr="00F95426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F95426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9346299"/>
      <w:r w:rsidRPr="00F95426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2"/>
    </w:p>
    <w:p w14:paraId="4045B87A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13B200FF" w14:textId="77777777" w:rsidR="003537CB" w:rsidRPr="00F95426" w:rsidRDefault="003537CB" w:rsidP="003537CB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3DFC5B2" w14:textId="4349D890" w:rsidR="006642F2" w:rsidRPr="00F9542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9346300"/>
      <w:r w:rsidRPr="00F95426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3"/>
    </w:p>
    <w:p w14:paraId="2EDCE744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593BFBF7" w14:textId="77777777" w:rsidR="006642F2" w:rsidRPr="00F95426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F95426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9346301"/>
      <w:r w:rsidRPr="00F95426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4"/>
    </w:p>
    <w:p w14:paraId="6BA0F11E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170803A8" w14:textId="77777777" w:rsidR="00BD162A" w:rsidRPr="00F95426" w:rsidRDefault="00BD162A" w:rsidP="006642F2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F95426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457921807"/>
      <w:bookmarkStart w:id="36" w:name="_Toc9346302"/>
      <w:r w:rsidRPr="00F95426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5"/>
      <w:bookmarkEnd w:id="36"/>
    </w:p>
    <w:p w14:paraId="184F0ECD" w14:textId="77777777" w:rsidR="003537CB" w:rsidRPr="00F95426" w:rsidRDefault="003537CB" w:rsidP="003537CB">
      <w:pPr>
        <w:pStyle w:val="Prrafodelista"/>
        <w:ind w:left="360" w:firstLine="360"/>
        <w:rPr>
          <w:rFonts w:ascii="Verdana" w:hAnsi="Verdana"/>
          <w:sz w:val="18"/>
          <w:szCs w:val="18"/>
          <w:lang w:val="es-ES_tradnl"/>
        </w:rPr>
      </w:pPr>
      <w:r w:rsidRPr="00F95426">
        <w:rPr>
          <w:rFonts w:ascii="Verdana" w:hAnsi="Verdana"/>
          <w:sz w:val="18"/>
          <w:szCs w:val="18"/>
          <w:lang w:val="es-ES_tradnl"/>
        </w:rPr>
        <w:t>No Aplica.</w:t>
      </w:r>
    </w:p>
    <w:p w14:paraId="050DE33B" w14:textId="0AF870BA" w:rsidR="00101B87" w:rsidRPr="00F95426" w:rsidRDefault="00101B87">
      <w:pPr>
        <w:jc w:val="left"/>
        <w:rPr>
          <w:rFonts w:ascii="Verdana" w:hAnsi="Verdana"/>
          <w:b/>
          <w:sz w:val="18"/>
          <w:szCs w:val="18"/>
        </w:rPr>
      </w:pPr>
    </w:p>
    <w:p w14:paraId="018CC7EA" w14:textId="77777777" w:rsidR="00A644E1" w:rsidRPr="00F95426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F9542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7" w:name="_Toc9346303"/>
      <w:r w:rsidRPr="00F95426">
        <w:rPr>
          <w:rFonts w:ascii="Verdana" w:hAnsi="Verdana" w:cs="Arial"/>
          <w:b/>
          <w:sz w:val="18"/>
          <w:szCs w:val="18"/>
        </w:rPr>
        <w:t>Contingencia</w:t>
      </w:r>
      <w:bookmarkEnd w:id="37"/>
    </w:p>
    <w:p w14:paraId="39BDDC2A" w14:textId="77777777" w:rsidR="00A644E1" w:rsidRPr="00F95426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8"/>
        <w:gridCol w:w="3528"/>
        <w:gridCol w:w="1701"/>
      </w:tblGrid>
      <w:tr w:rsidR="003537CB" w:rsidRPr="00F95426" w14:paraId="5202AA21" w14:textId="77777777" w:rsidTr="00181A2F">
        <w:trPr>
          <w:trHeight w:val="259"/>
        </w:trPr>
        <w:tc>
          <w:tcPr>
            <w:tcW w:w="4268" w:type="dxa"/>
            <w:shd w:val="clear" w:color="auto" w:fill="FF0000"/>
          </w:tcPr>
          <w:p w14:paraId="6343D5BA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3C6B3CCD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01" w:type="dxa"/>
            <w:shd w:val="clear" w:color="auto" w:fill="FF0000"/>
          </w:tcPr>
          <w:p w14:paraId="79086474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F95426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3537CB" w:rsidRPr="00F95426" w14:paraId="2A7F7366" w14:textId="77777777" w:rsidTr="00181A2F">
        <w:trPr>
          <w:trHeight w:val="259"/>
        </w:trPr>
        <w:tc>
          <w:tcPr>
            <w:tcW w:w="4268" w:type="dxa"/>
            <w:vAlign w:val="center"/>
          </w:tcPr>
          <w:p w14:paraId="4B4594B8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</w:tcPr>
          <w:p w14:paraId="476743CA" w14:textId="77777777" w:rsidR="003537CB" w:rsidRPr="00F95426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Jose Tinoco</w:t>
            </w:r>
          </w:p>
        </w:tc>
        <w:tc>
          <w:tcPr>
            <w:tcW w:w="1701" w:type="dxa"/>
          </w:tcPr>
          <w:p w14:paraId="5FA07A44" w14:textId="77777777" w:rsidR="003537CB" w:rsidRPr="00F95426" w:rsidRDefault="003537CB" w:rsidP="00181A2F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F95426">
              <w:rPr>
                <w:rFonts w:ascii="Verdana" w:hAnsi="Verdana" w:cs="Arial"/>
                <w:bCs/>
                <w:sz w:val="18"/>
                <w:szCs w:val="18"/>
                <w:lang w:eastAsia="es-PE"/>
              </w:rPr>
              <w:t>962331733</w:t>
            </w:r>
          </w:p>
        </w:tc>
      </w:tr>
      <w:tr w:rsidR="003537CB" w:rsidRPr="00F95426" w14:paraId="55112076" w14:textId="77777777" w:rsidTr="00181A2F">
        <w:trPr>
          <w:trHeight w:val="276"/>
        </w:trPr>
        <w:tc>
          <w:tcPr>
            <w:tcW w:w="4268" w:type="dxa"/>
            <w:vAlign w:val="center"/>
          </w:tcPr>
          <w:p w14:paraId="767ACAB8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  <w:lang w:val="es-ES_tradnl"/>
              </w:rPr>
            </w:pPr>
            <w:r w:rsidRPr="00F95426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5FBFFDA9" w14:textId="61378351" w:rsidR="003537CB" w:rsidRPr="00F95426" w:rsidRDefault="00BB129A" w:rsidP="00181A2F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B129A"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  <w:t>Edilberto Astulle</w:t>
            </w:r>
          </w:p>
        </w:tc>
        <w:tc>
          <w:tcPr>
            <w:tcW w:w="1701" w:type="dxa"/>
            <w:vAlign w:val="center"/>
          </w:tcPr>
          <w:p w14:paraId="6373304F" w14:textId="77777777" w:rsidR="003537CB" w:rsidRPr="00F95426" w:rsidRDefault="003537CB" w:rsidP="00181A2F">
            <w:pPr>
              <w:jc w:val="center"/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F95426">
              <w:rPr>
                <w:rFonts w:ascii="Verdana" w:hAnsi="Verdana"/>
                <w:sz w:val="18"/>
                <w:szCs w:val="18"/>
                <w:highlight w:val="yellow"/>
              </w:rPr>
              <w:t>987032067</w:t>
            </w:r>
          </w:p>
        </w:tc>
      </w:tr>
      <w:tr w:rsidR="003537CB" w:rsidRPr="00F95426" w14:paraId="37068DFE" w14:textId="77777777" w:rsidTr="00181A2F">
        <w:trPr>
          <w:trHeight w:val="276"/>
        </w:trPr>
        <w:tc>
          <w:tcPr>
            <w:tcW w:w="4268" w:type="dxa"/>
            <w:vAlign w:val="center"/>
          </w:tcPr>
          <w:p w14:paraId="0D173FF0" w14:textId="77777777" w:rsidR="003537CB" w:rsidRPr="00F95426" w:rsidRDefault="003537CB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sz w:val="18"/>
                <w:szCs w:val="18"/>
              </w:rPr>
            </w:pPr>
            <w:r w:rsidRPr="00F95426">
              <w:rPr>
                <w:rFonts w:ascii="Verdana" w:hAnsi="Verdana" w:cs="Consolas"/>
                <w:sz w:val="18"/>
                <w:szCs w:val="18"/>
                <w:lang w:val="es-ES_tradnl"/>
              </w:rPr>
              <w:t>Analista de Desarrollo y/o Configuración</w:t>
            </w:r>
          </w:p>
        </w:tc>
        <w:tc>
          <w:tcPr>
            <w:tcW w:w="3528" w:type="dxa"/>
            <w:vAlign w:val="center"/>
          </w:tcPr>
          <w:p w14:paraId="4FFC9156" w14:textId="6C1DDFA2" w:rsidR="003537CB" w:rsidRPr="00F95426" w:rsidRDefault="008B6DA4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>
              <w:rPr>
                <w:rFonts w:ascii="Verdana" w:hAnsi="Verdana" w:cs="Consolas"/>
                <w:color w:val="000000"/>
                <w:sz w:val="18"/>
                <w:szCs w:val="18"/>
              </w:rPr>
              <w:t>Junior Mateo</w:t>
            </w:r>
          </w:p>
        </w:tc>
        <w:tc>
          <w:tcPr>
            <w:tcW w:w="1701" w:type="dxa"/>
            <w:vAlign w:val="center"/>
          </w:tcPr>
          <w:p w14:paraId="27605E18" w14:textId="516BD625" w:rsidR="003537CB" w:rsidRPr="00F95426" w:rsidRDefault="008B6DA4" w:rsidP="00181A2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Consolas"/>
                <w:color w:val="000000"/>
                <w:sz w:val="18"/>
                <w:szCs w:val="18"/>
              </w:rPr>
            </w:pPr>
            <w:r>
              <w:rPr>
                <w:rFonts w:ascii="Verdana" w:hAnsi="Verdana" w:cs="Consolas"/>
                <w:color w:val="000000"/>
                <w:sz w:val="18"/>
                <w:szCs w:val="18"/>
              </w:rPr>
              <w:t>956339748</w:t>
            </w:r>
          </w:p>
        </w:tc>
      </w:tr>
    </w:tbl>
    <w:p w14:paraId="68E3D344" w14:textId="7C1F2D3E" w:rsidR="005B6F58" w:rsidRPr="00F95426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F95426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F95426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9346304"/>
      <w:r w:rsidRPr="00F95426">
        <w:rPr>
          <w:rFonts w:ascii="Verdana" w:hAnsi="Verdana" w:cs="Arial"/>
          <w:b/>
          <w:sz w:val="18"/>
          <w:szCs w:val="18"/>
        </w:rPr>
        <w:t>Documentación</w:t>
      </w:r>
      <w:bookmarkEnd w:id="38"/>
    </w:p>
    <w:p w14:paraId="498C9591" w14:textId="23DF44A2" w:rsidR="003537CB" w:rsidRPr="00F95426" w:rsidRDefault="003537CB" w:rsidP="002A4217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>No aplica.</w:t>
      </w:r>
    </w:p>
    <w:p w14:paraId="2CCEF1C2" w14:textId="77777777" w:rsidR="00F215B8" w:rsidRPr="00F95426" w:rsidRDefault="00F215B8" w:rsidP="00F215B8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b/>
          <w:sz w:val="18"/>
          <w:szCs w:val="18"/>
        </w:rPr>
      </w:pPr>
    </w:p>
    <w:p w14:paraId="605A52B5" w14:textId="23C6A902" w:rsidR="00F215B8" w:rsidRPr="00F95426" w:rsidRDefault="00F215B8" w:rsidP="000C1989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9346305"/>
      <w:r w:rsidRPr="00F95426">
        <w:rPr>
          <w:rFonts w:ascii="Verdana" w:hAnsi="Verdana" w:cs="Arial"/>
          <w:b/>
          <w:sz w:val="18"/>
          <w:szCs w:val="18"/>
        </w:rPr>
        <w:t xml:space="preserve">Documento Anexo de </w:t>
      </w:r>
      <w:r w:rsidR="00D91FAF" w:rsidRPr="00F95426">
        <w:rPr>
          <w:rFonts w:ascii="Verdana" w:hAnsi="Verdana" w:cs="Arial"/>
          <w:b/>
          <w:sz w:val="18"/>
          <w:szCs w:val="18"/>
        </w:rPr>
        <w:t>Estándar</w:t>
      </w:r>
      <w:r w:rsidRPr="00F95426">
        <w:rPr>
          <w:rFonts w:ascii="Verdana" w:hAnsi="Verdana" w:cs="Arial"/>
          <w:b/>
          <w:sz w:val="18"/>
          <w:szCs w:val="18"/>
        </w:rPr>
        <w:t>.</w:t>
      </w:r>
      <w:bookmarkEnd w:id="39"/>
    </w:p>
    <w:p w14:paraId="506D9307" w14:textId="77777777" w:rsidR="00E72B9F" w:rsidRPr="00F95426" w:rsidRDefault="00E72B9F" w:rsidP="00E72B9F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  <w:r w:rsidRPr="00F95426">
        <w:rPr>
          <w:rFonts w:ascii="Verdana" w:hAnsi="Verdana"/>
          <w:sz w:val="18"/>
          <w:szCs w:val="18"/>
        </w:rPr>
        <w:t>No aplica.</w:t>
      </w:r>
    </w:p>
    <w:p w14:paraId="6C3BC41D" w14:textId="61929BBD" w:rsidR="00381199" w:rsidRPr="00F95426" w:rsidRDefault="00381199" w:rsidP="00381199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sz w:val="18"/>
          <w:szCs w:val="18"/>
        </w:rPr>
      </w:pPr>
    </w:p>
    <w:sectPr w:rsidR="00381199" w:rsidRPr="00F95426" w:rsidSect="009C1F73">
      <w:headerReference w:type="default" r:id="rId8"/>
      <w:footerReference w:type="default" r:id="rId9"/>
      <w:footerReference w:type="first" r:id="rId10"/>
      <w:pgSz w:w="12242" w:h="15842" w:code="1"/>
      <w:pgMar w:top="850" w:right="1138" w:bottom="1138" w:left="1138" w:header="677" w:footer="61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DB91A" w14:textId="77777777" w:rsidR="002748A4" w:rsidRDefault="002748A4">
      <w:r>
        <w:separator/>
      </w:r>
    </w:p>
  </w:endnote>
  <w:endnote w:type="continuationSeparator" w:id="0">
    <w:p w14:paraId="5D881FC8" w14:textId="77777777" w:rsidR="002748A4" w:rsidRDefault="0027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12000103" w:rsidR="002D4854" w:rsidRPr="004A235B" w:rsidRDefault="00373723" w:rsidP="005469EE">
    <w:pPr>
      <w:pStyle w:val="Piedepgina"/>
      <w:rPr>
        <w:rFonts w:ascii="Verdana" w:hAnsi="Verdana"/>
        <w:sz w:val="18"/>
        <w:szCs w:val="18"/>
      </w:rPr>
    </w:pPr>
    <w:r w:rsidRPr="001C06BC">
      <w:rPr>
        <w:rFonts w:ascii="Verdana" w:hAnsi="Verdana"/>
        <w:bCs/>
        <w:color w:val="000000"/>
        <w:sz w:val="18"/>
        <w:szCs w:val="18"/>
        <w:lang w:eastAsia="es-PE"/>
      </w:rPr>
      <w:t>STR.SOL.PROY-140067.</w:t>
    </w:r>
    <w:r>
      <w:rPr>
        <w:rFonts w:ascii="Verdana" w:hAnsi="Verdana"/>
        <w:bCs/>
        <w:color w:val="000000"/>
        <w:sz w:val="18"/>
        <w:szCs w:val="18"/>
        <w:lang w:eastAsia="es-PE"/>
      </w:rPr>
      <w:t>GWPDB</w:t>
    </w:r>
    <w:r w:rsidR="002D4854" w:rsidRPr="004A235B">
      <w:rPr>
        <w:rFonts w:ascii="Verdana" w:hAnsi="Verdana"/>
        <w:sz w:val="18"/>
        <w:szCs w:val="18"/>
      </w:rPr>
      <w:tab/>
      <w:t xml:space="preserve">Página </w:t>
    </w:r>
    <w:r w:rsidR="002D4854" w:rsidRPr="004A235B">
      <w:rPr>
        <w:rFonts w:ascii="Verdana" w:hAnsi="Verdana"/>
        <w:sz w:val="18"/>
        <w:szCs w:val="18"/>
      </w:rPr>
      <w:fldChar w:fldCharType="begin"/>
    </w:r>
    <w:r w:rsidR="002D4854" w:rsidRPr="004A235B">
      <w:rPr>
        <w:rFonts w:ascii="Verdana" w:hAnsi="Verdana"/>
        <w:sz w:val="18"/>
        <w:szCs w:val="18"/>
      </w:rPr>
      <w:instrText>PAGE</w:instrText>
    </w:r>
    <w:r w:rsidR="002D4854" w:rsidRPr="004A235B">
      <w:rPr>
        <w:rFonts w:ascii="Verdana" w:hAnsi="Verdana"/>
        <w:sz w:val="18"/>
        <w:szCs w:val="18"/>
      </w:rPr>
      <w:fldChar w:fldCharType="separate"/>
    </w:r>
    <w:r w:rsidR="007B5C24">
      <w:rPr>
        <w:rFonts w:ascii="Verdana" w:hAnsi="Verdana"/>
        <w:noProof/>
        <w:sz w:val="18"/>
        <w:szCs w:val="18"/>
      </w:rPr>
      <w:t>2</w:t>
    </w:r>
    <w:r w:rsidR="002D4854" w:rsidRPr="004A235B">
      <w:rPr>
        <w:rFonts w:ascii="Verdana" w:hAnsi="Verdana"/>
        <w:sz w:val="18"/>
        <w:szCs w:val="18"/>
      </w:rPr>
      <w:fldChar w:fldCharType="end"/>
    </w:r>
    <w:r w:rsidR="002D4854" w:rsidRPr="004A235B">
      <w:rPr>
        <w:rFonts w:ascii="Verdana" w:hAnsi="Verdana"/>
        <w:sz w:val="18"/>
        <w:szCs w:val="18"/>
      </w:rPr>
      <w:t xml:space="preserve"> de </w:t>
    </w:r>
    <w:r w:rsidR="002D4854" w:rsidRPr="004A235B">
      <w:rPr>
        <w:rFonts w:ascii="Verdana" w:hAnsi="Verdana"/>
        <w:sz w:val="18"/>
        <w:szCs w:val="18"/>
      </w:rPr>
      <w:fldChar w:fldCharType="begin"/>
    </w:r>
    <w:r w:rsidR="002D4854" w:rsidRPr="004A235B">
      <w:rPr>
        <w:rFonts w:ascii="Verdana" w:hAnsi="Verdana"/>
        <w:sz w:val="18"/>
        <w:szCs w:val="18"/>
      </w:rPr>
      <w:instrText>NUMPAGES</w:instrText>
    </w:r>
    <w:r w:rsidR="002D4854" w:rsidRPr="004A235B">
      <w:rPr>
        <w:rFonts w:ascii="Verdana" w:hAnsi="Verdana"/>
        <w:sz w:val="18"/>
        <w:szCs w:val="18"/>
      </w:rPr>
      <w:fldChar w:fldCharType="separate"/>
    </w:r>
    <w:r w:rsidR="007B5C24">
      <w:rPr>
        <w:rFonts w:ascii="Verdana" w:hAnsi="Verdana"/>
        <w:noProof/>
        <w:sz w:val="18"/>
        <w:szCs w:val="18"/>
      </w:rPr>
      <w:t>4</w:t>
    </w:r>
    <w:r w:rsidR="002D4854" w:rsidRPr="004A235B">
      <w:rPr>
        <w:rFonts w:ascii="Verdana" w:hAnsi="Verdana"/>
        <w:sz w:val="18"/>
        <w:szCs w:val="18"/>
      </w:rPr>
      <w:fldChar w:fldCharType="end"/>
    </w:r>
    <w:r w:rsidR="002D4854"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2D4854" w:rsidRDefault="002D4854" w:rsidP="005469EE">
    <w:pPr>
      <w:pStyle w:val="Piedepgina"/>
    </w:pPr>
  </w:p>
  <w:p w14:paraId="6B91A3B5" w14:textId="77777777" w:rsidR="002D4854" w:rsidRDefault="002D48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0313E98A" w:rsidR="002D4854" w:rsidRPr="003013AE" w:rsidRDefault="002A4907" w:rsidP="003013AE">
    <w:pPr>
      <w:pStyle w:val="Piedepgina"/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STR.SOL.PROY-140067.GWPDB</w:t>
    </w:r>
    <w:r w:rsidR="002D4854">
      <w:rPr>
        <w:rFonts w:ascii="Verdana" w:hAnsi="Verdana"/>
        <w:sz w:val="18"/>
        <w:szCs w:val="18"/>
      </w:rPr>
      <w:tab/>
    </w:r>
    <w:r w:rsidR="002D4854" w:rsidRPr="00074266">
      <w:rPr>
        <w:rFonts w:ascii="Verdana" w:hAnsi="Verdana"/>
        <w:sz w:val="18"/>
        <w:szCs w:val="18"/>
      </w:rPr>
      <w:t xml:space="preserve">Página </w:t>
    </w:r>
    <w:r w:rsidR="002D4854" w:rsidRPr="00074266">
      <w:rPr>
        <w:rFonts w:ascii="Verdana" w:hAnsi="Verdana"/>
        <w:sz w:val="18"/>
        <w:szCs w:val="18"/>
      </w:rPr>
      <w:fldChar w:fldCharType="begin"/>
    </w:r>
    <w:r w:rsidR="002D4854" w:rsidRPr="00074266">
      <w:rPr>
        <w:rFonts w:ascii="Verdana" w:hAnsi="Verdana"/>
        <w:sz w:val="18"/>
        <w:szCs w:val="18"/>
      </w:rPr>
      <w:instrText>PAGE</w:instrText>
    </w:r>
    <w:r w:rsidR="002D4854" w:rsidRPr="00074266">
      <w:rPr>
        <w:rFonts w:ascii="Verdana" w:hAnsi="Verdana"/>
        <w:sz w:val="18"/>
        <w:szCs w:val="18"/>
      </w:rPr>
      <w:fldChar w:fldCharType="separate"/>
    </w:r>
    <w:r w:rsidR="007B5C24">
      <w:rPr>
        <w:rFonts w:ascii="Verdana" w:hAnsi="Verdana"/>
        <w:noProof/>
        <w:sz w:val="18"/>
        <w:szCs w:val="18"/>
      </w:rPr>
      <w:t>1</w:t>
    </w:r>
    <w:r w:rsidR="002D4854" w:rsidRPr="00074266">
      <w:rPr>
        <w:rFonts w:ascii="Verdana" w:hAnsi="Verdana"/>
        <w:sz w:val="18"/>
        <w:szCs w:val="18"/>
      </w:rPr>
      <w:fldChar w:fldCharType="end"/>
    </w:r>
    <w:r w:rsidR="002D4854" w:rsidRPr="00074266">
      <w:rPr>
        <w:rFonts w:ascii="Verdana" w:hAnsi="Verdana"/>
        <w:sz w:val="18"/>
        <w:szCs w:val="18"/>
      </w:rPr>
      <w:t xml:space="preserve"> de </w:t>
    </w:r>
    <w:r w:rsidR="002D4854" w:rsidRPr="00074266">
      <w:rPr>
        <w:rFonts w:ascii="Verdana" w:hAnsi="Verdana"/>
        <w:sz w:val="18"/>
        <w:szCs w:val="18"/>
      </w:rPr>
      <w:fldChar w:fldCharType="begin"/>
    </w:r>
    <w:r w:rsidR="002D4854" w:rsidRPr="00074266">
      <w:rPr>
        <w:rFonts w:ascii="Verdana" w:hAnsi="Verdana"/>
        <w:sz w:val="18"/>
        <w:szCs w:val="18"/>
      </w:rPr>
      <w:instrText>NUMPAGES</w:instrText>
    </w:r>
    <w:r w:rsidR="002D4854" w:rsidRPr="00074266">
      <w:rPr>
        <w:rFonts w:ascii="Verdana" w:hAnsi="Verdana"/>
        <w:sz w:val="18"/>
        <w:szCs w:val="18"/>
      </w:rPr>
      <w:fldChar w:fldCharType="separate"/>
    </w:r>
    <w:r w:rsidR="007B5C24">
      <w:rPr>
        <w:rFonts w:ascii="Verdana" w:hAnsi="Verdana"/>
        <w:noProof/>
        <w:sz w:val="18"/>
        <w:szCs w:val="18"/>
      </w:rPr>
      <w:t>4</w:t>
    </w:r>
    <w:r w:rsidR="002D4854" w:rsidRPr="00074266">
      <w:rPr>
        <w:rFonts w:ascii="Verdana" w:hAnsi="Verdana"/>
        <w:sz w:val="18"/>
        <w:szCs w:val="18"/>
      </w:rPr>
      <w:fldChar w:fldCharType="end"/>
    </w:r>
    <w:r w:rsidR="002D4854"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11427" w14:textId="77777777" w:rsidR="002748A4" w:rsidRDefault="002748A4">
      <w:r>
        <w:separator/>
      </w:r>
    </w:p>
  </w:footnote>
  <w:footnote w:type="continuationSeparator" w:id="0">
    <w:p w14:paraId="46C5242D" w14:textId="77777777" w:rsidR="002748A4" w:rsidRDefault="002748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2D4854" w:rsidRDefault="002D4854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2D4854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40" name="Imagen 40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2D4854" w:rsidRPr="00710965" w:rsidRDefault="002D4854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2D4854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2D4854" w:rsidRPr="00710965" w:rsidRDefault="002D4854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2D4854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2D4854" w:rsidRPr="005A4E18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2D4854" w:rsidRPr="00710965" w:rsidRDefault="002D4854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2D4854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2D4854" w:rsidRPr="0028364B" w:rsidRDefault="002D4854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2D4854" w:rsidRPr="00710965" w:rsidRDefault="002D4854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2D4854" w:rsidRPr="004A235B" w:rsidRDefault="002D4854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C835CD"/>
    <w:multiLevelType w:val="hybridMultilevel"/>
    <w:tmpl w:val="E9CA746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05A7D"/>
    <w:multiLevelType w:val="hybridMultilevel"/>
    <w:tmpl w:val="87A084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28"/>
  </w:num>
  <w:num w:numId="9">
    <w:abstractNumId w:val="15"/>
  </w:num>
  <w:num w:numId="10">
    <w:abstractNumId w:val="19"/>
  </w:num>
  <w:num w:numId="11">
    <w:abstractNumId w:val="1"/>
  </w:num>
  <w:num w:numId="12">
    <w:abstractNumId w:val="11"/>
  </w:num>
  <w:num w:numId="13">
    <w:abstractNumId w:val="20"/>
  </w:num>
  <w:num w:numId="14">
    <w:abstractNumId w:val="5"/>
  </w:num>
  <w:num w:numId="15">
    <w:abstractNumId w:val="18"/>
  </w:num>
  <w:num w:numId="16">
    <w:abstractNumId w:val="4"/>
  </w:num>
  <w:num w:numId="17">
    <w:abstractNumId w:val="27"/>
  </w:num>
  <w:num w:numId="18">
    <w:abstractNumId w:val="3"/>
  </w:num>
  <w:num w:numId="19">
    <w:abstractNumId w:val="24"/>
  </w:num>
  <w:num w:numId="20">
    <w:abstractNumId w:val="14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"/>
  </w:num>
  <w:num w:numId="25">
    <w:abstractNumId w:val="12"/>
  </w:num>
  <w:num w:numId="26">
    <w:abstractNumId w:val="8"/>
  </w:num>
  <w:num w:numId="27">
    <w:abstractNumId w:val="17"/>
  </w:num>
  <w:num w:numId="28">
    <w:abstractNumId w:val="13"/>
  </w:num>
  <w:num w:numId="29">
    <w:abstractNumId w:val="26"/>
  </w:num>
  <w:num w:numId="3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2808"/>
    <w:rsid w:val="00006CE9"/>
    <w:rsid w:val="00007106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46E3"/>
    <w:rsid w:val="000458BD"/>
    <w:rsid w:val="000459EC"/>
    <w:rsid w:val="00052711"/>
    <w:rsid w:val="0005298A"/>
    <w:rsid w:val="0006077C"/>
    <w:rsid w:val="00067329"/>
    <w:rsid w:val="00070979"/>
    <w:rsid w:val="00071854"/>
    <w:rsid w:val="000719EA"/>
    <w:rsid w:val="00074266"/>
    <w:rsid w:val="00075CE0"/>
    <w:rsid w:val="000842F3"/>
    <w:rsid w:val="00084B00"/>
    <w:rsid w:val="00085FEC"/>
    <w:rsid w:val="000868A4"/>
    <w:rsid w:val="000908C3"/>
    <w:rsid w:val="00092698"/>
    <w:rsid w:val="000929A6"/>
    <w:rsid w:val="00096816"/>
    <w:rsid w:val="000969F5"/>
    <w:rsid w:val="00096F85"/>
    <w:rsid w:val="000A2293"/>
    <w:rsid w:val="000A5433"/>
    <w:rsid w:val="000B036D"/>
    <w:rsid w:val="000B0998"/>
    <w:rsid w:val="000B3933"/>
    <w:rsid w:val="000B5091"/>
    <w:rsid w:val="000B6DAA"/>
    <w:rsid w:val="000B7B3E"/>
    <w:rsid w:val="000B7E76"/>
    <w:rsid w:val="000C1989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1A2F"/>
    <w:rsid w:val="00183A6B"/>
    <w:rsid w:val="00183C06"/>
    <w:rsid w:val="00185DDF"/>
    <w:rsid w:val="001932FB"/>
    <w:rsid w:val="001948BC"/>
    <w:rsid w:val="00195F65"/>
    <w:rsid w:val="0019731C"/>
    <w:rsid w:val="00197459"/>
    <w:rsid w:val="001A0762"/>
    <w:rsid w:val="001A1BB3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6115"/>
    <w:rsid w:val="001B78B2"/>
    <w:rsid w:val="001C06BC"/>
    <w:rsid w:val="001C490E"/>
    <w:rsid w:val="001C6863"/>
    <w:rsid w:val="001D4980"/>
    <w:rsid w:val="001D4A31"/>
    <w:rsid w:val="001D689B"/>
    <w:rsid w:val="001D7C9E"/>
    <w:rsid w:val="001E202D"/>
    <w:rsid w:val="001E2E23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63E5A"/>
    <w:rsid w:val="00265E36"/>
    <w:rsid w:val="00267503"/>
    <w:rsid w:val="00270CE9"/>
    <w:rsid w:val="00272E5E"/>
    <w:rsid w:val="002748A4"/>
    <w:rsid w:val="00276554"/>
    <w:rsid w:val="002776B6"/>
    <w:rsid w:val="00284C9B"/>
    <w:rsid w:val="00286D1A"/>
    <w:rsid w:val="00287FEE"/>
    <w:rsid w:val="00291ECA"/>
    <w:rsid w:val="00295571"/>
    <w:rsid w:val="002963C2"/>
    <w:rsid w:val="00296D33"/>
    <w:rsid w:val="0029734C"/>
    <w:rsid w:val="002A3D77"/>
    <w:rsid w:val="002A4217"/>
    <w:rsid w:val="002A490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59A"/>
    <w:rsid w:val="002D06E5"/>
    <w:rsid w:val="002D0766"/>
    <w:rsid w:val="002D37D6"/>
    <w:rsid w:val="002D4854"/>
    <w:rsid w:val="002D515A"/>
    <w:rsid w:val="002D64AB"/>
    <w:rsid w:val="002D7269"/>
    <w:rsid w:val="002E04F1"/>
    <w:rsid w:val="002E0BBD"/>
    <w:rsid w:val="002E0DC8"/>
    <w:rsid w:val="002E12E2"/>
    <w:rsid w:val="002E1B9A"/>
    <w:rsid w:val="002E1BC4"/>
    <w:rsid w:val="002E1C09"/>
    <w:rsid w:val="002E2B23"/>
    <w:rsid w:val="002E6BBB"/>
    <w:rsid w:val="002F04F5"/>
    <w:rsid w:val="002F20C6"/>
    <w:rsid w:val="003013AE"/>
    <w:rsid w:val="003014A8"/>
    <w:rsid w:val="003036A9"/>
    <w:rsid w:val="00303EA4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537CB"/>
    <w:rsid w:val="003539AB"/>
    <w:rsid w:val="0035668F"/>
    <w:rsid w:val="003604B3"/>
    <w:rsid w:val="00361FB1"/>
    <w:rsid w:val="00362013"/>
    <w:rsid w:val="00365BD9"/>
    <w:rsid w:val="00372258"/>
    <w:rsid w:val="00373723"/>
    <w:rsid w:val="00380C05"/>
    <w:rsid w:val="00381166"/>
    <w:rsid w:val="00381199"/>
    <w:rsid w:val="00382086"/>
    <w:rsid w:val="003820B7"/>
    <w:rsid w:val="00385168"/>
    <w:rsid w:val="003902C4"/>
    <w:rsid w:val="00390721"/>
    <w:rsid w:val="00393939"/>
    <w:rsid w:val="00394045"/>
    <w:rsid w:val="00395DA7"/>
    <w:rsid w:val="00396CB2"/>
    <w:rsid w:val="003A0F6C"/>
    <w:rsid w:val="003A675C"/>
    <w:rsid w:val="003A6E14"/>
    <w:rsid w:val="003B26BB"/>
    <w:rsid w:val="003B3026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402685"/>
    <w:rsid w:val="00402FD7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0000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1AF9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3F3A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57C"/>
    <w:rsid w:val="0053364B"/>
    <w:rsid w:val="00533671"/>
    <w:rsid w:val="00533E83"/>
    <w:rsid w:val="005343AB"/>
    <w:rsid w:val="00534F9E"/>
    <w:rsid w:val="00536FFD"/>
    <w:rsid w:val="005404F2"/>
    <w:rsid w:val="0054548B"/>
    <w:rsid w:val="005469EE"/>
    <w:rsid w:val="00547256"/>
    <w:rsid w:val="00550A3A"/>
    <w:rsid w:val="00552ADF"/>
    <w:rsid w:val="0055360A"/>
    <w:rsid w:val="00555DB4"/>
    <w:rsid w:val="00557D9C"/>
    <w:rsid w:val="00562D6A"/>
    <w:rsid w:val="0056594E"/>
    <w:rsid w:val="0057224E"/>
    <w:rsid w:val="00574034"/>
    <w:rsid w:val="00575B77"/>
    <w:rsid w:val="005850BF"/>
    <w:rsid w:val="00587925"/>
    <w:rsid w:val="00587FF9"/>
    <w:rsid w:val="00590D3A"/>
    <w:rsid w:val="00593141"/>
    <w:rsid w:val="005956CE"/>
    <w:rsid w:val="005965C7"/>
    <w:rsid w:val="005A0431"/>
    <w:rsid w:val="005A352E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221C6"/>
    <w:rsid w:val="00622B12"/>
    <w:rsid w:val="00622FC6"/>
    <w:rsid w:val="00623CFD"/>
    <w:rsid w:val="00625DD3"/>
    <w:rsid w:val="00635AB2"/>
    <w:rsid w:val="00636049"/>
    <w:rsid w:val="006412F6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42F2"/>
    <w:rsid w:val="006644CE"/>
    <w:rsid w:val="00667054"/>
    <w:rsid w:val="00667CDC"/>
    <w:rsid w:val="00667EC5"/>
    <w:rsid w:val="006723C5"/>
    <w:rsid w:val="006725F7"/>
    <w:rsid w:val="006747B5"/>
    <w:rsid w:val="0067713C"/>
    <w:rsid w:val="0068278C"/>
    <w:rsid w:val="00683759"/>
    <w:rsid w:val="00683814"/>
    <w:rsid w:val="00684E95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7441"/>
    <w:rsid w:val="006C21B2"/>
    <w:rsid w:val="006C5150"/>
    <w:rsid w:val="006D2916"/>
    <w:rsid w:val="006E22C0"/>
    <w:rsid w:val="006E4B12"/>
    <w:rsid w:val="006E6E2D"/>
    <w:rsid w:val="006F3627"/>
    <w:rsid w:val="006F601B"/>
    <w:rsid w:val="00701E27"/>
    <w:rsid w:val="007027B5"/>
    <w:rsid w:val="00703D0C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306A8"/>
    <w:rsid w:val="0073320A"/>
    <w:rsid w:val="00734BB8"/>
    <w:rsid w:val="00735A75"/>
    <w:rsid w:val="007401AC"/>
    <w:rsid w:val="007447EC"/>
    <w:rsid w:val="00754047"/>
    <w:rsid w:val="00754265"/>
    <w:rsid w:val="00757642"/>
    <w:rsid w:val="007607C6"/>
    <w:rsid w:val="007618C1"/>
    <w:rsid w:val="00762D4D"/>
    <w:rsid w:val="00762D9E"/>
    <w:rsid w:val="00764156"/>
    <w:rsid w:val="0076433E"/>
    <w:rsid w:val="00766D9D"/>
    <w:rsid w:val="00773BD8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5C2E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5C24"/>
    <w:rsid w:val="007C23A8"/>
    <w:rsid w:val="007C4FCE"/>
    <w:rsid w:val="007C5CCA"/>
    <w:rsid w:val="007C601B"/>
    <w:rsid w:val="007C68B7"/>
    <w:rsid w:val="007C7732"/>
    <w:rsid w:val="007C7E2C"/>
    <w:rsid w:val="007D13E9"/>
    <w:rsid w:val="007D28D9"/>
    <w:rsid w:val="007D32AA"/>
    <w:rsid w:val="007D34D0"/>
    <w:rsid w:val="007D5309"/>
    <w:rsid w:val="007D5F6C"/>
    <w:rsid w:val="007E0142"/>
    <w:rsid w:val="007E1FE4"/>
    <w:rsid w:val="007E4DEB"/>
    <w:rsid w:val="007E4E56"/>
    <w:rsid w:val="007F1BD8"/>
    <w:rsid w:val="007F4E81"/>
    <w:rsid w:val="007F556C"/>
    <w:rsid w:val="007F5EE9"/>
    <w:rsid w:val="007F7187"/>
    <w:rsid w:val="00800B60"/>
    <w:rsid w:val="00802D75"/>
    <w:rsid w:val="0080582B"/>
    <w:rsid w:val="00806C02"/>
    <w:rsid w:val="008073B1"/>
    <w:rsid w:val="0081137C"/>
    <w:rsid w:val="008114A3"/>
    <w:rsid w:val="00813919"/>
    <w:rsid w:val="00816018"/>
    <w:rsid w:val="00816F18"/>
    <w:rsid w:val="00823EF8"/>
    <w:rsid w:val="008246EC"/>
    <w:rsid w:val="00833768"/>
    <w:rsid w:val="00836C7E"/>
    <w:rsid w:val="00841ABD"/>
    <w:rsid w:val="00852FC4"/>
    <w:rsid w:val="00856923"/>
    <w:rsid w:val="00857AF2"/>
    <w:rsid w:val="0086326B"/>
    <w:rsid w:val="008650FD"/>
    <w:rsid w:val="00865821"/>
    <w:rsid w:val="008669B0"/>
    <w:rsid w:val="00866CF8"/>
    <w:rsid w:val="00871541"/>
    <w:rsid w:val="00872326"/>
    <w:rsid w:val="008814A0"/>
    <w:rsid w:val="008822C6"/>
    <w:rsid w:val="008868A2"/>
    <w:rsid w:val="00886FE3"/>
    <w:rsid w:val="0089408D"/>
    <w:rsid w:val="00894115"/>
    <w:rsid w:val="00894C2B"/>
    <w:rsid w:val="00894EA0"/>
    <w:rsid w:val="00896291"/>
    <w:rsid w:val="00896865"/>
    <w:rsid w:val="008A1CAB"/>
    <w:rsid w:val="008A3466"/>
    <w:rsid w:val="008A4529"/>
    <w:rsid w:val="008A4A20"/>
    <w:rsid w:val="008A6156"/>
    <w:rsid w:val="008A7410"/>
    <w:rsid w:val="008A7669"/>
    <w:rsid w:val="008B2D6B"/>
    <w:rsid w:val="008B52D6"/>
    <w:rsid w:val="008B6DA4"/>
    <w:rsid w:val="008B6EB8"/>
    <w:rsid w:val="008C2D14"/>
    <w:rsid w:val="008C2E84"/>
    <w:rsid w:val="008C5A43"/>
    <w:rsid w:val="008C617C"/>
    <w:rsid w:val="008D087F"/>
    <w:rsid w:val="008D2566"/>
    <w:rsid w:val="008D45B2"/>
    <w:rsid w:val="008D7378"/>
    <w:rsid w:val="008D7455"/>
    <w:rsid w:val="008E29E9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5097"/>
    <w:rsid w:val="009B2897"/>
    <w:rsid w:val="009B2A70"/>
    <w:rsid w:val="009B3A89"/>
    <w:rsid w:val="009B3CEE"/>
    <w:rsid w:val="009B3DCD"/>
    <w:rsid w:val="009B754F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2A26"/>
    <w:rsid w:val="00A32C91"/>
    <w:rsid w:val="00A34513"/>
    <w:rsid w:val="00A36026"/>
    <w:rsid w:val="00A36185"/>
    <w:rsid w:val="00A421EB"/>
    <w:rsid w:val="00A46605"/>
    <w:rsid w:val="00A548C4"/>
    <w:rsid w:val="00A55C54"/>
    <w:rsid w:val="00A56E65"/>
    <w:rsid w:val="00A6008E"/>
    <w:rsid w:val="00A60EB2"/>
    <w:rsid w:val="00A613CF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2EFA"/>
    <w:rsid w:val="00A7445A"/>
    <w:rsid w:val="00A75BBE"/>
    <w:rsid w:val="00A76AA9"/>
    <w:rsid w:val="00A77828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B2D81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6848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8121B"/>
    <w:rsid w:val="00B82B50"/>
    <w:rsid w:val="00B84753"/>
    <w:rsid w:val="00B86BDD"/>
    <w:rsid w:val="00B90C4A"/>
    <w:rsid w:val="00B91D5A"/>
    <w:rsid w:val="00B937EC"/>
    <w:rsid w:val="00B95533"/>
    <w:rsid w:val="00B971EB"/>
    <w:rsid w:val="00B9767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069B5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74151"/>
    <w:rsid w:val="00C8053E"/>
    <w:rsid w:val="00C8230D"/>
    <w:rsid w:val="00C83DD7"/>
    <w:rsid w:val="00C86A57"/>
    <w:rsid w:val="00C90C08"/>
    <w:rsid w:val="00C934F9"/>
    <w:rsid w:val="00C9521E"/>
    <w:rsid w:val="00C9580F"/>
    <w:rsid w:val="00C9736F"/>
    <w:rsid w:val="00CA32C3"/>
    <w:rsid w:val="00CA3BA1"/>
    <w:rsid w:val="00CB40DD"/>
    <w:rsid w:val="00CB5A78"/>
    <w:rsid w:val="00CC0B7B"/>
    <w:rsid w:val="00CC1310"/>
    <w:rsid w:val="00CC293A"/>
    <w:rsid w:val="00CC4572"/>
    <w:rsid w:val="00CC47F9"/>
    <w:rsid w:val="00CC695F"/>
    <w:rsid w:val="00CD16FD"/>
    <w:rsid w:val="00CD200D"/>
    <w:rsid w:val="00CD2F24"/>
    <w:rsid w:val="00CD4A47"/>
    <w:rsid w:val="00CD4FE8"/>
    <w:rsid w:val="00CE03EA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3269"/>
    <w:rsid w:val="00D238C9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3291"/>
    <w:rsid w:val="00D53817"/>
    <w:rsid w:val="00D54BB3"/>
    <w:rsid w:val="00D556B6"/>
    <w:rsid w:val="00D564C2"/>
    <w:rsid w:val="00D56E81"/>
    <w:rsid w:val="00D57874"/>
    <w:rsid w:val="00D57D30"/>
    <w:rsid w:val="00D64561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770C0"/>
    <w:rsid w:val="00D82F95"/>
    <w:rsid w:val="00D83767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6389"/>
    <w:rsid w:val="00E065C3"/>
    <w:rsid w:val="00E074F3"/>
    <w:rsid w:val="00E07634"/>
    <w:rsid w:val="00E106BE"/>
    <w:rsid w:val="00E13AA1"/>
    <w:rsid w:val="00E176FE"/>
    <w:rsid w:val="00E26890"/>
    <w:rsid w:val="00E27EB2"/>
    <w:rsid w:val="00E32984"/>
    <w:rsid w:val="00E32CF4"/>
    <w:rsid w:val="00E35CC1"/>
    <w:rsid w:val="00E36207"/>
    <w:rsid w:val="00E45500"/>
    <w:rsid w:val="00E503EA"/>
    <w:rsid w:val="00E52D3C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2B9F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6E9"/>
    <w:rsid w:val="00E95E2E"/>
    <w:rsid w:val="00EA1A9C"/>
    <w:rsid w:val="00EA20F5"/>
    <w:rsid w:val="00EA257F"/>
    <w:rsid w:val="00EA548B"/>
    <w:rsid w:val="00EA67AC"/>
    <w:rsid w:val="00EB1920"/>
    <w:rsid w:val="00EB3DAC"/>
    <w:rsid w:val="00EB6630"/>
    <w:rsid w:val="00EC0124"/>
    <w:rsid w:val="00EC28E0"/>
    <w:rsid w:val="00EC2C10"/>
    <w:rsid w:val="00EC508D"/>
    <w:rsid w:val="00ED08FE"/>
    <w:rsid w:val="00ED1412"/>
    <w:rsid w:val="00ED231E"/>
    <w:rsid w:val="00ED41D7"/>
    <w:rsid w:val="00ED51D2"/>
    <w:rsid w:val="00EE5935"/>
    <w:rsid w:val="00EE7525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259FE"/>
    <w:rsid w:val="00F31BDE"/>
    <w:rsid w:val="00F331E5"/>
    <w:rsid w:val="00F35A11"/>
    <w:rsid w:val="00F370CA"/>
    <w:rsid w:val="00F413C6"/>
    <w:rsid w:val="00F450FC"/>
    <w:rsid w:val="00F45EAE"/>
    <w:rsid w:val="00F479B4"/>
    <w:rsid w:val="00F50050"/>
    <w:rsid w:val="00F508EE"/>
    <w:rsid w:val="00F50D0F"/>
    <w:rsid w:val="00F5253B"/>
    <w:rsid w:val="00F532F0"/>
    <w:rsid w:val="00F55CB4"/>
    <w:rsid w:val="00F56068"/>
    <w:rsid w:val="00F64312"/>
    <w:rsid w:val="00F64DC7"/>
    <w:rsid w:val="00F66214"/>
    <w:rsid w:val="00F66306"/>
    <w:rsid w:val="00F673CE"/>
    <w:rsid w:val="00F74246"/>
    <w:rsid w:val="00F74790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5426"/>
    <w:rsid w:val="00F96397"/>
    <w:rsid w:val="00FA04BF"/>
    <w:rsid w:val="00FB1532"/>
    <w:rsid w:val="00FB2937"/>
    <w:rsid w:val="00FB548B"/>
    <w:rsid w:val="00FC2446"/>
    <w:rsid w:val="00FC299C"/>
    <w:rsid w:val="00FC30F2"/>
    <w:rsid w:val="00FC42F9"/>
    <w:rsid w:val="00FC7E62"/>
    <w:rsid w:val="00FD5A41"/>
    <w:rsid w:val="00FD682C"/>
    <w:rsid w:val="00FE38F1"/>
    <w:rsid w:val="00FE3A27"/>
    <w:rsid w:val="00FE3A66"/>
    <w:rsid w:val="00FE5201"/>
    <w:rsid w:val="00FE720A"/>
    <w:rsid w:val="00FE76B1"/>
    <w:rsid w:val="00FF008C"/>
    <w:rsid w:val="00FF08D8"/>
    <w:rsid w:val="00FF1EA1"/>
    <w:rsid w:val="00FF352E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,Encabezado_0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uiPriority w:val="39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,Encabezado_0 Car"/>
    <w:link w:val="Encabezado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3686-7841-465B-A3B5-50AAB52BF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130</TotalTime>
  <Pages>4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6221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43</cp:revision>
  <cp:lastPrinted>2010-06-25T19:52:00Z</cp:lastPrinted>
  <dcterms:created xsi:type="dcterms:W3CDTF">2019-04-03T22:58:00Z</dcterms:created>
  <dcterms:modified xsi:type="dcterms:W3CDTF">2019-05-22T15:06:00Z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